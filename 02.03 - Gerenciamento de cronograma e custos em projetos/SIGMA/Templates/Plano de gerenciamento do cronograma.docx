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="00E470DB" w:rsidP="00E470DB" w:rsidRDefault="00E470DB" w14:paraId="20A4667D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Pr="000F71E0" w:rsidR="00E470DB" w:rsidTr="00807852" w14:paraId="3B38B7A9" w14:textId="77777777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Pr="000F71E0" w:rsidR="00E470DB" w:rsidP="00807852" w:rsidRDefault="00E470DB" w14:paraId="5DFC82F4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Pr="000F71E0" w:rsidR="00E470DB" w:rsidTr="00807852" w14:paraId="367376ED" w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Pr="000F71E0" w:rsidR="00E470DB" w:rsidP="00807852" w:rsidRDefault="00E470DB" w14:paraId="09EAB340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Pr="000F71E0" w:rsidR="00E470DB" w:rsidP="00807852" w:rsidRDefault="00E470DB" w14:paraId="0BEB6476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Pr="000F71E0" w:rsidR="00E470DB" w:rsidP="00807852" w:rsidRDefault="00E470DB" w14:paraId="6079BDE9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Pr="000F71E0" w:rsidR="00E470DB" w:rsidP="00807852" w:rsidRDefault="00E470DB" w14:paraId="39777294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Pr="00C52528" w:rsidR="00E470DB" w:rsidTr="00807852" w14:paraId="346083DC" w14:textId="77777777">
        <w:trPr>
          <w:trHeight w:val="340"/>
        </w:trPr>
        <w:tc>
          <w:tcPr>
            <w:tcW w:w="737" w:type="dxa"/>
            <w:vAlign w:val="center"/>
          </w:tcPr>
          <w:p w:rsidRPr="00C52528" w:rsidR="00E470DB" w:rsidP="00807852" w:rsidRDefault="00E470DB" w14:paraId="06A62FCD" w14:textId="77777777">
            <w:pPr>
              <w:pStyle w:val="Verses"/>
            </w:pPr>
          </w:p>
        </w:tc>
        <w:tc>
          <w:tcPr>
            <w:tcW w:w="1129" w:type="dxa"/>
            <w:vAlign w:val="center"/>
          </w:tcPr>
          <w:p w:rsidRPr="00C52528" w:rsidR="00E470DB" w:rsidP="00807852" w:rsidRDefault="00E470DB" w14:paraId="30848CD0" w14:textId="77777777">
            <w:pPr>
              <w:pStyle w:val="Verses"/>
            </w:pPr>
          </w:p>
        </w:tc>
        <w:tc>
          <w:tcPr>
            <w:tcW w:w="2420" w:type="dxa"/>
            <w:vAlign w:val="center"/>
          </w:tcPr>
          <w:p w:rsidRPr="00C52528" w:rsidR="00E470DB" w:rsidP="00807852" w:rsidRDefault="00E470DB" w14:paraId="681ACA06" w14:textId="77777777">
            <w:pPr>
              <w:pStyle w:val="Verses"/>
            </w:pPr>
          </w:p>
        </w:tc>
        <w:tc>
          <w:tcPr>
            <w:tcW w:w="4389" w:type="dxa"/>
            <w:vAlign w:val="center"/>
          </w:tcPr>
          <w:p w:rsidRPr="00C52528" w:rsidR="00E470DB" w:rsidP="00807852" w:rsidRDefault="00E470DB" w14:paraId="66C52670" w14:textId="77777777">
            <w:pPr>
              <w:pStyle w:val="Verses"/>
            </w:pPr>
          </w:p>
        </w:tc>
      </w:tr>
    </w:tbl>
    <w:p w:rsidR="00E470DB" w:rsidP="00E470DB" w:rsidRDefault="00E470DB" w14:paraId="75AF5B59" w14:textId="77777777"/>
    <w:p w:rsidR="00DF7148" w:rsidP="00DF7148" w:rsidRDefault="00DF7148" w14:paraId="635049A9" w14:textId="77777777"/>
    <w:p w:rsidRPr="00D2767E" w:rsidR="00DF7148" w:rsidP="00DD15E1" w:rsidRDefault="00DF7148" w14:paraId="1A26BAA1" w14:textId="77777777">
      <w:pPr>
        <w:pStyle w:val="Ttulo1"/>
      </w:pPr>
      <w:bookmarkStart w:name="_Toc353749539" w:id="0"/>
      <w:r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0"/>
    </w:p>
    <w:p w:rsidRPr="000D27B6" w:rsidR="00DF7148" w:rsidP="006C5ACE" w:rsidRDefault="00DF7148" w14:paraId="5AD26AFC" w14:textId="77777777">
      <w:pPr>
        <w:pStyle w:val="Comments"/>
      </w:pPr>
      <w:r w:rsidRPr="00DB4077">
        <w:t xml:space="preserve">[Descreva </w:t>
      </w:r>
      <w:r w:rsidRPr="004F1047">
        <w:t xml:space="preserve">o objetivo do </w:t>
      </w:r>
      <w:r w:rsidR="006C5ACE">
        <w:t xml:space="preserve">plano de gerenciamento do </w:t>
      </w:r>
      <w:r w:rsidR="0076348D">
        <w:t>cronograma. ]</w:t>
      </w:r>
    </w:p>
    <w:p w:rsidR="001449CF" w:rsidP="001449CF" w:rsidRDefault="00DF7148" w14:paraId="555F1DBD" w14:textId="77777777">
      <w:r>
        <w:t xml:space="preserve">O </w:t>
      </w:r>
      <w:hyperlink w:tooltip="Plano de gerenciamento do cronograma" w:history="1" r:id="rId8">
        <w:r w:rsidRPr="00F96AD2" w:rsidR="00DD15E1">
          <w:rPr>
            <w:rStyle w:val="Hyperlink"/>
          </w:rPr>
          <w:t>Plano de gerenciamento do cronograma</w:t>
        </w:r>
      </w:hyperlink>
      <w:r>
        <w:t xml:space="preserve"> </w:t>
      </w:r>
      <w:r w:rsidR="001449CF">
        <w:t xml:space="preserve">descreve </w:t>
      </w:r>
      <w:r w:rsidRPr="002A7CC2" w:rsidR="001449CF">
        <w:t xml:space="preserve">como os processos </w:t>
      </w:r>
      <w:r w:rsidR="001449CF">
        <w:t xml:space="preserve">relacionados </w:t>
      </w:r>
      <w:r w:rsidR="00BF63F7">
        <w:t xml:space="preserve">ao cronograma </w:t>
      </w:r>
      <w:r w:rsidR="001449CF">
        <w:t xml:space="preserve">do projeto </w:t>
      </w:r>
      <w:r w:rsidRPr="002A7CC2" w:rsidR="001449CF">
        <w:t>serão executados, controlados, monitorados e encerrados</w:t>
      </w:r>
      <w:r w:rsidR="001449CF">
        <w:t>.</w:t>
      </w:r>
    </w:p>
    <w:p w:rsidRPr="00AA3C95" w:rsidR="001449CF" w:rsidP="001449CF" w:rsidRDefault="001449CF" w14:paraId="3D04AD7B" w14:textId="77777777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Pr="00D2767E" w:rsidR="00DF7148" w:rsidP="00DF7148" w:rsidRDefault="00DF7148" w14:paraId="77802F02" w14:textId="77777777">
      <w:pPr>
        <w:rPr>
          <w:rFonts w:cs="Arial"/>
        </w:rPr>
      </w:pPr>
    </w:p>
    <w:p w:rsidRPr="00325F53" w:rsidR="00DF7148" w:rsidP="00DF7148" w:rsidRDefault="00DF7148" w14:paraId="0B984C14" w14:textId="77777777">
      <w:pPr>
        <w:pStyle w:val="Ttulo1"/>
      </w:pPr>
      <w:bookmarkStart w:name="_Toc353749540" w:id="1"/>
      <w:bookmarkStart w:name="_Toc67755726" w:id="2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 xml:space="preserve">do </w:t>
      </w:r>
      <w:bookmarkEnd w:id="1"/>
      <w:r w:rsidR="00BF63F7">
        <w:t>cronograma</w:t>
      </w:r>
      <w:r w:rsidRPr="00325F53">
        <w:t xml:space="preserve"> </w:t>
      </w:r>
      <w:bookmarkEnd w:id="2"/>
    </w:p>
    <w:p w:rsidRPr="00325F53" w:rsidR="00DF7148" w:rsidP="006C5ACE" w:rsidRDefault="00DF7148" w14:paraId="6CAB418D" w14:textId="77777777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w:tooltip="Plano de gerenciamento do cronograma" w:history="1" r:id="rId9">
        <w:r w:rsidRPr="00F96AD2" w:rsidR="00DD15E1">
          <w:rPr>
            <w:rStyle w:val="Hyperlink"/>
          </w:rPr>
          <w:t>Plano de gerenciamento do cronograma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470DB">
        <w:rPr>
          <w:rFonts w:cs="Arial"/>
        </w:rPr>
        <w:t>necessidades</w:t>
      </w:r>
      <w:r w:rsidRPr="00325F53" w:rsidR="00E470DB">
        <w:rPr>
          <w:rFonts w:cs="Arial"/>
        </w:rPr>
        <w:t>. ]</w:t>
      </w:r>
    </w:p>
    <w:p w:rsidRPr="00325F53" w:rsidR="001449CF" w:rsidP="001449CF" w:rsidRDefault="001449CF" w14:paraId="00FEB776" w14:textId="77777777">
      <w:r w:rsidRPr="00325F53">
        <w:t xml:space="preserve">Gerenciar </w:t>
      </w:r>
      <w:r>
        <w:t xml:space="preserve">o </w:t>
      </w:r>
      <w:r w:rsidR="00BF63F7">
        <w:t>cronograma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w:tooltip="Plano de gerenciamento do cronograma" w:history="1" r:id="rId10">
        <w:r w:rsidRPr="00F96AD2" w:rsidR="00DD15E1">
          <w:rPr>
            <w:rStyle w:val="Hyperlink"/>
          </w:rPr>
          <w:t>Plano de gerenciamento do cronograma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Pr="0029472B" w:rsidR="0076348D">
        <w:rPr>
          <w:rFonts w:cs="Arial"/>
        </w:rPr>
        <w:t>d</w:t>
      </w:r>
      <w:r w:rsidR="00807852">
        <w:rPr>
          <w:rFonts w:cs="Arial"/>
        </w:rPr>
        <w:t>o</w:t>
      </w:r>
      <w:r w:rsidRPr="0029472B" w:rsidR="0076348D">
        <w:rPr>
          <w:rFonts w:cs="Arial"/>
        </w:rPr>
        <w:t xml:space="preserve"> </w:t>
      </w:r>
      <w:hyperlink w:tooltip="Gerenciamento do cronograma do projeto" w:history="1" r:id="rId11">
        <w:r w:rsidRPr="00807852" w:rsidR="00807852">
          <w:rPr>
            <w:rStyle w:val="Hyperlink"/>
            <w:rFonts w:cs="Arial"/>
          </w:rPr>
          <w:t>Gerenciamento do cronograma do projeto</w:t>
        </w:r>
      </w:hyperlink>
      <w:r w:rsidR="00807852">
        <w:t xml:space="preserve"> </w:t>
      </w:r>
      <w:r>
        <w:t>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relacionados ao </w:t>
      </w:r>
      <w:r w:rsidR="00BF63F7">
        <w:t>cronograma</w:t>
      </w:r>
      <w:r>
        <w:t xml:space="preserve"> serão executados</w:t>
      </w:r>
      <w:r w:rsidRPr="002A7CC2">
        <w:t>, controlados, monitorados e encerrados</w:t>
      </w:r>
      <w:r>
        <w:t>.</w:t>
      </w:r>
    </w:p>
    <w:p w:rsidRPr="00325F53" w:rsidR="00DF7148" w:rsidP="00DF7148" w:rsidRDefault="00DF7148" w14:paraId="46D0D972" w14:textId="77777777"/>
    <w:p w:rsidR="00DF7148" w:rsidP="00DF7148" w:rsidRDefault="00DF7148" w14:paraId="5532D15E" w14:textId="77777777">
      <w:pPr>
        <w:pStyle w:val="Ttulo2"/>
      </w:pPr>
      <w:bookmarkStart w:name="_Toc353749541" w:id="3"/>
      <w:r>
        <w:t xml:space="preserve">Processos </w:t>
      </w:r>
      <w:r w:rsidR="001449CF">
        <w:t xml:space="preserve">de </w:t>
      </w:r>
      <w:bookmarkEnd w:id="3"/>
      <w:r w:rsidR="00DD15E1">
        <w:t xml:space="preserve">gerenciamento do </w:t>
      </w:r>
      <w:r w:rsidR="00807852">
        <w:t>cronograma</w:t>
      </w:r>
    </w:p>
    <w:p w:rsidR="00DD15E1" w:rsidP="006C5ACE" w:rsidRDefault="00DD15E1" w14:paraId="1996D81F" w14:textId="77777777">
      <w:pPr>
        <w:pStyle w:val="Comments"/>
      </w:pPr>
      <w:r w:rsidRPr="00842903">
        <w:t>[</w:t>
      </w:r>
      <w:r w:rsidRPr="0029472B">
        <w:t xml:space="preserve">Descreva os processos de </w:t>
      </w:r>
      <w:hyperlink w:tooltip="Gerenciamento do cronograma do projeto" w:history="1" r:id="rId12">
        <w:r w:rsidRPr="00807852" w:rsidR="00807852">
          <w:rPr>
            <w:rStyle w:val="Hyperlink"/>
            <w:rFonts w:cs="Arial"/>
          </w:rPr>
          <w:t>Gerenciamento do cronograma do projeto</w:t>
        </w:r>
      </w:hyperlink>
      <w:r>
        <w:t xml:space="preserve"> </w:t>
      </w:r>
      <w:r w:rsidRPr="0029472B">
        <w:t>a serem adotados no projeto.</w:t>
      </w:r>
      <w:r w:rsidRPr="00842903">
        <w:t xml:space="preserve"> ]</w:t>
      </w:r>
    </w:p>
    <w:p w:rsidR="00DF7148" w:rsidP="00DF7148" w:rsidRDefault="00DF7148" w14:paraId="4AEDCFFD" w14:textId="77777777"/>
    <w:p w:rsidRPr="005C603C" w:rsidR="005C603C" w:rsidP="005C603C" w:rsidRDefault="00776399" w14:paraId="2050F5A1" w14:textId="77777777">
      <w:hyperlink w:tooltip="Definir as atividades" w:history="1" r:id="rId13">
        <w:r w:rsidRPr="005C603C" w:rsidR="005C603C">
          <w:rPr>
            <w:rStyle w:val="Hyperlink"/>
          </w:rPr>
          <w:t>Definir as atividades</w:t>
        </w:r>
      </w:hyperlink>
      <w:r w:rsidRPr="005C603C" w:rsidR="005C603C">
        <w:t xml:space="preserve"> </w:t>
      </w:r>
    </w:p>
    <w:p w:rsidR="005C603C" w:rsidP="005C603C" w:rsidRDefault="005C603C" w14:paraId="5CEBD75C" w14:textId="77777777">
      <w:r>
        <w:tab/>
      </w:r>
      <w:r>
        <w:t>Identificar as atividades específicas que devem ser executadas para produzir as entregas do projeto.</w:t>
      </w:r>
    </w:p>
    <w:p w:rsidR="005C603C" w:rsidP="005C603C" w:rsidRDefault="005C603C" w14:paraId="5EB1D543" w14:textId="77777777"/>
    <w:p w:rsidRPr="005C603C" w:rsidR="005C603C" w:rsidP="005C603C" w:rsidRDefault="00776399" w14:paraId="674F5A4E" w14:textId="77777777">
      <w:hyperlink w:tooltip="Sequenciar as atividades" w:history="1" r:id="rId14">
        <w:r w:rsidRPr="005C603C" w:rsidR="005C603C">
          <w:rPr>
            <w:rStyle w:val="Hyperlink"/>
          </w:rPr>
          <w:t>Sequenciar as atividades</w:t>
        </w:r>
      </w:hyperlink>
      <w:r w:rsidRPr="005C603C" w:rsidR="005C603C">
        <w:t xml:space="preserve"> </w:t>
      </w:r>
    </w:p>
    <w:p w:rsidR="005C603C" w:rsidP="005C603C" w:rsidRDefault="005C603C" w14:paraId="6A4862E9" w14:textId="77777777">
      <w:r>
        <w:tab/>
      </w:r>
      <w:r>
        <w:t>Identificar e documentar as relações de dependência entre as atividades.</w:t>
      </w:r>
    </w:p>
    <w:p w:rsidR="005C603C" w:rsidP="005C603C" w:rsidRDefault="005C603C" w14:paraId="76077928" w14:textId="77777777"/>
    <w:p w:rsidRPr="005C603C" w:rsidR="005C603C" w:rsidP="005C603C" w:rsidRDefault="00776399" w14:paraId="17BFDEAE" w14:textId="77777777">
      <w:hyperlink w:tooltip="Estimar as Durações das Atividades" w:history="1" r:id="rId15">
        <w:r w:rsidRPr="005C603C" w:rsidR="005C603C">
          <w:rPr>
            <w:rStyle w:val="Hyperlink"/>
          </w:rPr>
          <w:t>Estimar as durações das atividades</w:t>
        </w:r>
      </w:hyperlink>
      <w:r w:rsidRPr="005C603C" w:rsidR="005C603C">
        <w:t xml:space="preserve"> </w:t>
      </w:r>
    </w:p>
    <w:p w:rsidR="005C603C" w:rsidP="005C603C" w:rsidRDefault="005C603C" w14:paraId="36CE8976" w14:textId="77777777">
      <w:r>
        <w:tab/>
      </w:r>
      <w:r>
        <w:t>Estimar a quantidade de períodos de trabalho que serão necessários para completar cada atividade.</w:t>
      </w:r>
    </w:p>
    <w:p w:rsidR="005C603C" w:rsidP="005C603C" w:rsidRDefault="005C603C" w14:paraId="2C7C3BF3" w14:textId="77777777"/>
    <w:p w:rsidRPr="005C603C" w:rsidR="005C603C" w:rsidP="005C603C" w:rsidRDefault="00776399" w14:paraId="3514A914" w14:textId="77777777">
      <w:hyperlink w:tooltip="Desenvolver o Cronograma" w:history="1" r:id="rId16">
        <w:r w:rsidRPr="005C603C" w:rsidR="005C603C">
          <w:rPr>
            <w:rStyle w:val="Hyperlink"/>
          </w:rPr>
          <w:t>Desenvolver o Cronograma</w:t>
        </w:r>
      </w:hyperlink>
      <w:r w:rsidRPr="005C603C" w:rsidR="005C603C">
        <w:t xml:space="preserve"> </w:t>
      </w:r>
    </w:p>
    <w:p w:rsidR="005C603C" w:rsidP="005C603C" w:rsidRDefault="005C603C" w14:paraId="74A728E6" w14:textId="77777777">
      <w:r>
        <w:tab/>
      </w:r>
      <w:r>
        <w:t>Analisar a sequência das atividades, sua duração, seus recursos e suas restrições para criar o cronograma do projeto.</w:t>
      </w:r>
    </w:p>
    <w:p w:rsidR="005C603C" w:rsidP="005C603C" w:rsidRDefault="005C603C" w14:paraId="4BD8E814" w14:textId="77777777"/>
    <w:p w:rsidR="005C603C" w:rsidP="005C603C" w:rsidRDefault="00776399" w14:paraId="5B4C3017" w14:textId="77777777">
      <w:hyperlink w:tooltip="Controlar o Cronograma" w:history="1" r:id="rId17">
        <w:r w:rsidRPr="005C603C" w:rsidR="005C603C">
          <w:rPr>
            <w:rStyle w:val="Hyperlink"/>
          </w:rPr>
          <w:t>Controlar o Cronograma</w:t>
        </w:r>
      </w:hyperlink>
    </w:p>
    <w:p w:rsidR="00E52B8B" w:rsidP="00E52B8B" w:rsidRDefault="00E52B8B" w14:paraId="14DDC09E" w14:textId="77777777">
      <w:r>
        <w:tab/>
      </w:r>
      <w:r>
        <w:t xml:space="preserve">Controlar as mudanças no cronograma. </w:t>
      </w:r>
    </w:p>
    <w:p w:rsidR="00E52B8B" w:rsidP="00E52B8B" w:rsidRDefault="00E52B8B" w14:paraId="1A333435" w14:textId="77777777"/>
    <w:p w:rsidR="008843C9" w:rsidP="003D377B" w:rsidRDefault="008843C9" w14:paraId="3966A1AE" w14:textId="77777777"/>
    <w:p w:rsidRPr="00AA21AD" w:rsidR="008C2C80" w:rsidP="008C2C80" w:rsidRDefault="008C2C80" w14:paraId="3155748B" w14:textId="77777777">
      <w:pPr>
        <w:pStyle w:val="Ttulo2"/>
      </w:pPr>
      <w:bookmarkStart w:name="_Toc323118142" w:id="4"/>
      <w:bookmarkStart w:name="_Toc353749542" w:id="5"/>
      <w:r w:rsidRPr="00795700">
        <w:lastRenderedPageBreak/>
        <w:t xml:space="preserve">Documentos padronizados </w:t>
      </w:r>
      <w:r w:rsidR="001449CF">
        <w:t xml:space="preserve">do </w:t>
      </w:r>
      <w:bookmarkEnd w:id="4"/>
      <w:bookmarkEnd w:id="5"/>
      <w:r w:rsidR="006C5ACE">
        <w:t>cronograma</w:t>
      </w:r>
    </w:p>
    <w:p w:rsidRPr="00AA21AD" w:rsidR="008C2C80" w:rsidP="006C5ACE" w:rsidRDefault="008C2C80" w14:paraId="3664B44A" w14:textId="77777777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</w:t>
      </w:r>
      <w:r w:rsidR="00DD15E1">
        <w:t xml:space="preserve"> de</w:t>
      </w:r>
      <w:r w:rsidR="006C5ACE">
        <w:t xml:space="preserve"> </w:t>
      </w:r>
      <w:hyperlink w:tooltip="Gerenciamento do cronograma do projeto" w:history="1" r:id="rId18">
        <w:r w:rsidRPr="006C5ACE" w:rsidR="006C5ACE">
          <w:rPr>
            <w:rStyle w:val="Hyperlink"/>
          </w:rPr>
          <w:t>Gerenciamento do cronograma do projeto</w:t>
        </w:r>
      </w:hyperlink>
      <w:r>
        <w:t xml:space="preserve">. Indique onde estão armazenados, como serão usados, e os responsáveis </w:t>
      </w:r>
      <w:r w:rsidR="00E470DB">
        <w:t>envolvidos. ]</w:t>
      </w:r>
    </w:p>
    <w:p w:rsidRPr="00E470DB" w:rsidR="00E52B8B" w:rsidP="00E52B8B" w:rsidRDefault="00E52B8B" w14:paraId="506552C6" w14:textId="77777777">
      <w:pPr>
        <w:pStyle w:val="Descrio"/>
        <w:rPr>
          <w:sz w:val="18"/>
          <w:szCs w:val="18"/>
          <w:lang w:val="pt-BR"/>
        </w:rPr>
      </w:pPr>
      <w:r w:rsidRPr="00E470DB">
        <w:rPr>
          <w:sz w:val="18"/>
          <w:szCs w:val="18"/>
          <w:lang w:val="pt-BR"/>
        </w:rPr>
        <w:t>[Exemplo: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970"/>
      </w:tblGrid>
      <w:tr w:rsidRPr="008141B4" w:rsidR="008141B4" w:rsidTr="008141B4" w14:paraId="276F0924" w14:textId="77777777">
        <w:tc>
          <w:tcPr>
            <w:tcW w:w="2660" w:type="dxa"/>
          </w:tcPr>
          <w:p w:rsidRPr="008141B4" w:rsidR="008141B4" w:rsidP="00807852" w:rsidRDefault="008141B4" w14:paraId="5A25523D" w14:textId="77777777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</w:tcPr>
          <w:p w:rsidRPr="008141B4" w:rsidR="008141B4" w:rsidP="00807852" w:rsidRDefault="008141B4" w14:paraId="64D0E5F8" w14:textId="77777777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Descrição</w:t>
            </w:r>
          </w:p>
        </w:tc>
        <w:tc>
          <w:tcPr>
            <w:tcW w:w="1970" w:type="dxa"/>
          </w:tcPr>
          <w:p w:rsidRPr="008141B4" w:rsidR="008141B4" w:rsidP="00807852" w:rsidRDefault="008141B4" w14:paraId="3D1345F1" w14:textId="77777777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Template</w:t>
            </w:r>
          </w:p>
        </w:tc>
      </w:tr>
      <w:tr w:rsidRPr="008141B4" w:rsidR="008141B4" w:rsidTr="008141B4" w14:paraId="5F22CE07" w14:textId="77777777">
        <w:tc>
          <w:tcPr>
            <w:tcW w:w="2660" w:type="dxa"/>
          </w:tcPr>
          <w:p w:rsidRPr="008141B4" w:rsidR="008141B4" w:rsidP="00807852" w:rsidRDefault="00776399" w14:paraId="69BE74B4" w14:textId="77777777">
            <w:pPr>
              <w:rPr>
                <w:rFonts w:cs="Arial"/>
                <w:sz w:val="18"/>
                <w:szCs w:val="18"/>
              </w:rPr>
            </w:pPr>
            <w:hyperlink w:tooltip="Cronograma do projeto" w:history="1" r:id="rId19">
              <w:r w:rsidRPr="008141B4" w:rsidR="008141B4">
                <w:rPr>
                  <w:rStyle w:val="Hyperlink"/>
                  <w:rFonts w:cs="Arial"/>
                  <w:sz w:val="18"/>
                  <w:szCs w:val="18"/>
                </w:rPr>
                <w:t>Cronograma do projeto</w:t>
              </w:r>
            </w:hyperlink>
          </w:p>
        </w:tc>
        <w:tc>
          <w:tcPr>
            <w:tcW w:w="4536" w:type="dxa"/>
          </w:tcPr>
          <w:p w:rsidRPr="008141B4" w:rsidR="008141B4" w:rsidP="00807852" w:rsidRDefault="008141B4" w14:paraId="4A901A4C" w14:textId="77777777">
            <w:pPr>
              <w:rPr>
                <w:rFonts w:cs="Arial"/>
                <w:sz w:val="18"/>
                <w:szCs w:val="18"/>
              </w:rPr>
            </w:pPr>
            <w:r w:rsidRPr="008141B4">
              <w:rPr>
                <w:rFonts w:cs="Arial"/>
                <w:sz w:val="18"/>
                <w:szCs w:val="18"/>
              </w:rPr>
              <w:t>Template de cronograma em conformidade com a metodologia de gerenciamento de projetos</w:t>
            </w:r>
          </w:p>
        </w:tc>
        <w:tc>
          <w:tcPr>
            <w:tcW w:w="1970" w:type="dxa"/>
          </w:tcPr>
          <w:p w:rsidRPr="008141B4" w:rsidR="008141B4" w:rsidP="00807852" w:rsidRDefault="00776399" w14:paraId="154DA795" w14:textId="77777777">
            <w:pPr>
              <w:rPr>
                <w:rFonts w:cs="Arial"/>
                <w:sz w:val="18"/>
                <w:szCs w:val="18"/>
              </w:rPr>
            </w:pPr>
            <w:hyperlink w:tooltip="Cronograma do Projetov2007.mpp" w:history="1" r:id="rId20">
              <w:r w:rsidRPr="008141B4" w:rsidR="008141B4">
                <w:rPr>
                  <w:rStyle w:val="Hyperlink"/>
                  <w:rFonts w:cs="Arial"/>
                  <w:sz w:val="18"/>
                  <w:szCs w:val="18"/>
                </w:rPr>
                <w:t>Cronograma do Projeto.mpp</w:t>
              </w:r>
            </w:hyperlink>
          </w:p>
        </w:tc>
      </w:tr>
      <w:tr w:rsidRPr="008141B4" w:rsidR="008141B4" w:rsidTr="008141B4" w14:paraId="6458654B" w14:textId="77777777">
        <w:tc>
          <w:tcPr>
            <w:tcW w:w="2660" w:type="dxa"/>
          </w:tcPr>
          <w:p w:rsidRPr="008141B4" w:rsidR="008141B4" w:rsidP="00807852" w:rsidRDefault="00776399" w14:paraId="5546C6A5" w14:textId="77777777">
            <w:pPr>
              <w:rPr>
                <w:bCs/>
              </w:rPr>
            </w:pPr>
            <w:hyperlink w:tooltip="Plano de gerenciamento do cronograma" w:history="1" r:id="rId21">
              <w:r w:rsidRPr="008141B4" w:rsidR="008141B4">
                <w:rPr>
                  <w:rStyle w:val="Hyperlink"/>
                  <w:bCs/>
                </w:rPr>
                <w:t>Plano de gerenciamento do cronograma</w:t>
              </w:r>
            </w:hyperlink>
          </w:p>
        </w:tc>
        <w:tc>
          <w:tcPr>
            <w:tcW w:w="4536" w:type="dxa"/>
          </w:tcPr>
          <w:p w:rsidRPr="008141B4" w:rsidR="008141B4" w:rsidP="00807852" w:rsidRDefault="00C80888" w14:paraId="173F9B8F" w14:textId="77777777">
            <w:pPr>
              <w:rPr>
                <w:bCs/>
              </w:rPr>
            </w:pPr>
            <w:r>
              <w:rPr>
                <w:bCs/>
              </w:rPr>
              <w:t xml:space="preserve">Plano que </w:t>
            </w:r>
            <w:r w:rsidRPr="00C80888">
              <w:rPr>
                <w:bCs/>
              </w:rPr>
              <w:t>estabelece os critérios e as atividades para o desenvolvimento e o controle do cronograma do projeto.</w:t>
            </w:r>
          </w:p>
        </w:tc>
        <w:tc>
          <w:tcPr>
            <w:tcW w:w="1970" w:type="dxa"/>
          </w:tcPr>
          <w:p w:rsidRPr="008141B4" w:rsidR="008141B4" w:rsidP="00807852" w:rsidRDefault="00776399" w14:paraId="7E3F7AD6" w14:textId="77777777">
            <w:pPr>
              <w:rPr>
                <w:bCs/>
              </w:rPr>
            </w:pPr>
            <w:hyperlink w:tooltip="Plano de gerenciamento do cronograma.docx" w:history="1" r:id="rId22">
              <w:r w:rsidRPr="008141B4" w:rsidR="008141B4">
                <w:rPr>
                  <w:rStyle w:val="Hyperlink"/>
                  <w:bCs/>
                </w:rPr>
                <w:t>Plano de gerenciamento do cronograma.docx</w:t>
              </w:r>
            </w:hyperlink>
          </w:p>
        </w:tc>
      </w:tr>
      <w:tr w:rsidRPr="008141B4" w:rsidR="008141B4" w:rsidTr="008141B4" w14:paraId="6C859A74" w14:textId="77777777">
        <w:tc>
          <w:tcPr>
            <w:tcW w:w="2660" w:type="dxa"/>
          </w:tcPr>
          <w:p w:rsidRPr="008141B4" w:rsidR="008141B4" w:rsidP="00807852" w:rsidRDefault="00776399" w14:paraId="2E32CA56" w14:textId="77777777">
            <w:pPr>
              <w:rPr>
                <w:bCs/>
              </w:rPr>
            </w:pPr>
            <w:hyperlink w:tooltip="Lista das atividades" w:history="1" r:id="rId23">
              <w:r w:rsidRPr="008141B4" w:rsidR="008141B4">
                <w:rPr>
                  <w:rStyle w:val="Hyperlink"/>
                  <w:bCs/>
                </w:rPr>
                <w:t>Lista das atividades</w:t>
              </w:r>
            </w:hyperlink>
          </w:p>
        </w:tc>
        <w:tc>
          <w:tcPr>
            <w:tcW w:w="4536" w:type="dxa"/>
          </w:tcPr>
          <w:p w:rsidRPr="008141B4" w:rsidR="008141B4" w:rsidP="00601B80" w:rsidRDefault="00C80888" w14:paraId="6D8901C8" w14:textId="77777777">
            <w:pPr>
              <w:rPr>
                <w:bCs/>
              </w:rPr>
            </w:pPr>
            <w:r>
              <w:rPr>
                <w:bCs/>
              </w:rPr>
              <w:t>C</w:t>
            </w:r>
            <w:r w:rsidRPr="00C80888">
              <w:rPr>
                <w:bCs/>
              </w:rPr>
              <w:t>ontém todas as atividades do projeto.</w:t>
            </w:r>
            <w:r w:rsidR="00601B80">
              <w:rPr>
                <w:bCs/>
              </w:rPr>
              <w:t xml:space="preserve"> É</w:t>
            </w:r>
            <w:r w:rsidRPr="00C80888">
              <w:rPr>
                <w:bCs/>
              </w:rPr>
              <w:t xml:space="preserve"> criada no processo Definir as atividades, dividindo-se o pacote de trabalho da EAP em componentes menores, que são as atividades necessárias para executar o pacote de trabalho.</w:t>
            </w:r>
          </w:p>
        </w:tc>
        <w:tc>
          <w:tcPr>
            <w:tcW w:w="1970" w:type="dxa"/>
          </w:tcPr>
          <w:p w:rsidR="00601B80" w:rsidP="00601B80" w:rsidRDefault="00776399" w14:paraId="3C164CDE" w14:textId="77777777">
            <w:hyperlink w:history="1" r:id="rId24">
              <w:r w:rsidRPr="008141B4" w:rsidR="008141B4">
                <w:rPr>
                  <w:rStyle w:val="Hyperlink"/>
                  <w:bCs/>
                </w:rPr>
                <w:t>Lista das Atividades.docx</w:t>
              </w:r>
            </w:hyperlink>
          </w:p>
          <w:p w:rsidR="00601B80" w:rsidP="00601B80" w:rsidRDefault="00395F88" w14:paraId="3E8FBA30" w14:textId="77777777">
            <w:r>
              <w:t>ou</w:t>
            </w:r>
          </w:p>
          <w:p w:rsidRPr="008141B4" w:rsidR="008141B4" w:rsidP="00601B80" w:rsidRDefault="00776399" w14:paraId="2AE69F9A" w14:textId="77777777">
            <w:pPr>
              <w:rPr>
                <w:bCs/>
              </w:rPr>
            </w:pPr>
            <w:hyperlink w:tooltip="Cronograma do Projeto" w:history="1" r:id="rId25">
              <w:r w:rsidRPr="008141B4" w:rsidR="00601B80">
                <w:rPr>
                  <w:rStyle w:val="Hyperlink"/>
                  <w:bCs/>
                </w:rPr>
                <w:t>Cronograma do Projeto.mpp</w:t>
              </w:r>
            </w:hyperlink>
            <w:r w:rsidRPr="008141B4" w:rsidR="00601B80">
              <w:rPr>
                <w:bCs/>
              </w:rPr>
              <w:t xml:space="preserve"> - Selecione no menu View e escolha a visão chamada </w:t>
            </w:r>
            <w:r w:rsidRPr="00395F88" w:rsidR="00395F88">
              <w:rPr>
                <w:bCs/>
              </w:rPr>
              <w:t>PMO-Lista de Atividades com seus atributos</w:t>
            </w:r>
          </w:p>
        </w:tc>
      </w:tr>
      <w:tr w:rsidRPr="008141B4" w:rsidR="008141B4" w:rsidTr="008141B4" w14:paraId="22C9EDD9" w14:textId="77777777">
        <w:tc>
          <w:tcPr>
            <w:tcW w:w="2660" w:type="dxa"/>
          </w:tcPr>
          <w:p w:rsidRPr="008141B4" w:rsidR="008141B4" w:rsidP="00807852" w:rsidRDefault="00776399" w14:paraId="5C83473B" w14:textId="77777777">
            <w:pPr>
              <w:rPr>
                <w:bCs/>
              </w:rPr>
            </w:pPr>
            <w:hyperlink w:tooltip="Atributos das atividades" w:history="1" r:id="rId26">
              <w:r w:rsidRPr="008141B4" w:rsidR="008141B4">
                <w:rPr>
                  <w:rStyle w:val="Hyperlink"/>
                  <w:bCs/>
                </w:rPr>
                <w:t>Atributos das atividades</w:t>
              </w:r>
            </w:hyperlink>
          </w:p>
        </w:tc>
        <w:tc>
          <w:tcPr>
            <w:tcW w:w="4536" w:type="dxa"/>
          </w:tcPr>
          <w:p w:rsidRPr="008141B4" w:rsidR="008141B4" w:rsidP="00601B80" w:rsidRDefault="00601B80" w14:paraId="33507C46" w14:textId="77777777">
            <w:pPr>
              <w:rPr>
                <w:bCs/>
              </w:rPr>
            </w:pPr>
            <w:r w:rsidRPr="00601B80">
              <w:rPr>
                <w:bCs/>
              </w:rPr>
              <w:t>Os atributos das atividades descrevem as particularidades de cada atividade.</w:t>
            </w:r>
            <w:r>
              <w:rPr>
                <w:bCs/>
              </w:rPr>
              <w:t xml:space="preserve"> Eles </w:t>
            </w:r>
            <w:r w:rsidRPr="00601B80">
              <w:rPr>
                <w:bCs/>
              </w:rPr>
              <w:t>varia</w:t>
            </w:r>
            <w:r>
              <w:rPr>
                <w:bCs/>
              </w:rPr>
              <w:t>m</w:t>
            </w:r>
            <w:r w:rsidRPr="00601B80">
              <w:rPr>
                <w:bCs/>
              </w:rPr>
              <w:t xml:space="preserve"> de acordo com seu projeto ou de sua </w:t>
            </w:r>
            <w:hyperlink w:tooltip="Metodologias de gerenciamento de projetos" w:history="1" r:id="rId27">
              <w:r w:rsidRPr="00601B80">
                <w:rPr>
                  <w:rStyle w:val="Hyperlink"/>
                  <w:bCs/>
                </w:rPr>
                <w:t>metodologia de gerenciamento de projetos</w:t>
              </w:r>
            </w:hyperlink>
            <w:r w:rsidRPr="00601B80">
              <w:rPr>
                <w:bCs/>
              </w:rPr>
              <w:t>.</w:t>
            </w:r>
          </w:p>
        </w:tc>
        <w:tc>
          <w:tcPr>
            <w:tcW w:w="1970" w:type="dxa"/>
          </w:tcPr>
          <w:p w:rsidR="008141B4" w:rsidP="00807852" w:rsidRDefault="00776399" w14:paraId="31BC5B1A" w14:textId="77777777">
            <w:pPr>
              <w:rPr>
                <w:rStyle w:val="Hyperlink"/>
                <w:bCs/>
              </w:rPr>
            </w:pPr>
            <w:hyperlink w:tooltip="Atributos das atividades.xlsx" w:history="1" r:id="rId28">
              <w:r w:rsidRPr="008141B4" w:rsidR="008141B4">
                <w:rPr>
                  <w:rStyle w:val="Hyperlink"/>
                  <w:bCs/>
                </w:rPr>
                <w:t>Atributos das atividades.xlsx</w:t>
              </w:r>
            </w:hyperlink>
          </w:p>
          <w:p w:rsidR="00395F88" w:rsidP="00807852" w:rsidRDefault="00395F88" w14:paraId="21FFCDD6" w14:textId="77777777">
            <w:r>
              <w:t>ou</w:t>
            </w:r>
          </w:p>
          <w:p w:rsidRPr="008141B4" w:rsidR="00395F88" w:rsidP="00807852" w:rsidRDefault="00776399" w14:paraId="6D8858F7" w14:textId="77777777">
            <w:pPr>
              <w:rPr>
                <w:bCs/>
              </w:rPr>
            </w:pPr>
            <w:hyperlink w:tooltip="Cronograma do Projeto" w:history="1" r:id="rId29">
              <w:r w:rsidRPr="008141B4" w:rsidR="00395F88">
                <w:rPr>
                  <w:rStyle w:val="Hyperlink"/>
                  <w:bCs/>
                </w:rPr>
                <w:t>Cronograma do Projeto.mpp</w:t>
              </w:r>
            </w:hyperlink>
            <w:r w:rsidRPr="008141B4" w:rsidR="00395F88">
              <w:rPr>
                <w:bCs/>
              </w:rPr>
              <w:t xml:space="preserve"> - Selecione no menu View e escolha a visão chamada </w:t>
            </w:r>
            <w:r w:rsidRPr="00395F88" w:rsidR="00395F88">
              <w:rPr>
                <w:bCs/>
              </w:rPr>
              <w:t>PMO-Lista de Atividades com seus atributos</w:t>
            </w:r>
          </w:p>
        </w:tc>
      </w:tr>
      <w:tr w:rsidRPr="008141B4" w:rsidR="008141B4" w:rsidTr="008141B4" w14:paraId="58D96258" w14:textId="77777777">
        <w:tc>
          <w:tcPr>
            <w:tcW w:w="2660" w:type="dxa"/>
          </w:tcPr>
          <w:p w:rsidRPr="008141B4" w:rsidR="008141B4" w:rsidP="00807852" w:rsidRDefault="00776399" w14:paraId="37B669E3" w14:textId="77777777">
            <w:pPr>
              <w:rPr>
                <w:bCs/>
              </w:rPr>
            </w:pPr>
            <w:hyperlink w:tooltip="Lista dos marcos" w:history="1" r:id="rId30">
              <w:r w:rsidRPr="008141B4" w:rsidR="008141B4">
                <w:rPr>
                  <w:rStyle w:val="Hyperlink"/>
                  <w:bCs/>
                </w:rPr>
                <w:t>Lista dos marcos</w:t>
              </w:r>
            </w:hyperlink>
          </w:p>
        </w:tc>
        <w:tc>
          <w:tcPr>
            <w:tcW w:w="4536" w:type="dxa"/>
          </w:tcPr>
          <w:p w:rsidRPr="008141B4" w:rsidR="008141B4" w:rsidP="00807852" w:rsidRDefault="00601B80" w14:paraId="6C08EAF3" w14:textId="77777777">
            <w:pPr>
              <w:rPr>
                <w:bCs/>
              </w:rPr>
            </w:pPr>
            <w:r w:rsidRPr="00601B80">
              <w:rPr>
                <w:bCs/>
              </w:rPr>
              <w:t>Um marco no projeto é um momento muito importante, quando se concluí uma entrega ou fase do seu projeto, e funciona, com sua previsão, como uma meta para a equipe do projeto. Ele não possui duração.</w:t>
            </w:r>
          </w:p>
        </w:tc>
        <w:tc>
          <w:tcPr>
            <w:tcW w:w="1970" w:type="dxa"/>
          </w:tcPr>
          <w:p w:rsidR="008141B4" w:rsidP="00807852" w:rsidRDefault="00776399" w14:paraId="2D2A630A" w14:textId="77777777">
            <w:pPr>
              <w:rPr>
                <w:rStyle w:val="Hyperlink"/>
                <w:bCs/>
              </w:rPr>
            </w:pPr>
            <w:hyperlink w:tooltip="Lista dos Marcos.docx" w:history="1" r:id="rId31">
              <w:r w:rsidRPr="008141B4" w:rsidR="008141B4">
                <w:rPr>
                  <w:rStyle w:val="Hyperlink"/>
                  <w:bCs/>
                </w:rPr>
                <w:t>Lista dos Marcos.docx</w:t>
              </w:r>
            </w:hyperlink>
          </w:p>
          <w:p w:rsidR="00395F88" w:rsidP="00395F88" w:rsidRDefault="00395F88" w14:paraId="4E264CBA" w14:textId="77777777">
            <w:r>
              <w:t>ou</w:t>
            </w:r>
          </w:p>
          <w:p w:rsidRPr="008141B4" w:rsidR="00395F88" w:rsidP="00395F88" w:rsidRDefault="00776399" w14:paraId="2E5A4A19" w14:textId="77777777">
            <w:pPr>
              <w:rPr>
                <w:bCs/>
              </w:rPr>
            </w:pPr>
            <w:hyperlink w:tooltip="Cronograma do Projeto" w:history="1" r:id="rId32">
              <w:r w:rsidRPr="008141B4" w:rsidR="00395F88">
                <w:rPr>
                  <w:rStyle w:val="Hyperlink"/>
                  <w:bCs/>
                </w:rPr>
                <w:t>Cronograma do Projeto.mpp</w:t>
              </w:r>
            </w:hyperlink>
            <w:r w:rsidRPr="008141B4" w:rsidR="00395F88">
              <w:rPr>
                <w:bCs/>
              </w:rPr>
              <w:t xml:space="preserve"> - Selecione no menu View e escolha a visão chamada </w:t>
            </w:r>
            <w:r w:rsidRPr="00395F88" w:rsidR="00395F88">
              <w:rPr>
                <w:bCs/>
              </w:rPr>
              <w:t xml:space="preserve">PMO-Lista de </w:t>
            </w:r>
            <w:r w:rsidR="00395F88">
              <w:rPr>
                <w:bCs/>
              </w:rPr>
              <w:t>Marcos</w:t>
            </w:r>
          </w:p>
        </w:tc>
      </w:tr>
      <w:tr w:rsidRPr="008141B4" w:rsidR="008141B4" w:rsidTr="008141B4" w14:paraId="1FC2AC57" w14:textId="77777777">
        <w:tc>
          <w:tcPr>
            <w:tcW w:w="2660" w:type="dxa"/>
          </w:tcPr>
          <w:p w:rsidRPr="008141B4" w:rsidR="008141B4" w:rsidP="00807852" w:rsidRDefault="00776399" w14:paraId="269EABD4" w14:textId="77777777">
            <w:pPr>
              <w:rPr>
                <w:bCs/>
              </w:rPr>
            </w:pPr>
            <w:hyperlink w:tooltip="Diagramas de rede do cronograma do projeto" w:history="1" r:id="rId33">
              <w:r w:rsidRPr="008141B4" w:rsidR="008141B4">
                <w:rPr>
                  <w:rStyle w:val="Hyperlink"/>
                  <w:bCs/>
                </w:rPr>
                <w:t>Diagramas de rede do cronograma do projeto</w:t>
              </w:r>
            </w:hyperlink>
          </w:p>
        </w:tc>
        <w:tc>
          <w:tcPr>
            <w:tcW w:w="4536" w:type="dxa"/>
          </w:tcPr>
          <w:p w:rsidRPr="008141B4" w:rsidR="008141B4" w:rsidP="00807852" w:rsidRDefault="00601B80" w14:paraId="3032A009" w14:textId="77777777">
            <w:pPr>
              <w:rPr>
                <w:bCs/>
              </w:rPr>
            </w:pPr>
            <w:r w:rsidRPr="00601B80">
              <w:rPr>
                <w:bCs/>
              </w:rPr>
              <w:t>Os diagramas de rede do cronograma do projeto apresentam graficamente as dependências/relações entre as atividades.</w:t>
            </w:r>
          </w:p>
        </w:tc>
        <w:tc>
          <w:tcPr>
            <w:tcW w:w="1970" w:type="dxa"/>
          </w:tcPr>
          <w:p w:rsidRPr="008141B4" w:rsidR="008141B4" w:rsidP="00807852" w:rsidRDefault="00776399" w14:paraId="21323FB4" w14:textId="77777777">
            <w:pPr>
              <w:rPr>
                <w:bCs/>
              </w:rPr>
            </w:pPr>
            <w:hyperlink w:tooltip="Cronograma do Projeto" w:history="1" r:id="rId34">
              <w:r w:rsidRPr="008141B4" w:rsidR="008141B4">
                <w:rPr>
                  <w:rStyle w:val="Hyperlink"/>
                  <w:bCs/>
                </w:rPr>
                <w:t>Cronograma do Projeto.mpp</w:t>
              </w:r>
            </w:hyperlink>
            <w:r w:rsidRPr="008141B4" w:rsidR="008141B4">
              <w:rPr>
                <w:bCs/>
              </w:rPr>
              <w:t xml:space="preserve"> - Selecione no menu View e escolha a visão chamada PMO-Network Diagram</w:t>
            </w:r>
          </w:p>
        </w:tc>
      </w:tr>
      <w:tr w:rsidRPr="008141B4" w:rsidR="008141B4" w:rsidTr="008141B4" w14:paraId="44D17DFA" w14:textId="77777777">
        <w:tc>
          <w:tcPr>
            <w:tcW w:w="2660" w:type="dxa"/>
          </w:tcPr>
          <w:p w:rsidRPr="008141B4" w:rsidR="008141B4" w:rsidP="00807852" w:rsidRDefault="00776399" w14:paraId="0A5A582E" w14:textId="77777777">
            <w:hyperlink w:tooltip="Estrutura analítica dos recursos" w:history="1" r:id="rId35">
              <w:r w:rsidRPr="008141B4" w:rsidR="008141B4">
                <w:rPr>
                  <w:rStyle w:val="Hyperlink"/>
                </w:rPr>
                <w:t>Estrutura analítica dos recursos</w:t>
              </w:r>
            </w:hyperlink>
          </w:p>
        </w:tc>
        <w:tc>
          <w:tcPr>
            <w:tcW w:w="4536" w:type="dxa"/>
          </w:tcPr>
          <w:p w:rsidRPr="00B169BB" w:rsidR="00B169BB" w:rsidP="00B169BB" w:rsidRDefault="00B169BB" w14:paraId="46F596A1" w14:textId="77777777">
            <w:pPr>
              <w:rPr>
                <w:bCs/>
              </w:rPr>
            </w:pPr>
            <w:r>
              <w:rPr>
                <w:bCs/>
              </w:rPr>
              <w:t>E</w:t>
            </w:r>
            <w:r w:rsidRPr="00B169BB">
              <w:rPr>
                <w:bCs/>
              </w:rPr>
              <w:t>strutura hierárquica dos recursos identificados organizada por categoria e tipo de recursos.</w:t>
            </w:r>
          </w:p>
          <w:p w:rsidRPr="008141B4" w:rsidR="008141B4" w:rsidP="00B169BB" w:rsidRDefault="00B169BB" w14:paraId="56A087FC" w14:textId="77777777">
            <w:pPr>
              <w:rPr>
                <w:bCs/>
              </w:rPr>
            </w:pPr>
            <w:r w:rsidRPr="00B169BB">
              <w:rPr>
                <w:bCs/>
              </w:rPr>
              <w:t>Apresenta as relações da estrutura dos recursos como subordinação e agrupamentos.</w:t>
            </w:r>
          </w:p>
        </w:tc>
        <w:tc>
          <w:tcPr>
            <w:tcW w:w="1970" w:type="dxa"/>
          </w:tcPr>
          <w:p w:rsidRPr="008141B4" w:rsidR="008141B4" w:rsidP="00807852" w:rsidRDefault="00776399" w14:paraId="678DC528" w14:textId="77777777">
            <w:pPr>
              <w:rPr>
                <w:bCs/>
              </w:rPr>
            </w:pPr>
            <w:hyperlink w:tooltip="EAR-Estrutura Analitica dos Recursos.xlsx" w:history="1" r:id="rId36">
              <w:r w:rsidRPr="008141B4" w:rsidR="008141B4">
                <w:rPr>
                  <w:rStyle w:val="Hyperlink"/>
                  <w:bCs/>
                </w:rPr>
                <w:t xml:space="preserve">EAR-Estrutura </w:t>
              </w:r>
              <w:r w:rsidRPr="008141B4" w:rsidR="00CF2958">
                <w:rPr>
                  <w:rStyle w:val="Hyperlink"/>
                  <w:bCs/>
                </w:rPr>
                <w:t>Analítica</w:t>
              </w:r>
              <w:r w:rsidRPr="008141B4" w:rsidR="008141B4">
                <w:rPr>
                  <w:rStyle w:val="Hyperlink"/>
                  <w:bCs/>
                </w:rPr>
                <w:t xml:space="preserve"> dos Recursos.xlsx</w:t>
              </w:r>
            </w:hyperlink>
          </w:p>
        </w:tc>
      </w:tr>
      <w:tr w:rsidRPr="008141B4" w:rsidR="008141B4" w:rsidTr="008141B4" w14:paraId="72D7E8BA" w14:textId="77777777">
        <w:tc>
          <w:tcPr>
            <w:tcW w:w="2660" w:type="dxa"/>
          </w:tcPr>
          <w:p w:rsidRPr="008141B4" w:rsidR="008141B4" w:rsidP="00807852" w:rsidRDefault="00776399" w14:paraId="33DAAF9F" w14:textId="77777777">
            <w:pPr>
              <w:rPr>
                <w:bCs/>
              </w:rPr>
            </w:pPr>
            <w:hyperlink w:tooltip="Estimativas de duração das atividades" w:history="1" r:id="rId37">
              <w:r w:rsidRPr="008141B4" w:rsidR="008141B4">
                <w:rPr>
                  <w:rStyle w:val="Hyperlink"/>
                  <w:bCs/>
                </w:rPr>
                <w:t>Estimativas de duração</w:t>
              </w:r>
              <w:r w:rsidRPr="008141B4" w:rsidR="008141B4">
                <w:rPr>
                  <w:rStyle w:val="Hyperlink"/>
                  <w:bCs/>
                </w:rPr>
                <w:br/>
              </w:r>
              <w:r w:rsidRPr="008141B4" w:rsidR="008141B4">
                <w:rPr>
                  <w:rStyle w:val="Hyperlink"/>
                  <w:bCs/>
                </w:rPr>
                <w:t>das atividades</w:t>
              </w:r>
            </w:hyperlink>
          </w:p>
        </w:tc>
        <w:tc>
          <w:tcPr>
            <w:tcW w:w="4536" w:type="dxa"/>
          </w:tcPr>
          <w:p w:rsidRPr="008141B4" w:rsidR="008141B4" w:rsidP="00250862" w:rsidRDefault="00250862" w14:paraId="67902B65" w14:textId="77777777">
            <w:pPr>
              <w:rPr>
                <w:bCs/>
              </w:rPr>
            </w:pPr>
            <w:r w:rsidRPr="00250862">
              <w:rPr>
                <w:bCs/>
              </w:rPr>
              <w:t xml:space="preserve">As estimativas de duração das atividades indicam o número de período de trabalhos necessários para completar uma atividade usando os recursos </w:t>
            </w:r>
            <w:r w:rsidRPr="00250862">
              <w:rPr>
                <w:bCs/>
              </w:rPr>
              <w:lastRenderedPageBreak/>
              <w:t>definidos.</w:t>
            </w:r>
            <w:r>
              <w:rPr>
                <w:bCs/>
              </w:rPr>
              <w:t xml:space="preserve"> </w:t>
            </w:r>
            <w:r w:rsidRPr="00250862">
              <w:rPr>
                <w:bCs/>
              </w:rPr>
              <w:t>Podem conter intervalos de confiança.</w:t>
            </w:r>
          </w:p>
        </w:tc>
        <w:tc>
          <w:tcPr>
            <w:tcW w:w="1970" w:type="dxa"/>
          </w:tcPr>
          <w:p w:rsidRPr="008141B4" w:rsidR="008141B4" w:rsidP="00807852" w:rsidRDefault="008141B4" w14:paraId="20DDAA38" w14:textId="77777777">
            <w:pPr>
              <w:rPr>
                <w:bCs/>
              </w:rPr>
            </w:pPr>
            <w:r w:rsidRPr="008141B4">
              <w:rPr>
                <w:bCs/>
              </w:rPr>
              <w:lastRenderedPageBreak/>
              <w:t>-</w:t>
            </w:r>
          </w:p>
        </w:tc>
      </w:tr>
      <w:tr w:rsidRPr="008141B4" w:rsidR="008141B4" w:rsidTr="008141B4" w14:paraId="79BE23DB" w14:textId="77777777">
        <w:tc>
          <w:tcPr>
            <w:tcW w:w="2660" w:type="dxa"/>
          </w:tcPr>
          <w:p w:rsidRPr="008141B4" w:rsidR="008141B4" w:rsidP="00807852" w:rsidRDefault="00776399" w14:paraId="60082539" w14:textId="77777777">
            <w:pPr>
              <w:rPr>
                <w:rFonts w:ascii="Times New Roman" w:hAnsi="Times New Roman"/>
              </w:rPr>
            </w:pPr>
            <w:hyperlink w:tooltip="Linha de base do cronograma" w:history="1" r:id="rId38">
              <w:r w:rsidRPr="008141B4" w:rsidR="008141B4">
                <w:rPr>
                  <w:rStyle w:val="Hyperlink"/>
                </w:rPr>
                <w:t>Linha de base do cronograma</w:t>
              </w:r>
            </w:hyperlink>
            <w:r w:rsidRPr="008141B4" w:rsidR="008141B4">
              <w:t xml:space="preserve"> </w:t>
            </w:r>
          </w:p>
        </w:tc>
        <w:tc>
          <w:tcPr>
            <w:tcW w:w="4536" w:type="dxa"/>
          </w:tcPr>
          <w:p w:rsidRPr="00250862" w:rsidR="00250862" w:rsidP="00250862" w:rsidRDefault="00250862" w14:paraId="3388ED13" w14:textId="77777777">
            <w:pPr>
              <w:rPr>
                <w:bCs/>
              </w:rPr>
            </w:pPr>
            <w:r w:rsidRPr="00250862">
              <w:rPr>
                <w:bCs/>
              </w:rPr>
              <w:t>A linha de base do cronograma é como uma fotografia retirada no momento da aprovação do que foi planejado, similar a um congelamento do cronograma planejado.</w:t>
            </w:r>
          </w:p>
          <w:p w:rsidRPr="008141B4" w:rsidR="008141B4" w:rsidP="00250862" w:rsidRDefault="00250862" w14:paraId="26FBC4ED" w14:textId="77777777">
            <w:pPr>
              <w:rPr>
                <w:bCs/>
              </w:rPr>
            </w:pPr>
            <w:r w:rsidRPr="00250862">
              <w:rPr>
                <w:bCs/>
              </w:rPr>
              <w:t>Ela contém as datas de início e término de todas atividades do cronograma e é usada para avaliar a evolução do projeto monitorando o prazo através da comparação do planejado com o realizado.</w:t>
            </w:r>
          </w:p>
        </w:tc>
        <w:tc>
          <w:tcPr>
            <w:tcW w:w="1970" w:type="dxa"/>
          </w:tcPr>
          <w:p w:rsidR="008141B4" w:rsidP="00807852" w:rsidRDefault="00776399" w14:paraId="23BE7577" w14:textId="77777777">
            <w:pPr>
              <w:rPr>
                <w:rStyle w:val="Hyperlink"/>
                <w:bCs/>
              </w:rPr>
            </w:pPr>
            <w:hyperlink w:tooltip="Cronograma do Projeto" w:history="1" r:id="rId39">
              <w:r w:rsidRPr="008141B4" w:rsidR="008141B4">
                <w:rPr>
                  <w:rStyle w:val="Hyperlink"/>
                  <w:bCs/>
                </w:rPr>
                <w:t>Cronograma do Projeto.mpp</w:t>
              </w:r>
            </w:hyperlink>
          </w:p>
          <w:p w:rsidRPr="008141B4" w:rsidR="00250862" w:rsidP="00250862" w:rsidRDefault="00250862" w14:paraId="5CAD2700" w14:textId="77777777">
            <w:pPr>
              <w:rPr>
                <w:bCs/>
              </w:rPr>
            </w:pPr>
            <w:r w:rsidRPr="008141B4">
              <w:rPr>
                <w:bCs/>
              </w:rPr>
              <w:t>- Selecione no menu View e escolha a visão chamada PMO-</w:t>
            </w:r>
            <w:r>
              <w:rPr>
                <w:bCs/>
              </w:rPr>
              <w:t>Linha de base do cronograma</w:t>
            </w:r>
          </w:p>
        </w:tc>
      </w:tr>
      <w:tr w:rsidRPr="008141B4" w:rsidR="008141B4" w:rsidTr="008141B4" w14:paraId="5EE50DFD" w14:textId="77777777">
        <w:tc>
          <w:tcPr>
            <w:tcW w:w="2660" w:type="dxa"/>
          </w:tcPr>
          <w:p w:rsidRPr="008141B4" w:rsidR="008141B4" w:rsidP="00807852" w:rsidRDefault="00776399" w14:paraId="0E72883D" w14:textId="77777777">
            <w:hyperlink w:tooltip="Cronograma do Projeto" w:history="1" r:id="rId40">
              <w:r w:rsidRPr="008141B4" w:rsidR="008141B4">
                <w:rPr>
                  <w:rStyle w:val="Hyperlink"/>
                </w:rPr>
                <w:t>Cronograma do projeto</w:t>
              </w:r>
            </w:hyperlink>
            <w:r w:rsidRPr="008141B4" w:rsidR="008141B4">
              <w:t xml:space="preserve"> </w:t>
            </w:r>
          </w:p>
        </w:tc>
        <w:tc>
          <w:tcPr>
            <w:tcW w:w="4536" w:type="dxa"/>
          </w:tcPr>
          <w:p w:rsidRPr="008141B4" w:rsidR="008141B4" w:rsidP="00807852" w:rsidRDefault="004A5DFA" w14:paraId="5AE1536A" w14:textId="77777777">
            <w:pPr>
              <w:rPr>
                <w:bCs/>
              </w:rPr>
            </w:pPr>
            <w:r w:rsidRPr="004A5DFA">
              <w:rPr>
                <w:bCs/>
              </w:rPr>
              <w:t>O cronograma do projeto documenta as atividades do projeto, suas respectivas datas de início e de término, além dos recursos usados.</w:t>
            </w:r>
          </w:p>
        </w:tc>
        <w:tc>
          <w:tcPr>
            <w:tcW w:w="1970" w:type="dxa"/>
          </w:tcPr>
          <w:p w:rsidRPr="00250862" w:rsidR="008141B4" w:rsidP="00807852" w:rsidRDefault="00776399" w14:paraId="1149FFBF" w14:textId="77777777">
            <w:pPr>
              <w:rPr>
                <w:bCs/>
                <w:color w:val="0000FF"/>
                <w:u w:val="single"/>
              </w:rPr>
            </w:pPr>
            <w:hyperlink w:tooltip="Cronograma do Projeto" w:history="1" r:id="rId41">
              <w:r w:rsidRPr="008141B4" w:rsidR="00250862">
                <w:rPr>
                  <w:rStyle w:val="Hyperlink"/>
                  <w:bCs/>
                </w:rPr>
                <w:t>Cronograma do Projeto.mpp</w:t>
              </w:r>
            </w:hyperlink>
          </w:p>
        </w:tc>
      </w:tr>
    </w:tbl>
    <w:p w:rsidRPr="003670F2" w:rsidR="00E52B8B" w:rsidP="006C5ACE" w:rsidRDefault="00E52B8B" w14:paraId="14568751" w14:textId="77777777">
      <w:pPr>
        <w:pStyle w:val="Comments"/>
      </w:pPr>
      <w:r w:rsidRPr="00E470DB">
        <w:t>]</w:t>
      </w:r>
    </w:p>
    <w:p w:rsidR="008C2C80" w:rsidP="008C2C80" w:rsidRDefault="008C2C80" w14:paraId="5691F130" w14:textId="77777777"/>
    <w:p w:rsidRPr="00AA21AD" w:rsidR="00790628" w:rsidP="00790628" w:rsidRDefault="00790628" w14:paraId="37DE9235" w14:textId="77777777">
      <w:pPr>
        <w:pStyle w:val="Ttulo2"/>
      </w:pPr>
      <w:bookmarkStart w:name="_Toc322452413" w:id="6"/>
      <w:bookmarkStart w:name="_Toc327554432" w:id="7"/>
      <w:bookmarkStart w:name="_Toc353749543" w:id="8"/>
      <w:r w:rsidRPr="00AA21AD">
        <w:t>Ferramentas</w:t>
      </w:r>
      <w:bookmarkEnd w:id="6"/>
      <w:bookmarkEnd w:id="7"/>
      <w:bookmarkEnd w:id="8"/>
    </w:p>
    <w:p w:rsidR="00790628" w:rsidP="006C5ACE" w:rsidRDefault="00790628" w14:paraId="709BD7F0" w14:textId="77777777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E470DB">
        <w:t>responsável. ]</w:t>
      </w:r>
    </w:p>
    <w:p w:rsidR="00ED61F8" w:rsidP="006C5ACE" w:rsidRDefault="00ED61F8" w14:paraId="25B8067A" w14:textId="77777777">
      <w:pPr>
        <w:pStyle w:val="Comments"/>
      </w:pPr>
      <w:r>
        <w:t>[Ex.:</w:t>
      </w:r>
    </w:p>
    <w:tbl>
      <w:tblPr>
        <w:tblStyle w:val="TabeladeGrade4-nfase1"/>
        <w:tblW w:w="9964" w:type="dxa"/>
        <w:tblLook w:val="04A0" w:firstRow="1" w:lastRow="0" w:firstColumn="1" w:lastColumn="0" w:noHBand="0" w:noVBand="1"/>
      </w:tblPr>
      <w:tblGrid>
        <w:gridCol w:w="2189"/>
        <w:gridCol w:w="7775"/>
      </w:tblGrid>
      <w:tr w:rsidRPr="00ED61F8" w:rsidR="00ED61F8" w:rsidTr="00807852" w14:paraId="2D29E7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ED61F8" w:rsidR="00ED61F8" w:rsidP="006C5ACE" w:rsidRDefault="00ED61F8" w14:paraId="1FDD4C91" w14:textId="77777777">
            <w:pPr>
              <w:pStyle w:val="Comments"/>
            </w:pPr>
            <w:r w:rsidRPr="00ED61F8">
              <w:t>Técnica</w:t>
            </w:r>
          </w:p>
        </w:tc>
        <w:tc>
          <w:tcPr>
            <w:tcW w:w="7775" w:type="dxa"/>
          </w:tcPr>
          <w:p w:rsidRPr="00ED61F8" w:rsidR="00ED61F8" w:rsidP="006C5ACE" w:rsidRDefault="00ED61F8" w14:paraId="07CF0CC7" w14:textId="77777777">
            <w:pPr>
              <w:pStyle w:val="Comm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Descrição</w:t>
            </w:r>
          </w:p>
        </w:tc>
      </w:tr>
      <w:tr w:rsidRPr="00ED61F8" w:rsidR="00ED61F8" w:rsidTr="00807852" w14:paraId="56FA2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3B9BCAAB" w14:textId="77777777">
            <w:pPr>
              <w:pStyle w:val="Comments"/>
            </w:pPr>
            <w:hyperlink w:tooltip="Modelos" w:history="1" r:id="rId42">
              <w:r w:rsidRPr="00ED61F8" w:rsidR="00ED61F8">
                <w:rPr>
                  <w:rStyle w:val="Hyperlink"/>
                </w:rPr>
                <w:t>Modelos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62BADD75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Modelos são templates pré-definidos de atividades. O próprio software, como o Microsoft Project, Primavera, entre outros, oferecem os modelos já pré-definidos.</w:t>
            </w:r>
          </w:p>
          <w:p w:rsidRPr="00ED61F8" w:rsidR="00ED61F8" w:rsidP="006C5ACE" w:rsidRDefault="00ED61F8" w14:paraId="35CEBB74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 de projetos, principalmente, os tipos de projetos mais comuns na empresa.</w:t>
            </w:r>
          </w:p>
        </w:tc>
      </w:tr>
      <w:tr w:rsidRPr="00ED61F8" w:rsidR="00ED61F8" w:rsidTr="00807852" w14:paraId="5B6464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5563FB76" w14:textId="77777777">
            <w:pPr>
              <w:pStyle w:val="Comments"/>
            </w:pPr>
            <w:hyperlink w:tooltip="Planejamento em ondas sucessivas" w:history="1" r:id="rId43">
              <w:r w:rsidRPr="00ED61F8" w:rsidR="00ED61F8">
                <w:rPr>
                  <w:rStyle w:val="Hyperlink"/>
                </w:rPr>
                <w:t>Planejamento em ondas sucessivas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77B2AFE9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planejamento em ondas sucessivas é especialmente útil quando temos eventos desconhecidos no projeto.</w:t>
            </w:r>
          </w:p>
          <w:p w:rsidRPr="00ED61F8" w:rsidR="00ED61F8" w:rsidP="006C5ACE" w:rsidRDefault="00ED61F8" w14:paraId="1D1379E1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gerente de projeto planeja somente o curto prazo, deixando os eventos de maior incerteza para depois.</w:t>
            </w:r>
          </w:p>
          <w:p w:rsidRPr="00ED61F8" w:rsidR="00ED61F8" w:rsidP="006C5ACE" w:rsidRDefault="00ED61F8" w14:paraId="0F376683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Á medida que o projeto vai evoluindo e as incertezas diminuindo, se planeja a próxima etapa ou onda, e assim por diante, daí o nome, ondas sucessivas.</w:t>
            </w:r>
          </w:p>
        </w:tc>
      </w:tr>
      <w:tr w:rsidRPr="00ED61F8" w:rsidR="00ED61F8" w:rsidTr="00807852" w14:paraId="3BD0C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357B71E0" w14:textId="77777777">
            <w:pPr>
              <w:pStyle w:val="Comments"/>
            </w:pPr>
            <w:hyperlink w:tooltip="Método do diagrama de precedência" w:history="1" r:id="rId44">
              <w:r w:rsidRPr="00ED61F8" w:rsidR="00ED61F8">
                <w:rPr>
                  <w:rStyle w:val="Hyperlink"/>
                </w:rPr>
                <w:t>Método do diagrama de precedência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5BCC65B5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diagrama de precedência (MDP) é usado para representar graficamente todas atividades de seu projeto, com suas respectivas dependências.</w:t>
            </w:r>
          </w:p>
          <w:p w:rsidRPr="00ED61F8" w:rsidR="00ED61F8" w:rsidP="006C5ACE" w:rsidRDefault="00ED61F8" w14:paraId="4B66A798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Dependência</w:t>
            </w:r>
          </w:p>
          <w:p w:rsidRPr="00ED61F8" w:rsidR="00ED61F8" w:rsidP="006C5ACE" w:rsidRDefault="00ED61F8" w14:paraId="3C386010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Dependência é um relacionamento entre o (começo ou) término de uma atividade e o (término ou) começo de uma outra atividade e reflete o relacionamento de causa-efeito entre duas atividades.</w:t>
            </w:r>
          </w:p>
          <w:p w:rsidRPr="00ED61F8" w:rsidR="00ED61F8" w:rsidP="006C5ACE" w:rsidRDefault="00ED61F8" w14:paraId="59CA2A97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MDP também é usado para determinar o caminho crítico do projeto.</w:t>
            </w:r>
          </w:p>
        </w:tc>
      </w:tr>
      <w:tr w:rsidRPr="00ED61F8" w:rsidR="00ED61F8" w:rsidTr="00807852" w14:paraId="0FE7A2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53A71608" w14:textId="77777777">
            <w:pPr>
              <w:pStyle w:val="Comments"/>
            </w:pPr>
            <w:hyperlink w:tooltip="Determinação de Dependências" w:history="1" r:id="rId45">
              <w:r w:rsidRPr="00ED61F8" w:rsidR="00ED61F8">
                <w:rPr>
                  <w:rStyle w:val="Hyperlink"/>
                </w:rPr>
                <w:t>Determinação de Dependências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4C050F77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determinação de dependências implica na sequência da execução das atividades.</w:t>
            </w:r>
          </w:p>
          <w:p w:rsidRPr="00ED61F8" w:rsidR="00ED61F8" w:rsidP="006C5ACE" w:rsidRDefault="00ED61F8" w14:paraId="792F2AE8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Existem três tipos de dependências:</w:t>
            </w:r>
          </w:p>
          <w:p w:rsidRPr="00ED61F8" w:rsidR="00ED61F8" w:rsidP="006C5ACE" w:rsidRDefault="00ED61F8" w14:paraId="218E0EF4" w14:textId="77777777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Obrigatória/Mandatória: Inerente à natureza do trabalho/exigida por contrato.</w:t>
            </w:r>
          </w:p>
          <w:p w:rsidRPr="00ED61F8" w:rsidR="00ED61F8" w:rsidP="006C5ACE" w:rsidRDefault="00ED61F8" w14:paraId="61E0661A" w14:textId="77777777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Arbitrada/Discricionária/Lógica Preferencial: Definida pela equipe do projeto, lógica preferencial com base nas melhores práticas. Ex.: Estagiário não inicia uma atividade antes de terminar outra/Processos do Guia PMBOK®</w:t>
            </w:r>
          </w:p>
          <w:p w:rsidRPr="00ED61F8" w:rsidR="00ED61F8" w:rsidP="006C5ACE" w:rsidRDefault="00ED61F8" w14:paraId="78B9EDE0" w14:textId="77777777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Externa: Envolve o relacionamento entre atividades do projeto e atividades que não são do projeto. Ex.: Atividades que são controladas em outros projetos. Você depende da conclusão de um projeto/ou entrega de um fornecedor para iniciar uma atividade do seu projeto.</w:t>
            </w:r>
            <w:r w:rsidRPr="00ED61F8">
              <w:br/>
            </w:r>
            <w:r w:rsidRPr="00ED61F8">
              <w:t> </w:t>
            </w:r>
          </w:p>
        </w:tc>
      </w:tr>
      <w:tr w:rsidRPr="00ED61F8" w:rsidR="00ED61F8" w:rsidTr="00807852" w14:paraId="2DCE9E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44628EB4" w14:textId="77777777">
            <w:pPr>
              <w:pStyle w:val="Comments"/>
            </w:pPr>
            <w:hyperlink w:tooltip="Aplicação de antecipações e esperas" w:history="1" r:id="rId46">
              <w:r w:rsidRPr="00ED61F8" w:rsidR="00ED61F8">
                <w:rPr>
                  <w:rStyle w:val="Hyperlink"/>
                </w:rPr>
                <w:t>Aplicação de antecipações e esperas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14096E1A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aplicação de antecipações e esperas é devido a relação entre as atividades.</w:t>
            </w:r>
          </w:p>
          <w:p w:rsidRPr="00ED61F8" w:rsidR="00ED61F8" w:rsidP="006C5ACE" w:rsidRDefault="00ED61F8" w14:paraId="48D1A5B3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Tempo de antecipação é a antecipação do início de uma atividade sucessora.</w:t>
            </w:r>
            <w:r w:rsidRPr="00ED61F8">
              <w:br/>
            </w:r>
            <w:r w:rsidRPr="00ED61F8">
              <w:t>Tempo de Espera é a postergação do início da atividade sucessora.</w:t>
            </w:r>
          </w:p>
        </w:tc>
      </w:tr>
      <w:tr w:rsidRPr="00ED61F8" w:rsidR="00ED61F8" w:rsidTr="00807852" w14:paraId="05A9EC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6A93BEEE" w14:textId="77777777">
            <w:pPr>
              <w:pStyle w:val="Comments"/>
            </w:pPr>
            <w:hyperlink w:tooltip="Modelos de diagrama de rede de cronograma" w:history="1" r:id="rId47">
              <w:r w:rsidRPr="00ED61F8" w:rsidR="00ED61F8">
                <w:rPr>
                  <w:rStyle w:val="Hyperlink"/>
                </w:rPr>
                <w:t>Modelos de diagrama de rede de cronograma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4110A3DA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Os modelos de diagrama de rede de cronograma são úteis para agilizar a criação de diagrama de rede para projetos similares.</w:t>
            </w:r>
          </w:p>
          <w:p w:rsidRPr="00ED61F8" w:rsidR="00ED61F8" w:rsidP="006C5ACE" w:rsidRDefault="00ED61F8" w14:paraId="366AB18C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Podem ajudar no projeto como um todo ou em entregas específicas.</w:t>
            </w:r>
          </w:p>
          <w:p w:rsidRPr="00ED61F8" w:rsidR="00ED61F8" w:rsidP="006C5ACE" w:rsidRDefault="00ED61F8" w14:paraId="362A090C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modelos, principalmente, os tipos de projetos mais comuns na empresa.</w:t>
            </w:r>
          </w:p>
        </w:tc>
      </w:tr>
      <w:tr w:rsidRPr="00ED61F8" w:rsidR="00ED61F8" w:rsidTr="00807852" w14:paraId="5925F2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62D91363" w14:textId="77777777">
            <w:pPr>
              <w:pStyle w:val="Comments"/>
            </w:pPr>
            <w:hyperlink w:tooltip="Análise de alternativas" w:history="1" r:id="rId48">
              <w:r w:rsidRPr="00ED61F8" w:rsidR="00ED61F8">
                <w:rPr>
                  <w:rStyle w:val="Hyperlink"/>
                </w:rPr>
                <w:t>Análise de alternativas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3CC9A963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gerente de projetos deve analisar todas as diferentes alternativas para executar as atividades do projeto.</w:t>
            </w:r>
          </w:p>
          <w:p w:rsidRPr="00ED61F8" w:rsidR="00ED61F8" w:rsidP="006C5ACE" w:rsidRDefault="00ED61F8" w14:paraId="1F740E70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Algumas das alternativas mais comuns a serem analisadas:</w:t>
            </w:r>
          </w:p>
          <w:p w:rsidRPr="00ED61F8" w:rsidR="00ED61F8" w:rsidP="006C5ACE" w:rsidRDefault="00ED61F8" w14:paraId="425A9F80" w14:textId="77777777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Fazer x Adquirir x Alugar;</w:t>
            </w:r>
          </w:p>
          <w:p w:rsidRPr="00ED61F8" w:rsidR="00ED61F8" w:rsidP="006C5ACE" w:rsidRDefault="00CF2958" w14:paraId="29A5CFE9" w14:textId="77777777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 Sênior X</w:t>
            </w:r>
            <w:r w:rsidRPr="00ED61F8" w:rsidR="00ED61F8">
              <w:t xml:space="preserve"> Recurso Júnior.</w:t>
            </w:r>
          </w:p>
        </w:tc>
      </w:tr>
      <w:tr w:rsidRPr="00ED61F8" w:rsidR="00ED61F8" w:rsidTr="00807852" w14:paraId="39AD09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1FD0AA84" w14:textId="77777777">
            <w:pPr>
              <w:pStyle w:val="Comments"/>
            </w:pPr>
            <w:hyperlink w:tooltip="Dados publicados para auxílio a estimativas" w:history="1" r:id="rId49">
              <w:r w:rsidRPr="00ED61F8" w:rsidR="00ED61F8">
                <w:rPr>
                  <w:rStyle w:val="Hyperlink"/>
                </w:rPr>
                <w:t>Dados publicados para auxílio a estimativas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232A48AC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Os dados para auxiliar nas estimativas dos projetos são publicados na Internet e/ou revistas/publicações especializadas e podem agilizar e aumentar a precisão das estimativas através de analogias.</w:t>
            </w:r>
          </w:p>
          <w:p w:rsidRPr="00ED61F8" w:rsidR="00ED61F8" w:rsidP="006C5ACE" w:rsidRDefault="00ED61F8" w14:paraId="2832A33C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 xml:space="preserve">É importante lembrar que seu projeto deve ter particularidades em relação aos dados publicados e que as mesmas </w:t>
            </w:r>
            <w:r w:rsidRPr="00ED61F8">
              <w:lastRenderedPageBreak/>
              <w:t>devem ser consideradas no cálculo das estimativas.</w:t>
            </w:r>
          </w:p>
        </w:tc>
      </w:tr>
      <w:tr w:rsidRPr="00ED61F8" w:rsidR="00ED61F8" w:rsidTr="00807852" w14:paraId="158B7B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3E5F5D2A" w14:textId="77777777">
            <w:pPr>
              <w:pStyle w:val="Comments"/>
            </w:pPr>
            <w:hyperlink w:tooltip="Estimativa bottom-up" w:history="1" r:id="rId50">
              <w:r w:rsidRPr="00ED61F8" w:rsidR="00ED61F8">
                <w:rPr>
                  <w:rStyle w:val="Hyperlink"/>
                </w:rPr>
                <w:t>Estimativa</w:t>
              </w:r>
              <w:r w:rsidRPr="00ED61F8" w:rsidR="00ED61F8">
                <w:rPr>
                  <w:rStyle w:val="Hyperlink"/>
                  <w:lang w:val="en-US"/>
                </w:rPr>
                <w:t xml:space="preserve"> bottom-up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6B85E8D9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"bottom-up" é uma das técnicas mais usadas para estimar as atividades.</w:t>
            </w:r>
          </w:p>
          <w:p w:rsidRPr="00ED61F8" w:rsidR="00ED61F8" w:rsidP="006C5ACE" w:rsidRDefault="00ED61F8" w14:paraId="0B42CFCF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Você decompõe seus pacotes de trabalho em atividades menores, até detalhar suficientemente para estimar de forma precisa a atividade.</w:t>
            </w:r>
          </w:p>
          <w:p w:rsidRPr="00ED61F8" w:rsidR="00ED61F8" w:rsidP="006C5ACE" w:rsidRDefault="00ED61F8" w14:paraId="1D2AFF29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Os recursos necessários para o pacote de trabalho é a somatória dos recursos das atividades que o compõe.</w:t>
            </w:r>
          </w:p>
        </w:tc>
      </w:tr>
      <w:tr w:rsidRPr="00ED61F8" w:rsidR="00ED61F8" w:rsidTr="00807852" w14:paraId="081340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231CDC48" w14:textId="77777777">
            <w:pPr>
              <w:pStyle w:val="Comments"/>
            </w:pPr>
            <w:hyperlink w:tooltip="Software de gerenciamento de projetos" w:history="1" r:id="rId51">
              <w:r w:rsidRPr="00ED61F8" w:rsidR="00ED61F8">
                <w:rPr>
                  <w:rStyle w:val="Hyperlink"/>
                </w:rPr>
                <w:t>Software de gerenciamento de projetos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253B72B3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uso de um software de gerenciamento de projetos fará, pelo menos na teoria, sua vida de gerente de projetos muito mais fácil.</w:t>
            </w:r>
          </w:p>
          <w:p w:rsidRPr="00ED61F8" w:rsidR="00ED61F8" w:rsidP="006C5ACE" w:rsidRDefault="00ED61F8" w14:paraId="74AC0DDF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Obviamente, existem várias opções no mercado e grandes diferenças entre eles.</w:t>
            </w:r>
          </w:p>
          <w:p w:rsidRPr="00ED61F8" w:rsidR="00ED61F8" w:rsidP="006C5ACE" w:rsidRDefault="00ED61F8" w14:paraId="079D23D8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Um bom software de gerenciamento de projetos fará:</w:t>
            </w:r>
          </w:p>
          <w:p w:rsidRPr="00ED61F8" w:rsidR="00ED61F8" w:rsidP="006C5ACE" w:rsidRDefault="00ED61F8" w14:paraId="3274C473" w14:textId="77777777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trabalho do seu projeto e do portfólio de projetos da sua empresa;</w:t>
            </w:r>
          </w:p>
          <w:p w:rsidRPr="00ED61F8" w:rsidR="00ED61F8" w:rsidP="006C5ACE" w:rsidRDefault="00ED61F8" w14:paraId="44A14558" w14:textId="77777777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pool de recursos da sua empresa envolvidos com projetos sejam eles, materiais, recursos humanos ou financeiros;</w:t>
            </w:r>
          </w:p>
          <w:p w:rsidRPr="00ED61F8" w:rsidR="00ED61F8" w:rsidP="006C5ACE" w:rsidRDefault="00ED61F8" w14:paraId="79EE2B70" w14:textId="77777777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 ainda oferecerá serviços de colaboração, produtividade, fluxos de trabalho, entre outros.</w:t>
            </w:r>
          </w:p>
          <w:p w:rsidRPr="00ED61F8" w:rsidR="00ED61F8" w:rsidP="006C5ACE" w:rsidRDefault="00ED61F8" w14:paraId="41056C29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Alguns dos softwares de gerenciamento de projetos mais vendidos no mercado são o Microsoft Project e o Primavera.</w:t>
            </w:r>
          </w:p>
        </w:tc>
      </w:tr>
      <w:tr w:rsidRPr="00ED61F8" w:rsidR="00ED61F8" w:rsidTr="00807852" w14:paraId="2ADACF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659006A8" w14:textId="77777777">
            <w:pPr>
              <w:pStyle w:val="Comments"/>
            </w:pPr>
            <w:hyperlink w:tooltip="Estimativa análoga" w:history="1" r:id="rId52">
              <w:r w:rsidRPr="00ED61F8" w:rsidR="00ED61F8">
                <w:rPr>
                  <w:rStyle w:val="Hyperlink"/>
                </w:rPr>
                <w:t>Estimativa análoga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615C3E9C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análoga baseia-se em pacotes de trabalho/atividades similares de projetos anteriores para estimar a duração dos pacotes de trabalho e/ou atividades do seu projeto atual.</w:t>
            </w:r>
          </w:p>
        </w:tc>
      </w:tr>
      <w:tr w:rsidRPr="00ED61F8" w:rsidR="00ED61F8" w:rsidTr="00807852" w14:paraId="090CA5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276578C0" w14:textId="77777777">
            <w:pPr>
              <w:pStyle w:val="Comments"/>
            </w:pPr>
            <w:hyperlink w:tooltip="Estimativa paramétrica" w:history="1" r:id="rId53">
              <w:r w:rsidRPr="00ED61F8" w:rsidR="00ED61F8">
                <w:rPr>
                  <w:rStyle w:val="Hyperlink"/>
                </w:rPr>
                <w:t>Estimativa paramétrica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7AD63650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estimativa paramétrica usa relações estatísticas para estimar custo e duração das atividades com base em dados históricos e parâmetros do projeto.</w:t>
            </w:r>
          </w:p>
          <w:p w:rsidRPr="00ED61F8" w:rsidR="00ED61F8" w:rsidP="006C5ACE" w:rsidRDefault="00ED61F8" w14:paraId="06EE8FBB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Por exemplo: Historicamente, o pintor X pinta 10m2 de parede/dia, conclui-se que ele pintará 100m2 em 10 dias.</w:t>
            </w:r>
          </w:p>
        </w:tc>
      </w:tr>
      <w:tr w:rsidRPr="00ED61F8" w:rsidR="00ED61F8" w:rsidTr="00807852" w14:paraId="7D85DA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4530D5F9" w14:textId="77777777">
            <w:pPr>
              <w:pStyle w:val="Comments"/>
            </w:pPr>
            <w:hyperlink w:tooltip="Estimativas de três pontos" w:history="1" r:id="rId54">
              <w:r w:rsidRPr="00ED61F8" w:rsidR="00ED61F8">
                <w:rPr>
                  <w:rStyle w:val="Hyperlink"/>
                </w:rPr>
                <w:t>Estimativas de três pontos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7D8D8E97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de três pontos considera três cenários para estimar o prazo.</w:t>
            </w:r>
          </w:p>
          <w:p w:rsidRPr="00ED61F8" w:rsidR="00ED61F8" w:rsidP="006C5ACE" w:rsidRDefault="00ED61F8" w14:paraId="3AA42E97" w14:textId="77777777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otimista (tudo dará certo), qual é o prazo esperado? Prazo otimista (PO)</w:t>
            </w:r>
          </w:p>
          <w:p w:rsidRPr="00ED61F8" w:rsidR="00ED61F8" w:rsidP="006C5ACE" w:rsidRDefault="00ED61F8" w14:paraId="479C3AE2" w14:textId="77777777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pessimista (tudo dará errado), qual é o prazo esperado? Prazo pessimista (PP)</w:t>
            </w:r>
          </w:p>
          <w:p w:rsidRPr="00ED61F8" w:rsidR="00ED61F8" w:rsidP="006C5ACE" w:rsidRDefault="00ED61F8" w14:paraId="4F8BDCBF" w14:textId="77777777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mais provável, qual é o prazo esperado? Prazo mais provável (PMP)</w:t>
            </w:r>
          </w:p>
          <w:p w:rsidRPr="00ED61F8" w:rsidR="00ED61F8" w:rsidP="006C5ACE" w:rsidRDefault="00ED61F8" w14:paraId="43A073C3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Prazo esperado = (PO+4PMP+PP) /6</w:t>
            </w:r>
          </w:p>
        </w:tc>
      </w:tr>
      <w:tr w:rsidRPr="00ED61F8" w:rsidR="00ED61F8" w:rsidTr="00807852" w14:paraId="19275E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13221834" w14:textId="77777777">
            <w:pPr>
              <w:pStyle w:val="Comments"/>
            </w:pPr>
            <w:hyperlink w:tooltip="Análise de rede do cronograma" w:history="1" r:id="rId55">
              <w:r w:rsidRPr="00ED61F8" w:rsidR="00ED61F8">
                <w:rPr>
                  <w:rStyle w:val="Hyperlink"/>
                </w:rPr>
                <w:t>Análise de rede do cronograma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1E074D26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análise de rede do cronograma usa várias técnicas para desenvolver o cronograma do projeto como o </w:t>
            </w:r>
            <w:hyperlink w:history="1" r:id="rId56">
              <w:r w:rsidRPr="00ED61F8">
                <w:rPr>
                  <w:rStyle w:val="Hyperlink"/>
                </w:rPr>
                <w:t>Método do caminho crítico</w:t>
              </w:r>
            </w:hyperlink>
            <w:r w:rsidRPr="00ED61F8">
              <w:t>.</w:t>
            </w:r>
            <w:r w:rsidRPr="00ED61F8">
              <w:br/>
            </w:r>
            <w:r w:rsidRPr="00ED61F8">
              <w:t>É uma visão gráfica das atividades do projeto usada para identificar as datas de início e término mais cedo ou antecipado e mais tarde ou atrasado.</w:t>
            </w:r>
          </w:p>
        </w:tc>
      </w:tr>
      <w:tr w:rsidRPr="00ED61F8" w:rsidR="00ED61F8" w:rsidTr="00807852" w14:paraId="34D743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16616171" w14:textId="77777777">
            <w:pPr>
              <w:pStyle w:val="Comments"/>
            </w:pPr>
            <w:hyperlink w:tooltip="Método do caminho crítico" w:history="1" r:id="rId57">
              <w:r w:rsidRPr="00ED61F8" w:rsidR="00ED61F8">
                <w:rPr>
                  <w:rStyle w:val="Hyperlink"/>
                </w:rPr>
                <w:t>Método do caminho crítico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30E3F914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caminho crítico identifica a sequência de atividades na qual, caso uma delas atrase, todo o projeto estará atrasado, em outras palavras, a sequência das atividades que não tem folga (Abaixo mostraremos como calcular a folga).</w:t>
            </w:r>
            <w:r w:rsidRPr="00ED61F8">
              <w:br/>
            </w:r>
            <w:r w:rsidRPr="00ED61F8">
              <w:t>Desta forma, o caminho crítico aponta quais atividades o GP e responsáveis devem ter atenção redobrada;</w:t>
            </w:r>
            <w:r w:rsidRPr="00ED61F8">
              <w:br/>
            </w:r>
            <w:r w:rsidRPr="00ED61F8">
              <w:t>O caminho crítico pode ter folga positiva, igual a zero ou negativa dependendo das restrições de prazo aplicadas.</w:t>
            </w:r>
            <w:r w:rsidRPr="00ED61F8">
              <w:br/>
            </w:r>
            <w:r w:rsidRPr="00ED61F8">
              <w:t>Um exemplo de restrição de prazo que acarretará em uma folga negativa: O projeto deve terminar em uma data inferior a data de término mais cedo do projeto.</w:t>
            </w:r>
            <w:r w:rsidRPr="00ED61F8">
              <w:br/>
            </w:r>
            <w:r w:rsidRPr="00ED61F8">
              <w:t>Um projeto pode ter mais de um caminho crítico.</w:t>
            </w:r>
            <w:r w:rsidRPr="00ED61F8">
              <w:br/>
            </w:r>
            <w:r w:rsidRPr="00ED61F8">
              <w:t>Um diagrama de rede mostra uma visão gráfica das atividades, seu caminho crítico e como elas se relacionam umas com as outras.</w:t>
            </w:r>
          </w:p>
        </w:tc>
      </w:tr>
      <w:tr w:rsidRPr="00ED61F8" w:rsidR="00ED61F8" w:rsidTr="00807852" w14:paraId="54123F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4149C596" w14:textId="77777777">
            <w:pPr>
              <w:pStyle w:val="Comments"/>
            </w:pPr>
            <w:hyperlink w:tooltip="Método da corrente crítica" w:history="1" r:id="rId58">
              <w:r w:rsidRPr="00ED61F8" w:rsidR="00ED61F8">
                <w:rPr>
                  <w:rStyle w:val="Hyperlink"/>
                </w:rPr>
                <w:t>Método da corrente crítica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462DE661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é uma das técnicas usadas na análise da rede do cronograma que tem como base:</w:t>
            </w:r>
          </w:p>
          <w:p w:rsidRPr="00ED61F8" w:rsidR="00ED61F8" w:rsidP="006C5ACE" w:rsidRDefault="00ED61F8" w14:paraId="69EBFDBD" w14:textId="77777777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Dependência das atividades;</w:t>
            </w:r>
          </w:p>
          <w:p w:rsidRPr="00ED61F8" w:rsidR="00ED61F8" w:rsidP="006C5ACE" w:rsidRDefault="00ED61F8" w14:paraId="1D722815" w14:textId="77777777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Limitação dos recursos;</w:t>
            </w:r>
          </w:p>
          <w:p w:rsidRPr="00ED61F8" w:rsidR="00ED61F8" w:rsidP="006C5ACE" w:rsidRDefault="00ED61F8" w14:paraId="3F788119" w14:textId="77777777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Margem de contingência ou buffers.</w:t>
            </w:r>
          </w:p>
          <w:p w:rsidRPr="00ED61F8" w:rsidR="00ED61F8" w:rsidP="006C5ACE" w:rsidRDefault="00ED61F8" w14:paraId="0CFD8343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Passo a Passo</w:t>
            </w:r>
          </w:p>
          <w:p w:rsidRPr="00ED61F8" w:rsidR="00ED61F8" w:rsidP="006C5ACE" w:rsidRDefault="00ED61F8" w14:paraId="74A15962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Identificar todas as atividades e dependências;</w:t>
            </w:r>
          </w:p>
          <w:p w:rsidRPr="00ED61F8" w:rsidR="00ED61F8" w:rsidP="006C5ACE" w:rsidRDefault="00ED61F8" w14:paraId="6CEEFFB5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Construir um diagrama de rede do cronograma;</w:t>
            </w:r>
          </w:p>
          <w:p w:rsidRPr="00ED61F8" w:rsidR="00ED61F8" w:rsidP="006C5ACE" w:rsidRDefault="00ED61F8" w14:paraId="27D4AD61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Definir restrições;</w:t>
            </w:r>
          </w:p>
          <w:p w:rsidRPr="00ED61F8" w:rsidR="00ED61F8" w:rsidP="006C5ACE" w:rsidRDefault="00ED61F8" w14:paraId="250C2800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Determinar o caminho crítico;</w:t>
            </w:r>
          </w:p>
          <w:p w:rsidRPr="00ED61F8" w:rsidR="00ED61F8" w:rsidP="006C5ACE" w:rsidRDefault="00ED61F8" w14:paraId="5E673F98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Determine buffers;</w:t>
            </w:r>
          </w:p>
          <w:p w:rsidRPr="00ED61F8" w:rsidR="00ED61F8" w:rsidP="006C5ACE" w:rsidRDefault="00ED61F8" w14:paraId="39FFA1E1" w14:textId="77777777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Aplicar a disponibilidade de recursos.</w:t>
            </w:r>
          </w:p>
          <w:p w:rsidRPr="00ED61F8" w:rsidR="00ED61F8" w:rsidP="006C5ACE" w:rsidRDefault="00ED61F8" w14:paraId="1EF211A7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aciona buffers de duração que são atividades sem trabalho para gerenciar incertezas.</w:t>
            </w:r>
            <w:r w:rsidRPr="00ED61F8">
              <w:br/>
            </w:r>
            <w:r w:rsidRPr="00ED61F8">
              <w:t>Ele trata três (3) tipos diferentes de buffers:</w:t>
            </w:r>
          </w:p>
          <w:p w:rsidRPr="00ED61F8" w:rsidR="00ED61F8" w:rsidP="006C5ACE" w:rsidRDefault="00ED61F8" w14:paraId="479BF023" w14:textId="77777777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de projeto: incluído no final da corrente crítica para proteger a data alvo de término contra o seu desvio ao longo da corrente crítica.</w:t>
            </w:r>
          </w:p>
          <w:p w:rsidRPr="00ED61F8" w:rsidR="00ED61F8" w:rsidP="006C5ACE" w:rsidRDefault="00ED61F8" w14:paraId="44583898" w14:textId="77777777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adicionais ou de alimentação: inserido em ponto que uma cadeia de tarefas dependentes fora da corrente crítica para proteger a corrente crítica contra o seu desvio ao longo das cadeias de alimentação</w:t>
            </w:r>
          </w:p>
          <w:p w:rsidRPr="00ED61F8" w:rsidR="00ED61F8" w:rsidP="006C5ACE" w:rsidRDefault="00ED61F8" w14:paraId="077FFCCF" w14:textId="77777777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Buffers de recursos: inserido antes de uma atividade da corrente crítica, onde é exigido um recurso crítico.</w:t>
            </w:r>
          </w:p>
        </w:tc>
      </w:tr>
      <w:tr w:rsidRPr="00ED61F8" w:rsidR="00ED61F8" w:rsidTr="00807852" w14:paraId="448712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5B20DB2F" w14:textId="77777777">
            <w:pPr>
              <w:pStyle w:val="Comments"/>
            </w:pPr>
            <w:hyperlink w:tooltip="Técnicas de otimização de recursos" w:history="1" r:id="rId59">
              <w:r w:rsidRPr="00ED61F8" w:rsidR="00ED61F8">
                <w:rPr>
                  <w:rStyle w:val="Hyperlink"/>
                </w:rPr>
                <w:t>Técnicas de otimização de recursos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16857B09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Técnicas de otimização de recursos são usadas para ajustar o cronograma baseando-se na demanda e oferta de recursos.</w:t>
            </w:r>
            <w:r w:rsidRPr="00ED61F8">
              <w:br/>
            </w:r>
            <w:r w:rsidRPr="00ED61F8">
              <w:t>Entre as mais conhecidas estão:</w:t>
            </w:r>
          </w:p>
          <w:p w:rsidRPr="00ED61F8" w:rsidR="00ED61F8" w:rsidP="006C5ACE" w:rsidRDefault="00ED61F8" w14:paraId="19CDBD65" w14:textId="77777777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Nivelamento de recursos;</w:t>
            </w:r>
          </w:p>
          <w:p w:rsidRPr="00ED61F8" w:rsidR="00ED61F8" w:rsidP="006C5ACE" w:rsidRDefault="00ED61F8" w14:paraId="04E79D38" w14:textId="77777777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lastRenderedPageBreak/>
              <w:t>Estabilização de recursos.</w:t>
            </w:r>
          </w:p>
        </w:tc>
      </w:tr>
      <w:tr w:rsidRPr="00ED61F8" w:rsidR="00ED61F8" w:rsidTr="00807852" w14:paraId="5E9961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0CDB02CB" w14:textId="77777777">
            <w:pPr>
              <w:pStyle w:val="Comments"/>
            </w:pPr>
            <w:hyperlink w:tooltip="Técnicas de criação de modelos" w:history="1" r:id="rId60">
              <w:r w:rsidRPr="00ED61F8" w:rsidR="00ED61F8">
                <w:rPr>
                  <w:rStyle w:val="Hyperlink"/>
                </w:rPr>
                <w:t>Técnicas de criação de modelos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4906F0C0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As técnicas de criação de modelos são usadas para simular cenários (ameaças ou oportunidades identificadas) e avaliar o impacto das mesmas no cronograma do projeto.</w:t>
            </w:r>
            <w:r w:rsidRPr="00ED61F8">
              <w:br/>
            </w:r>
            <w:r w:rsidRPr="00ED61F8">
              <w:t>As mais conhecidas são:</w:t>
            </w:r>
          </w:p>
          <w:p w:rsidRPr="00ED61F8" w:rsidR="00ED61F8" w:rsidP="006C5ACE" w:rsidRDefault="00ED61F8" w14:paraId="2A4EC8C6" w14:textId="77777777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Análise de cenário "E- se";</w:t>
            </w:r>
          </w:p>
          <w:p w:rsidRPr="00ED61F8" w:rsidR="00ED61F8" w:rsidP="006C5ACE" w:rsidRDefault="00ED61F8" w14:paraId="2B79114C" w14:textId="77777777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Simulação de Monte Carlo.</w:t>
            </w:r>
          </w:p>
        </w:tc>
      </w:tr>
      <w:tr w:rsidRPr="00ED61F8" w:rsidR="00ED61F8" w:rsidTr="00807852" w14:paraId="706735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3D39BF19" w14:textId="77777777">
            <w:pPr>
              <w:pStyle w:val="Comments"/>
            </w:pPr>
            <w:hyperlink w:tooltip="Compressão de cronograma" w:history="1" r:id="rId61">
              <w:r w:rsidRPr="00ED61F8" w:rsidR="00ED61F8">
                <w:rPr>
                  <w:rStyle w:val="Hyperlink"/>
                </w:rPr>
                <w:t>Compressão de cronograma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6B64FB65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compressão de cronograma consiste em reduzir a duração do projeto mantendo o escopo do projeto.</w:t>
            </w:r>
            <w:r w:rsidRPr="00ED61F8">
              <w:br/>
            </w:r>
            <w:r w:rsidRPr="00ED61F8">
              <w:t xml:space="preserve">As técnicas mais conhecidas são: </w:t>
            </w:r>
          </w:p>
          <w:p w:rsidRPr="00ED61F8" w:rsidR="00ED61F8" w:rsidP="006C5ACE" w:rsidRDefault="00ED61F8" w14:paraId="1C0D3F50" w14:textId="77777777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Compressão: Inclusão de recursos adicionais como aprovação de horas extras, pagamento para a aceleração da entrega das atividades no caminho crítico - aumenta o risco e custo;</w:t>
            </w:r>
          </w:p>
          <w:p w:rsidRPr="00ED61F8" w:rsidR="00ED61F8" w:rsidP="006C5ACE" w:rsidRDefault="00ED61F8" w14:paraId="4342B003" w14:textId="77777777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Paralelismo: Atividades normalmente executadas sequencialmente são executadas em paralelo. Aumenta o risco e retrabalho.</w:t>
            </w:r>
          </w:p>
        </w:tc>
      </w:tr>
      <w:tr w:rsidRPr="00ED61F8" w:rsidR="00ED61F8" w:rsidTr="00807852" w14:paraId="500DD8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428274AD" w14:textId="77777777">
            <w:pPr>
              <w:pStyle w:val="Comments"/>
            </w:pPr>
            <w:hyperlink w:tooltip="Ferramenta de cronograma" w:history="1" r:id="rId62">
              <w:r w:rsidRPr="00ED61F8" w:rsidR="00ED61F8">
                <w:rPr>
                  <w:rStyle w:val="Hyperlink"/>
                </w:rPr>
                <w:t>Ferramenta de cronograma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21C2FA6C" w14:textId="77777777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 ser um dos módulos do </w:t>
            </w:r>
            <w:hyperlink w:history="1" r:id="rId63">
              <w:r w:rsidRPr="00ED61F8">
                <w:rPr>
                  <w:rStyle w:val="Hyperlink"/>
                </w:rPr>
                <w:t>Software de gerenciamento de projetos</w:t>
              </w:r>
            </w:hyperlink>
            <w:r w:rsidRPr="00ED61F8">
              <w:t> usado para desenvolver o cronograma do projeto.</w:t>
            </w:r>
          </w:p>
        </w:tc>
      </w:tr>
      <w:tr w:rsidRPr="00ED61F8" w:rsidR="00ED61F8" w:rsidTr="00807852" w14:paraId="603597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D61F8" w:rsidR="00ED61F8" w:rsidP="006C5ACE" w:rsidRDefault="00776399" w14:paraId="3E359E1A" w14:textId="77777777">
            <w:pPr>
              <w:pStyle w:val="Comments"/>
            </w:pPr>
            <w:hyperlink w:tooltip="Análise de desempenho?" w:history="1" r:id="rId64">
              <w:r w:rsidRPr="00ED61F8" w:rsidR="00ED61F8">
                <w:rPr>
                  <w:rStyle w:val="Hyperlink"/>
                </w:rPr>
                <w:t>Análise de desempenho</w:t>
              </w:r>
            </w:hyperlink>
          </w:p>
        </w:tc>
        <w:tc>
          <w:tcPr>
            <w:tcW w:w="7775" w:type="dxa"/>
            <w:hideMark/>
          </w:tcPr>
          <w:p w:rsidRPr="00ED61F8" w:rsidR="00ED61F8" w:rsidP="006C5ACE" w:rsidRDefault="00ED61F8" w14:paraId="29FF1B9F" w14:textId="77777777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análise de desempenho compara a linha de base do cronograma com o realizado.</w:t>
            </w:r>
            <w:r w:rsidRPr="00ED61F8">
              <w:br/>
            </w:r>
            <w:r w:rsidRPr="00ED61F8">
              <w:t>As técnicas mais conhecidas são:</w:t>
            </w:r>
          </w:p>
          <w:p w:rsidRPr="00ED61F8" w:rsidR="00ED61F8" w:rsidP="006C5ACE" w:rsidRDefault="00776399" w14:paraId="3AD363E0" w14:textId="77777777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history="1" r:id="rId65">
              <w:r w:rsidRPr="00ED61F8" w:rsidR="00ED61F8">
                <w:rPr>
                  <w:rStyle w:val="Hyperlink"/>
                </w:rPr>
                <w:t>Análise de variação;</w:t>
              </w:r>
            </w:hyperlink>
          </w:p>
          <w:p w:rsidRPr="00ED61F8" w:rsidR="00ED61F8" w:rsidP="006C5ACE" w:rsidRDefault="00776399" w14:paraId="5AAB5C4B" w14:textId="77777777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history="1" r:id="rId66">
              <w:r w:rsidRPr="00ED61F8" w:rsidR="00ED61F8">
                <w:rPr>
                  <w:rStyle w:val="Hyperlink"/>
                </w:rPr>
                <w:t>Método do caminho crítico</w:t>
              </w:r>
            </w:hyperlink>
          </w:p>
          <w:p w:rsidRPr="00ED61F8" w:rsidR="00ED61F8" w:rsidP="006C5ACE" w:rsidRDefault="00776399" w14:paraId="7B0093DE" w14:textId="77777777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history="1" r:id="rId67">
              <w:r w:rsidRPr="00ED61F8" w:rsidR="00ED61F8">
                <w:rPr>
                  <w:rStyle w:val="Hyperlink"/>
                </w:rPr>
                <w:t>Método da corrente crítica</w:t>
              </w:r>
            </w:hyperlink>
          </w:p>
        </w:tc>
      </w:tr>
    </w:tbl>
    <w:p w:rsidR="00ED61F8" w:rsidP="006C5ACE" w:rsidRDefault="00ED61F8" w14:paraId="03095ECF" w14:textId="77777777">
      <w:pPr>
        <w:pStyle w:val="Comments"/>
      </w:pPr>
    </w:p>
    <w:p w:rsidRPr="00AA21AD" w:rsidR="00ED61F8" w:rsidP="006C5ACE" w:rsidRDefault="00ED61F8" w14:paraId="1986E832" w14:textId="77777777">
      <w:pPr>
        <w:pStyle w:val="Comments"/>
      </w:pPr>
      <w:r>
        <w:t>]</w:t>
      </w:r>
    </w:p>
    <w:p w:rsidR="00790628" w:rsidP="00790628" w:rsidRDefault="00790628" w14:paraId="67867418" w14:textId="77777777"/>
    <w:p w:rsidR="00790628" w:rsidP="00790628" w:rsidRDefault="00790628" w14:paraId="2C20BAD3" w14:textId="77777777"/>
    <w:p w:rsidRPr="00894132" w:rsidR="008C2C80" w:rsidP="008C2C80" w:rsidRDefault="008C2C80" w14:paraId="7EABFF06" w14:textId="77777777"/>
    <w:p w:rsidR="008C2C80" w:rsidP="008C2C80" w:rsidRDefault="000B3E4E" w14:paraId="2763893C" w14:textId="77777777">
      <w:pPr>
        <w:pStyle w:val="Ttulo2"/>
      </w:pPr>
      <w:bookmarkStart w:name="_Toc319340146" w:id="9"/>
      <w:bookmarkStart w:name="_Toc323118143" w:id="10"/>
      <w:bookmarkStart w:name="_Toc353749544" w:id="11"/>
      <w:r>
        <w:t xml:space="preserve">Papéis e </w:t>
      </w:r>
      <w:r w:rsidRPr="00D56105" w:rsidR="008C2C80">
        <w:t xml:space="preserve">Responsabilidades </w:t>
      </w:r>
      <w:r w:rsidR="008C2C80">
        <w:t>d</w:t>
      </w:r>
      <w:r w:rsidRPr="00D56105" w:rsidR="008C2C80">
        <w:t>a Equipe d</w:t>
      </w:r>
      <w:r w:rsidR="008C2C80">
        <w:t>o Projeto</w:t>
      </w:r>
      <w:bookmarkEnd w:id="9"/>
      <w:bookmarkEnd w:id="10"/>
      <w:bookmarkEnd w:id="11"/>
    </w:p>
    <w:p w:rsidR="00087A16" w:rsidP="006C5ACE" w:rsidRDefault="008C2C80" w14:paraId="3094869C" w14:textId="77777777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6C5ACE">
        <w:t>o cronograma e o prazo do projeto</w:t>
      </w:r>
      <w:r w:rsidR="00790628">
        <w:t>;</w:t>
      </w:r>
      <w:r w:rsidR="00087A16">
        <w:t xml:space="preserve"> onde:</w:t>
      </w:r>
    </w:p>
    <w:p w:rsidRPr="00087A16" w:rsidR="00087A16" w:rsidP="006C5ACE" w:rsidRDefault="00087A16" w14:paraId="4CFCD0E8" w14:textId="77777777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Pr="00087A16" w:rsidR="00087A16" w:rsidP="006C5ACE" w:rsidRDefault="00087A16" w14:paraId="19E74401" w14:textId="77777777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Pr="00087A16" w:rsidR="00087A16" w:rsidP="006C5ACE" w:rsidRDefault="00087A16" w14:paraId="5828872B" w14:textId="77777777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P="006C5ACE" w:rsidRDefault="00087A16" w14:paraId="25D66E4A" w14:textId="77777777">
      <w:pPr>
        <w:pStyle w:val="Comments"/>
      </w:pPr>
      <w:r w:rsidRPr="00087A16">
        <w:t>Competência: habilidade e capacidade necessária para concluir atividades do projeto.</w:t>
      </w:r>
    </w:p>
    <w:p w:rsidR="00790628" w:rsidP="006C5ACE" w:rsidRDefault="00790628" w14:paraId="2E51D56A" w14:textId="77777777">
      <w:pPr>
        <w:pStyle w:val="Comments"/>
      </w:pPr>
      <w:r>
        <w:t>]</w:t>
      </w:r>
    </w:p>
    <w:p w:rsidRPr="0033433F" w:rsidR="008C2C80" w:rsidP="008C2C80" w:rsidRDefault="008C2C80" w14:paraId="147516C2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Pr="0000794C" w:rsidR="003D383E" w:rsidTr="003D383E" w14:paraId="65F2E685" w14:textId="77777777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Pr="0000794C" w:rsidR="003D383E" w:rsidP="00807852" w:rsidRDefault="003D383E" w14:paraId="6AF6BC62" w14:textId="77777777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Pr="0000794C" w:rsidR="003D383E" w:rsidP="00807852" w:rsidRDefault="003D383E" w14:paraId="16A5E661" w14:textId="77777777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P="003D383E" w:rsidRDefault="003D383E" w14:paraId="7583C491" w14:textId="77777777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P="003D383E" w:rsidRDefault="003D383E" w14:paraId="5B18EAC1" w14:textId="77777777">
            <w:r>
              <w:t>Autoridade</w:t>
            </w:r>
          </w:p>
        </w:tc>
      </w:tr>
      <w:tr w:rsidR="003D383E" w:rsidTr="003D383E" w14:paraId="48C8E3CC" w14:textId="77777777">
        <w:tc>
          <w:tcPr>
            <w:tcW w:w="1614" w:type="dxa"/>
          </w:tcPr>
          <w:p w:rsidR="003D383E" w:rsidP="00807852" w:rsidRDefault="003D383E" w14:paraId="3282788C" w14:textId="77777777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P="00807852" w:rsidRDefault="003D383E" w14:paraId="525772D7" w14:textId="77777777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P="00807852" w:rsidRDefault="003D383E" w14:paraId="7FDD9617" w14:textId="77777777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P="00807852" w:rsidRDefault="003D383E" w14:paraId="72D3F773" w14:textId="77777777">
            <w:pPr>
              <w:rPr>
                <w:rFonts w:cs="Arial"/>
              </w:rPr>
            </w:pPr>
          </w:p>
        </w:tc>
      </w:tr>
      <w:tr w:rsidR="003D383E" w:rsidTr="003D383E" w14:paraId="0EC0DEB3" w14:textId="77777777">
        <w:tc>
          <w:tcPr>
            <w:tcW w:w="1614" w:type="dxa"/>
          </w:tcPr>
          <w:p w:rsidR="003D383E" w:rsidP="00807852" w:rsidRDefault="003D383E" w14:paraId="5DD7EE09" w14:textId="77777777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P="00807852" w:rsidRDefault="003D383E" w14:paraId="3FD3C2CF" w14:textId="77777777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P="00807852" w:rsidRDefault="003D383E" w14:paraId="39E55C7C" w14:textId="77777777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P="00807852" w:rsidRDefault="003D383E" w14:paraId="2F19E05B" w14:textId="77777777">
            <w:pPr>
              <w:rPr>
                <w:rFonts w:cs="Arial"/>
              </w:rPr>
            </w:pPr>
          </w:p>
        </w:tc>
      </w:tr>
    </w:tbl>
    <w:p w:rsidR="008C2C80" w:rsidP="008C2C80" w:rsidRDefault="008C2C80" w14:paraId="182C3220" w14:textId="77777777"/>
    <w:p w:rsidR="008843C9" w:rsidP="003D377B" w:rsidRDefault="008843C9" w14:paraId="728BB8D5" w14:textId="77777777"/>
    <w:p w:rsidR="00642B7D" w:rsidP="00DD15E1" w:rsidRDefault="00642B7D" w14:paraId="753EC0F5" w14:textId="77777777">
      <w:pPr>
        <w:pStyle w:val="Ttulo1"/>
      </w:pPr>
      <w:bookmarkStart w:name="_Toc353749546" w:id="12"/>
      <w:r>
        <w:t>Definir as Atividades</w:t>
      </w:r>
      <w:bookmarkEnd w:id="12"/>
    </w:p>
    <w:p w:rsidRPr="00C945A9" w:rsidR="00642B7D" w:rsidP="006C5ACE" w:rsidRDefault="00642B7D" w14:paraId="037D6155" w14:textId="77777777">
      <w:pPr>
        <w:pStyle w:val="Comments"/>
      </w:pPr>
      <w:r w:rsidRPr="00842903">
        <w:t>[Descreva</w:t>
      </w:r>
      <w:r>
        <w:t xml:space="preserve"> como as atividades serão </w:t>
      </w:r>
      <w:r w:rsidR="00E470DB">
        <w:t>identificadas</w:t>
      </w:r>
      <w:r w:rsidR="002C0DA7">
        <w:t xml:space="preserve"> - Saiba mais em </w:t>
      </w:r>
      <w:hyperlink w:tooltip="Definir as atividades" w:history="1" r:id="rId68">
        <w:r w:rsidRPr="00F96AD2" w:rsidR="002C0DA7">
          <w:rPr>
            <w:rStyle w:val="Hyperlink"/>
          </w:rPr>
          <w:t>Definir as atividades</w:t>
        </w:r>
      </w:hyperlink>
      <w:r w:rsidR="00E470DB">
        <w:t>.</w:t>
      </w:r>
      <w:r w:rsidRPr="00C945A9" w:rsidR="00E470DB">
        <w:rPr>
          <w:szCs w:val="16"/>
        </w:rPr>
        <w:t xml:space="preserve"> ]</w:t>
      </w:r>
    </w:p>
    <w:p w:rsidR="00E849FD" w:rsidP="005A55FB" w:rsidRDefault="00B70D1C" w14:paraId="7C0BA3C3" w14:textId="77777777">
      <w:r w:rsidRPr="005A55FB">
        <w:t>Identificar as atividades específicas do cronograma que precisam ser realizadas para produzir as várias entregas do projeto</w:t>
      </w:r>
    </w:p>
    <w:p w:rsidRPr="005A55FB" w:rsidR="00BE57F0" w:rsidP="005A55FB" w:rsidRDefault="00BE57F0" w14:paraId="65965E48" w14:textId="77777777"/>
    <w:p w:rsidRPr="005A55FB" w:rsidR="00E849FD" w:rsidP="005A55FB" w:rsidRDefault="00B70D1C" w14:paraId="54ABE678" w14:textId="77777777">
      <w:r w:rsidRPr="005A55FB">
        <w:rPr>
          <w:b/>
          <w:bCs/>
        </w:rPr>
        <w:t>Ferramentas</w:t>
      </w:r>
    </w:p>
    <w:p w:rsidRPr="005A55FB" w:rsidR="00E849FD" w:rsidP="00BE57F0" w:rsidRDefault="00776399" w14:paraId="61B55C2A" w14:textId="77777777">
      <w:hyperlink w:history="1" r:id="rId69">
        <w:r w:rsidRPr="005A55FB" w:rsidR="00B70D1C">
          <w:rPr>
            <w:rStyle w:val="Hyperlink"/>
          </w:rPr>
          <w:t>Decomposição</w:t>
        </w:r>
      </w:hyperlink>
    </w:p>
    <w:p w:rsidRPr="005A55FB" w:rsidR="00E849FD" w:rsidP="00BE57F0" w:rsidRDefault="00776399" w14:paraId="059D978B" w14:textId="77777777">
      <w:hyperlink w:history="1" r:id="rId70">
        <w:r w:rsidRPr="005A55FB" w:rsidR="00B70D1C">
          <w:rPr>
            <w:rStyle w:val="Hyperlink"/>
          </w:rPr>
          <w:t>Planejamento em ondas sucessivas</w:t>
        </w:r>
      </w:hyperlink>
    </w:p>
    <w:p w:rsidR="00642B7D" w:rsidP="00642B7D" w:rsidRDefault="00642B7D" w14:paraId="09CB72A3" w14:textId="77777777"/>
    <w:p w:rsidRPr="00BE57F0" w:rsidR="00E849FD" w:rsidP="00BE57F0" w:rsidRDefault="00B70D1C" w14:paraId="5CF98119" w14:textId="77777777">
      <w:r w:rsidRPr="00BE57F0">
        <w:t>Algumas dicas para padronizar e facilitar o entendimento</w:t>
      </w:r>
    </w:p>
    <w:p w:rsidRPr="00BE57F0" w:rsidR="00E849FD" w:rsidP="00BE57F0" w:rsidRDefault="00B70D1C" w14:paraId="6ADA8A86" w14:textId="77777777">
      <w:pPr>
        <w:numPr>
          <w:ilvl w:val="0"/>
          <w:numId w:val="14"/>
        </w:numPr>
      </w:pPr>
      <w:r w:rsidRPr="00BE57F0">
        <w:t>Atividades sumárias:</w:t>
      </w:r>
    </w:p>
    <w:p w:rsidRPr="00BE57F0" w:rsidR="00E849FD" w:rsidP="00BE57F0" w:rsidRDefault="00B70D1C" w14:paraId="5D012CD7" w14:textId="77777777">
      <w:pPr>
        <w:numPr>
          <w:ilvl w:val="1"/>
          <w:numId w:val="14"/>
        </w:numPr>
      </w:pPr>
      <w:r w:rsidRPr="00BE57F0">
        <w:t>São frequentemente as entregas ou fases que dão à lista uma estrutura lógica e hierárquica.</w:t>
      </w:r>
    </w:p>
    <w:p w:rsidRPr="00BE57F0" w:rsidR="00E849FD" w:rsidP="00BE57F0" w:rsidRDefault="00B70D1C" w14:paraId="11221F2E" w14:textId="77777777">
      <w:pPr>
        <w:numPr>
          <w:ilvl w:val="0"/>
          <w:numId w:val="14"/>
        </w:numPr>
      </w:pPr>
      <w:r w:rsidRPr="00BE57F0">
        <w:lastRenderedPageBreak/>
        <w:t>Atividades detalhe:</w:t>
      </w:r>
    </w:p>
    <w:p w:rsidRPr="00BE57F0" w:rsidR="00E849FD" w:rsidP="00BE57F0" w:rsidRDefault="00B70D1C" w14:paraId="6512F0D7" w14:textId="77777777">
      <w:pPr>
        <w:numPr>
          <w:ilvl w:val="1"/>
          <w:numId w:val="14"/>
        </w:numPr>
      </w:pPr>
      <w:r w:rsidRPr="00BE57F0">
        <w:t>São pela definição o nível o mais baixo do cronograma</w:t>
      </w:r>
    </w:p>
    <w:p w:rsidRPr="00BE57F0" w:rsidR="00E849FD" w:rsidP="00BE57F0" w:rsidRDefault="00B70D1C" w14:paraId="22AE4CBC" w14:textId="77777777">
      <w:pPr>
        <w:numPr>
          <w:ilvl w:val="0"/>
          <w:numId w:val="14"/>
        </w:numPr>
      </w:pPr>
      <w:r w:rsidRPr="00BE57F0">
        <w:t>Marco (</w:t>
      </w:r>
      <w:r w:rsidRPr="00BE57F0" w:rsidR="00CF2958">
        <w:t>MILESTONE</w:t>
      </w:r>
      <w:r w:rsidRPr="00BE57F0">
        <w:t>):</w:t>
      </w:r>
    </w:p>
    <w:p w:rsidRPr="00BE57F0" w:rsidR="00E849FD" w:rsidP="00BE57F0" w:rsidRDefault="00B70D1C" w14:paraId="13C29FF7" w14:textId="77777777">
      <w:pPr>
        <w:numPr>
          <w:ilvl w:val="1"/>
          <w:numId w:val="14"/>
        </w:numPr>
      </w:pPr>
      <w:r w:rsidRPr="00BE57F0">
        <w:t>São todas as datas importantes em seu cronograma.</w:t>
      </w:r>
    </w:p>
    <w:p w:rsidRPr="00BE57F0" w:rsidR="00E849FD" w:rsidP="00BE57F0" w:rsidRDefault="00B70D1C" w14:paraId="2C7F8E23" w14:textId="77777777">
      <w:pPr>
        <w:numPr>
          <w:ilvl w:val="1"/>
          <w:numId w:val="14"/>
        </w:numPr>
      </w:pPr>
      <w:r w:rsidRPr="00BE57F0">
        <w:t xml:space="preserve">Tem duração </w:t>
      </w:r>
      <w:r w:rsidRPr="00BE57F0" w:rsidR="00CF2958">
        <w:t>0; é</w:t>
      </w:r>
      <w:r w:rsidRPr="00BE57F0">
        <w:t xml:space="preserve"> um ponto no tempo</w:t>
      </w:r>
    </w:p>
    <w:p w:rsidRPr="00BE57F0" w:rsidR="00E849FD" w:rsidP="00BE57F0" w:rsidRDefault="00B70D1C" w14:paraId="347CB287" w14:textId="77777777">
      <w:pPr>
        <w:numPr>
          <w:ilvl w:val="1"/>
          <w:numId w:val="14"/>
        </w:numPr>
      </w:pPr>
      <w:r w:rsidRPr="00BE57F0">
        <w:t>Um evento e não uma atividade.</w:t>
      </w:r>
    </w:p>
    <w:p w:rsidRPr="00BE57F0" w:rsidR="00E849FD" w:rsidP="00BE57F0" w:rsidRDefault="00B70D1C" w14:paraId="2ED9A868" w14:textId="77777777">
      <w:pPr>
        <w:numPr>
          <w:ilvl w:val="0"/>
          <w:numId w:val="14"/>
        </w:numPr>
      </w:pPr>
      <w:r w:rsidRPr="00BE57F0">
        <w:t>Formulação</w:t>
      </w:r>
      <w:r w:rsidRPr="00BE57F0">
        <w:rPr>
          <w:lang w:val="en-US"/>
        </w:rPr>
        <w:t xml:space="preserve"> dos </w:t>
      </w:r>
      <w:r w:rsidRPr="00BE57F0">
        <w:t>elementos</w:t>
      </w:r>
      <w:r w:rsidRPr="00BE57F0">
        <w:rPr>
          <w:lang w:val="en-US"/>
        </w:rPr>
        <w:t xml:space="preserve"> </w:t>
      </w:r>
      <w:r w:rsidRPr="00BE57F0">
        <w:t>na</w:t>
      </w:r>
      <w:r w:rsidRPr="00BE57F0">
        <w:rPr>
          <w:lang w:val="en-US"/>
        </w:rPr>
        <w:t xml:space="preserve"> EAP</w:t>
      </w:r>
    </w:p>
    <w:p w:rsidRPr="00BE57F0" w:rsidR="00E849FD" w:rsidP="00BE57F0" w:rsidRDefault="00B70D1C" w14:paraId="6F1E5C92" w14:textId="77777777">
      <w:pPr>
        <w:numPr>
          <w:ilvl w:val="1"/>
          <w:numId w:val="14"/>
        </w:numPr>
      </w:pPr>
      <w:r w:rsidRPr="00BE57F0">
        <w:t xml:space="preserve">Evite o uso de siglas e Use </w:t>
      </w:r>
      <w:r w:rsidRPr="00BE57F0" w:rsidR="00CF2958">
        <w:t>MIXED</w:t>
      </w:r>
      <w:r w:rsidRPr="00BE57F0">
        <w:t xml:space="preserve"> </w:t>
      </w:r>
      <w:r w:rsidRPr="00BE57F0" w:rsidR="00CF2958">
        <w:t>CASE</w:t>
      </w:r>
      <w:r w:rsidRPr="00BE57F0">
        <w:t xml:space="preserve"> (Inicial em maiúscula)</w:t>
      </w:r>
    </w:p>
    <w:p w:rsidR="00BE57F0" w:rsidP="00642B7D" w:rsidRDefault="00BE57F0" w14:paraId="7AD22F1E" w14:textId="77777777"/>
    <w:tbl>
      <w:tblPr>
        <w:tblW w:w="8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7"/>
        <w:gridCol w:w="2410"/>
        <w:gridCol w:w="3827"/>
      </w:tblGrid>
      <w:tr w:rsidRPr="00BE57F0" w:rsidR="00BE57F0" w:rsidTr="00BE57F0" w14:paraId="22DCB7F2" w14:textId="77777777">
        <w:trPr>
          <w:trHeight w:val="283"/>
        </w:trPr>
        <w:tc>
          <w:tcPr>
            <w:tcW w:w="1967" w:type="dxa"/>
            <w:tcBorders>
              <w:top w:val="single" w:color="40458C" w:sz="1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6C668942" w14:textId="77777777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Sumária</w:t>
            </w:r>
          </w:p>
        </w:tc>
        <w:tc>
          <w:tcPr>
            <w:tcW w:w="2410" w:type="dxa"/>
            <w:tcBorders>
              <w:top w:val="single" w:color="40458C" w:sz="1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34AC9074" w14:textId="77777777">
            <w:r w:rsidRPr="00BE57F0">
              <w:t>Substantivo</w:t>
            </w:r>
            <w:r w:rsidRPr="00BE57F0">
              <w:rPr>
                <w:lang w:val="en-US"/>
              </w:rPr>
              <w:t xml:space="preserve"> + (</w:t>
            </w:r>
            <w:r w:rsidRPr="00BE57F0">
              <w:t>Adjetivo</w:t>
            </w:r>
            <w:r w:rsidRPr="00BE57F0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color="40458C" w:sz="1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5B2E8622" w14:textId="77777777">
            <w:r w:rsidRPr="00BE57F0">
              <w:t>Homologação</w:t>
            </w:r>
            <w:r w:rsidRPr="00BE57F0">
              <w:rPr>
                <w:lang w:val="en-US"/>
              </w:rPr>
              <w:t xml:space="preserve">, </w:t>
            </w:r>
            <w:r w:rsidRPr="00BE57F0">
              <w:t>Definição</w:t>
            </w:r>
            <w:r w:rsidRPr="00BE57F0">
              <w:rPr>
                <w:lang w:val="en-US"/>
              </w:rPr>
              <w:t xml:space="preserve"> da </w:t>
            </w:r>
            <w:r w:rsidRPr="00CF2958">
              <w:t>Arquitetura</w:t>
            </w:r>
          </w:p>
        </w:tc>
      </w:tr>
      <w:tr w:rsidRPr="00BE57F0" w:rsidR="00BE57F0" w:rsidTr="00BE57F0" w14:paraId="46B17DAC" w14:textId="77777777">
        <w:trPr>
          <w:trHeight w:val="283"/>
        </w:trPr>
        <w:tc>
          <w:tcPr>
            <w:tcW w:w="1967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0889807B" w14:textId="77777777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Detalhe</w:t>
            </w:r>
          </w:p>
        </w:tc>
        <w:tc>
          <w:tcPr>
            <w:tcW w:w="241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1E129FB0" w14:textId="77777777">
            <w:r w:rsidRPr="00BE57F0">
              <w:t>Verbo</w:t>
            </w:r>
            <w:r w:rsidRPr="00BE57F0">
              <w:rPr>
                <w:lang w:val="en-US"/>
              </w:rPr>
              <w:t xml:space="preserve"> no </w:t>
            </w:r>
            <w:r w:rsidRPr="00BE57F0">
              <w:t>Infinitivo</w:t>
            </w:r>
          </w:p>
        </w:tc>
        <w:tc>
          <w:tcPr>
            <w:tcW w:w="382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4B84F4D5" w14:textId="77777777">
            <w:r w:rsidRPr="00BE57F0">
              <w:t>Reunir</w:t>
            </w:r>
            <w:r w:rsidRPr="00BE57F0">
              <w:rPr>
                <w:lang w:val="en-US"/>
              </w:rPr>
              <w:t xml:space="preserve"> com Equipe</w:t>
            </w:r>
          </w:p>
        </w:tc>
      </w:tr>
      <w:tr w:rsidRPr="00BE57F0" w:rsidR="00BE57F0" w:rsidTr="00BE57F0" w14:paraId="4D066927" w14:textId="77777777">
        <w:trPr>
          <w:trHeight w:val="283"/>
        </w:trPr>
        <w:tc>
          <w:tcPr>
            <w:tcW w:w="1967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222F17B6" w14:textId="77777777">
            <w:r w:rsidRPr="00BE57F0">
              <w:rPr>
                <w:lang w:val="en-US"/>
              </w:rPr>
              <w:t>Marco</w:t>
            </w:r>
          </w:p>
        </w:tc>
        <w:tc>
          <w:tcPr>
            <w:tcW w:w="241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03AD6DFF" w14:textId="77777777">
            <w:r w:rsidRPr="00BE57F0">
              <w:t>Substantivo</w:t>
            </w:r>
            <w:r w:rsidRPr="00BE57F0">
              <w:rPr>
                <w:lang w:val="en-US"/>
              </w:rPr>
              <w:t xml:space="preserve"> + </w:t>
            </w:r>
            <w:r w:rsidRPr="00BE57F0">
              <w:t>Adjetivo</w:t>
            </w:r>
          </w:p>
        </w:tc>
        <w:tc>
          <w:tcPr>
            <w:tcW w:w="382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2F61910D" w14:textId="77777777">
            <w:r w:rsidRPr="00BE57F0">
              <w:rPr>
                <w:lang w:val="en-US"/>
              </w:rPr>
              <w:t xml:space="preserve">Plano de </w:t>
            </w:r>
            <w:r w:rsidRPr="00CF2958">
              <w:t>Projeto</w:t>
            </w:r>
            <w:r w:rsidRPr="00BE57F0">
              <w:rPr>
                <w:lang w:val="en-US"/>
              </w:rPr>
              <w:t xml:space="preserve"> </w:t>
            </w:r>
            <w:r w:rsidRPr="00BE57F0">
              <w:t>Aprovado</w:t>
            </w:r>
          </w:p>
        </w:tc>
      </w:tr>
      <w:tr w:rsidRPr="00BE57F0" w:rsidR="00BE57F0" w:rsidTr="00BE57F0" w14:paraId="6BEE3F73" w14:textId="77777777">
        <w:trPr>
          <w:trHeight w:val="283"/>
        </w:trPr>
        <w:tc>
          <w:tcPr>
            <w:tcW w:w="1967" w:type="dxa"/>
            <w:tcBorders>
              <w:top w:val="single" w:color="40458C" w:sz="8" w:space="0"/>
              <w:left w:val="single" w:color="40458C" w:sz="18" w:space="0"/>
              <w:bottom w:val="single" w:color="40458C" w:sz="1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09FCD74F" w14:textId="77777777">
            <w:r w:rsidRPr="00BE57F0">
              <w:t>Tarefa</w:t>
            </w:r>
            <w:r w:rsidRPr="00BE57F0">
              <w:rPr>
                <w:lang w:val="en-US"/>
              </w:rPr>
              <w:t xml:space="preserve"> </w:t>
            </w:r>
            <w:r w:rsidRPr="00BE57F0">
              <w:t>recorrente</w:t>
            </w:r>
          </w:p>
        </w:tc>
        <w:tc>
          <w:tcPr>
            <w:tcW w:w="2410" w:type="dxa"/>
            <w:tcBorders>
              <w:top w:val="single" w:color="40458C" w:sz="8" w:space="0"/>
              <w:left w:val="single" w:color="40458C" w:sz="8" w:space="0"/>
              <w:bottom w:val="single" w:color="40458C" w:sz="1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43DCB8E2" w14:textId="77777777">
            <w:r w:rsidRPr="00BE57F0">
              <w:t>Substantivo</w:t>
            </w:r>
            <w:r w:rsidRPr="00BE57F0">
              <w:rPr>
                <w:lang w:val="en-US"/>
              </w:rPr>
              <w:t xml:space="preserve"> (Plural)</w:t>
            </w:r>
          </w:p>
        </w:tc>
        <w:tc>
          <w:tcPr>
            <w:tcW w:w="3827" w:type="dxa"/>
            <w:tcBorders>
              <w:top w:val="single" w:color="40458C" w:sz="8" w:space="0"/>
              <w:left w:val="single" w:color="40458C" w:sz="8" w:space="0"/>
              <w:bottom w:val="single" w:color="40458C" w:sz="1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Pr="00BE57F0" w:rsidR="00BE57F0" w:rsidP="00BE57F0" w:rsidRDefault="00BE57F0" w14:paraId="05AD7F03" w14:textId="77777777">
            <w:r w:rsidRPr="00BE57F0">
              <w:t>Comitês</w:t>
            </w:r>
            <w:r w:rsidRPr="00BE57F0">
              <w:rPr>
                <w:lang w:val="en-US"/>
              </w:rPr>
              <w:t xml:space="preserve"> de </w:t>
            </w:r>
            <w:r w:rsidRPr="00CF2958">
              <w:t>Projeto</w:t>
            </w:r>
          </w:p>
        </w:tc>
      </w:tr>
    </w:tbl>
    <w:p w:rsidR="00BE57F0" w:rsidP="00642B7D" w:rsidRDefault="00BE57F0" w14:paraId="2E0502CF" w14:textId="77777777"/>
    <w:p w:rsidR="00642B7D" w:rsidP="00642B7D" w:rsidRDefault="00642B7D" w14:paraId="1149858F" w14:textId="77777777"/>
    <w:p w:rsidR="00642B7D" w:rsidP="00DD15E1" w:rsidRDefault="00642B7D" w14:paraId="4C9587EE" w14:textId="77777777">
      <w:pPr>
        <w:pStyle w:val="Ttulo1"/>
      </w:pPr>
      <w:bookmarkStart w:name="_Toc353749547" w:id="13"/>
      <w:r>
        <w:t>Sequenciar as Atividades</w:t>
      </w:r>
      <w:bookmarkEnd w:id="13"/>
    </w:p>
    <w:p w:rsidRPr="00C945A9" w:rsidR="00385546" w:rsidP="006C5ACE" w:rsidRDefault="00385546" w14:paraId="1F8C8C28" w14:textId="77777777">
      <w:pPr>
        <w:pStyle w:val="Comments"/>
      </w:pPr>
      <w:r w:rsidRPr="00842903">
        <w:t>[Descreva</w:t>
      </w:r>
      <w:r>
        <w:t xml:space="preserve"> como as atividades serão relacionadas e como serão identificadas suas </w:t>
      </w:r>
      <w:r w:rsidR="00E470DB">
        <w:t>dependências</w:t>
      </w:r>
      <w:r w:rsidR="002C0DA7">
        <w:t xml:space="preserve"> - Saiba mais em </w:t>
      </w:r>
      <w:hyperlink w:tooltip="Sequenciar as atividades" w:history="1" r:id="rId71">
        <w:r w:rsidRPr="00F96AD2" w:rsidR="002C0DA7">
          <w:rPr>
            <w:rStyle w:val="Hyperlink"/>
          </w:rPr>
          <w:t>Sequenciar as atividades</w:t>
        </w:r>
      </w:hyperlink>
      <w:r w:rsidR="00E470DB">
        <w:t>.</w:t>
      </w:r>
      <w:r w:rsidR="0076348D">
        <w:t xml:space="preserve"> </w:t>
      </w:r>
      <w:r w:rsidRPr="00C945A9" w:rsidR="00E470DB">
        <w:rPr>
          <w:szCs w:val="16"/>
        </w:rPr>
        <w:t>]</w:t>
      </w:r>
    </w:p>
    <w:p w:rsidRPr="00BE57F0" w:rsidR="00E849FD" w:rsidP="00BE57F0" w:rsidRDefault="00B70D1C" w14:paraId="6DE99413" w14:textId="77777777">
      <w:pPr>
        <w:numPr>
          <w:ilvl w:val="0"/>
          <w:numId w:val="15"/>
        </w:numPr>
      </w:pPr>
      <w:r w:rsidRPr="00BE57F0">
        <w:t>Identificar e documentar as relações de dependência entre as atividades</w:t>
      </w:r>
    </w:p>
    <w:p w:rsidRPr="00BE57F0" w:rsidR="00E849FD" w:rsidP="00BE57F0" w:rsidRDefault="00B70D1C" w14:paraId="34E289ED" w14:textId="77777777">
      <w:pPr>
        <w:numPr>
          <w:ilvl w:val="0"/>
          <w:numId w:val="15"/>
        </w:numPr>
      </w:pPr>
      <w:r w:rsidRPr="00BE57F0">
        <w:t>Dependências</w:t>
      </w:r>
    </w:p>
    <w:p w:rsidRPr="00BE57F0" w:rsidR="00E849FD" w:rsidP="00BE57F0" w:rsidRDefault="00B70D1C" w14:paraId="71D207A9" w14:textId="77777777">
      <w:pPr>
        <w:numPr>
          <w:ilvl w:val="1"/>
          <w:numId w:val="15"/>
        </w:numPr>
      </w:pPr>
      <w:r w:rsidRPr="00BE57F0">
        <w:t>Relacionamento entre o término de uma tarefa e o começo da outra.</w:t>
      </w:r>
    </w:p>
    <w:p w:rsidRPr="00BE57F0" w:rsidR="00E849FD" w:rsidP="00BE57F0" w:rsidRDefault="00B70D1C" w14:paraId="217CD1F0" w14:textId="77777777">
      <w:pPr>
        <w:numPr>
          <w:ilvl w:val="1"/>
          <w:numId w:val="15"/>
        </w:numPr>
      </w:pPr>
      <w:r w:rsidRPr="00BE57F0">
        <w:t>Predecessor: tarefa independente que direciona (direcionador)</w:t>
      </w:r>
    </w:p>
    <w:p w:rsidRPr="00BE57F0" w:rsidR="00E849FD" w:rsidP="00BE57F0" w:rsidRDefault="00B70D1C" w14:paraId="4C8E9B42" w14:textId="77777777">
      <w:pPr>
        <w:numPr>
          <w:ilvl w:val="1"/>
          <w:numId w:val="15"/>
        </w:numPr>
      </w:pPr>
      <w:r w:rsidRPr="00BE57F0">
        <w:t>Sucessor: tarefa dependente dirigida (seguidor).</w:t>
      </w:r>
    </w:p>
    <w:p w:rsidRPr="00BE57F0" w:rsidR="00E849FD" w:rsidP="00BE57F0" w:rsidRDefault="00B70D1C" w14:paraId="15E7203A" w14:textId="77777777">
      <w:pPr>
        <w:numPr>
          <w:ilvl w:val="1"/>
          <w:numId w:val="15"/>
        </w:numPr>
      </w:pPr>
      <w:r w:rsidRPr="00BE57F0">
        <w:t>Lógica da rede. Qual tarefa direciona a outra tarefa?</w:t>
      </w:r>
    </w:p>
    <w:p w:rsidRPr="00BE57F0" w:rsidR="00E849FD" w:rsidP="00BE57F0" w:rsidRDefault="00B70D1C" w14:paraId="5ECBFE1A" w14:textId="77777777">
      <w:pPr>
        <w:numPr>
          <w:ilvl w:val="1"/>
          <w:numId w:val="15"/>
        </w:numPr>
      </w:pPr>
      <w:r w:rsidRPr="00BE57F0">
        <w:t>Pode ser mandatória ou desejada</w:t>
      </w:r>
    </w:p>
    <w:p w:rsidR="00642B7D" w:rsidP="00642B7D" w:rsidRDefault="00642B7D" w14:paraId="52E00BA7" w14:textId="77777777"/>
    <w:p w:rsidR="00BE57F0" w:rsidP="00642B7D" w:rsidRDefault="00BE57F0" w14:paraId="782BE832" w14:textId="77777777">
      <w:r>
        <w:t>Exemplo:</w:t>
      </w:r>
    </w:p>
    <w:p w:rsidR="00BE57F0" w:rsidP="00642B7D" w:rsidRDefault="00BE57F0" w14:paraId="4777C0E6" w14:textId="77777777">
      <w:r w:rsidRPr="00BE57F0">
        <w:rPr>
          <w:noProof/>
          <w:lang w:eastAsia="pt-BR"/>
        </w:rPr>
        <w:drawing>
          <wp:inline distT="0" distB="0" distL="0" distR="0" wp14:anchorId="25C3BC09" wp14:editId="61116196">
            <wp:extent cx="3456384" cy="1800200"/>
            <wp:effectExtent l="0" t="0" r="10795" b="101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385546" w:rsidP="00642B7D" w:rsidRDefault="00385546" w14:paraId="582FFF69" w14:textId="77777777"/>
    <w:p w:rsidR="00642B7D" w:rsidP="00DD15E1" w:rsidRDefault="00642B7D" w14:paraId="44664067" w14:textId="77777777">
      <w:pPr>
        <w:pStyle w:val="Ttulo1"/>
      </w:pPr>
      <w:bookmarkStart w:name="_Toc353749548" w:id="14"/>
      <w:r>
        <w:t xml:space="preserve">Estimar os Recursos </w:t>
      </w:r>
      <w:r w:rsidR="000F11D5">
        <w:t xml:space="preserve">e as durações </w:t>
      </w:r>
      <w:r>
        <w:t>da</w:t>
      </w:r>
      <w:r w:rsidR="0076348D">
        <w:t>s</w:t>
      </w:r>
      <w:r>
        <w:t xml:space="preserve"> Atividade</w:t>
      </w:r>
      <w:bookmarkEnd w:id="14"/>
      <w:r w:rsidR="0076348D">
        <w:t>s</w:t>
      </w:r>
    </w:p>
    <w:p w:rsidR="00385546" w:rsidP="006C5ACE" w:rsidRDefault="00385546" w14:paraId="21C1806B" w14:textId="77777777">
      <w:pPr>
        <w:pStyle w:val="Comments"/>
        <w:rPr>
          <w:szCs w:val="16"/>
        </w:rPr>
      </w:pPr>
      <w:r w:rsidRPr="00842903">
        <w:t>[Descreva</w:t>
      </w:r>
      <w:r>
        <w:t xml:space="preserve"> como os recursos das atividades serão </w:t>
      </w:r>
      <w:r w:rsidR="00E470DB">
        <w:t>estimados</w:t>
      </w:r>
      <w:r w:rsidR="002C0DA7">
        <w:t xml:space="preserve"> - Saiba mais em </w:t>
      </w:r>
      <w:hyperlink w:tooltip="Estimar os recursos das atividades" w:history="1" r:id="rId77">
        <w:r w:rsidRPr="00F96AD2" w:rsidR="002C0DA7">
          <w:rPr>
            <w:rStyle w:val="Hyperlink"/>
          </w:rPr>
          <w:t>Estimar os recursos das atividades</w:t>
        </w:r>
      </w:hyperlink>
      <w:r w:rsidR="00E470DB">
        <w:t>.</w:t>
      </w:r>
      <w:r w:rsidR="0076348D">
        <w:t xml:space="preserve"> </w:t>
      </w:r>
      <w:r w:rsidRPr="00C945A9" w:rsidR="00E470DB">
        <w:rPr>
          <w:szCs w:val="16"/>
        </w:rPr>
        <w:t>]</w:t>
      </w:r>
    </w:p>
    <w:p w:rsidRPr="00C945A9" w:rsidR="000F11D5" w:rsidP="006C5ACE" w:rsidRDefault="000F11D5" w14:paraId="176849E9" w14:textId="77777777">
      <w:pPr>
        <w:pStyle w:val="Comments"/>
      </w:pPr>
      <w:r w:rsidRPr="00842903">
        <w:t>[Descreva</w:t>
      </w:r>
      <w:r>
        <w:t xml:space="preserve"> como a duração das atividades serão estimadas - Saiba mais em </w:t>
      </w:r>
      <w:hyperlink w:tooltip="Estimar as durações das atividades" w:history="1" r:id="rId78">
        <w:r w:rsidRPr="00F96AD2">
          <w:rPr>
            <w:rStyle w:val="Hyperlink"/>
          </w:rPr>
          <w:t>Estimar as durações das atividades</w:t>
        </w:r>
      </w:hyperlink>
      <w:r>
        <w:t>.</w:t>
      </w:r>
      <w:r w:rsidRPr="00C945A9">
        <w:rPr>
          <w:szCs w:val="16"/>
        </w:rPr>
        <w:t xml:space="preserve"> ]</w:t>
      </w:r>
    </w:p>
    <w:p w:rsidRPr="00C945A9" w:rsidR="000F11D5" w:rsidP="006C5ACE" w:rsidRDefault="000F11D5" w14:paraId="16E83C99" w14:textId="77777777">
      <w:pPr>
        <w:pStyle w:val="Comments"/>
      </w:pPr>
    </w:p>
    <w:p w:rsidRPr="000F11D5" w:rsidR="00E849FD" w:rsidP="000F11D5" w:rsidRDefault="00B70D1C" w14:paraId="666981F6" w14:textId="77777777">
      <w:pPr>
        <w:numPr>
          <w:ilvl w:val="0"/>
          <w:numId w:val="16"/>
        </w:numPr>
      </w:pPr>
      <w:r w:rsidRPr="000F11D5">
        <w:t>Estimar o tipo e as quantidades de recursos necessários para realizar cada atividade do cronograma</w:t>
      </w:r>
    </w:p>
    <w:p w:rsidRPr="000F11D5" w:rsidR="00E849FD" w:rsidP="000F11D5" w:rsidRDefault="00B70D1C" w14:paraId="78ABA609" w14:textId="77777777">
      <w:pPr>
        <w:numPr>
          <w:ilvl w:val="0"/>
          <w:numId w:val="16"/>
        </w:numPr>
      </w:pPr>
      <w:r w:rsidRPr="000F11D5">
        <w:lastRenderedPageBreak/>
        <w:t>Tipos de recursos:</w:t>
      </w:r>
    </w:p>
    <w:p w:rsidRPr="000F11D5" w:rsidR="00E849FD" w:rsidP="000F11D5" w:rsidRDefault="00B70D1C" w14:paraId="6C0DA825" w14:textId="77777777">
      <w:pPr>
        <w:numPr>
          <w:ilvl w:val="1"/>
          <w:numId w:val="16"/>
        </w:numPr>
      </w:pPr>
      <w:r w:rsidRPr="000F11D5">
        <w:t>Material: areia, cimento, ...</w:t>
      </w:r>
    </w:p>
    <w:p w:rsidRPr="000F11D5" w:rsidR="00E849FD" w:rsidP="000F11D5" w:rsidRDefault="00B70D1C" w14:paraId="62F87D77" w14:textId="77777777">
      <w:pPr>
        <w:numPr>
          <w:ilvl w:val="1"/>
          <w:numId w:val="16"/>
        </w:numPr>
      </w:pPr>
      <w:r w:rsidRPr="000F11D5">
        <w:t>Equipamentos: Computador, Caçamba, ...</w:t>
      </w:r>
    </w:p>
    <w:p w:rsidRPr="000F11D5" w:rsidR="00E849FD" w:rsidP="000F11D5" w:rsidRDefault="00B70D1C" w14:paraId="71F218F7" w14:textId="77777777">
      <w:pPr>
        <w:numPr>
          <w:ilvl w:val="1"/>
          <w:numId w:val="16"/>
        </w:numPr>
      </w:pPr>
      <w:r w:rsidRPr="000F11D5">
        <w:t xml:space="preserve">Recursos Humanos: Pintor, Mestre-de-obras, ajudantes, </w:t>
      </w:r>
    </w:p>
    <w:p w:rsidR="00642B7D" w:rsidP="00642B7D" w:rsidRDefault="00642B7D" w14:paraId="6FB4BAA8" w14:textId="77777777"/>
    <w:p w:rsidR="006204BC" w:rsidP="00DD15E1" w:rsidRDefault="00642B7D" w14:paraId="0369B3D9" w14:textId="77777777">
      <w:pPr>
        <w:pStyle w:val="Ttulo1"/>
      </w:pPr>
      <w:bookmarkStart w:name="_Toc353749550" w:id="15"/>
      <w:r>
        <w:t>Desenvolver o</w:t>
      </w:r>
      <w:r w:rsidR="00FF4B08">
        <w:t xml:space="preserve"> </w:t>
      </w:r>
      <w:r w:rsidR="00E52B8B">
        <w:t>cronograma</w:t>
      </w:r>
      <w:bookmarkEnd w:id="15"/>
    </w:p>
    <w:p w:rsidRPr="00C945A9" w:rsidR="006204BC" w:rsidP="006C5ACE" w:rsidRDefault="00DD4CCB" w14:paraId="09254634" w14:textId="77777777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</w:t>
      </w:r>
      <w:r w:rsidR="00E470DB">
        <w:t>desenvolvido</w:t>
      </w:r>
      <w:r w:rsidR="002C0DA7">
        <w:t xml:space="preserve"> - Saiba mais em </w:t>
      </w:r>
      <w:hyperlink w:tooltip="Desenvolver o Cronograma" w:history="1" r:id="rId79">
        <w:r w:rsidRPr="00F96AD2" w:rsidR="002C0DA7">
          <w:rPr>
            <w:rStyle w:val="Hyperlink"/>
          </w:rPr>
          <w:t>Desenvolver o Cronograma</w:t>
        </w:r>
      </w:hyperlink>
      <w:r w:rsidR="00E470DB">
        <w:t>.</w:t>
      </w:r>
      <w:r w:rsidRPr="00C945A9" w:rsidR="00E470DB">
        <w:rPr>
          <w:szCs w:val="16"/>
        </w:rPr>
        <w:t xml:space="preserve"> ]</w:t>
      </w:r>
    </w:p>
    <w:p w:rsidR="000F11D5" w:rsidP="000F11D5" w:rsidRDefault="000F11D5" w14:paraId="7602FF78" w14:textId="77777777">
      <w:pPr>
        <w:pStyle w:val="PargrafodaLista"/>
        <w:numPr>
          <w:ilvl w:val="0"/>
          <w:numId w:val="17"/>
        </w:numPr>
      </w:pPr>
      <w:r w:rsidRPr="000F11D5">
        <w:t>Boas Práticas p/ Desenvolver o Cronograma</w:t>
      </w:r>
    </w:p>
    <w:p w:rsidRPr="000F11D5" w:rsidR="000F11D5" w:rsidP="000F11D5" w:rsidRDefault="000F11D5" w14:paraId="6C0FA2D7" w14:textId="77777777">
      <w:pPr>
        <w:pStyle w:val="PargrafodaLista"/>
        <w:numPr>
          <w:ilvl w:val="1"/>
          <w:numId w:val="17"/>
        </w:numPr>
      </w:pPr>
      <w:r w:rsidRPr="000F11D5">
        <w:t xml:space="preserve">Cronograma deve ser facilmente atualizado durante a execução do projeto. </w:t>
      </w:r>
    </w:p>
    <w:p w:rsidRPr="000F11D5" w:rsidR="000F11D5" w:rsidP="000F11D5" w:rsidRDefault="000F11D5" w14:paraId="2EE702E0" w14:textId="77777777">
      <w:pPr>
        <w:pStyle w:val="PargrafodaLista"/>
        <w:numPr>
          <w:ilvl w:val="1"/>
          <w:numId w:val="17"/>
        </w:numPr>
      </w:pPr>
      <w:r w:rsidRPr="000F11D5">
        <w:t>Minimizar o número de datas fixas (restrições) em seu cronograma.</w:t>
      </w:r>
    </w:p>
    <w:p w:rsidRPr="000F11D5" w:rsidR="000F11D5" w:rsidP="000F11D5" w:rsidRDefault="000F11D5" w14:paraId="6F660D16" w14:textId="77777777">
      <w:pPr>
        <w:pStyle w:val="PargrafodaLista"/>
        <w:numPr>
          <w:ilvl w:val="1"/>
          <w:numId w:val="17"/>
        </w:numPr>
      </w:pPr>
      <w:r w:rsidRPr="000F11D5">
        <w:t xml:space="preserve">Quando a duração ou a data do começo das tarefas mudam, o </w:t>
      </w:r>
      <w:r w:rsidRPr="000F11D5" w:rsidR="00CF2958">
        <w:t>Project</w:t>
      </w:r>
      <w:r w:rsidRPr="000F11D5">
        <w:t xml:space="preserve"> recalcula o cronograma.</w:t>
      </w:r>
    </w:p>
    <w:p w:rsidR="006204BC" w:rsidP="000F11D5" w:rsidRDefault="000F11D5" w14:paraId="3910EA4C" w14:textId="77777777">
      <w:pPr>
        <w:pStyle w:val="PargrafodaLista"/>
        <w:numPr>
          <w:ilvl w:val="1"/>
          <w:numId w:val="17"/>
        </w:numPr>
      </w:pPr>
      <w:r w:rsidRPr="000F11D5">
        <w:t>Modo de Agendamento: Agendado automaticamente</w:t>
      </w:r>
    </w:p>
    <w:p w:rsidR="000F11D5" w:rsidP="000F11D5" w:rsidRDefault="000F11D5" w14:paraId="58F92F43" w14:textId="77777777"/>
    <w:p w:rsidR="000F11D5" w:rsidP="000F11D5" w:rsidRDefault="000F11D5" w14:paraId="6A970C62" w14:textId="77777777">
      <w:pPr>
        <w:pStyle w:val="PargrafodaLista"/>
        <w:numPr>
          <w:ilvl w:val="0"/>
          <w:numId w:val="17"/>
        </w:numPr>
      </w:pPr>
      <w:r w:rsidRPr="000F11D5">
        <w:t>Caminho Crítico</w:t>
      </w:r>
    </w:p>
    <w:p w:rsidRPr="000F11D5" w:rsidR="000F11D5" w:rsidP="000F11D5" w:rsidRDefault="000F11D5" w14:paraId="3FC2ECC9" w14:textId="77777777">
      <w:pPr>
        <w:pStyle w:val="PargrafodaLista"/>
        <w:numPr>
          <w:ilvl w:val="1"/>
          <w:numId w:val="17"/>
        </w:numPr>
      </w:pPr>
      <w:r w:rsidRPr="000F11D5">
        <w:t>Identificação da sequência de tarefas na qual, caso uma delas atrase, todo o projeto estará atrasado</w:t>
      </w:r>
    </w:p>
    <w:p w:rsidRPr="000F11D5" w:rsidR="000F11D5" w:rsidP="000F11D5" w:rsidRDefault="000F11D5" w14:paraId="3402A50D" w14:textId="77777777">
      <w:pPr>
        <w:pStyle w:val="PargrafodaLista"/>
        <w:numPr>
          <w:ilvl w:val="1"/>
          <w:numId w:val="17"/>
        </w:numPr>
      </w:pPr>
      <w:r w:rsidRPr="000F11D5">
        <w:t xml:space="preserve">Determina quando utilizar técnicas de gestão </w:t>
      </w:r>
    </w:p>
    <w:p w:rsidRPr="000F11D5" w:rsidR="000F11D5" w:rsidP="000F11D5" w:rsidRDefault="000F11D5" w14:paraId="6482A8E1" w14:textId="77777777">
      <w:pPr>
        <w:pStyle w:val="PargrafodaLista"/>
        <w:numPr>
          <w:ilvl w:val="1"/>
          <w:numId w:val="17"/>
        </w:numPr>
      </w:pPr>
      <w:r w:rsidRPr="000F11D5">
        <w:t>Permite que o GP possa negociar outras atividades não presentes no caminho crítico</w:t>
      </w:r>
    </w:p>
    <w:p w:rsidRPr="000F11D5" w:rsidR="000F11D5" w:rsidP="000F11D5" w:rsidRDefault="000F11D5" w14:paraId="0395B2AF" w14:textId="77777777">
      <w:pPr>
        <w:pStyle w:val="PargrafodaLista"/>
        <w:numPr>
          <w:ilvl w:val="1"/>
          <w:numId w:val="17"/>
        </w:numPr>
      </w:pPr>
      <w:r w:rsidRPr="000F11D5">
        <w:t>Exibição – Gantt de Controle</w:t>
      </w:r>
    </w:p>
    <w:p w:rsidR="000F11D5" w:rsidP="000F11D5" w:rsidRDefault="000F11D5" w14:paraId="20F4891E" w14:textId="77777777">
      <w:pPr>
        <w:pStyle w:val="PargrafodaLista"/>
        <w:numPr>
          <w:ilvl w:val="1"/>
          <w:numId w:val="17"/>
        </w:numPr>
      </w:pPr>
      <w:r w:rsidRPr="000F11D5">
        <w:t>Atividades em vermelho</w:t>
      </w:r>
    </w:p>
    <w:p w:rsidR="000F11D5" w:rsidP="006204BC" w:rsidRDefault="000F11D5" w14:paraId="603CF773" w14:textId="77777777"/>
    <w:p w:rsidR="006204BC" w:rsidP="000F11D5" w:rsidRDefault="000F11D5" w14:paraId="1DEDCF6B" w14:textId="77777777">
      <w:pPr>
        <w:pStyle w:val="PargrafodaLista"/>
        <w:numPr>
          <w:ilvl w:val="0"/>
          <w:numId w:val="18"/>
        </w:numPr>
      </w:pPr>
      <w:r w:rsidRPr="000F11D5">
        <w:t>Linha de base</w:t>
      </w:r>
    </w:p>
    <w:p w:rsidRPr="000F11D5" w:rsidR="00E849FD" w:rsidP="000F11D5" w:rsidRDefault="00B70D1C" w14:paraId="473B1124" w14:textId="77777777">
      <w:pPr>
        <w:pStyle w:val="PargrafodaLista"/>
        <w:numPr>
          <w:ilvl w:val="1"/>
          <w:numId w:val="18"/>
        </w:numPr>
      </w:pPr>
      <w:r w:rsidRPr="000F11D5">
        <w:t>Congelamento do cronograma inicial</w:t>
      </w:r>
    </w:p>
    <w:p w:rsidRPr="000F11D5" w:rsidR="00E849FD" w:rsidP="000F11D5" w:rsidRDefault="00B70D1C" w14:paraId="400D60AE" w14:textId="77777777">
      <w:pPr>
        <w:pStyle w:val="PargrafodaLista"/>
        <w:numPr>
          <w:ilvl w:val="1"/>
          <w:numId w:val="18"/>
        </w:numPr>
      </w:pPr>
      <w:r w:rsidRPr="000F11D5">
        <w:t>Aprovação do grupo do projeto</w:t>
      </w:r>
    </w:p>
    <w:p w:rsidRPr="000F11D5" w:rsidR="00E849FD" w:rsidP="000F11D5" w:rsidRDefault="00B70D1C" w14:paraId="5C42BB71" w14:textId="77777777">
      <w:pPr>
        <w:pStyle w:val="PargrafodaLista"/>
        <w:numPr>
          <w:ilvl w:val="1"/>
          <w:numId w:val="18"/>
        </w:numPr>
      </w:pPr>
      <w:r w:rsidRPr="000F11D5">
        <w:t>Permite avaliar a evolução do projeto</w:t>
      </w:r>
    </w:p>
    <w:p w:rsidRPr="000F11D5" w:rsidR="00E849FD" w:rsidP="000F11D5" w:rsidRDefault="00B70D1C" w14:paraId="071DBBCA" w14:textId="77777777">
      <w:pPr>
        <w:pStyle w:val="PargrafodaLista"/>
        <w:numPr>
          <w:ilvl w:val="1"/>
          <w:numId w:val="18"/>
        </w:numPr>
      </w:pPr>
      <w:r w:rsidRPr="000F11D5">
        <w:t>Influencia os fatores de alteração de cronograma</w:t>
      </w:r>
    </w:p>
    <w:p w:rsidRPr="000F11D5" w:rsidR="00E849FD" w:rsidP="000F11D5" w:rsidRDefault="00B70D1C" w14:paraId="1AB9F0C7" w14:textId="77777777">
      <w:pPr>
        <w:pStyle w:val="PargrafodaLista"/>
        <w:numPr>
          <w:ilvl w:val="1"/>
          <w:numId w:val="18"/>
        </w:numPr>
      </w:pPr>
      <w:r w:rsidRPr="000F11D5">
        <w:t>Ajuda o GP a negociar a documentação de mudanças</w:t>
      </w:r>
    </w:p>
    <w:p w:rsidRPr="000F11D5" w:rsidR="000F11D5" w:rsidP="000F11D5" w:rsidRDefault="000F11D5" w14:paraId="6A56C534" w14:textId="77777777">
      <w:pPr>
        <w:pStyle w:val="PargrafodaLista"/>
        <w:numPr>
          <w:ilvl w:val="1"/>
          <w:numId w:val="18"/>
        </w:numPr>
      </w:pPr>
      <w:r w:rsidRPr="000F11D5">
        <w:t>Projeto – Definir Linha de Base</w:t>
      </w:r>
    </w:p>
    <w:p w:rsidR="000F11D5" w:rsidP="000F11D5" w:rsidRDefault="000F11D5" w14:paraId="1DD83D99" w14:textId="77777777"/>
    <w:p w:rsidR="000F11D5" w:rsidP="000F11D5" w:rsidRDefault="000F11D5" w14:paraId="0BBFEB08" w14:textId="77777777"/>
    <w:p w:rsidR="00FF4B08" w:rsidP="00DD15E1" w:rsidRDefault="00FF4B08" w14:paraId="5CA83A37" w14:textId="77777777">
      <w:pPr>
        <w:pStyle w:val="Ttulo1"/>
      </w:pPr>
      <w:bookmarkStart w:name="_Toc353749551" w:id="16"/>
      <w:r>
        <w:t xml:space="preserve">Controlar </w:t>
      </w:r>
      <w:r w:rsidR="00642B7D">
        <w:t xml:space="preserve">o </w:t>
      </w:r>
      <w:r w:rsidR="00E52B8B">
        <w:t>cronograma</w:t>
      </w:r>
      <w:bookmarkEnd w:id="16"/>
    </w:p>
    <w:p w:rsidRPr="00C945A9" w:rsidR="00FF4B08" w:rsidP="006C5ACE" w:rsidRDefault="00FF4B08" w14:paraId="3CCE458B" w14:textId="77777777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controlado e </w:t>
      </w:r>
      <w:r w:rsidR="00E470DB">
        <w:t>monitorado</w:t>
      </w:r>
      <w:r w:rsidR="002C0DA7">
        <w:t xml:space="preserve"> - Saiba mais em </w:t>
      </w:r>
      <w:hyperlink w:tooltip="Controlar o Cronograma" w:history="1" r:id="rId80">
        <w:r w:rsidRPr="00F96AD2" w:rsidR="002C0DA7">
          <w:rPr>
            <w:rStyle w:val="Hyperlink"/>
          </w:rPr>
          <w:t>Controlar o Cronograma</w:t>
        </w:r>
      </w:hyperlink>
      <w:r w:rsidR="00E470DB">
        <w:t>.</w:t>
      </w:r>
      <w:r w:rsidRPr="00C945A9" w:rsidR="00E470DB">
        <w:rPr>
          <w:szCs w:val="16"/>
        </w:rPr>
        <w:t xml:space="preserve"> ]</w:t>
      </w:r>
    </w:p>
    <w:p w:rsidRPr="00C65527" w:rsidR="005A55FB" w:rsidP="005A55FB" w:rsidRDefault="005A55FB" w14:paraId="504EBF1C" w14:textId="77777777">
      <w:r>
        <w:t>O cronograma será monitorado a</w:t>
      </w:r>
      <w:r w:rsidRPr="00C65527">
        <w:t>través d</w:t>
      </w:r>
      <w:r>
        <w:t xml:space="preserve">o </w:t>
      </w:r>
      <w:hyperlink w:tooltip="Gerenciamento do valor agregado" w:history="1" r:id="rId81">
        <w:r w:rsidRPr="00C57E42">
          <w:rPr>
            <w:rStyle w:val="Hyperlink"/>
          </w:rPr>
          <w:t>Gerenciamento do valor agregado</w:t>
        </w:r>
      </w:hyperlink>
      <w:r>
        <w:t xml:space="preserve"> </w:t>
      </w:r>
      <w:r w:rsidRPr="00C65527">
        <w:t>e de seu indicador</w:t>
      </w:r>
      <w:r>
        <w:t xml:space="preserve"> de desempenho </w:t>
      </w:r>
      <w:r w:rsidRPr="00C65527">
        <w:t>de prazo (I</w:t>
      </w:r>
      <w:r>
        <w:t>DP</w:t>
      </w:r>
      <w:r w:rsidRPr="00C65527">
        <w:t xml:space="preserve">) e semáforos para indicar o progresso do projeto. </w:t>
      </w:r>
    </w:p>
    <w:p w:rsidRPr="00C65527" w:rsidR="005A55FB" w:rsidP="005A55FB" w:rsidRDefault="005A55FB" w14:paraId="7806784D" w14:textId="77777777">
      <w:r w:rsidRPr="00C65527">
        <w:t>Os critérios serão: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Pr="00C65527" w:rsidR="005A55FB" w:rsidTr="00807852" w14:paraId="0401F7AA" w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2B4207BA" w14:textId="77777777">
            <w:r w:rsidRPr="00C65527">
              <w:t>Indicador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1F2F37D3" w14:textId="7777777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717D578A" w14:textId="77777777">
            <w:r w:rsidRPr="00C65527">
              <w:t>Amarelo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70944AAE" w14:textId="7777777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Pr="00C65527" w:rsidR="005A55FB" w:rsidTr="00807852" w14:paraId="3E0EAEB4" w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5A86F160" w14:textId="77777777">
            <w:pPr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05E6C7B2" w14:textId="7777777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0187A6A6" w14:textId="7777777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5A55FB" w:rsidP="00807852" w:rsidRDefault="005A55FB" w14:paraId="4C10DD82" w14:textId="7777777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Pr="00C65527" w:rsidR="005A55FB" w:rsidP="005A55FB" w:rsidRDefault="005A55FB" w14:paraId="5450F29A" w14:textId="77777777">
      <w:pPr>
        <w:rPr>
          <w:lang w:val="en-US"/>
        </w:rPr>
      </w:pPr>
      <w:r w:rsidRPr="00C65527">
        <w:rPr>
          <w:lang w:val="en-US"/>
        </w:rPr>
        <w:t> </w:t>
      </w:r>
    </w:p>
    <w:p w:rsidRPr="00C65527" w:rsidR="005A55FB" w:rsidP="005A55FB" w:rsidRDefault="005A55FB" w14:paraId="4077D52A" w14:textId="77777777">
      <w:r w:rsidRPr="00C65527">
        <w:t xml:space="preserve">Para isso, a linha base de tempo é salva após a conclusão do planejamento. </w:t>
      </w:r>
    </w:p>
    <w:p w:rsidRPr="00C65527" w:rsidR="005A55FB" w:rsidP="005A55FB" w:rsidRDefault="005A55FB" w14:paraId="50397038" w14:textId="77777777">
      <w:r w:rsidRPr="00C65527">
        <w:t>Após isso, será feito o acompanhamento semanal entre o planejado (linha de base salva) com o realizado.</w:t>
      </w:r>
    </w:p>
    <w:p w:rsidRPr="00C65527" w:rsidR="005A55FB" w:rsidP="005A55FB" w:rsidRDefault="005A55FB" w14:paraId="4692E484" w14:textId="77777777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Pr="00AA3C95" w:rsidR="005A55FB" w:rsidP="005A55FB" w:rsidRDefault="005A55FB" w14:paraId="0C55836F" w14:textId="77777777"/>
    <w:p w:rsidR="00FF4B08" w:rsidP="00FF4B08" w:rsidRDefault="00FF4B08" w14:paraId="479FE6E1" w14:textId="77777777"/>
    <w:p w:rsidR="00FF4B08" w:rsidP="00FF4B08" w:rsidRDefault="00FF4B08" w14:paraId="5C69305C" w14:textId="77777777"/>
    <w:p w:rsidR="008843C9" w:rsidP="003D377B" w:rsidRDefault="008843C9" w14:paraId="4A712578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Pr="00C52528" w:rsidR="008843C9" w:rsidTr="00842903" w14:paraId="1EA8A6EA" w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8843C9" w:rsidP="00807852" w:rsidRDefault="008843C9" w14:paraId="71B74395" w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Pr="00C52528" w:rsidR="008843C9" w:rsidTr="00842903" w14:paraId="0B05BF54" w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8843C9" w:rsidP="00807852" w:rsidRDefault="008843C9" w14:paraId="4718152E" w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8843C9" w:rsidP="00807852" w:rsidRDefault="008843C9" w14:paraId="01F16C11" w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8843C9" w:rsidP="00807852" w:rsidRDefault="008843C9" w14:paraId="25CB804D" w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C52528" w:rsidR="008843C9" w:rsidTr="00842903" w14:paraId="395954EE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807852" w:rsidRDefault="008843C9" w14:paraId="7689AA37" w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8843C9" w:rsidP="00807852" w:rsidRDefault="008843C9" w14:paraId="1A5402BC" w14:textId="77777777"/>
        </w:tc>
        <w:tc>
          <w:tcPr>
            <w:tcW w:w="1559" w:type="dxa"/>
            <w:vAlign w:val="center"/>
          </w:tcPr>
          <w:p w:rsidRPr="00C52528" w:rsidR="008843C9" w:rsidP="00807852" w:rsidRDefault="008843C9" w14:paraId="23F9986D" w14:textId="77777777"/>
        </w:tc>
      </w:tr>
      <w:tr w:rsidRPr="00C52528" w:rsidR="008843C9" w:rsidTr="00842903" w14:paraId="2BC004FF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807852" w:rsidRDefault="008843C9" w14:paraId="331C054E" w14:textId="77777777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8843C9" w:rsidP="00807852" w:rsidRDefault="008843C9" w14:paraId="550448D1" w14:textId="77777777"/>
        </w:tc>
        <w:tc>
          <w:tcPr>
            <w:tcW w:w="1559" w:type="dxa"/>
            <w:vAlign w:val="center"/>
          </w:tcPr>
          <w:p w:rsidRPr="00C52528" w:rsidR="008843C9" w:rsidP="00807852" w:rsidRDefault="008843C9" w14:paraId="206A5EB5" w14:textId="77777777"/>
        </w:tc>
      </w:tr>
    </w:tbl>
    <w:p w:rsidR="008843C9" w:rsidP="003D377B" w:rsidRDefault="008843C9" w14:paraId="008C69CE" w14:textId="77777777"/>
    <w:sectPr w:rsidR="008843C9" w:rsidSect="002C0DA7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059" w:rsidP="005E1593" w:rsidRDefault="00530059" w14:paraId="3BE4079C" w14:textId="77777777">
      <w:r>
        <w:separator/>
      </w:r>
    </w:p>
  </w:endnote>
  <w:endnote w:type="continuationSeparator" w:id="0">
    <w:p w:rsidR="00530059" w:rsidP="005E1593" w:rsidRDefault="00530059" w14:paraId="7078DF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0BC1" w:rsidRDefault="005E0BC1" w14:paraId="74CFC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7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4375"/>
      <w:gridCol w:w="5302"/>
    </w:tblGrid>
    <w:tr w:rsidRPr="006419CA" w:rsidR="00BF63F7" w:rsidTr="001837BA" w14:paraId="5ADDE98F" w14:textId="77777777">
      <w:trPr>
        <w:jc w:val="center"/>
      </w:trPr>
      <w:tc>
        <w:tcPr>
          <w:tcW w:w="4375" w:type="dxa"/>
          <w:vAlign w:val="center"/>
        </w:tcPr>
        <w:p w:rsidRPr="006419CA" w:rsidR="00BF63F7" w:rsidP="001837BA" w:rsidRDefault="00BF63F7" w14:paraId="2A69BE6B" w14:textId="7777777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Pr="006419CA" w:rsidR="00BF63F7" w:rsidP="001837BA" w:rsidRDefault="00BF63F7" w14:paraId="35BAD082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0BC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0BC1">
            <w:rPr>
              <w:noProof/>
              <w:color w:val="244061" w:themeColor="accent1" w:themeShade="80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</w:p>
      </w:tc>
    </w:tr>
    <w:tr w:rsidRPr="006419CA" w:rsidR="00BF63F7" w:rsidTr="001837BA" w14:paraId="565DC919" w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:rsidRPr="006419CA" w:rsidR="00BF63F7" w:rsidP="00807852" w:rsidRDefault="00BF63F7" w14:paraId="0E560717" w14:textId="7777777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Pr="006419CA" w:rsidR="00BF63F7" w:rsidP="00807852" w:rsidRDefault="00776399" w14:paraId="155AC5AA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w:history="1" r:id="rId1">
            <w:r w:rsidR="00BF63F7">
              <w:rPr>
                <w:rStyle w:val="Hyperlink"/>
              </w:rPr>
              <w:t>http://escritoriodeprojetos.com.br</w:t>
            </w:r>
          </w:hyperlink>
        </w:p>
      </w:tc>
    </w:tr>
  </w:tbl>
  <w:p w:rsidRPr="006419CA" w:rsidR="00BF63F7" w:rsidP="006419CA" w:rsidRDefault="00BF63F7" w14:paraId="66F8A2B7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0BC1" w:rsidRDefault="005E0BC1" w14:paraId="348FE7D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059" w:rsidP="005E1593" w:rsidRDefault="00530059" w14:paraId="72D9A54C" w14:textId="77777777">
      <w:r>
        <w:separator/>
      </w:r>
    </w:p>
  </w:footnote>
  <w:footnote w:type="continuationSeparator" w:id="0">
    <w:p w:rsidR="00530059" w:rsidP="005E1593" w:rsidRDefault="00530059" w14:paraId="06AA35B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0BC1" w:rsidRDefault="005E0BC1" w14:paraId="7A62C5F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Pr="00AD691F" w:rsidR="00BF63F7" w:rsidTr="005E0BC1" w14:paraId="149B9B23" w14:textId="77777777">
      <w:trPr>
        <w:trHeight w:val="567"/>
        <w:jc w:val="center"/>
      </w:trPr>
      <w:tc>
        <w:tcPr>
          <w:tcW w:w="6492" w:type="dxa"/>
          <w:vAlign w:val="center"/>
        </w:tcPr>
        <w:p w:rsidRPr="00E470DB" w:rsidR="00BF63F7" w:rsidP="005E1593" w:rsidRDefault="00BF63F7" w14:paraId="14987721" w14:textId="77777777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Pr="00AD691F" w:rsidR="00BF63F7" w:rsidP="005E0BC1" w:rsidRDefault="00776399" w14:paraId="381EE749" w14:textId="77777777">
          <w:pPr>
            <w:pStyle w:val="Comments"/>
            <w:jc w:val="center"/>
          </w:pPr>
          <w:hyperlink w:history="1" r:id="rId1">
            <w:r w:rsidR="005E0BC1">
              <w:object w:dxaOrig="2650" w:dyaOrig="1240" w14:anchorId="119D083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7pt;height:40.5pt" type="#_x0000_t75">
                  <v:imagedata o:title="" r:id="rId2"/>
                </v:shape>
                <o:OLEObject Type="Embed" ProgID="PBrush" ShapeID="_x0000_i1025" DrawAspect="Content" ObjectID="_1701505886" r:id="rId3"/>
              </w:object>
            </w:r>
          </w:hyperlink>
        </w:p>
      </w:tc>
    </w:tr>
    <w:tr w:rsidRPr="00A10908" w:rsidR="00BF63F7" w:rsidTr="001837BA" w14:paraId="2B65FF6E" w14:textId="77777777">
      <w:trPr>
        <w:trHeight w:val="567"/>
        <w:jc w:val="center"/>
      </w:trPr>
      <w:tc>
        <w:tcPr>
          <w:tcW w:w="6492" w:type="dxa"/>
          <w:vAlign w:val="center"/>
        </w:tcPr>
        <w:p w:rsidRPr="00E470DB" w:rsidR="00BF63F7" w:rsidP="00807852" w:rsidRDefault="00BF63F7" w14:paraId="309B495C" w14:textId="77777777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Nome do Projeto</w:t>
          </w:r>
          <w:r w:rsidRPr="00E470DB">
            <w:fldChar w:fldCharType="end"/>
          </w:r>
        </w:p>
      </w:tc>
      <w:tc>
        <w:tcPr>
          <w:tcW w:w="1956" w:type="dxa"/>
          <w:vMerge/>
          <w:vAlign w:val="center"/>
        </w:tcPr>
        <w:p w:rsidRPr="00A10908" w:rsidR="00BF63F7" w:rsidP="00807852" w:rsidRDefault="00BF63F7" w14:paraId="505A1860" w14:textId="77777777">
          <w:pPr>
            <w:pStyle w:val="Cabealho"/>
            <w:rPr>
              <w:b/>
            </w:rPr>
          </w:pPr>
        </w:p>
      </w:tc>
    </w:tr>
  </w:tbl>
  <w:p w:rsidR="00BF63F7" w:rsidRDefault="00BF63F7" w14:paraId="0304EFAA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0BC1" w:rsidRDefault="005E0BC1" w14:paraId="3C4E402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8DB"/>
    <w:multiLevelType w:val="hybridMultilevel"/>
    <w:tmpl w:val="DF6A7848"/>
    <w:lvl w:ilvl="0" w:tplc="EA567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BE00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82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F4C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866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98A3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B5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30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9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2172D0A"/>
    <w:multiLevelType w:val="multilevel"/>
    <w:tmpl w:val="0C6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E42E47"/>
    <w:multiLevelType w:val="hybridMultilevel"/>
    <w:tmpl w:val="18F01676"/>
    <w:lvl w:ilvl="0" w:tplc="047E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DB6C5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2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586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772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E08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39C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1E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0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0EC7C86"/>
    <w:multiLevelType w:val="multilevel"/>
    <w:tmpl w:val="DFE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FAB5092"/>
    <w:multiLevelType w:val="hybridMultilevel"/>
    <w:tmpl w:val="8CFE7458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13013A"/>
    <w:multiLevelType w:val="hybridMultilevel"/>
    <w:tmpl w:val="5F2EE80E"/>
    <w:lvl w:ilvl="0" w:tplc="06008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3D4BB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08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1C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908C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F364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2E49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B784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7249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45E521C2"/>
    <w:multiLevelType w:val="hybridMultilevel"/>
    <w:tmpl w:val="A4A6F4AA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5E8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3A0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A38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EAA8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FB8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9B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29A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AA0D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4DB554E5"/>
    <w:multiLevelType w:val="multilevel"/>
    <w:tmpl w:val="33B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970A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7F73C5"/>
    <w:multiLevelType w:val="hybridMultilevel"/>
    <w:tmpl w:val="524CB7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7F10D2"/>
    <w:multiLevelType w:val="hybridMultilevel"/>
    <w:tmpl w:val="DB362A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FF5040"/>
    <w:multiLevelType w:val="multilevel"/>
    <w:tmpl w:val="C70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5B80F0E"/>
    <w:multiLevelType w:val="multilevel"/>
    <w:tmpl w:val="8EF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217C"/>
    <w:multiLevelType w:val="multilevel"/>
    <w:tmpl w:val="72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05B2A43"/>
    <w:multiLevelType w:val="multilevel"/>
    <w:tmpl w:val="1D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22078FD"/>
    <w:multiLevelType w:val="hybridMultilevel"/>
    <w:tmpl w:val="C548F76C"/>
    <w:lvl w:ilvl="0" w:tplc="6DD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8E0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3B2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6B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10A0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262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48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CB0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934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780079FE"/>
    <w:multiLevelType w:val="multilevel"/>
    <w:tmpl w:val="BCE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CB32E7C"/>
    <w:multiLevelType w:val="hybridMultilevel"/>
    <w:tmpl w:val="2E5028A4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F00507"/>
    <w:multiLevelType w:val="multilevel"/>
    <w:tmpl w:val="16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  <w:num w:numId="17">
    <w:abstractNumId w:val="17"/>
  </w:num>
  <w:num w:numId="18">
    <w:abstractNumId w:val="4"/>
  </w:num>
  <w:num w:numId="19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440B3"/>
    <w:rsid w:val="00461B02"/>
    <w:rsid w:val="004A0746"/>
    <w:rsid w:val="004A5DFA"/>
    <w:rsid w:val="004B2855"/>
    <w:rsid w:val="004B60F1"/>
    <w:rsid w:val="004D0E4D"/>
    <w:rsid w:val="00503B43"/>
    <w:rsid w:val="0050426F"/>
    <w:rsid w:val="005165BF"/>
    <w:rsid w:val="00530059"/>
    <w:rsid w:val="00546A3D"/>
    <w:rsid w:val="005546E1"/>
    <w:rsid w:val="0055540E"/>
    <w:rsid w:val="00583F46"/>
    <w:rsid w:val="00591B39"/>
    <w:rsid w:val="005A55FB"/>
    <w:rsid w:val="005B3679"/>
    <w:rsid w:val="005C603C"/>
    <w:rsid w:val="005D0F34"/>
    <w:rsid w:val="005E0BC1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72DC4"/>
    <w:rsid w:val="006A233C"/>
    <w:rsid w:val="006C5ACE"/>
    <w:rsid w:val="006F3B85"/>
    <w:rsid w:val="006F4B9E"/>
    <w:rsid w:val="007407A3"/>
    <w:rsid w:val="00743E89"/>
    <w:rsid w:val="0076348D"/>
    <w:rsid w:val="00776399"/>
    <w:rsid w:val="00790628"/>
    <w:rsid w:val="00794AEC"/>
    <w:rsid w:val="007A054B"/>
    <w:rsid w:val="0080697D"/>
    <w:rsid w:val="00807852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62ED"/>
    <w:rsid w:val="00931FB5"/>
    <w:rsid w:val="00980543"/>
    <w:rsid w:val="009E7715"/>
    <w:rsid w:val="00A13501"/>
    <w:rsid w:val="00A913C2"/>
    <w:rsid w:val="00AE1992"/>
    <w:rsid w:val="00AF15FC"/>
    <w:rsid w:val="00B169BB"/>
    <w:rsid w:val="00B32719"/>
    <w:rsid w:val="00B37F64"/>
    <w:rsid w:val="00B70D1C"/>
    <w:rsid w:val="00BE57F0"/>
    <w:rsid w:val="00BF63F7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CF2958"/>
    <w:rsid w:val="00D115A4"/>
    <w:rsid w:val="00D37957"/>
    <w:rsid w:val="00D9143E"/>
    <w:rsid w:val="00D96E68"/>
    <w:rsid w:val="00DD15E1"/>
    <w:rsid w:val="00DD4CCB"/>
    <w:rsid w:val="00DF7148"/>
    <w:rsid w:val="00E00A9C"/>
    <w:rsid w:val="00E34C15"/>
    <w:rsid w:val="00E470DB"/>
    <w:rsid w:val="00E52B8B"/>
    <w:rsid w:val="00E849FD"/>
    <w:rsid w:val="00EB6F43"/>
    <w:rsid w:val="00ED61F8"/>
    <w:rsid w:val="00EE4156"/>
    <w:rsid w:val="00FB5A09"/>
    <w:rsid w:val="00FC2077"/>
    <w:rsid w:val="00FF376A"/>
    <w:rsid w:val="00FF3F33"/>
    <w:rsid w:val="00FF4B08"/>
    <w:rsid w:val="00FF64D5"/>
    <w:rsid w:val="18EA0E3E"/>
    <w:rsid w:val="7D0AB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823FB7C"/>
  <w15:docId w15:val="{53846E87-69AE-4453-AC29-F0AB44811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5546E1"/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styleId="Comments" w:customStyle="1">
    <w:name w:val="Comments"/>
    <w:basedOn w:val="Descrio"/>
    <w:link w:val="CommentsChar"/>
    <w:autoRedefine/>
    <w:qFormat/>
    <w:rsid w:val="006C5ACE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6C5ACE"/>
    <w:rPr>
      <w:rFonts w:eastAsia="Times" w:cs="Times New Roman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D15E1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D15E1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D15E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D15E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D15E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D15E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critoriodeprojetos.com.br/atributos-das-atividades" TargetMode="External" Id="rId26" /><Relationship Type="http://schemas.openxmlformats.org/officeDocument/2006/relationships/hyperlink" Target="https://escritoriodeprojetos.com.br/plano-de-gerenciamento-do-cronograma" TargetMode="External" Id="rId21" /><Relationship Type="http://schemas.openxmlformats.org/officeDocument/2006/relationships/hyperlink" Target="https://escritoriodeprojetos.com.br/modelos" TargetMode="External" Id="rId42" /><Relationship Type="http://schemas.openxmlformats.org/officeDocument/2006/relationships/hyperlink" Target="https://escritoriodeprojetos.com.br/modelos-de-diagrama-de-rede-de-cronograma" TargetMode="External" Id="rId47" /><Relationship Type="http://schemas.openxmlformats.org/officeDocument/2006/relationships/hyperlink" Target="https://escritoriodeprojetos.com.br/software-de-gerenciamento-de-projetos" TargetMode="External" Id="rId63" /><Relationship Type="http://schemas.openxmlformats.org/officeDocument/2006/relationships/hyperlink" Target="https://escritoriodeprojetos.com.br/definir-as-atividades" TargetMode="External" Id="rId68" /><Relationship Type="http://schemas.openxmlformats.org/officeDocument/2006/relationships/footer" Target="footer1.xml" Id="rId84" /><Relationship Type="http://schemas.openxmlformats.org/officeDocument/2006/relationships/glossaryDocument" Target="glossary/document.xml" Id="rId89" /><Relationship Type="http://schemas.openxmlformats.org/officeDocument/2006/relationships/hyperlink" Target="https://escritoriodeprojetos.com.br/desenvolver-o-cronograma" TargetMode="External" Id="rId16" /><Relationship Type="http://schemas.openxmlformats.org/officeDocument/2006/relationships/hyperlink" Target="https://escritoriodeprojetos.com.br/gerenciamento-do-cronograma-do-projeto" TargetMode="External" Id="rId11" /><Relationship Type="http://schemas.openxmlformats.org/officeDocument/2006/relationships/hyperlink" Target="https://escritoriodeprojetos.com.br/component/jdownloads/send/8-modelos/5-cronograma-do-projeto" TargetMode="External" Id="rId32" /><Relationship Type="http://schemas.openxmlformats.org/officeDocument/2006/relationships/hyperlink" Target="https://escritoriodeprojetos.com.br/estimativas-de-duracao-das-atividades" TargetMode="External" Id="rId37" /><Relationship Type="http://schemas.openxmlformats.org/officeDocument/2006/relationships/hyperlink" Target="https://escritoriodeprojetos.com.br/estimativa-parametrica" TargetMode="External" Id="rId53" /><Relationship Type="http://schemas.openxmlformats.org/officeDocument/2006/relationships/hyperlink" Target="https://escritoriodeprojetos.com.br/metodo-da-corrente-critica" TargetMode="External" Id="rId58" /><Relationship Type="http://schemas.openxmlformats.org/officeDocument/2006/relationships/diagramQuickStyle" Target="diagrams/quickStyle1.xml" Id="rId74" /><Relationship Type="http://schemas.openxmlformats.org/officeDocument/2006/relationships/hyperlink" Target="https://escritoriodeprojetos.com.br/desenvolver-o-cronograma" TargetMode="External" Id="rId79" /><Relationship Type="http://schemas.openxmlformats.org/officeDocument/2006/relationships/webSettings" Target="webSettings.xml" Id="rId5" /><Relationship Type="http://schemas.openxmlformats.org/officeDocument/2006/relationships/theme" Target="theme/theme1.xml" Id="rId90" /><Relationship Type="http://schemas.openxmlformats.org/officeDocument/2006/relationships/hyperlink" Target="https://escritoriodeprojetos.com.br/sequenciar-as-atividades" TargetMode="External" Id="rId14" /><Relationship Type="http://schemas.openxmlformats.org/officeDocument/2006/relationships/hyperlink" Target="https://escritoriodeprojetos.com.br/component/jdownloads/send/8-modelos/180-plano-de-gerenciamento-do-cronograma" TargetMode="External" Id="rId22" /><Relationship Type="http://schemas.openxmlformats.org/officeDocument/2006/relationships/hyperlink" Target="https://escritoriodeprojetos.com.br/metodologias-de-gerenciamento-de-projetos" TargetMode="External" Id="rId27" /><Relationship Type="http://schemas.openxmlformats.org/officeDocument/2006/relationships/hyperlink" Target="https://escritoriodeprojetos.com.br/lista-dos-marcos" TargetMode="External" Id="rId30" /><Relationship Type="http://schemas.openxmlformats.org/officeDocument/2006/relationships/hyperlink" Target="https://escritoriodeprojetos.com.br/estrutura-analitica-dos-recursos" TargetMode="External" Id="rId35" /><Relationship Type="http://schemas.openxmlformats.org/officeDocument/2006/relationships/hyperlink" Target="https://escritoriodeprojetos.com.br/planejamento-em-ondas-sucessivas" TargetMode="External" Id="rId43" /><Relationship Type="http://schemas.openxmlformats.org/officeDocument/2006/relationships/hyperlink" Target="https://escritoriodeprojetos.com.br/analise-de-alternativas" TargetMode="External" Id="rId48" /><Relationship Type="http://schemas.openxmlformats.org/officeDocument/2006/relationships/hyperlink" Target="https://escritoriodeprojetos.com.br/metodo-do-caminho-critico" TargetMode="External" Id="rId56" /><Relationship Type="http://schemas.openxmlformats.org/officeDocument/2006/relationships/hyperlink" Target="https://escritoriodeprojetos.com.br/analise-de-desempenho" TargetMode="External" Id="rId64" /><Relationship Type="http://schemas.openxmlformats.org/officeDocument/2006/relationships/hyperlink" Target="https://escritoriodeprojetos.com.br/decomposicao" TargetMode="External" Id="rId69" /><Relationship Type="http://schemas.openxmlformats.org/officeDocument/2006/relationships/hyperlink" Target="https://escritoriodeprojetos.com.br/estimar-os-recursos-das-atividades" TargetMode="External" Id="rId77" /><Relationship Type="http://schemas.openxmlformats.org/officeDocument/2006/relationships/hyperlink" Target="https://escritoriodeprojetos.com.br/plano-de-gerenciamento-do-cronograma" TargetMode="External" Id="rId8" /><Relationship Type="http://schemas.openxmlformats.org/officeDocument/2006/relationships/hyperlink" Target="https://escritoriodeprojetos.com.br/software-de-gerenciamento-de-projetos" TargetMode="External" Id="rId51" /><Relationship Type="http://schemas.openxmlformats.org/officeDocument/2006/relationships/diagramData" Target="diagrams/data1.xml" Id="rId72" /><Relationship Type="http://schemas.openxmlformats.org/officeDocument/2006/relationships/hyperlink" Target="https://escritoriodeprojetos.com.br/controlar-o-cronograma" TargetMode="External" Id="rId80" /><Relationship Type="http://schemas.openxmlformats.org/officeDocument/2006/relationships/footer" Target="footer2.xml" Id="rId85" /><Relationship Type="http://schemas.openxmlformats.org/officeDocument/2006/relationships/styles" Target="styles.xml" Id="rId3" /><Relationship Type="http://schemas.openxmlformats.org/officeDocument/2006/relationships/hyperlink" Target="https://escritoriodeprojetos.com.br/gerenciamento-do-cronograma-do-projeto" TargetMode="External" Id="rId12" /><Relationship Type="http://schemas.openxmlformats.org/officeDocument/2006/relationships/hyperlink" Target="https://escritoriodeprojetos.com.br/controlar-o-cronograma" TargetMode="External" Id="rId17" /><Relationship Type="http://schemas.openxmlformats.org/officeDocument/2006/relationships/hyperlink" Target="https://escritoriodeprojetos.com.br/component/jdownloads/send/8-modelos/5-cronograma-do-projeto" TargetMode="External" Id="rId25" /><Relationship Type="http://schemas.openxmlformats.org/officeDocument/2006/relationships/hyperlink" Target="https://escritoriodeprojetos.com.br/diagramas-de-rede-do-cronograma-do-projeto" TargetMode="External" Id="rId33" /><Relationship Type="http://schemas.openxmlformats.org/officeDocument/2006/relationships/hyperlink" Target="https://escritoriodeprojetos.com.br/linha-de-base-do-cronograma" TargetMode="External" Id="rId38" /><Relationship Type="http://schemas.openxmlformats.org/officeDocument/2006/relationships/hyperlink" Target="https://escritoriodeprojetos.com.br/aplicacao-de-antecipacoes-e-esperas" TargetMode="External" Id="rId46" /><Relationship Type="http://schemas.openxmlformats.org/officeDocument/2006/relationships/hyperlink" Target="https://escritoriodeprojetos.com.br/tecnicas-de-otimizacao-de-recursos" TargetMode="External" Id="rId59" /><Relationship Type="http://schemas.openxmlformats.org/officeDocument/2006/relationships/hyperlink" Target="https://escritoriodeprojetos.com.br/metodo-da-corrente-critica" TargetMode="External" Id="rId67" /><Relationship Type="http://schemas.openxmlformats.org/officeDocument/2006/relationships/hyperlink" Target="https://escritoriodeprojetos.com.br/component/jdownloads/send/8-modelos/5-cronograma-do-projeto" TargetMode="External" Id="rId20" /><Relationship Type="http://schemas.openxmlformats.org/officeDocument/2006/relationships/hyperlink" Target="https://escritoriodeprojetos.com.br/component/jdownloads/send/8-modelos/5-cronograma-do-projeto" TargetMode="External" Id="rId41" /><Relationship Type="http://schemas.openxmlformats.org/officeDocument/2006/relationships/hyperlink" Target="https://escritoriodeprojetos.com.br/estimativas-de-tres-pontos" TargetMode="External" Id="rId54" /><Relationship Type="http://schemas.openxmlformats.org/officeDocument/2006/relationships/hyperlink" Target="https://escritoriodeprojetos.com.br/ferramenta-de-cronograma" TargetMode="External" Id="rId62" /><Relationship Type="http://schemas.openxmlformats.org/officeDocument/2006/relationships/hyperlink" Target="https://escritoriodeprojetos.com.br/planejamento-em-ondas-sucessivas" TargetMode="External" Id="rId70" /><Relationship Type="http://schemas.openxmlformats.org/officeDocument/2006/relationships/diagramColors" Target="diagrams/colors1.xml" Id="rId75" /><Relationship Type="http://schemas.openxmlformats.org/officeDocument/2006/relationships/header" Target="header2.xml" Id="rId83" /><Relationship Type="http://schemas.openxmlformats.org/officeDocument/2006/relationships/fontTable" Target="fontTable.xml" Id="rId88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scritoriodeprojetos.com.br/estimar-as-duracoes-das-atividades" TargetMode="External" Id="rId15" /><Relationship Type="http://schemas.openxmlformats.org/officeDocument/2006/relationships/hyperlink" Target="https://escritoriodeprojetos.com.br/lista-das-atividades" TargetMode="External" Id="rId23" /><Relationship Type="http://schemas.openxmlformats.org/officeDocument/2006/relationships/hyperlink" Target="https://escritoriodeprojetos.com.br/component/jdownloads/send/8-modelos/158-atributos-das-atividades" TargetMode="External" Id="rId28" /><Relationship Type="http://schemas.openxmlformats.org/officeDocument/2006/relationships/hyperlink" Target="https://escritoriodeprojetos.com.br/component/jdownloads/send/8-modelos/172-ear-estrutura-analitica-dos-recursos" TargetMode="External" Id="rId36" /><Relationship Type="http://schemas.openxmlformats.org/officeDocument/2006/relationships/hyperlink" Target="https://escritoriodeprojetos.com.br/dados-publicados-para-auxilio-a-estimativas" TargetMode="External" Id="rId49" /><Relationship Type="http://schemas.openxmlformats.org/officeDocument/2006/relationships/hyperlink" Target="https://escritoriodeprojetos.com.br/metodo-do-caminho-critico" TargetMode="External" Id="rId57" /><Relationship Type="http://schemas.openxmlformats.org/officeDocument/2006/relationships/hyperlink" Target="https://escritoriodeprojetos.com.br/plano-de-gerenciamento-do-cronograma" TargetMode="External" Id="rId10" /><Relationship Type="http://schemas.openxmlformats.org/officeDocument/2006/relationships/hyperlink" Target="https://escritoriodeprojetos.com.br/component/jdownloads/send/8-modelos/883-lista-dos-marcos" TargetMode="External" Id="rId31" /><Relationship Type="http://schemas.openxmlformats.org/officeDocument/2006/relationships/hyperlink" Target="https://escritoriodeprojetos.com.br/metodo-do-diagrama-de-precedencia" TargetMode="External" Id="rId44" /><Relationship Type="http://schemas.openxmlformats.org/officeDocument/2006/relationships/hyperlink" Target="https://escritoriodeprojetos.com.br/estimativa-analoga" TargetMode="External" Id="rId52" /><Relationship Type="http://schemas.openxmlformats.org/officeDocument/2006/relationships/hyperlink" Target="https://escritoriodeprojetos.com.br/tecnicas-de-criacao-de-modelos" TargetMode="External" Id="rId60" /><Relationship Type="http://schemas.openxmlformats.org/officeDocument/2006/relationships/hyperlink" Target="https://escritoriodeprojetos.com.br/analise-de-variacao" TargetMode="External" Id="rId65" /><Relationship Type="http://schemas.openxmlformats.org/officeDocument/2006/relationships/diagramLayout" Target="diagrams/layout1.xml" Id="rId73" /><Relationship Type="http://schemas.openxmlformats.org/officeDocument/2006/relationships/hyperlink" Target="https://escritoriodeprojetos.com.br/estimar-as-duracoes-das-atividades" TargetMode="External" Id="rId78" /><Relationship Type="http://schemas.openxmlformats.org/officeDocument/2006/relationships/hyperlink" Target="https://escritoriodeprojetos.com.br/gerenciamento-do-valor-agregado" TargetMode="External" Id="rId81" /><Relationship Type="http://schemas.openxmlformats.org/officeDocument/2006/relationships/header" Target="header3.xml" Id="rId86" /><Relationship Type="http://schemas.openxmlformats.org/officeDocument/2006/relationships/settings" Target="settings.xml" Id="rId4" /><Relationship Type="http://schemas.openxmlformats.org/officeDocument/2006/relationships/hyperlink" Target="https://escritoriodeprojetos.com.br/plano-de-gerenciamento-do-cronograma" TargetMode="External" Id="rId9" /><Relationship Type="http://schemas.openxmlformats.org/officeDocument/2006/relationships/hyperlink" Target="https://escritoriodeprojetos.com.br/definir-as-atividades" TargetMode="External" Id="rId13" /><Relationship Type="http://schemas.openxmlformats.org/officeDocument/2006/relationships/hyperlink" Target="https://escritoriodeprojetos.com.br/gerenciamento-do-cronograma-do-projeto" TargetMode="External" Id="rId18" /><Relationship Type="http://schemas.openxmlformats.org/officeDocument/2006/relationships/hyperlink" Target="https://escritoriodeprojetos.com.br/component/jdownloads/send/8-modelos/5-cronograma-do-projeto" TargetMode="External" Id="rId39" /><Relationship Type="http://schemas.openxmlformats.org/officeDocument/2006/relationships/hyperlink" Target="https://escritoriodeprojetos.com.br/component/jdownloads/send/8-modelos/5-cronograma-do-projeto" TargetMode="External" Id="rId34" /><Relationship Type="http://schemas.openxmlformats.org/officeDocument/2006/relationships/hyperlink" Target="https://escritoriodeprojetos.com.br/estimativa-bottom-up" TargetMode="External" Id="rId50" /><Relationship Type="http://schemas.openxmlformats.org/officeDocument/2006/relationships/hyperlink" Target="https://escritoriodeprojetos.com.br/analise-de-rede-do-cronograma" TargetMode="External" Id="rId55" /><Relationship Type="http://schemas.microsoft.com/office/2007/relationships/diagramDrawing" Target="diagrams/drawing1.xml" Id="rId76" /><Relationship Type="http://schemas.openxmlformats.org/officeDocument/2006/relationships/endnotes" Target="endnotes.xml" Id="rId7" /><Relationship Type="http://schemas.openxmlformats.org/officeDocument/2006/relationships/hyperlink" Target="https://escritoriodeprojetos.com.br/sequenciar-as-atividades" TargetMode="External" Id="rId71" /><Relationship Type="http://schemas.openxmlformats.org/officeDocument/2006/relationships/numbering" Target="numbering.xml" Id="rId2" /><Relationship Type="http://schemas.openxmlformats.org/officeDocument/2006/relationships/hyperlink" Target="https://escritoriodeprojetos.com.br/component/jdownloads/send/8-modelos/5-cronograma-do-projeto" TargetMode="External" Id="rId29" /><Relationship Type="http://schemas.openxmlformats.org/officeDocument/2006/relationships/hyperlink" Target="https://escritoriodeprojetos.com.br/component/jdownloads/send/8-modelos/110-lista-das-atividades" TargetMode="External" Id="rId24" /><Relationship Type="http://schemas.openxmlformats.org/officeDocument/2006/relationships/hyperlink" Target="https://escritoriodeprojetos.com.br/cronograma-do-projeto" TargetMode="External" Id="rId40" /><Relationship Type="http://schemas.openxmlformats.org/officeDocument/2006/relationships/hyperlink" Target="https://escritoriodeprojetos.com.br/determinacao-de-dependencias" TargetMode="External" Id="rId45" /><Relationship Type="http://schemas.openxmlformats.org/officeDocument/2006/relationships/hyperlink" Target="https://escritoriodeprojetos.com.br/metodo-do-caminho-critico" TargetMode="External" Id="rId66" /><Relationship Type="http://schemas.openxmlformats.org/officeDocument/2006/relationships/footer" Target="footer3.xml" Id="rId87" /><Relationship Type="http://schemas.openxmlformats.org/officeDocument/2006/relationships/hyperlink" Target="https://escritoriodeprojetos.com.br/compressao-de-cronograma" TargetMode="External" Id="rId61" /><Relationship Type="http://schemas.openxmlformats.org/officeDocument/2006/relationships/header" Target="header1.xml" Id="rId82" /><Relationship Type="http://schemas.openxmlformats.org/officeDocument/2006/relationships/hyperlink" Target="https://escritoriodeprojetos.com.br/cronograma-do-projeto" TargetMode="External" Id="rId1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B31DA-29B5-45DE-BA10-2C038867ECD8}" type="doc">
      <dgm:prSet loTypeId="urn:microsoft.com/office/officeart/2005/8/layout/process4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EB47600-FF03-4FB0-BFEC-27C2A94E42DA}">
      <dgm:prSet phldrT="[Text]"/>
      <dgm:spPr/>
      <dgm:t>
        <a:bodyPr/>
        <a:lstStyle/>
        <a:p>
          <a:r>
            <a:rPr lang="en-US" dirty="0" err="1"/>
            <a:t>Lixar</a:t>
          </a:r>
          <a:r>
            <a:rPr lang="en-US" dirty="0"/>
            <a:t> a </a:t>
          </a:r>
          <a:r>
            <a:rPr lang="en-US" dirty="0" err="1"/>
            <a:t>parede</a:t>
          </a:r>
          <a:endParaRPr lang="en-US" dirty="0"/>
        </a:p>
      </dgm:t>
    </dgm:pt>
    <dgm:pt modelId="{86CEE06F-E596-47A7-8A30-B269055B6529}" type="parTrans" cxnId="{AE517D90-3133-48D0-BF37-498B45BCC575}">
      <dgm:prSet/>
      <dgm:spPr/>
      <dgm:t>
        <a:bodyPr/>
        <a:lstStyle/>
        <a:p>
          <a:endParaRPr lang="en-US"/>
        </a:p>
      </dgm:t>
    </dgm:pt>
    <dgm:pt modelId="{75FC47FE-530A-4874-91D2-F9C9756B1199}" type="sibTrans" cxnId="{AE517D90-3133-48D0-BF37-498B45BCC575}">
      <dgm:prSet/>
      <dgm:spPr/>
      <dgm:t>
        <a:bodyPr/>
        <a:lstStyle/>
        <a:p>
          <a:endParaRPr lang="en-US"/>
        </a:p>
      </dgm:t>
    </dgm:pt>
    <dgm:pt modelId="{AC683C1B-0B0D-4386-9FFF-407F4C99C62E}">
      <dgm:prSet/>
      <dgm:spPr/>
      <dgm:t>
        <a:bodyPr/>
        <a:lstStyle/>
        <a:p>
          <a:r>
            <a:rPr lang="pt-BR" dirty="0"/>
            <a:t>1ª demão</a:t>
          </a:r>
          <a:endParaRPr lang="en-US" dirty="0"/>
        </a:p>
      </dgm:t>
    </dgm:pt>
    <dgm:pt modelId="{3647F75C-FACF-4769-A90B-A9454F120550}" type="parTrans" cxnId="{E815E134-3CF1-4E55-B291-CA4B147A9AD7}">
      <dgm:prSet/>
      <dgm:spPr/>
      <dgm:t>
        <a:bodyPr/>
        <a:lstStyle/>
        <a:p>
          <a:endParaRPr lang="en-US"/>
        </a:p>
      </dgm:t>
    </dgm:pt>
    <dgm:pt modelId="{4B99EBEE-98A1-4986-BE0B-214CB0431392}" type="sibTrans" cxnId="{E815E134-3CF1-4E55-B291-CA4B147A9AD7}">
      <dgm:prSet/>
      <dgm:spPr/>
      <dgm:t>
        <a:bodyPr/>
        <a:lstStyle/>
        <a:p>
          <a:endParaRPr lang="en-US"/>
        </a:p>
      </dgm:t>
    </dgm:pt>
    <dgm:pt modelId="{C5F64764-E4A9-41B0-8E1A-822263FE09CB}">
      <dgm:prSet/>
      <dgm:spPr/>
      <dgm:t>
        <a:bodyPr/>
        <a:lstStyle/>
        <a:p>
          <a:r>
            <a:rPr lang="pt-BR" dirty="0"/>
            <a:t>2ª demão</a:t>
          </a:r>
          <a:endParaRPr lang="en-US" dirty="0"/>
        </a:p>
      </dgm:t>
    </dgm:pt>
    <dgm:pt modelId="{510811C3-646D-437E-867D-99E0B0128C22}" type="parTrans" cxnId="{9E26217E-1BF5-4902-9C21-A793C6A8CFEE}">
      <dgm:prSet/>
      <dgm:spPr/>
      <dgm:t>
        <a:bodyPr/>
        <a:lstStyle/>
        <a:p>
          <a:endParaRPr lang="en-US"/>
        </a:p>
      </dgm:t>
    </dgm:pt>
    <dgm:pt modelId="{386AAD2F-3613-4CBB-BDCE-6036D04D8739}" type="sibTrans" cxnId="{9E26217E-1BF5-4902-9C21-A793C6A8CFEE}">
      <dgm:prSet/>
      <dgm:spPr/>
      <dgm:t>
        <a:bodyPr/>
        <a:lstStyle/>
        <a:p>
          <a:endParaRPr lang="en-US"/>
        </a:p>
      </dgm:t>
    </dgm:pt>
    <dgm:pt modelId="{C4BB3957-B94C-4DE6-8E83-394F7F18BE2A}">
      <dgm:prSet/>
      <dgm:spPr/>
      <dgm:t>
        <a:bodyPr/>
        <a:lstStyle/>
        <a:p>
          <a:r>
            <a:rPr lang="pt-BR" dirty="0"/>
            <a:t>3ª demão</a:t>
          </a:r>
          <a:endParaRPr lang="en-US" dirty="0"/>
        </a:p>
      </dgm:t>
    </dgm:pt>
    <dgm:pt modelId="{DB9E39FF-6803-44A3-AF1D-00029EC23C2B}" type="parTrans" cxnId="{5A3A3A17-147D-4758-B29D-0A046ADCE85B}">
      <dgm:prSet/>
      <dgm:spPr/>
      <dgm:t>
        <a:bodyPr/>
        <a:lstStyle/>
        <a:p>
          <a:endParaRPr lang="en-US"/>
        </a:p>
      </dgm:t>
    </dgm:pt>
    <dgm:pt modelId="{66D29FF7-0AFF-43FF-9267-908C7AD2D680}" type="sibTrans" cxnId="{5A3A3A17-147D-4758-B29D-0A046ADCE85B}">
      <dgm:prSet/>
      <dgm:spPr/>
      <dgm:t>
        <a:bodyPr/>
        <a:lstStyle/>
        <a:p>
          <a:endParaRPr lang="en-US"/>
        </a:p>
      </dgm:t>
    </dgm:pt>
    <dgm:pt modelId="{ED39201A-B8B4-4A3B-A784-AF5F6BED8CFF}" type="pres">
      <dgm:prSet presAssocID="{C13B31DA-29B5-45DE-BA10-2C038867ECD8}" presName="Name0" presStyleCnt="0">
        <dgm:presLayoutVars>
          <dgm:dir/>
          <dgm:animLvl val="lvl"/>
          <dgm:resizeHandles val="exact"/>
        </dgm:presLayoutVars>
      </dgm:prSet>
      <dgm:spPr/>
    </dgm:pt>
    <dgm:pt modelId="{0BD6CE63-E6F4-4A27-BF7D-29F94EBC20A9}" type="pres">
      <dgm:prSet presAssocID="{C4BB3957-B94C-4DE6-8E83-394F7F18BE2A}" presName="boxAndChildren" presStyleCnt="0"/>
      <dgm:spPr/>
    </dgm:pt>
    <dgm:pt modelId="{9EAD323B-BE2D-41DE-BA99-A6E44742E097}" type="pres">
      <dgm:prSet presAssocID="{C4BB3957-B94C-4DE6-8E83-394F7F18BE2A}" presName="parentTextBox" presStyleLbl="node1" presStyleIdx="0" presStyleCnt="4"/>
      <dgm:spPr/>
    </dgm:pt>
    <dgm:pt modelId="{270DFA4D-84B6-41C8-8688-70EFA191A5E4}" type="pres">
      <dgm:prSet presAssocID="{386AAD2F-3613-4CBB-BDCE-6036D04D8739}" presName="sp" presStyleCnt="0"/>
      <dgm:spPr/>
    </dgm:pt>
    <dgm:pt modelId="{4912D236-0ECE-4573-977F-5FAF63D385EE}" type="pres">
      <dgm:prSet presAssocID="{C5F64764-E4A9-41B0-8E1A-822263FE09CB}" presName="arrowAndChildren" presStyleCnt="0"/>
      <dgm:spPr/>
    </dgm:pt>
    <dgm:pt modelId="{90E00FB1-E861-4810-A6F1-8E8A6FADB8E5}" type="pres">
      <dgm:prSet presAssocID="{C5F64764-E4A9-41B0-8E1A-822263FE09CB}" presName="parentTextArrow" presStyleLbl="node1" presStyleIdx="1" presStyleCnt="4"/>
      <dgm:spPr/>
    </dgm:pt>
    <dgm:pt modelId="{62293093-1DE0-4328-A9D5-7383163F702C}" type="pres">
      <dgm:prSet presAssocID="{4B99EBEE-98A1-4986-BE0B-214CB0431392}" presName="sp" presStyleCnt="0"/>
      <dgm:spPr/>
    </dgm:pt>
    <dgm:pt modelId="{AF1FEE7B-2309-428D-AD22-F37D865F5929}" type="pres">
      <dgm:prSet presAssocID="{AC683C1B-0B0D-4386-9FFF-407F4C99C62E}" presName="arrowAndChildren" presStyleCnt="0"/>
      <dgm:spPr/>
    </dgm:pt>
    <dgm:pt modelId="{9D2B59A1-E938-4CF1-B653-5A85B17C8B99}" type="pres">
      <dgm:prSet presAssocID="{AC683C1B-0B0D-4386-9FFF-407F4C99C62E}" presName="parentTextArrow" presStyleLbl="node1" presStyleIdx="2" presStyleCnt="4"/>
      <dgm:spPr/>
    </dgm:pt>
    <dgm:pt modelId="{6AA5B1D2-D26E-47F9-A660-2F8A7ABDEAA2}" type="pres">
      <dgm:prSet presAssocID="{75FC47FE-530A-4874-91D2-F9C9756B1199}" presName="sp" presStyleCnt="0"/>
      <dgm:spPr/>
    </dgm:pt>
    <dgm:pt modelId="{44BA3312-DFC6-4430-AC28-B1D5CB89AE06}" type="pres">
      <dgm:prSet presAssocID="{1EB47600-FF03-4FB0-BFEC-27C2A94E42DA}" presName="arrowAndChildren" presStyleCnt="0"/>
      <dgm:spPr/>
    </dgm:pt>
    <dgm:pt modelId="{2A21E5B5-CD32-497B-9A72-FCE492FB5AC0}" type="pres">
      <dgm:prSet presAssocID="{1EB47600-FF03-4FB0-BFEC-27C2A94E42DA}" presName="parentTextArrow" presStyleLbl="node1" presStyleIdx="3" presStyleCnt="4" custLinFactNeighborY="-14617"/>
      <dgm:spPr/>
    </dgm:pt>
  </dgm:ptLst>
  <dgm:cxnLst>
    <dgm:cxn modelId="{5A3A3A17-147D-4758-B29D-0A046ADCE85B}" srcId="{C13B31DA-29B5-45DE-BA10-2C038867ECD8}" destId="{C4BB3957-B94C-4DE6-8E83-394F7F18BE2A}" srcOrd="3" destOrd="0" parTransId="{DB9E39FF-6803-44A3-AF1D-00029EC23C2B}" sibTransId="{66D29FF7-0AFF-43FF-9267-908C7AD2D680}"/>
    <dgm:cxn modelId="{920F3719-561E-4343-AB68-2BED5FD0F3E3}" type="presOf" srcId="{1EB47600-FF03-4FB0-BFEC-27C2A94E42DA}" destId="{2A21E5B5-CD32-497B-9A72-FCE492FB5AC0}" srcOrd="0" destOrd="0" presId="urn:microsoft.com/office/officeart/2005/8/layout/process4"/>
    <dgm:cxn modelId="{E815E134-3CF1-4E55-B291-CA4B147A9AD7}" srcId="{C13B31DA-29B5-45DE-BA10-2C038867ECD8}" destId="{AC683C1B-0B0D-4386-9FFF-407F4C99C62E}" srcOrd="1" destOrd="0" parTransId="{3647F75C-FACF-4769-A90B-A9454F120550}" sibTransId="{4B99EBEE-98A1-4986-BE0B-214CB0431392}"/>
    <dgm:cxn modelId="{0FAE0455-8F80-4B4E-8F74-442A39BD2EE8}" type="presOf" srcId="{AC683C1B-0B0D-4386-9FFF-407F4C99C62E}" destId="{9D2B59A1-E938-4CF1-B653-5A85B17C8B99}" srcOrd="0" destOrd="0" presId="urn:microsoft.com/office/officeart/2005/8/layout/process4"/>
    <dgm:cxn modelId="{9E26217E-1BF5-4902-9C21-A793C6A8CFEE}" srcId="{C13B31DA-29B5-45DE-BA10-2C038867ECD8}" destId="{C5F64764-E4A9-41B0-8E1A-822263FE09CB}" srcOrd="2" destOrd="0" parTransId="{510811C3-646D-437E-867D-99E0B0128C22}" sibTransId="{386AAD2F-3613-4CBB-BDCE-6036D04D8739}"/>
    <dgm:cxn modelId="{AE517D90-3133-48D0-BF37-498B45BCC575}" srcId="{C13B31DA-29B5-45DE-BA10-2C038867ECD8}" destId="{1EB47600-FF03-4FB0-BFEC-27C2A94E42DA}" srcOrd="0" destOrd="0" parTransId="{86CEE06F-E596-47A7-8A30-B269055B6529}" sibTransId="{75FC47FE-530A-4874-91D2-F9C9756B1199}"/>
    <dgm:cxn modelId="{E38B2F9A-355D-4E21-8F76-FA7A2A258049}" type="presOf" srcId="{C4BB3957-B94C-4DE6-8E83-394F7F18BE2A}" destId="{9EAD323B-BE2D-41DE-BA99-A6E44742E097}" srcOrd="0" destOrd="0" presId="urn:microsoft.com/office/officeart/2005/8/layout/process4"/>
    <dgm:cxn modelId="{EC490CC8-A0FD-4B28-82C5-897C75F2095D}" type="presOf" srcId="{C13B31DA-29B5-45DE-BA10-2C038867ECD8}" destId="{ED39201A-B8B4-4A3B-A784-AF5F6BED8CFF}" srcOrd="0" destOrd="0" presId="urn:microsoft.com/office/officeart/2005/8/layout/process4"/>
    <dgm:cxn modelId="{B7A0E2F9-14B1-4822-98E9-FC2AC4C28002}" type="presOf" srcId="{C5F64764-E4A9-41B0-8E1A-822263FE09CB}" destId="{90E00FB1-E861-4810-A6F1-8E8A6FADB8E5}" srcOrd="0" destOrd="0" presId="urn:microsoft.com/office/officeart/2005/8/layout/process4"/>
    <dgm:cxn modelId="{16FF046C-F48C-458E-B3DE-B31CFBCAE49F}" type="presParOf" srcId="{ED39201A-B8B4-4A3B-A784-AF5F6BED8CFF}" destId="{0BD6CE63-E6F4-4A27-BF7D-29F94EBC20A9}" srcOrd="0" destOrd="0" presId="urn:microsoft.com/office/officeart/2005/8/layout/process4"/>
    <dgm:cxn modelId="{17760D17-BC17-4CF6-BB32-1F304F6990CF}" type="presParOf" srcId="{0BD6CE63-E6F4-4A27-BF7D-29F94EBC20A9}" destId="{9EAD323B-BE2D-41DE-BA99-A6E44742E097}" srcOrd="0" destOrd="0" presId="urn:microsoft.com/office/officeart/2005/8/layout/process4"/>
    <dgm:cxn modelId="{A836B187-DD43-4129-87F7-F553FB7383E0}" type="presParOf" srcId="{ED39201A-B8B4-4A3B-A784-AF5F6BED8CFF}" destId="{270DFA4D-84B6-41C8-8688-70EFA191A5E4}" srcOrd="1" destOrd="0" presId="urn:microsoft.com/office/officeart/2005/8/layout/process4"/>
    <dgm:cxn modelId="{9717255D-2CA8-4942-8470-B03330392441}" type="presParOf" srcId="{ED39201A-B8B4-4A3B-A784-AF5F6BED8CFF}" destId="{4912D236-0ECE-4573-977F-5FAF63D385EE}" srcOrd="2" destOrd="0" presId="urn:microsoft.com/office/officeart/2005/8/layout/process4"/>
    <dgm:cxn modelId="{35B916FB-7B17-4990-985A-2D6F044C6462}" type="presParOf" srcId="{4912D236-0ECE-4573-977F-5FAF63D385EE}" destId="{90E00FB1-E861-4810-A6F1-8E8A6FADB8E5}" srcOrd="0" destOrd="0" presId="urn:microsoft.com/office/officeart/2005/8/layout/process4"/>
    <dgm:cxn modelId="{14A5D08E-8DF8-45AD-BB0A-6FA655F7DAF2}" type="presParOf" srcId="{ED39201A-B8B4-4A3B-A784-AF5F6BED8CFF}" destId="{62293093-1DE0-4328-A9D5-7383163F702C}" srcOrd="3" destOrd="0" presId="urn:microsoft.com/office/officeart/2005/8/layout/process4"/>
    <dgm:cxn modelId="{46A091D3-F4D3-48B0-9119-83AD38337F0E}" type="presParOf" srcId="{ED39201A-B8B4-4A3B-A784-AF5F6BED8CFF}" destId="{AF1FEE7B-2309-428D-AD22-F37D865F5929}" srcOrd="4" destOrd="0" presId="urn:microsoft.com/office/officeart/2005/8/layout/process4"/>
    <dgm:cxn modelId="{3213DF99-7809-43B9-98B6-7E322812596C}" type="presParOf" srcId="{AF1FEE7B-2309-428D-AD22-F37D865F5929}" destId="{9D2B59A1-E938-4CF1-B653-5A85B17C8B99}" srcOrd="0" destOrd="0" presId="urn:microsoft.com/office/officeart/2005/8/layout/process4"/>
    <dgm:cxn modelId="{113CF5EB-640D-4C35-BA3F-4F4C3D54C1E2}" type="presParOf" srcId="{ED39201A-B8B4-4A3B-A784-AF5F6BED8CFF}" destId="{6AA5B1D2-D26E-47F9-A660-2F8A7ABDEAA2}" srcOrd="5" destOrd="0" presId="urn:microsoft.com/office/officeart/2005/8/layout/process4"/>
    <dgm:cxn modelId="{6B9ED5F6-EB41-4A7F-A839-2F0BF1A4EBAA}" type="presParOf" srcId="{ED39201A-B8B4-4A3B-A784-AF5F6BED8CFF}" destId="{44BA3312-DFC6-4430-AC28-B1D5CB89AE06}" srcOrd="6" destOrd="0" presId="urn:microsoft.com/office/officeart/2005/8/layout/process4"/>
    <dgm:cxn modelId="{E30EE690-29EC-406B-B3E5-C10C2BC2BF1B}" type="presParOf" srcId="{44BA3312-DFC6-4430-AC28-B1D5CB89AE06}" destId="{2A21E5B5-CD32-497B-9A72-FCE492FB5AC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D323B-BE2D-41DE-BA99-A6E44742E097}">
      <dsp:nvSpPr>
        <dsp:cNvPr id="0" name=""/>
        <dsp:cNvSpPr/>
      </dsp:nvSpPr>
      <dsp:spPr>
        <a:xfrm>
          <a:off x="0" y="1476554"/>
          <a:ext cx="3456384" cy="3230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3ª demão</a:t>
          </a:r>
          <a:endParaRPr lang="en-US" sz="1100" kern="1200" dirty="0"/>
        </a:p>
      </dsp:txBody>
      <dsp:txXfrm>
        <a:off x="0" y="1476554"/>
        <a:ext cx="3456384" cy="323033"/>
      </dsp:txXfrm>
    </dsp:sp>
    <dsp:sp modelId="{90E00FB1-E861-4810-A6F1-8E8A6FADB8E5}">
      <dsp:nvSpPr>
        <dsp:cNvPr id="0" name=""/>
        <dsp:cNvSpPr/>
      </dsp:nvSpPr>
      <dsp:spPr>
        <a:xfrm rot="10800000">
          <a:off x="0" y="984573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2ª demão</a:t>
          </a:r>
          <a:endParaRPr lang="en-US" sz="1100" kern="1200" dirty="0"/>
        </a:p>
      </dsp:txBody>
      <dsp:txXfrm rot="10800000">
        <a:off x="0" y="984573"/>
        <a:ext cx="3456384" cy="322823"/>
      </dsp:txXfrm>
    </dsp:sp>
    <dsp:sp modelId="{9D2B59A1-E938-4CF1-B653-5A85B17C8B99}">
      <dsp:nvSpPr>
        <dsp:cNvPr id="0" name=""/>
        <dsp:cNvSpPr/>
      </dsp:nvSpPr>
      <dsp:spPr>
        <a:xfrm rot="10800000">
          <a:off x="0" y="492592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1ª demão</a:t>
          </a:r>
          <a:endParaRPr lang="en-US" sz="1100" kern="1200" dirty="0"/>
        </a:p>
      </dsp:txBody>
      <dsp:txXfrm rot="10800000">
        <a:off x="0" y="492592"/>
        <a:ext cx="3456384" cy="322823"/>
      </dsp:txXfrm>
    </dsp:sp>
    <dsp:sp modelId="{2A21E5B5-CD32-497B-9A72-FCE492FB5AC0}">
      <dsp:nvSpPr>
        <dsp:cNvPr id="0" name=""/>
        <dsp:cNvSpPr/>
      </dsp:nvSpPr>
      <dsp:spPr>
        <a:xfrm rot="10800000">
          <a:off x="0" y="0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Lixar</a:t>
          </a:r>
          <a:r>
            <a:rPr lang="en-US" sz="1100" kern="1200" dirty="0"/>
            <a:t> a </a:t>
          </a:r>
          <a:r>
            <a:rPr lang="en-US" sz="1100" kern="1200" dirty="0" err="1"/>
            <a:t>parede</a:t>
          </a:r>
          <a:endParaRPr lang="en-US" sz="1100" kern="1200" dirty="0"/>
        </a:p>
      </dsp:txBody>
      <dsp:txXfrm rot="10800000">
        <a:off x="0" y="0"/>
        <a:ext cx="3456384" cy="3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060883"/>
    <w:rsid w:val="003323BB"/>
    <w:rsid w:val="0051348C"/>
    <w:rsid w:val="005932AA"/>
    <w:rsid w:val="0063096B"/>
    <w:rsid w:val="00672DC4"/>
    <w:rsid w:val="006F7D56"/>
    <w:rsid w:val="007B4B72"/>
    <w:rsid w:val="007F045E"/>
    <w:rsid w:val="00B22B60"/>
    <w:rsid w:val="00BA25C7"/>
    <w:rsid w:val="00BC441F"/>
    <w:rsid w:val="00C51FF7"/>
    <w:rsid w:val="00C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8F90-D8BF-401B-ABC1-BC7E8D91FA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</ap:Template>
  <ap:Application>Microsoft Word for the web</ap:Application>
  <ap:DocSecurity>0</ap:DocSecurity>
  <ap:ScaleCrop>false</ap:ScaleCrop>
  <ap:Company>PMO Escritório de Projetos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Gerenciamento do cronograma</dc:title>
  <dc:subject>Nome do Projeto</dc:subject>
  <dc:creator>Eduardo Montes, PMP</dc:creator>
  <keywords>Template Gerenciamento de Projetos</keywords>
  <dc:description>http://escritoriodeprojetos.com.br</dc:description>
  <lastModifiedBy>Leonardo Alves Vasconcelos</lastModifiedBy>
  <revision>4</revision>
  <dcterms:created xsi:type="dcterms:W3CDTF">2021-12-20T14:45:00.0000000Z</dcterms:created>
  <dcterms:modified xsi:type="dcterms:W3CDTF">2022-07-13T00:35:52.7545414Z</dcterms:modified>
</coreProperties>
</file>