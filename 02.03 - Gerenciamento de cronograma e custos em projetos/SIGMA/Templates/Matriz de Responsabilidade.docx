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8251" w14:textId="77777777" w:rsidR="008E75A2" w:rsidRDefault="008E75A2" w:rsidP="008E75A2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E75A2" w:rsidRPr="000F71E0" w14:paraId="3A8B8253" w14:textId="77777777" w:rsidTr="000C199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A8B8252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E75A2" w:rsidRPr="000F71E0" w14:paraId="3A8B8258" w14:textId="77777777" w:rsidTr="000C199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A8B8254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A8B8255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A8B8256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A8B8257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E75A2" w:rsidRPr="00C52528" w14:paraId="3A8B825D" w14:textId="77777777" w:rsidTr="000C199F">
        <w:trPr>
          <w:trHeight w:val="340"/>
        </w:trPr>
        <w:tc>
          <w:tcPr>
            <w:tcW w:w="737" w:type="dxa"/>
            <w:vAlign w:val="center"/>
          </w:tcPr>
          <w:p w14:paraId="3A8B8259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3A8B825A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3A8B825B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3A8B825C" w14:textId="77777777" w:rsidR="008E75A2" w:rsidRPr="00C52528" w:rsidRDefault="008E75A2" w:rsidP="000C199F">
            <w:pPr>
              <w:pStyle w:val="Verses"/>
            </w:pPr>
          </w:p>
        </w:tc>
      </w:tr>
    </w:tbl>
    <w:p w14:paraId="3A8B825E" w14:textId="77777777" w:rsidR="008E75A2" w:rsidRDefault="008E75A2" w:rsidP="003D377B"/>
    <w:p w14:paraId="3A8B825F" w14:textId="77777777" w:rsidR="008843C9" w:rsidRDefault="008843C9" w:rsidP="00531DB5">
      <w:pPr>
        <w:pStyle w:val="Ttulo1"/>
      </w:pPr>
      <w:r w:rsidRPr="008843C9">
        <w:t>Objetivos deste documento</w:t>
      </w:r>
    </w:p>
    <w:p w14:paraId="3A8B8260" w14:textId="77777777" w:rsidR="00CA5F4B" w:rsidRDefault="00CA5F4B" w:rsidP="00CA5F4B">
      <w:pPr>
        <w:pStyle w:val="Comments"/>
      </w:pPr>
      <w:r w:rsidRPr="00842903">
        <w:t>[</w:t>
      </w:r>
      <w:r>
        <w:t xml:space="preserve">Saiba mais sobre </w:t>
      </w:r>
      <w:hyperlink r:id="rId6" w:history="1">
        <w:r w:rsidRPr="00CA5F4B">
          <w:rPr>
            <w:rStyle w:val="Hyperlink"/>
          </w:rPr>
          <w:t>Matriz de Responsabilidades</w:t>
        </w:r>
      </w:hyperlink>
      <w:r>
        <w:t>.</w:t>
      </w:r>
      <w:r w:rsidR="00E90B2E">
        <w:t xml:space="preserve"> </w:t>
      </w:r>
      <w:r w:rsidRPr="00842903">
        <w:t>]</w:t>
      </w:r>
    </w:p>
    <w:p w14:paraId="3A8B8261" w14:textId="77777777" w:rsidR="003D377B" w:rsidRDefault="00FE0D3F" w:rsidP="00FE0D3F">
      <w:r>
        <w:t>Garantir comprometimento e definir claramente a responsabilidade dos envolvidos com as principais entregas do projeto.</w:t>
      </w:r>
    </w:p>
    <w:p w14:paraId="3A8B8262" w14:textId="77777777" w:rsidR="00C8218F" w:rsidRDefault="00C8218F" w:rsidP="00C8218F"/>
    <w:tbl>
      <w:tblPr>
        <w:tblStyle w:val="Tabelacomgrade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</w:tblGrid>
      <w:tr w:rsidR="00C8218F" w14:paraId="3A8B8267" w14:textId="77777777" w:rsidTr="001257A3">
        <w:tc>
          <w:tcPr>
            <w:tcW w:w="2835" w:type="dxa"/>
            <w:gridSpan w:val="2"/>
            <w:vMerge w:val="restart"/>
          </w:tcPr>
          <w:p w14:paraId="3A8B826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  <w:textDirection w:val="btLr"/>
            <w:vAlign w:val="center"/>
          </w:tcPr>
          <w:p w14:paraId="3A8B8264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Responsável</w:t>
            </w:r>
          </w:p>
        </w:tc>
        <w:tc>
          <w:tcPr>
            <w:tcW w:w="6027" w:type="dxa"/>
            <w:gridSpan w:val="13"/>
            <w:shd w:val="clear" w:color="auto" w:fill="DBE5F1" w:themeFill="accent1" w:themeFillTint="33"/>
          </w:tcPr>
          <w:p w14:paraId="3A8B826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 w:val="restart"/>
            <w:shd w:val="clear" w:color="auto" w:fill="DBE5F1" w:themeFill="accent1" w:themeFillTint="33"/>
          </w:tcPr>
          <w:p w14:paraId="3A8B8266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6D" w14:textId="77777777" w:rsidTr="001257A3">
        <w:tc>
          <w:tcPr>
            <w:tcW w:w="2835" w:type="dxa"/>
            <w:gridSpan w:val="2"/>
            <w:vMerge/>
          </w:tcPr>
          <w:p w14:paraId="3A8B826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6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636" w:type="dxa"/>
            <w:gridSpan w:val="12"/>
            <w:shd w:val="clear" w:color="auto" w:fill="FFFFFF"/>
          </w:tcPr>
          <w:p w14:paraId="3A8B826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FFFFFF"/>
          </w:tcPr>
          <w:p w14:paraId="3A8B826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6C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74" w14:textId="77777777" w:rsidTr="001257A3">
        <w:tc>
          <w:tcPr>
            <w:tcW w:w="2835" w:type="dxa"/>
            <w:gridSpan w:val="2"/>
            <w:vMerge/>
          </w:tcPr>
          <w:p w14:paraId="3A8B826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6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245" w:type="dxa"/>
            <w:gridSpan w:val="11"/>
            <w:shd w:val="clear" w:color="auto" w:fill="DBE5F1" w:themeFill="accent1" w:themeFillTint="33"/>
          </w:tcPr>
          <w:p w14:paraId="3A8B827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7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7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73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7C" w14:textId="77777777" w:rsidTr="001257A3">
        <w:tc>
          <w:tcPr>
            <w:tcW w:w="2835" w:type="dxa"/>
            <w:gridSpan w:val="2"/>
            <w:vMerge/>
          </w:tcPr>
          <w:p w14:paraId="3A8B827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7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854" w:type="dxa"/>
            <w:gridSpan w:val="10"/>
          </w:tcPr>
          <w:p w14:paraId="3A8B827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7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7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7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7B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85" w14:textId="77777777" w:rsidTr="001257A3">
        <w:tc>
          <w:tcPr>
            <w:tcW w:w="2835" w:type="dxa"/>
            <w:gridSpan w:val="2"/>
            <w:vMerge/>
          </w:tcPr>
          <w:p w14:paraId="3A8B827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7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463" w:type="dxa"/>
            <w:gridSpan w:val="9"/>
            <w:shd w:val="clear" w:color="auto" w:fill="DBE5F1" w:themeFill="accent1" w:themeFillTint="33"/>
          </w:tcPr>
          <w:p w14:paraId="3A8B827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8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8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8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8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8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8F" w14:textId="77777777" w:rsidTr="001257A3">
        <w:tc>
          <w:tcPr>
            <w:tcW w:w="2835" w:type="dxa"/>
            <w:gridSpan w:val="2"/>
            <w:vMerge/>
          </w:tcPr>
          <w:p w14:paraId="3A8B828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8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</w:tcPr>
          <w:p w14:paraId="3A8B828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8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8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8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8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8E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99" w14:textId="77777777" w:rsidTr="001257A3">
        <w:tc>
          <w:tcPr>
            <w:tcW w:w="2835" w:type="dxa"/>
            <w:gridSpan w:val="2"/>
            <w:vMerge/>
          </w:tcPr>
          <w:p w14:paraId="3A8B82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9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  <w:shd w:val="clear" w:color="auto" w:fill="DBE5F1" w:themeFill="accent1" w:themeFillTint="33"/>
          </w:tcPr>
          <w:p w14:paraId="3A8B82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9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9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9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9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9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98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A4" w14:textId="77777777" w:rsidTr="001257A3">
        <w:tc>
          <w:tcPr>
            <w:tcW w:w="2835" w:type="dxa"/>
            <w:gridSpan w:val="2"/>
            <w:vMerge/>
          </w:tcPr>
          <w:p w14:paraId="3A8B829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9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3A8B829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9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9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9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A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A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A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A3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B0" w14:textId="77777777" w:rsidTr="001257A3">
        <w:tc>
          <w:tcPr>
            <w:tcW w:w="2835" w:type="dxa"/>
            <w:gridSpan w:val="2"/>
            <w:vMerge/>
          </w:tcPr>
          <w:p w14:paraId="3A8B82A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A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BE5F1" w:themeFill="accent1" w:themeFillTint="33"/>
          </w:tcPr>
          <w:p w14:paraId="3A8B82A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A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A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A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A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A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A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AF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BD" w14:textId="77777777" w:rsidTr="001257A3">
        <w:tc>
          <w:tcPr>
            <w:tcW w:w="2835" w:type="dxa"/>
            <w:gridSpan w:val="2"/>
            <w:vMerge/>
          </w:tcPr>
          <w:p w14:paraId="3A8B82B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B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3A8B82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B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B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B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B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B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B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BC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CB" w14:textId="77777777" w:rsidTr="001257A3">
        <w:tc>
          <w:tcPr>
            <w:tcW w:w="2835" w:type="dxa"/>
            <w:gridSpan w:val="2"/>
            <w:vMerge/>
          </w:tcPr>
          <w:p w14:paraId="3A8B82B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B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BE5F1" w:themeFill="accent1" w:themeFillTint="33"/>
          </w:tcPr>
          <w:p w14:paraId="3A8B82C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auto"/>
          </w:tcPr>
          <w:p w14:paraId="3A8B82C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C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C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C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C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C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CA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DA" w14:textId="77777777" w:rsidTr="001257A3">
        <w:tc>
          <w:tcPr>
            <w:tcW w:w="2835" w:type="dxa"/>
            <w:gridSpan w:val="2"/>
            <w:vMerge/>
          </w:tcPr>
          <w:p w14:paraId="3A8B82C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C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3A8B82C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C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D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D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D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D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D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D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D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A8B82D9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2EA" w14:textId="77777777" w:rsidTr="001257A3">
        <w:tc>
          <w:tcPr>
            <w:tcW w:w="2835" w:type="dxa"/>
            <w:gridSpan w:val="2"/>
            <w:vMerge/>
          </w:tcPr>
          <w:p w14:paraId="3A8B82D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A8B82D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BE5F1" w:themeFill="accent1" w:themeFillTint="33"/>
          </w:tcPr>
          <w:p w14:paraId="3A8B82DD" w14:textId="056C176B" w:rsidR="00C8218F" w:rsidRDefault="006449AE" w:rsidP="006D714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NILSON</w:t>
            </w:r>
          </w:p>
        </w:tc>
        <w:tc>
          <w:tcPr>
            <w:tcW w:w="392" w:type="dxa"/>
            <w:shd w:val="clear" w:color="auto" w:fill="auto"/>
          </w:tcPr>
          <w:p w14:paraId="3A8B82D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D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E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E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E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E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E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E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E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E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B82E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A8B82E9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RPr="001257A3" w14:paraId="3A8B82E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2EB" w14:textId="77777777" w:rsidR="00C8218F" w:rsidRPr="00D14E7B" w:rsidRDefault="00D14E7B" w:rsidP="00CE453F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2EC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 w:rsidR="00D14E7B">
              <w:rPr>
                <w:b/>
                <w:sz w:val="20"/>
                <w:lang w:val="pt-BR"/>
              </w:rPr>
              <w:t xml:space="preserve"> / Pacote de trabalho</w:t>
            </w:r>
          </w:p>
        </w:tc>
        <w:tc>
          <w:tcPr>
            <w:tcW w:w="5085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2ED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</w:p>
        </w:tc>
      </w:tr>
      <w:tr w:rsidR="00C8218F" w14:paraId="3A8B82F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2E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2F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2F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2F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2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2F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2F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2F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2F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2F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2F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2F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2F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2F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2F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0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2F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0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0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0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0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0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0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0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0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0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0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0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1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0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1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1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1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1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1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1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1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1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1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1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1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1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1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1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2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1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2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2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2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2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2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2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2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2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2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2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2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2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2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2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3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2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3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3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3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3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3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3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3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3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3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3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3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3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3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3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4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3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4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4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4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4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4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4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4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4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4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4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4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4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4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5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4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5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5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5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5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5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5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5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5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5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5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5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5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5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5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6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5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6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6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6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6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6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6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6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6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6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6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6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6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6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6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7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6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7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7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7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7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7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7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7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7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7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7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7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7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7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8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7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8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8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8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8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8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8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8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8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8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8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8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8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9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8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9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9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9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9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9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9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9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9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9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9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9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9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A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9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A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A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A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A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A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A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A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A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A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A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A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A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A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B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A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B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B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B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B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B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B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B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B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B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B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B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C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B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C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C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C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C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C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C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C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C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C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C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C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D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C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D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D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D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D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D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D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D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D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D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D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D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D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E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D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E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E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E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E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E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E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E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E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E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E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E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E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E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E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3F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E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F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F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3F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F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F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F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F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F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F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F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3F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3F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3F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A8B840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3F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B840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4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8B840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40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4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40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40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40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4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40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40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A8B840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8B840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A8B840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3A8B840F" w14:textId="77777777" w:rsidR="00C8218F" w:rsidRDefault="00C8218F" w:rsidP="00C8218F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034A83" w:rsidRPr="00451A19" w14:paraId="3A8B8411" w14:textId="77777777" w:rsidTr="00AB494A">
        <w:trPr>
          <w:trHeight w:val="240"/>
        </w:trPr>
        <w:tc>
          <w:tcPr>
            <w:tcW w:w="8612" w:type="dxa"/>
            <w:gridSpan w:val="3"/>
            <w:shd w:val="clear" w:color="auto" w:fill="DBE5F1" w:themeFill="accent1" w:themeFillTint="33"/>
            <w:noWrap/>
            <w:hideMark/>
          </w:tcPr>
          <w:p w14:paraId="3A8B8410" w14:textId="77777777" w:rsidR="00034A83" w:rsidRPr="00451A19" w:rsidRDefault="00034A83" w:rsidP="00034A83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451A19" w:rsidRPr="00451A19" w14:paraId="3A8B8415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3A8B8412" w14:textId="77777777" w:rsidR="00451A19" w:rsidRPr="008F065E" w:rsidRDefault="00451A19" w:rsidP="00451A19">
            <w:pPr>
              <w:jc w:val="left"/>
              <w:rPr>
                <w:b/>
                <w:bCs/>
                <w:color w:val="FF0000"/>
              </w:rPr>
            </w:pPr>
            <w:r w:rsidRPr="008F065E">
              <w:rPr>
                <w:b/>
                <w:bCs/>
                <w:color w:val="FF0000"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3A8B8413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3A8B8414" w14:textId="77777777" w:rsidR="00451A19" w:rsidRPr="00451A19" w:rsidRDefault="00034A83" w:rsidP="00C51AD4">
            <w:r>
              <w:t>S</w:t>
            </w:r>
            <w:r w:rsidR="00451A19" w:rsidRPr="00451A19">
              <w:t>omente um</w:t>
            </w:r>
            <w:r>
              <w:t xml:space="preserve"> </w:t>
            </w:r>
            <w:r w:rsidR="00451A19" w:rsidRPr="00451A19">
              <w:t xml:space="preserve">responsável pela </w:t>
            </w:r>
            <w:r w:rsidR="00C51AD4">
              <w:t>entrega</w:t>
            </w:r>
          </w:p>
        </w:tc>
      </w:tr>
      <w:tr w:rsidR="00C51AD4" w:rsidRPr="00451A19" w14:paraId="3A8B8419" w14:textId="77777777" w:rsidTr="00AB494A">
        <w:trPr>
          <w:trHeight w:val="240"/>
        </w:trPr>
        <w:tc>
          <w:tcPr>
            <w:tcW w:w="567" w:type="dxa"/>
            <w:noWrap/>
          </w:tcPr>
          <w:p w14:paraId="3A8B8416" w14:textId="77777777" w:rsidR="00C51AD4" w:rsidRDefault="00C51AD4" w:rsidP="003F40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Rv</w:t>
            </w:r>
            <w:proofErr w:type="spellEnd"/>
          </w:p>
        </w:tc>
        <w:tc>
          <w:tcPr>
            <w:tcW w:w="1455" w:type="dxa"/>
            <w:noWrap/>
          </w:tcPr>
          <w:p w14:paraId="3A8B8417" w14:textId="77777777" w:rsidR="00C51AD4" w:rsidRPr="00034A83" w:rsidRDefault="00C51AD4" w:rsidP="003F4038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3A8B8418" w14:textId="77777777" w:rsidR="00C51AD4" w:rsidRDefault="00C51AD4" w:rsidP="003F4038">
            <w:r>
              <w:t>Responsável pela revisão</w:t>
            </w:r>
          </w:p>
        </w:tc>
      </w:tr>
      <w:tr w:rsidR="00451A19" w:rsidRPr="00451A19" w14:paraId="3A8B841D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3A8B841A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3A8B841B" w14:textId="77777777" w:rsidR="00451A19" w:rsidRPr="00034A83" w:rsidRDefault="00451A19" w:rsidP="00451A19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3A8B841C" w14:textId="77777777" w:rsidR="00451A19" w:rsidRPr="00451A19" w:rsidRDefault="00034A83" w:rsidP="00034A83">
            <w:r>
              <w:t>R</w:t>
            </w:r>
            <w:r w:rsidR="00451A19" w:rsidRPr="00451A19">
              <w:t>esponsável pela aprovação</w:t>
            </w:r>
          </w:p>
        </w:tc>
      </w:tr>
      <w:tr w:rsidR="00451A19" w:rsidRPr="00451A19" w14:paraId="3A8B8421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3A8B841E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3A8B841F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Consulta</w:t>
            </w:r>
            <w:r w:rsidR="00034A83" w:rsidRPr="00034A83">
              <w:rPr>
                <w:bCs/>
              </w:rPr>
              <w:t>do</w:t>
            </w:r>
          </w:p>
        </w:tc>
        <w:tc>
          <w:tcPr>
            <w:tcW w:w="6590" w:type="dxa"/>
            <w:noWrap/>
            <w:hideMark/>
          </w:tcPr>
          <w:p w14:paraId="3A8B8420" w14:textId="77777777" w:rsidR="00451A19" w:rsidRPr="00451A19" w:rsidRDefault="00034A83" w:rsidP="00034A83">
            <w:r>
              <w:t xml:space="preserve">Pessoa a ser </w:t>
            </w:r>
            <w:r w:rsidR="00451A19" w:rsidRPr="00451A19">
              <w:t>consultad</w:t>
            </w:r>
            <w:r>
              <w:t>a</w:t>
            </w:r>
            <w:r w:rsidR="00451A19" w:rsidRPr="00451A19">
              <w:t xml:space="preserve"> antes </w:t>
            </w:r>
            <w:r>
              <w:t>que a</w:t>
            </w:r>
            <w:r w:rsidR="00451A19" w:rsidRPr="00451A19">
              <w:t xml:space="preserve"> decisão seja tomada</w:t>
            </w:r>
          </w:p>
        </w:tc>
      </w:tr>
      <w:tr w:rsidR="00451A19" w:rsidRPr="00451A19" w14:paraId="3A8B8425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3A8B8422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3A8B8423" w14:textId="77777777" w:rsidR="00451A19" w:rsidRPr="00034A83" w:rsidRDefault="00034A83">
            <w:pPr>
              <w:rPr>
                <w:bCs/>
              </w:rPr>
            </w:pPr>
            <w:r w:rsidRPr="00034A83">
              <w:rPr>
                <w:bCs/>
              </w:rPr>
              <w:t>Informad</w:t>
            </w:r>
            <w:r w:rsidR="00451A19" w:rsidRPr="00034A83">
              <w:rPr>
                <w:bCs/>
              </w:rPr>
              <w:t>o</w:t>
            </w:r>
          </w:p>
        </w:tc>
        <w:tc>
          <w:tcPr>
            <w:tcW w:w="6590" w:type="dxa"/>
            <w:noWrap/>
            <w:hideMark/>
          </w:tcPr>
          <w:p w14:paraId="3A8B8424" w14:textId="77777777" w:rsidR="00451A19" w:rsidRPr="00451A19" w:rsidRDefault="00034A83" w:rsidP="00034A83">
            <w:r>
              <w:t xml:space="preserve">Pessoa a ser </w:t>
            </w:r>
            <w:r w:rsidR="00451A19" w:rsidRPr="00451A19">
              <w:t>informad</w:t>
            </w:r>
            <w:r>
              <w:t>a</w:t>
            </w:r>
            <w:r w:rsidR="00451A19" w:rsidRPr="00451A19">
              <w:t xml:space="preserve"> sobre a </w:t>
            </w:r>
            <w:r>
              <w:t xml:space="preserve">decisão </w:t>
            </w:r>
            <w:r w:rsidR="00451A19" w:rsidRPr="00451A19">
              <w:t>tomada</w:t>
            </w:r>
          </w:p>
        </w:tc>
      </w:tr>
      <w:tr w:rsidR="00451A19" w:rsidRPr="00451A19" w14:paraId="3A8B8429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3A8B8426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3A8B8427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3A8B8428" w14:textId="77777777" w:rsidR="00451A19" w:rsidRPr="00451A19" w:rsidRDefault="00034A83" w:rsidP="00034A83">
            <w:r>
              <w:t xml:space="preserve">Pessoa </w:t>
            </w:r>
            <w:r w:rsidR="00451A19" w:rsidRPr="00451A19">
              <w:t>que suporta ou participa da execução</w:t>
            </w:r>
          </w:p>
        </w:tc>
      </w:tr>
    </w:tbl>
    <w:p w14:paraId="3A8B842A" w14:textId="77777777" w:rsidR="008843C9" w:rsidRDefault="008843C9" w:rsidP="003D377B"/>
    <w:p w14:paraId="3A8B842B" w14:textId="77777777" w:rsidR="008E75A2" w:rsidRPr="00AA3C95" w:rsidRDefault="008E75A2" w:rsidP="008E75A2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E75A2" w:rsidRPr="00C52528" w14:paraId="3A8B842D" w14:textId="77777777" w:rsidTr="000C199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A8B842C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8E75A2" w:rsidRPr="00C52528" w14:paraId="3A8B8431" w14:textId="77777777" w:rsidTr="000C199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A8B842E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A8B842F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A8B8430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8E75A2" w:rsidRPr="00C52528" w14:paraId="3A8B8435" w14:textId="77777777" w:rsidTr="000C199F">
        <w:trPr>
          <w:trHeight w:val="340"/>
        </w:trPr>
        <w:tc>
          <w:tcPr>
            <w:tcW w:w="2438" w:type="dxa"/>
            <w:vAlign w:val="center"/>
          </w:tcPr>
          <w:p w14:paraId="3A8B8432" w14:textId="77777777" w:rsidR="008E75A2" w:rsidRPr="00CE3355" w:rsidRDefault="008E75A2" w:rsidP="000C199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A8B8433" w14:textId="77777777"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3A8B8434" w14:textId="77777777" w:rsidR="008E75A2" w:rsidRPr="00C52528" w:rsidRDefault="008E75A2" w:rsidP="000C199F">
            <w:pPr>
              <w:pStyle w:val="Aprovaes"/>
            </w:pPr>
          </w:p>
        </w:tc>
      </w:tr>
      <w:tr w:rsidR="008E75A2" w:rsidRPr="00C52528" w14:paraId="3A8B8439" w14:textId="77777777" w:rsidTr="000C199F">
        <w:trPr>
          <w:trHeight w:val="340"/>
        </w:trPr>
        <w:tc>
          <w:tcPr>
            <w:tcW w:w="2438" w:type="dxa"/>
            <w:vAlign w:val="center"/>
          </w:tcPr>
          <w:p w14:paraId="3A8B8436" w14:textId="77777777" w:rsidR="008E75A2" w:rsidRPr="00CE3355" w:rsidRDefault="008E75A2" w:rsidP="000C199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A8B8437" w14:textId="77777777"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3A8B8438" w14:textId="77777777" w:rsidR="008E75A2" w:rsidRPr="00C52528" w:rsidRDefault="008E75A2" w:rsidP="000C199F">
            <w:pPr>
              <w:pStyle w:val="Aprovaes"/>
            </w:pPr>
          </w:p>
        </w:tc>
      </w:tr>
    </w:tbl>
    <w:p w14:paraId="3A8B843A" w14:textId="77777777" w:rsidR="008843C9" w:rsidRDefault="008843C9" w:rsidP="003D377B"/>
    <w:sectPr w:rsidR="00884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B1F9" w14:textId="77777777" w:rsidR="00801CA6" w:rsidRDefault="00801CA6" w:rsidP="005E1593">
      <w:r>
        <w:separator/>
      </w:r>
    </w:p>
  </w:endnote>
  <w:endnote w:type="continuationSeparator" w:id="0">
    <w:p w14:paraId="71338C37" w14:textId="77777777" w:rsidR="00801CA6" w:rsidRDefault="00801CA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8447" w14:textId="77777777" w:rsidR="009B5C60" w:rsidRDefault="009B5C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6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60"/>
      <w:gridCol w:w="5302"/>
    </w:tblGrid>
    <w:tr w:rsidR="006419CA" w:rsidRPr="006419CA" w14:paraId="3A8B844A" w14:textId="77777777" w:rsidTr="008E75A2">
      <w:trPr>
        <w:jc w:val="center"/>
      </w:trPr>
      <w:tc>
        <w:tcPr>
          <w:tcW w:w="3360" w:type="dxa"/>
          <w:vAlign w:val="center"/>
        </w:tcPr>
        <w:p w14:paraId="3A8B844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51A19">
            <w:rPr>
              <w:noProof/>
              <w:color w:val="244061" w:themeColor="accent1" w:themeShade="80"/>
            </w:rPr>
            <w:t>Matriz de Responsabilidades.docx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3A8B8449" w14:textId="77777777" w:rsidR="006419CA" w:rsidRPr="006419CA" w:rsidRDefault="006419CA" w:rsidP="006158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B5C6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B5C6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15877" w:rsidRPr="006419CA" w14:paraId="3A8B844D" w14:textId="77777777" w:rsidTr="008E75A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30464732"/>
          <w:placeholder>
            <w:docPart w:val="322FC3FD01234E83B35360293F33C4F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60" w:type="dxa"/>
              <w:vAlign w:val="center"/>
            </w:tcPr>
            <w:p w14:paraId="3A8B844B" w14:textId="77777777" w:rsidR="00615877" w:rsidRPr="006419CA" w:rsidRDefault="00615877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A8B844C" w14:textId="77777777" w:rsidR="00615877" w:rsidRPr="006419CA" w:rsidRDefault="00801CA6" w:rsidP="006158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15877" w:rsidRPr="00631556">
              <w:rPr>
                <w:rStyle w:val="Hyperlink"/>
              </w:rPr>
              <w:t>http://escritoriodeprojetos.com.br</w:t>
            </w:r>
          </w:hyperlink>
        </w:p>
      </w:tc>
    </w:tr>
  </w:tbl>
  <w:p w14:paraId="3A8B844E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8450" w14:textId="77777777" w:rsidR="009B5C60" w:rsidRDefault="009B5C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E585" w14:textId="77777777" w:rsidR="00801CA6" w:rsidRDefault="00801CA6" w:rsidP="005E1593">
      <w:r>
        <w:separator/>
      </w:r>
    </w:p>
  </w:footnote>
  <w:footnote w:type="continuationSeparator" w:id="0">
    <w:p w14:paraId="4BCCDFA4" w14:textId="77777777" w:rsidR="00801CA6" w:rsidRDefault="00801CA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843F" w14:textId="77777777" w:rsidR="009B5C60" w:rsidRDefault="009B5C6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15877" w:rsidRPr="00AD691F" w14:paraId="3A8B8442" w14:textId="77777777" w:rsidTr="00615877">
      <w:trPr>
        <w:trHeight w:val="567"/>
        <w:jc w:val="center"/>
      </w:trPr>
      <w:tc>
        <w:tcPr>
          <w:tcW w:w="6492" w:type="dxa"/>
          <w:vAlign w:val="center"/>
        </w:tcPr>
        <w:p w14:paraId="3A8B8440" w14:textId="77777777" w:rsidR="00615877" w:rsidRPr="008E75A2" w:rsidRDefault="00615877" w:rsidP="005E1593">
          <w:pPr>
            <w:pStyle w:val="Cabealho"/>
            <w:rPr>
              <w:sz w:val="22"/>
            </w:rPr>
          </w:pPr>
          <w:r w:rsidRPr="008E75A2">
            <w:fldChar w:fldCharType="begin"/>
          </w:r>
          <w:r w:rsidRPr="008E75A2">
            <w:rPr>
              <w:sz w:val="22"/>
            </w:rPr>
            <w:instrText xml:space="preserve"> TITLE   \* MERGEFORMAT </w:instrText>
          </w:r>
          <w:r w:rsidRPr="008E75A2">
            <w:fldChar w:fldCharType="separate"/>
          </w:r>
          <w:r w:rsidRPr="008E75A2">
            <w:rPr>
              <w:sz w:val="22"/>
            </w:rPr>
            <w:t>Matriz de Responsabilidades</w:t>
          </w:r>
          <w:r w:rsidRPr="008E75A2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A8B8441" w14:textId="77777777" w:rsidR="00615877" w:rsidRPr="00AD691F" w:rsidRDefault="009B5C60" w:rsidP="002D679E">
          <w:pPr>
            <w:pStyle w:val="Descrio"/>
            <w:jc w:val="center"/>
          </w:pPr>
          <w:r w:rsidRPr="008C54BA">
            <w:rPr>
              <w:noProof/>
              <w:lang w:val="pt-BR"/>
            </w:rPr>
            <w:drawing>
              <wp:inline distT="0" distB="0" distL="0" distR="0" wp14:anchorId="3A8B8451" wp14:editId="3A8B8452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15877" w:rsidRPr="00A10908" w14:paraId="3A8B8445" w14:textId="77777777" w:rsidTr="00615877">
      <w:trPr>
        <w:trHeight w:val="567"/>
        <w:jc w:val="center"/>
      </w:trPr>
      <w:tc>
        <w:tcPr>
          <w:tcW w:w="6492" w:type="dxa"/>
          <w:vAlign w:val="center"/>
        </w:tcPr>
        <w:p w14:paraId="3A8B8443" w14:textId="77777777" w:rsidR="00615877" w:rsidRPr="008E75A2" w:rsidRDefault="00F752C2" w:rsidP="002D679E">
          <w:pPr>
            <w:pStyle w:val="Cabealho"/>
            <w:rPr>
              <w:sz w:val="22"/>
            </w:rPr>
          </w:pPr>
          <w:r w:rsidRPr="008E75A2">
            <w:fldChar w:fldCharType="begin"/>
          </w:r>
          <w:r w:rsidRPr="008E75A2">
            <w:rPr>
              <w:sz w:val="22"/>
            </w:rPr>
            <w:instrText xml:space="preserve"> SUBJECT   \* MERGEFORMAT </w:instrText>
          </w:r>
          <w:r w:rsidRPr="008E75A2">
            <w:fldChar w:fldCharType="separate"/>
          </w:r>
          <w:r w:rsidR="00615877" w:rsidRPr="008E75A2">
            <w:rPr>
              <w:sz w:val="22"/>
            </w:rPr>
            <w:t>Nome do Projeto</w:t>
          </w:r>
          <w:r w:rsidRPr="008E75A2">
            <w:fldChar w:fldCharType="end"/>
          </w:r>
        </w:p>
      </w:tc>
      <w:tc>
        <w:tcPr>
          <w:tcW w:w="1956" w:type="dxa"/>
          <w:vMerge/>
          <w:vAlign w:val="center"/>
        </w:tcPr>
        <w:p w14:paraId="3A8B8444" w14:textId="77777777" w:rsidR="00615877" w:rsidRPr="00A10908" w:rsidRDefault="00615877" w:rsidP="002D679E">
          <w:pPr>
            <w:pStyle w:val="Cabealho"/>
            <w:rPr>
              <w:b/>
            </w:rPr>
          </w:pPr>
        </w:p>
      </w:tc>
    </w:tr>
  </w:tbl>
  <w:p w14:paraId="3A8B8446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844F" w14:textId="77777777" w:rsidR="009B5C60" w:rsidRDefault="009B5C6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18F"/>
    <w:rsid w:val="00034A83"/>
    <w:rsid w:val="000E2853"/>
    <w:rsid w:val="001257A3"/>
    <w:rsid w:val="001B1211"/>
    <w:rsid w:val="001D497F"/>
    <w:rsid w:val="001D65F9"/>
    <w:rsid w:val="001F3D30"/>
    <w:rsid w:val="00261B13"/>
    <w:rsid w:val="00274187"/>
    <w:rsid w:val="00331443"/>
    <w:rsid w:val="00335CC3"/>
    <w:rsid w:val="00341B09"/>
    <w:rsid w:val="0034544C"/>
    <w:rsid w:val="003D377B"/>
    <w:rsid w:val="00421C2D"/>
    <w:rsid w:val="0042609D"/>
    <w:rsid w:val="00451A19"/>
    <w:rsid w:val="004770F0"/>
    <w:rsid w:val="004B2855"/>
    <w:rsid w:val="004B60F1"/>
    <w:rsid w:val="00531DB5"/>
    <w:rsid w:val="0055540E"/>
    <w:rsid w:val="005E1593"/>
    <w:rsid w:val="005F487B"/>
    <w:rsid w:val="00615877"/>
    <w:rsid w:val="006419CA"/>
    <w:rsid w:val="006449AE"/>
    <w:rsid w:val="00663704"/>
    <w:rsid w:val="006A233C"/>
    <w:rsid w:val="00743E89"/>
    <w:rsid w:val="007A054B"/>
    <w:rsid w:val="007F4E4B"/>
    <w:rsid w:val="00801CA6"/>
    <w:rsid w:val="00804B19"/>
    <w:rsid w:val="0080719C"/>
    <w:rsid w:val="0082548E"/>
    <w:rsid w:val="00842903"/>
    <w:rsid w:val="00871E89"/>
    <w:rsid w:val="008843C9"/>
    <w:rsid w:val="008E75A2"/>
    <w:rsid w:val="008F065E"/>
    <w:rsid w:val="009B5C60"/>
    <w:rsid w:val="009C42C0"/>
    <w:rsid w:val="00AB494A"/>
    <w:rsid w:val="00AE1992"/>
    <w:rsid w:val="00B36B87"/>
    <w:rsid w:val="00BA18D2"/>
    <w:rsid w:val="00C51AD4"/>
    <w:rsid w:val="00C52528"/>
    <w:rsid w:val="00C56E53"/>
    <w:rsid w:val="00C8218F"/>
    <w:rsid w:val="00CA5F4B"/>
    <w:rsid w:val="00CE2B3B"/>
    <w:rsid w:val="00CE453F"/>
    <w:rsid w:val="00D14E7B"/>
    <w:rsid w:val="00D37957"/>
    <w:rsid w:val="00DB6FE6"/>
    <w:rsid w:val="00E34C15"/>
    <w:rsid w:val="00E90B2E"/>
    <w:rsid w:val="00F04E35"/>
    <w:rsid w:val="00F752C2"/>
    <w:rsid w:val="00FB5A09"/>
    <w:rsid w:val="00FE0D3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B8251"/>
  <w15:docId w15:val="{395B0447-F458-4E08-8665-A8B4E1B3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A2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615877"/>
    <w:rPr>
      <w:color w:val="808080"/>
    </w:rPr>
  </w:style>
  <w:style w:type="character" w:styleId="Hyperlink">
    <w:name w:val="Hyperlink"/>
    <w:basedOn w:val="Fontepargpadro"/>
    <w:uiPriority w:val="99"/>
    <w:unhideWhenUsed/>
    <w:rsid w:val="00615877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8E75A2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8E75A2"/>
    <w:rPr>
      <w:rFonts w:ascii="Calibri" w:hAnsi="Calibri"/>
    </w:rPr>
  </w:style>
  <w:style w:type="paragraph" w:customStyle="1" w:styleId="Aprovaes">
    <w:name w:val="Aprovações"/>
    <w:qFormat/>
    <w:rsid w:val="008E75A2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Comments">
    <w:name w:val="Comments"/>
    <w:basedOn w:val="Descrio"/>
    <w:link w:val="CommentsChar"/>
    <w:autoRedefine/>
    <w:qFormat/>
    <w:rsid w:val="00CA5F4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A5F4B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critoriodeprojetos.com.br/matriz-de-responsabilidad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2FC3FD01234E83B35360293F33C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2B2B-A215-4F5F-9D10-4B8F35F007EA}"/>
      </w:docPartPr>
      <w:docPartBody>
        <w:p w:rsidR="00073F9A" w:rsidRDefault="006975E9">
          <w:r w:rsidRPr="00631556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E9"/>
    <w:rsid w:val="00073F9A"/>
    <w:rsid w:val="003C1746"/>
    <w:rsid w:val="005005A2"/>
    <w:rsid w:val="006975E9"/>
    <w:rsid w:val="006B730C"/>
    <w:rsid w:val="0096782D"/>
    <w:rsid w:val="00DD5D62"/>
    <w:rsid w:val="00E934BB"/>
    <w:rsid w:val="00F6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5E9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75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87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Matriz de Responsabilidades</vt:lpstr>
    </vt:vector>
  </TitlesOfParts>
  <Company>PMO Escritório de Projetos</Company>
  <LinksUpToDate>false</LinksUpToDate>
  <CharactersWithSpaces>1238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Responsabilidades</dc:title>
  <dc:subject>Nome do Projeto</dc:subject>
  <dc:creator>eduardo@escritoriodeprojetos.com.br</dc:creator>
  <cp:keywords>Matriz de Responsabilidade, Comunicação, Planejamento, Template Gerenciamento de Projetos</cp:keywords>
  <dc:description>http://escritoriodeprojetos.com.br</dc:description>
  <cp:lastModifiedBy>Leonardo Alves Vasconcelos</cp:lastModifiedBy>
  <cp:revision>23</cp:revision>
  <dcterms:created xsi:type="dcterms:W3CDTF">2011-09-20T11:44:00Z</dcterms:created>
  <dcterms:modified xsi:type="dcterms:W3CDTF">2022-09-19T21:45:00Z</dcterms:modified>
</cp:coreProperties>
</file>