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4E8D7" w14:textId="1DE08B07" w:rsidR="00D83D5D" w:rsidRDefault="00731C2B" w:rsidP="0059259A">
      <w:pPr>
        <w:pStyle w:val="Ttulo2"/>
        <w:rPr>
          <w:rFonts w:ascii="Verdana" w:hAnsi="Verdana"/>
          <w:i w:val="0"/>
          <w:sz w:val="36"/>
        </w:rPr>
      </w:pPr>
      <w:bookmarkStart w:id="0" w:name="_Toc506653456"/>
      <w:bookmarkStart w:id="1" w:name="_Toc369452945"/>
      <w:bookmarkStart w:id="2" w:name="_Toc402252011"/>
      <w:bookmarkStart w:id="3" w:name="_Toc506653457"/>
      <w:r w:rsidRPr="00AE69CE">
        <w:rPr>
          <w:rFonts w:ascii="Verdana" w:hAnsi="Verdana"/>
          <w:i w:val="0"/>
          <w:sz w:val="36"/>
        </w:rPr>
        <w:t xml:space="preserve">ANEXO </w:t>
      </w:r>
      <w:r w:rsidR="0059259A">
        <w:rPr>
          <w:rFonts w:ascii="Verdana" w:hAnsi="Verdana"/>
          <w:i w:val="0"/>
          <w:sz w:val="36"/>
        </w:rPr>
        <w:t>5</w:t>
      </w:r>
      <w:r w:rsidRPr="00AE69CE">
        <w:rPr>
          <w:rFonts w:ascii="Verdana" w:hAnsi="Verdana"/>
          <w:i w:val="0"/>
          <w:sz w:val="36"/>
        </w:rPr>
        <w:t xml:space="preserve"> –</w:t>
      </w:r>
      <w:bookmarkEnd w:id="0"/>
      <w:bookmarkEnd w:id="1"/>
      <w:bookmarkEnd w:id="2"/>
      <w:r w:rsidRPr="00AE69CE">
        <w:rPr>
          <w:rFonts w:ascii="Verdana" w:hAnsi="Verdana"/>
          <w:i w:val="0"/>
          <w:sz w:val="36"/>
        </w:rPr>
        <w:t xml:space="preserve"> </w:t>
      </w:r>
      <w:r w:rsidR="000C714C">
        <w:rPr>
          <w:rFonts w:ascii="Verdana" w:hAnsi="Verdana"/>
          <w:i w:val="0"/>
          <w:sz w:val="36"/>
        </w:rPr>
        <w:t>TRABALHO INDIVIDUAL</w:t>
      </w:r>
      <w:r w:rsidR="002E40C1">
        <w:rPr>
          <w:rFonts w:ascii="Verdana" w:hAnsi="Verdana"/>
          <w:i w:val="0"/>
          <w:sz w:val="36"/>
        </w:rPr>
        <w:t xml:space="preserve"> </w:t>
      </w:r>
      <w:bookmarkStart w:id="4" w:name="_Toc336607072"/>
      <w:bookmarkEnd w:id="3"/>
    </w:p>
    <w:p w14:paraId="4A424277" w14:textId="77777777" w:rsidR="0059259A" w:rsidRPr="0059259A" w:rsidRDefault="0059259A" w:rsidP="0059259A"/>
    <w:bookmarkEnd w:id="4"/>
    <w:p w14:paraId="24800979" w14:textId="30F7603E" w:rsidR="00550859" w:rsidRPr="00AE69CE" w:rsidRDefault="00A60E02" w:rsidP="001B0B47">
      <w:pPr>
        <w:pStyle w:val="Seo"/>
      </w:pPr>
      <w:r>
        <w:t>1</w:t>
      </w:r>
      <w:r w:rsidR="00550859" w:rsidRPr="00AE69CE">
        <w:t xml:space="preserve">. </w:t>
      </w:r>
      <w:r w:rsidR="003E1D1F">
        <w:t xml:space="preserve">CUSTOS | </w:t>
      </w:r>
      <w:r w:rsidR="00550859" w:rsidRPr="00AE69CE">
        <w:t>ANÁLISE DE VALOR AGREGADO</w:t>
      </w:r>
    </w:p>
    <w:p w14:paraId="6F294559" w14:textId="77777777" w:rsidR="00550859" w:rsidRPr="00AE69CE" w:rsidRDefault="00550859" w:rsidP="001B0B47">
      <w:pPr>
        <w:pStyle w:val="Seo"/>
        <w:rPr>
          <w:b w:val="0"/>
        </w:rPr>
      </w:pPr>
      <w:r w:rsidRPr="00AE69CE">
        <w:rPr>
          <w:b w:val="0"/>
        </w:rPr>
        <w:t xml:space="preserve">A construtora GFK ganhou uma licitação do governo </w:t>
      </w:r>
      <w:r w:rsidR="00B558E6" w:rsidRPr="00AE69CE">
        <w:rPr>
          <w:b w:val="0"/>
        </w:rPr>
        <w:t>do estado de São Paulo</w:t>
      </w:r>
      <w:r w:rsidRPr="00AE69CE">
        <w:rPr>
          <w:b w:val="0"/>
        </w:rPr>
        <w:t xml:space="preserve"> para construir um novo campus da U</w:t>
      </w:r>
      <w:r w:rsidR="00DD74DD" w:rsidRPr="00AE69CE">
        <w:rPr>
          <w:b w:val="0"/>
        </w:rPr>
        <w:t>SP</w:t>
      </w:r>
      <w:r w:rsidRPr="00AE69CE">
        <w:rPr>
          <w:b w:val="0"/>
        </w:rPr>
        <w:t xml:space="preserve"> em </w:t>
      </w:r>
      <w:r w:rsidR="00DD74DD" w:rsidRPr="00AE69CE">
        <w:rPr>
          <w:b w:val="0"/>
        </w:rPr>
        <w:t>Bauru</w:t>
      </w:r>
      <w:r w:rsidRPr="00AE69CE">
        <w:rPr>
          <w:b w:val="0"/>
        </w:rPr>
        <w:t>. A nova estrutura do campus contaria com 3 prédios, sendo que um seria da escola politécnica para os cursos engenharia, um seria o novo hospital universitário e o último seria um prédio administrativo.</w:t>
      </w:r>
    </w:p>
    <w:p w14:paraId="1D56527B" w14:textId="77777777" w:rsidR="00550859" w:rsidRPr="00AE69CE" w:rsidRDefault="00550859" w:rsidP="001B0B47">
      <w:pPr>
        <w:pStyle w:val="Seo"/>
        <w:rPr>
          <w:b w:val="0"/>
        </w:rPr>
      </w:pPr>
      <w:r w:rsidRPr="00AE69CE">
        <w:rPr>
          <w:b w:val="0"/>
        </w:rPr>
        <w:t>O contrato foi firmado em R$ 120 milhões de reais e o projeto orçado em 94 milhões por parte da construtora. A diferença entre os dois valores poderia ser lucro ou prejuízo para a GFK de acordo com a qualidade do seu orçamento e/ou de monitoramento e controle do projeto.</w:t>
      </w:r>
    </w:p>
    <w:p w14:paraId="13A708EF" w14:textId="77777777" w:rsidR="00550859" w:rsidRPr="00AE69CE" w:rsidRDefault="00550859" w:rsidP="001B0B47">
      <w:pPr>
        <w:pStyle w:val="Seo"/>
        <w:rPr>
          <w:b w:val="0"/>
        </w:rPr>
      </w:pPr>
      <w:r w:rsidRPr="00AE69CE">
        <w:rPr>
          <w:b w:val="0"/>
        </w:rPr>
        <w:t>O contrato foi assinado em Dezembro de 2014</w:t>
      </w:r>
      <w:r w:rsidR="005F5CB5" w:rsidRPr="00AE69CE">
        <w:rPr>
          <w:b w:val="0"/>
        </w:rPr>
        <w:t xml:space="preserve">, com início das obras previsto para Janeiro de 2015. As obras começaram no prazo e tinham um prazo total previsto para 15 meses de obra. A GFK ficaria responsável somente pelas instalações prediais, onde os móveis e equipamentos ficariam sob a responsabilidade da </w:t>
      </w:r>
      <w:r w:rsidR="00DD74DD" w:rsidRPr="00AE69CE">
        <w:rPr>
          <w:b w:val="0"/>
        </w:rPr>
        <w:t>USP</w:t>
      </w:r>
      <w:r w:rsidR="005F5CB5" w:rsidRPr="00AE69CE">
        <w:rPr>
          <w:b w:val="0"/>
        </w:rPr>
        <w:t>.</w:t>
      </w:r>
    </w:p>
    <w:p w14:paraId="0A0E80E9" w14:textId="77777777" w:rsidR="005F5CB5" w:rsidRPr="00AE69CE" w:rsidRDefault="005F5CB5" w:rsidP="001B0B47">
      <w:pPr>
        <w:pStyle w:val="Seo"/>
      </w:pPr>
      <w:r w:rsidRPr="00AE69CE">
        <w:rPr>
          <w:b w:val="0"/>
        </w:rPr>
        <w:t>Os orçamentos de cada prédio estão dispostos nas Tabelas 1, 2 e 3</w:t>
      </w:r>
      <w:r w:rsidR="00736456" w:rsidRPr="00AE69CE">
        <w:rPr>
          <w:b w:val="0"/>
        </w:rPr>
        <w:t xml:space="preserve"> em R$ mil</w:t>
      </w:r>
      <w:r w:rsidRPr="00AE69CE">
        <w:t>:</w:t>
      </w:r>
    </w:p>
    <w:p w14:paraId="69741414" w14:textId="77777777" w:rsidR="005F5CB5" w:rsidRPr="00AE69CE" w:rsidRDefault="005F5CB5" w:rsidP="001B0B47">
      <w:pPr>
        <w:pStyle w:val="Seo"/>
      </w:pPr>
    </w:p>
    <w:p w14:paraId="25332E44" w14:textId="77777777" w:rsidR="005F5CB5" w:rsidRPr="00AE69CE" w:rsidRDefault="005F5CB5" w:rsidP="001B0B47">
      <w:pPr>
        <w:pStyle w:val="Seo"/>
      </w:pPr>
      <w:r w:rsidRPr="00AE69CE">
        <w:t>TABELA 1- ORÇAMENTO DO PROJETO (ESCOLA POLITÉCNICA)</w:t>
      </w:r>
    </w:p>
    <w:tbl>
      <w:tblPr>
        <w:tblW w:w="13756" w:type="dxa"/>
        <w:jc w:val="center"/>
        <w:tblBorders>
          <w:top w:val="single" w:sz="4" w:space="0" w:color="262626"/>
          <w:left w:val="single" w:sz="4" w:space="0" w:color="262626"/>
          <w:bottom w:val="single" w:sz="4" w:space="0" w:color="262626"/>
          <w:right w:val="single" w:sz="4" w:space="0" w:color="262626"/>
          <w:insideH w:val="single" w:sz="4" w:space="0" w:color="262626"/>
          <w:insideV w:val="single" w:sz="4" w:space="0" w:color="262626"/>
        </w:tblBorders>
        <w:tblLayout w:type="fixed"/>
        <w:tblLook w:val="04A0" w:firstRow="1" w:lastRow="0" w:firstColumn="1" w:lastColumn="0" w:noHBand="0" w:noVBand="1"/>
      </w:tblPr>
      <w:tblGrid>
        <w:gridCol w:w="2095"/>
        <w:gridCol w:w="708"/>
        <w:gridCol w:w="708"/>
        <w:gridCol w:w="709"/>
        <w:gridCol w:w="708"/>
        <w:gridCol w:w="709"/>
        <w:gridCol w:w="708"/>
        <w:gridCol w:w="708"/>
        <w:gridCol w:w="709"/>
        <w:gridCol w:w="708"/>
        <w:gridCol w:w="709"/>
        <w:gridCol w:w="708"/>
        <w:gridCol w:w="708"/>
        <w:gridCol w:w="709"/>
        <w:gridCol w:w="708"/>
        <w:gridCol w:w="709"/>
        <w:gridCol w:w="1035"/>
      </w:tblGrid>
      <w:tr w:rsidR="005F5CB5" w:rsidRPr="00AE69CE" w14:paraId="6F0A308B" w14:textId="77777777" w:rsidTr="005F5CB5">
        <w:trPr>
          <w:trHeight w:val="255"/>
          <w:jc w:val="center"/>
        </w:trPr>
        <w:tc>
          <w:tcPr>
            <w:tcW w:w="2095" w:type="dxa"/>
            <w:shd w:val="clear" w:color="auto" w:fill="D9D9D9"/>
          </w:tcPr>
          <w:p w14:paraId="3782A8DE" w14:textId="77777777" w:rsidR="005F5CB5" w:rsidRPr="00AE69CE" w:rsidRDefault="005F5CB5" w:rsidP="00AD1DDC">
            <w:pPr>
              <w:jc w:val="center"/>
              <w:rPr>
                <w:rFonts w:ascii="Verdana" w:hAnsi="Verdana"/>
                <w:b/>
                <w:sz w:val="18"/>
              </w:rPr>
            </w:pPr>
            <w:r w:rsidRPr="00AE69CE">
              <w:rPr>
                <w:rFonts w:ascii="Verdana" w:hAnsi="Verdana"/>
                <w:b/>
                <w:sz w:val="18"/>
              </w:rPr>
              <w:t>Deliverable</w:t>
            </w:r>
          </w:p>
        </w:tc>
        <w:tc>
          <w:tcPr>
            <w:tcW w:w="708" w:type="dxa"/>
            <w:shd w:val="clear" w:color="auto" w:fill="D9D9D9"/>
          </w:tcPr>
          <w:p w14:paraId="2A950F09" w14:textId="77777777" w:rsidR="005F5CB5" w:rsidRPr="00AE69CE" w:rsidRDefault="005F5CB5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M1</w:t>
            </w:r>
          </w:p>
        </w:tc>
        <w:tc>
          <w:tcPr>
            <w:tcW w:w="708" w:type="dxa"/>
            <w:shd w:val="clear" w:color="auto" w:fill="D9D9D9"/>
          </w:tcPr>
          <w:p w14:paraId="336EA390" w14:textId="77777777" w:rsidR="005F5CB5" w:rsidRPr="00AE69CE" w:rsidRDefault="005F5CB5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M2</w:t>
            </w:r>
          </w:p>
        </w:tc>
        <w:tc>
          <w:tcPr>
            <w:tcW w:w="709" w:type="dxa"/>
            <w:shd w:val="clear" w:color="auto" w:fill="D9D9D9"/>
          </w:tcPr>
          <w:p w14:paraId="3685963E" w14:textId="77777777" w:rsidR="005F5CB5" w:rsidRPr="00AE69CE" w:rsidRDefault="005F5CB5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M3</w:t>
            </w:r>
          </w:p>
        </w:tc>
        <w:tc>
          <w:tcPr>
            <w:tcW w:w="708" w:type="dxa"/>
            <w:shd w:val="clear" w:color="auto" w:fill="D9D9D9"/>
          </w:tcPr>
          <w:p w14:paraId="3DE19493" w14:textId="77777777" w:rsidR="005F5CB5" w:rsidRPr="00AE69CE" w:rsidRDefault="005F5CB5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M4</w:t>
            </w:r>
          </w:p>
        </w:tc>
        <w:tc>
          <w:tcPr>
            <w:tcW w:w="709" w:type="dxa"/>
            <w:shd w:val="clear" w:color="auto" w:fill="D9D9D9"/>
          </w:tcPr>
          <w:p w14:paraId="120DB342" w14:textId="77777777" w:rsidR="005F5CB5" w:rsidRPr="00AE69CE" w:rsidRDefault="005F5CB5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M5</w:t>
            </w:r>
          </w:p>
        </w:tc>
        <w:tc>
          <w:tcPr>
            <w:tcW w:w="708" w:type="dxa"/>
            <w:shd w:val="clear" w:color="auto" w:fill="D9D9D9"/>
          </w:tcPr>
          <w:p w14:paraId="32A29503" w14:textId="77777777" w:rsidR="005F5CB5" w:rsidRPr="00AE69CE" w:rsidRDefault="005F5CB5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M6</w:t>
            </w:r>
          </w:p>
        </w:tc>
        <w:tc>
          <w:tcPr>
            <w:tcW w:w="708" w:type="dxa"/>
            <w:shd w:val="clear" w:color="auto" w:fill="D9D9D9"/>
          </w:tcPr>
          <w:p w14:paraId="223B6A1C" w14:textId="77777777" w:rsidR="005F5CB5" w:rsidRPr="00AE69CE" w:rsidRDefault="005F5CB5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M7</w:t>
            </w:r>
          </w:p>
        </w:tc>
        <w:tc>
          <w:tcPr>
            <w:tcW w:w="709" w:type="dxa"/>
            <w:shd w:val="clear" w:color="auto" w:fill="D9D9D9"/>
          </w:tcPr>
          <w:p w14:paraId="5C627BBA" w14:textId="77777777" w:rsidR="005F5CB5" w:rsidRPr="00AE69CE" w:rsidRDefault="005F5CB5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M8</w:t>
            </w:r>
          </w:p>
        </w:tc>
        <w:tc>
          <w:tcPr>
            <w:tcW w:w="708" w:type="dxa"/>
            <w:shd w:val="clear" w:color="auto" w:fill="D9D9D9"/>
          </w:tcPr>
          <w:p w14:paraId="49317A51" w14:textId="77777777" w:rsidR="005F5CB5" w:rsidRPr="00AE69CE" w:rsidRDefault="005F5CB5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M9</w:t>
            </w:r>
          </w:p>
        </w:tc>
        <w:tc>
          <w:tcPr>
            <w:tcW w:w="709" w:type="dxa"/>
            <w:shd w:val="clear" w:color="auto" w:fill="D9D9D9"/>
          </w:tcPr>
          <w:p w14:paraId="0A2E56E9" w14:textId="77777777" w:rsidR="005F5CB5" w:rsidRPr="00AE69CE" w:rsidRDefault="005F5CB5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M10</w:t>
            </w:r>
          </w:p>
        </w:tc>
        <w:tc>
          <w:tcPr>
            <w:tcW w:w="708" w:type="dxa"/>
            <w:shd w:val="clear" w:color="auto" w:fill="D9D9D9"/>
          </w:tcPr>
          <w:p w14:paraId="2EC8E82F" w14:textId="77777777" w:rsidR="005F5CB5" w:rsidRPr="00AE69CE" w:rsidRDefault="005F5CB5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M11</w:t>
            </w:r>
          </w:p>
        </w:tc>
        <w:tc>
          <w:tcPr>
            <w:tcW w:w="708" w:type="dxa"/>
            <w:shd w:val="clear" w:color="auto" w:fill="D9D9D9"/>
          </w:tcPr>
          <w:p w14:paraId="6C802E1C" w14:textId="77777777" w:rsidR="005F5CB5" w:rsidRPr="00AE69CE" w:rsidRDefault="005F5CB5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M12</w:t>
            </w:r>
          </w:p>
        </w:tc>
        <w:tc>
          <w:tcPr>
            <w:tcW w:w="709" w:type="dxa"/>
            <w:shd w:val="clear" w:color="auto" w:fill="D9D9D9"/>
          </w:tcPr>
          <w:p w14:paraId="0C75DC9D" w14:textId="77777777" w:rsidR="005F5CB5" w:rsidRPr="00AE69CE" w:rsidRDefault="005F5CB5" w:rsidP="005F5CB5">
            <w:pPr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M13</w:t>
            </w:r>
          </w:p>
        </w:tc>
        <w:tc>
          <w:tcPr>
            <w:tcW w:w="708" w:type="dxa"/>
            <w:shd w:val="clear" w:color="auto" w:fill="D9D9D9"/>
          </w:tcPr>
          <w:p w14:paraId="209D3101" w14:textId="77777777" w:rsidR="005F5CB5" w:rsidRPr="00AE69CE" w:rsidRDefault="005F5CB5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M14</w:t>
            </w:r>
          </w:p>
        </w:tc>
        <w:tc>
          <w:tcPr>
            <w:tcW w:w="709" w:type="dxa"/>
            <w:shd w:val="clear" w:color="auto" w:fill="D9D9D9"/>
          </w:tcPr>
          <w:p w14:paraId="496DAF28" w14:textId="77777777" w:rsidR="005F5CB5" w:rsidRPr="00AE69CE" w:rsidRDefault="005F5CB5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M15</w:t>
            </w:r>
          </w:p>
        </w:tc>
        <w:tc>
          <w:tcPr>
            <w:tcW w:w="1035" w:type="dxa"/>
            <w:shd w:val="clear" w:color="auto" w:fill="D9D9D9"/>
          </w:tcPr>
          <w:p w14:paraId="0FE5696D" w14:textId="77777777" w:rsidR="005F5CB5" w:rsidRPr="00AE69CE" w:rsidRDefault="005F5CB5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TOTAL</w:t>
            </w:r>
          </w:p>
        </w:tc>
      </w:tr>
      <w:tr w:rsidR="008421ED" w:rsidRPr="00AE69CE" w14:paraId="14729FC6" w14:textId="77777777" w:rsidTr="008421ED">
        <w:trPr>
          <w:trHeight w:val="255"/>
          <w:jc w:val="center"/>
        </w:trPr>
        <w:tc>
          <w:tcPr>
            <w:tcW w:w="2095" w:type="dxa"/>
            <w:shd w:val="clear" w:color="auto" w:fill="auto"/>
            <w:vAlign w:val="bottom"/>
          </w:tcPr>
          <w:p w14:paraId="74F53C4E" w14:textId="77777777" w:rsidR="008421ED" w:rsidRPr="00AE69CE" w:rsidRDefault="008421ED" w:rsidP="008421ED">
            <w:pPr>
              <w:jc w:val="left"/>
              <w:rPr>
                <w:rFonts w:ascii="Verdana" w:hAnsi="Verdana" w:cs="Calibri"/>
                <w:b/>
                <w:color w:val="000000"/>
                <w:sz w:val="16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16"/>
                <w:szCs w:val="22"/>
              </w:rPr>
              <w:t>Terraplanagem</w:t>
            </w:r>
          </w:p>
        </w:tc>
        <w:tc>
          <w:tcPr>
            <w:tcW w:w="708" w:type="dxa"/>
            <w:shd w:val="clear" w:color="auto" w:fill="auto"/>
          </w:tcPr>
          <w:p w14:paraId="7F176741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AE69CE">
              <w:rPr>
                <w:rFonts w:ascii="Verdana" w:hAnsi="Verdana"/>
                <w:b/>
                <w:sz w:val="16"/>
                <w:szCs w:val="16"/>
              </w:rPr>
              <w:t>1800</w:t>
            </w:r>
          </w:p>
        </w:tc>
        <w:tc>
          <w:tcPr>
            <w:tcW w:w="708" w:type="dxa"/>
            <w:shd w:val="clear" w:color="auto" w:fill="auto"/>
          </w:tcPr>
          <w:p w14:paraId="3FE1309C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AE69CE">
              <w:rPr>
                <w:rFonts w:ascii="Verdana" w:hAnsi="Verdana"/>
                <w:b/>
                <w:sz w:val="16"/>
                <w:szCs w:val="16"/>
              </w:rPr>
              <w:t>1500</w:t>
            </w:r>
          </w:p>
        </w:tc>
        <w:tc>
          <w:tcPr>
            <w:tcW w:w="709" w:type="dxa"/>
            <w:shd w:val="clear" w:color="auto" w:fill="auto"/>
          </w:tcPr>
          <w:p w14:paraId="3D129E39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14:paraId="0E4CCA79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14:paraId="33004EA9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14:paraId="2DD686E8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1A024022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636327A0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6DF405B5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458BCFC3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1FAE51F8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7D8B60AB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67088E8F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4E51E954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37710C24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14:paraId="06EB85A4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noProof w:val="0"/>
                <w:color w:val="000000"/>
                <w:sz w:val="20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20"/>
              </w:rPr>
              <w:t>3.300</w:t>
            </w:r>
          </w:p>
        </w:tc>
      </w:tr>
      <w:tr w:rsidR="008421ED" w:rsidRPr="00AE69CE" w14:paraId="75C398CE" w14:textId="77777777" w:rsidTr="008421ED">
        <w:trPr>
          <w:trHeight w:val="255"/>
          <w:jc w:val="center"/>
        </w:trPr>
        <w:tc>
          <w:tcPr>
            <w:tcW w:w="2095" w:type="dxa"/>
            <w:shd w:val="clear" w:color="auto" w:fill="auto"/>
            <w:vAlign w:val="bottom"/>
          </w:tcPr>
          <w:p w14:paraId="0C683571" w14:textId="77777777" w:rsidR="008421ED" w:rsidRPr="00AE69CE" w:rsidRDefault="008421ED" w:rsidP="008421ED">
            <w:pPr>
              <w:jc w:val="left"/>
              <w:rPr>
                <w:rFonts w:ascii="Verdana" w:hAnsi="Verdana" w:cs="Calibri"/>
                <w:b/>
                <w:color w:val="000000"/>
                <w:sz w:val="16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16"/>
                <w:szCs w:val="22"/>
              </w:rPr>
              <w:t>Fundações</w:t>
            </w:r>
          </w:p>
        </w:tc>
        <w:tc>
          <w:tcPr>
            <w:tcW w:w="708" w:type="dxa"/>
            <w:shd w:val="clear" w:color="auto" w:fill="auto"/>
          </w:tcPr>
          <w:p w14:paraId="14D6E09B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14:paraId="127368C3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AE69CE">
              <w:rPr>
                <w:rFonts w:ascii="Verdana" w:hAnsi="Verdana"/>
                <w:b/>
                <w:sz w:val="16"/>
                <w:szCs w:val="16"/>
              </w:rPr>
              <w:t>650</w:t>
            </w:r>
          </w:p>
        </w:tc>
        <w:tc>
          <w:tcPr>
            <w:tcW w:w="709" w:type="dxa"/>
            <w:shd w:val="clear" w:color="auto" w:fill="auto"/>
          </w:tcPr>
          <w:p w14:paraId="7086BB22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AE69CE">
              <w:rPr>
                <w:rFonts w:ascii="Verdana" w:hAnsi="Verdana"/>
                <w:b/>
                <w:sz w:val="16"/>
                <w:szCs w:val="16"/>
              </w:rPr>
              <w:t>800</w:t>
            </w:r>
          </w:p>
        </w:tc>
        <w:tc>
          <w:tcPr>
            <w:tcW w:w="708" w:type="dxa"/>
            <w:shd w:val="clear" w:color="auto" w:fill="auto"/>
          </w:tcPr>
          <w:p w14:paraId="7BC5ED53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AE69CE">
              <w:rPr>
                <w:rFonts w:ascii="Verdana" w:hAnsi="Verdana"/>
                <w:b/>
                <w:sz w:val="16"/>
                <w:szCs w:val="16"/>
              </w:rPr>
              <w:t>200</w:t>
            </w:r>
          </w:p>
        </w:tc>
        <w:tc>
          <w:tcPr>
            <w:tcW w:w="709" w:type="dxa"/>
            <w:shd w:val="clear" w:color="auto" w:fill="auto"/>
          </w:tcPr>
          <w:p w14:paraId="732E9198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14:paraId="5C946B94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44EFF43E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4479C271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0E2553AD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4907D988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4D310D66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6DDBD778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25E6197F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076CDD34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766ED2FA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14:paraId="14A0BEC7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20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20"/>
              </w:rPr>
              <w:t>1.650</w:t>
            </w:r>
          </w:p>
        </w:tc>
      </w:tr>
      <w:tr w:rsidR="008421ED" w:rsidRPr="00AE69CE" w14:paraId="09998DC3" w14:textId="77777777" w:rsidTr="008421ED">
        <w:trPr>
          <w:trHeight w:val="255"/>
          <w:jc w:val="center"/>
        </w:trPr>
        <w:tc>
          <w:tcPr>
            <w:tcW w:w="2095" w:type="dxa"/>
            <w:shd w:val="clear" w:color="auto" w:fill="auto"/>
            <w:vAlign w:val="bottom"/>
          </w:tcPr>
          <w:p w14:paraId="6BC9FFBC" w14:textId="77777777" w:rsidR="008421ED" w:rsidRPr="00AE69CE" w:rsidRDefault="008421ED" w:rsidP="008421ED">
            <w:pPr>
              <w:jc w:val="left"/>
              <w:rPr>
                <w:rFonts w:ascii="Verdana" w:hAnsi="Verdana" w:cs="Calibri"/>
                <w:b/>
                <w:color w:val="000000"/>
                <w:sz w:val="16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16"/>
                <w:szCs w:val="22"/>
              </w:rPr>
              <w:t>Estrutura</w:t>
            </w:r>
          </w:p>
        </w:tc>
        <w:tc>
          <w:tcPr>
            <w:tcW w:w="708" w:type="dxa"/>
            <w:shd w:val="clear" w:color="auto" w:fill="auto"/>
          </w:tcPr>
          <w:p w14:paraId="3F64B486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14:paraId="156E61CF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14:paraId="46AAEF9B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14:paraId="26B6E9FF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AE69CE">
              <w:rPr>
                <w:rFonts w:ascii="Verdana" w:hAnsi="Verdana"/>
                <w:b/>
                <w:sz w:val="16"/>
                <w:szCs w:val="16"/>
              </w:rPr>
              <w:t>900</w:t>
            </w:r>
          </w:p>
        </w:tc>
        <w:tc>
          <w:tcPr>
            <w:tcW w:w="709" w:type="dxa"/>
            <w:shd w:val="clear" w:color="auto" w:fill="auto"/>
          </w:tcPr>
          <w:p w14:paraId="523BA990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AE69CE">
              <w:rPr>
                <w:rFonts w:ascii="Verdana" w:hAnsi="Verdana"/>
                <w:b/>
                <w:sz w:val="16"/>
                <w:szCs w:val="16"/>
              </w:rPr>
              <w:t>1200</w:t>
            </w:r>
          </w:p>
        </w:tc>
        <w:tc>
          <w:tcPr>
            <w:tcW w:w="708" w:type="dxa"/>
            <w:shd w:val="clear" w:color="auto" w:fill="auto"/>
          </w:tcPr>
          <w:p w14:paraId="55E4CF8E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AE69CE">
              <w:rPr>
                <w:rFonts w:ascii="Verdana" w:hAnsi="Verdana"/>
                <w:b/>
                <w:sz w:val="16"/>
                <w:szCs w:val="16"/>
              </w:rPr>
              <w:t>1400</w:t>
            </w:r>
          </w:p>
        </w:tc>
        <w:tc>
          <w:tcPr>
            <w:tcW w:w="708" w:type="dxa"/>
          </w:tcPr>
          <w:p w14:paraId="45FB570C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AE69CE">
              <w:rPr>
                <w:rFonts w:ascii="Verdana" w:hAnsi="Verdana"/>
                <w:b/>
                <w:sz w:val="16"/>
                <w:szCs w:val="16"/>
              </w:rPr>
              <w:t>1450</w:t>
            </w:r>
          </w:p>
        </w:tc>
        <w:tc>
          <w:tcPr>
            <w:tcW w:w="709" w:type="dxa"/>
          </w:tcPr>
          <w:p w14:paraId="564746BE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0771C9A2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335100D4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4599889A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2E1A4FA4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426E1C4C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154061A9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61EF3FE6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14:paraId="32733A8A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20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20"/>
              </w:rPr>
              <w:t>4.950</w:t>
            </w:r>
          </w:p>
        </w:tc>
      </w:tr>
      <w:tr w:rsidR="008421ED" w:rsidRPr="00AE69CE" w14:paraId="0D13B7D4" w14:textId="77777777" w:rsidTr="008421ED">
        <w:trPr>
          <w:trHeight w:val="255"/>
          <w:jc w:val="center"/>
        </w:trPr>
        <w:tc>
          <w:tcPr>
            <w:tcW w:w="2095" w:type="dxa"/>
            <w:shd w:val="clear" w:color="auto" w:fill="auto"/>
            <w:vAlign w:val="bottom"/>
          </w:tcPr>
          <w:p w14:paraId="62E02C35" w14:textId="77777777" w:rsidR="008421ED" w:rsidRPr="00AE69CE" w:rsidRDefault="008421ED" w:rsidP="008421ED">
            <w:pPr>
              <w:jc w:val="left"/>
              <w:rPr>
                <w:rFonts w:ascii="Verdana" w:hAnsi="Verdana" w:cs="Calibri"/>
                <w:b/>
                <w:color w:val="000000"/>
                <w:sz w:val="16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16"/>
                <w:szCs w:val="22"/>
              </w:rPr>
              <w:t>Paredes e vedações</w:t>
            </w:r>
          </w:p>
        </w:tc>
        <w:tc>
          <w:tcPr>
            <w:tcW w:w="708" w:type="dxa"/>
            <w:shd w:val="clear" w:color="auto" w:fill="auto"/>
          </w:tcPr>
          <w:p w14:paraId="4D0CDA33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14:paraId="011BB46B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14:paraId="1EE510D7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14:paraId="54C3C2C6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14:paraId="751413E2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14:paraId="1E4BC77B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5C306F42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AE69CE">
              <w:rPr>
                <w:rFonts w:ascii="Verdana" w:hAnsi="Verdana"/>
                <w:b/>
                <w:sz w:val="16"/>
                <w:szCs w:val="16"/>
              </w:rPr>
              <w:t>900</w:t>
            </w:r>
          </w:p>
        </w:tc>
        <w:tc>
          <w:tcPr>
            <w:tcW w:w="709" w:type="dxa"/>
          </w:tcPr>
          <w:p w14:paraId="49290BF2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AE69CE">
              <w:rPr>
                <w:rFonts w:ascii="Verdana" w:hAnsi="Verdana"/>
                <w:b/>
                <w:sz w:val="16"/>
                <w:szCs w:val="16"/>
              </w:rPr>
              <w:t>750</w:t>
            </w:r>
          </w:p>
        </w:tc>
        <w:tc>
          <w:tcPr>
            <w:tcW w:w="708" w:type="dxa"/>
          </w:tcPr>
          <w:p w14:paraId="46BC1C01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398B2B14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2B007A81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4C687157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5DD10593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36CFB29E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5904258C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14:paraId="0F215703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20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20"/>
              </w:rPr>
              <w:t>1.650</w:t>
            </w:r>
          </w:p>
        </w:tc>
      </w:tr>
      <w:tr w:rsidR="008421ED" w:rsidRPr="00AE69CE" w14:paraId="5CC53EFF" w14:textId="77777777" w:rsidTr="008421ED">
        <w:trPr>
          <w:trHeight w:val="271"/>
          <w:jc w:val="center"/>
        </w:trPr>
        <w:tc>
          <w:tcPr>
            <w:tcW w:w="2095" w:type="dxa"/>
            <w:shd w:val="clear" w:color="auto" w:fill="auto"/>
            <w:vAlign w:val="bottom"/>
          </w:tcPr>
          <w:p w14:paraId="487FFA29" w14:textId="77777777" w:rsidR="008421ED" w:rsidRPr="00AE69CE" w:rsidRDefault="008421ED" w:rsidP="008421ED">
            <w:pPr>
              <w:jc w:val="left"/>
              <w:rPr>
                <w:rFonts w:ascii="Verdana" w:hAnsi="Verdana" w:cs="Calibri"/>
                <w:b/>
                <w:color w:val="000000"/>
                <w:sz w:val="16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16"/>
                <w:szCs w:val="22"/>
              </w:rPr>
              <w:t>Cobertura</w:t>
            </w:r>
          </w:p>
        </w:tc>
        <w:tc>
          <w:tcPr>
            <w:tcW w:w="708" w:type="dxa"/>
            <w:shd w:val="clear" w:color="auto" w:fill="auto"/>
          </w:tcPr>
          <w:p w14:paraId="70ACCEEF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14:paraId="308B9113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14:paraId="75494F41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14:paraId="18726A26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14:paraId="785EFF41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14:paraId="6F735D71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37D4A991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747A00B4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AE69CE">
              <w:rPr>
                <w:rFonts w:ascii="Verdana" w:hAnsi="Verdana"/>
                <w:b/>
                <w:sz w:val="16"/>
                <w:szCs w:val="16"/>
              </w:rPr>
              <w:t>1000</w:t>
            </w:r>
          </w:p>
        </w:tc>
        <w:tc>
          <w:tcPr>
            <w:tcW w:w="708" w:type="dxa"/>
          </w:tcPr>
          <w:p w14:paraId="077A0237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AE69CE">
              <w:rPr>
                <w:rFonts w:ascii="Verdana" w:hAnsi="Verdana"/>
                <w:b/>
                <w:sz w:val="16"/>
                <w:szCs w:val="16"/>
              </w:rPr>
              <w:t>650</w:t>
            </w:r>
          </w:p>
        </w:tc>
        <w:tc>
          <w:tcPr>
            <w:tcW w:w="709" w:type="dxa"/>
          </w:tcPr>
          <w:p w14:paraId="6EB39F2A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7BEE0E62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76AAB6D1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0E345B74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09A5176F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1D80A9D6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14:paraId="6C00262B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20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20"/>
              </w:rPr>
              <w:t>1.650</w:t>
            </w:r>
          </w:p>
        </w:tc>
      </w:tr>
      <w:tr w:rsidR="008421ED" w:rsidRPr="00AE69CE" w14:paraId="584E9120" w14:textId="77777777" w:rsidTr="008421ED">
        <w:trPr>
          <w:trHeight w:val="271"/>
          <w:jc w:val="center"/>
        </w:trPr>
        <w:tc>
          <w:tcPr>
            <w:tcW w:w="2095" w:type="dxa"/>
            <w:shd w:val="clear" w:color="auto" w:fill="auto"/>
            <w:vAlign w:val="bottom"/>
          </w:tcPr>
          <w:p w14:paraId="160EB4C0" w14:textId="77777777" w:rsidR="008421ED" w:rsidRPr="00AE69CE" w:rsidRDefault="008421ED" w:rsidP="008421ED">
            <w:pPr>
              <w:jc w:val="left"/>
              <w:rPr>
                <w:rFonts w:ascii="Verdana" w:hAnsi="Verdana" w:cs="Calibri"/>
                <w:b/>
                <w:color w:val="000000"/>
                <w:sz w:val="16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16"/>
                <w:szCs w:val="22"/>
              </w:rPr>
              <w:t>Elétrica/Hidráulica</w:t>
            </w:r>
          </w:p>
        </w:tc>
        <w:tc>
          <w:tcPr>
            <w:tcW w:w="708" w:type="dxa"/>
            <w:shd w:val="clear" w:color="auto" w:fill="auto"/>
          </w:tcPr>
          <w:p w14:paraId="4D38E3BE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14:paraId="1A85E07E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14:paraId="1D020DE7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14:paraId="72DC1F5F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14:paraId="01AC7228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14:paraId="4FA418B6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6554D017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01BFE843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AE69CE">
              <w:rPr>
                <w:rFonts w:ascii="Verdana" w:hAnsi="Verdana"/>
                <w:b/>
                <w:sz w:val="16"/>
                <w:szCs w:val="16"/>
              </w:rPr>
              <w:t>1900</w:t>
            </w:r>
          </w:p>
        </w:tc>
        <w:tc>
          <w:tcPr>
            <w:tcW w:w="708" w:type="dxa"/>
          </w:tcPr>
          <w:p w14:paraId="3A3E0704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AE69CE">
              <w:rPr>
                <w:rFonts w:ascii="Verdana" w:hAnsi="Verdana"/>
                <w:b/>
                <w:sz w:val="16"/>
                <w:szCs w:val="16"/>
              </w:rPr>
              <w:t>2200</w:t>
            </w:r>
          </w:p>
        </w:tc>
        <w:tc>
          <w:tcPr>
            <w:tcW w:w="709" w:type="dxa"/>
          </w:tcPr>
          <w:p w14:paraId="789FF287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AE69CE">
              <w:rPr>
                <w:rFonts w:ascii="Verdana" w:hAnsi="Verdana"/>
                <w:b/>
                <w:sz w:val="16"/>
                <w:szCs w:val="16"/>
              </w:rPr>
              <w:t>850</w:t>
            </w:r>
          </w:p>
        </w:tc>
        <w:tc>
          <w:tcPr>
            <w:tcW w:w="708" w:type="dxa"/>
          </w:tcPr>
          <w:p w14:paraId="2B28203A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3D691C39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046C97AB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5503303F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765EB268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14:paraId="29EF3199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20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20"/>
              </w:rPr>
              <w:t>4.950</w:t>
            </w:r>
          </w:p>
        </w:tc>
      </w:tr>
      <w:tr w:rsidR="008421ED" w:rsidRPr="00AE69CE" w14:paraId="44459BF9" w14:textId="77777777" w:rsidTr="008421ED">
        <w:trPr>
          <w:trHeight w:val="271"/>
          <w:jc w:val="center"/>
        </w:trPr>
        <w:tc>
          <w:tcPr>
            <w:tcW w:w="2095" w:type="dxa"/>
            <w:shd w:val="clear" w:color="auto" w:fill="auto"/>
            <w:vAlign w:val="bottom"/>
          </w:tcPr>
          <w:p w14:paraId="59224A98" w14:textId="77777777" w:rsidR="008421ED" w:rsidRPr="00AE69CE" w:rsidRDefault="008421ED" w:rsidP="008421ED">
            <w:pPr>
              <w:jc w:val="left"/>
              <w:rPr>
                <w:rFonts w:ascii="Verdana" w:hAnsi="Verdana" w:cs="Calibri"/>
                <w:b/>
                <w:color w:val="000000"/>
                <w:sz w:val="16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16"/>
                <w:szCs w:val="22"/>
              </w:rPr>
              <w:t>Acabamentos / Revestimentos</w:t>
            </w:r>
          </w:p>
        </w:tc>
        <w:tc>
          <w:tcPr>
            <w:tcW w:w="708" w:type="dxa"/>
            <w:shd w:val="clear" w:color="auto" w:fill="auto"/>
          </w:tcPr>
          <w:p w14:paraId="13949E7C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14:paraId="4790B8CA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14:paraId="160DEAA3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14:paraId="2EEF2D1B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14:paraId="28A24000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14:paraId="737DF5A5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4245BD3E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0879C892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431042BC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61DCFAE4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AE69CE">
              <w:rPr>
                <w:rFonts w:ascii="Verdana" w:hAnsi="Verdana"/>
                <w:b/>
                <w:sz w:val="16"/>
                <w:szCs w:val="16"/>
              </w:rPr>
              <w:t>2500</w:t>
            </w:r>
          </w:p>
        </w:tc>
        <w:tc>
          <w:tcPr>
            <w:tcW w:w="708" w:type="dxa"/>
          </w:tcPr>
          <w:p w14:paraId="7591D970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AE69CE">
              <w:rPr>
                <w:rFonts w:ascii="Verdana" w:hAnsi="Verdana"/>
                <w:b/>
                <w:sz w:val="16"/>
                <w:szCs w:val="16"/>
              </w:rPr>
              <w:t>2900</w:t>
            </w:r>
          </w:p>
        </w:tc>
        <w:tc>
          <w:tcPr>
            <w:tcW w:w="708" w:type="dxa"/>
          </w:tcPr>
          <w:p w14:paraId="774F8B01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AE69CE">
              <w:rPr>
                <w:rFonts w:ascii="Verdana" w:hAnsi="Verdana"/>
                <w:b/>
                <w:sz w:val="16"/>
                <w:szCs w:val="16"/>
              </w:rPr>
              <w:t>4500</w:t>
            </w:r>
          </w:p>
        </w:tc>
        <w:tc>
          <w:tcPr>
            <w:tcW w:w="709" w:type="dxa"/>
          </w:tcPr>
          <w:p w14:paraId="4194A62A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AE69CE">
              <w:rPr>
                <w:rFonts w:ascii="Verdana" w:hAnsi="Verdana"/>
                <w:b/>
                <w:sz w:val="16"/>
                <w:szCs w:val="16"/>
              </w:rPr>
              <w:t>1650</w:t>
            </w:r>
          </w:p>
        </w:tc>
        <w:tc>
          <w:tcPr>
            <w:tcW w:w="708" w:type="dxa"/>
          </w:tcPr>
          <w:p w14:paraId="7EB77C62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602BC7B7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14:paraId="0A99AB19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20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20"/>
              </w:rPr>
              <w:t>11.550</w:t>
            </w:r>
          </w:p>
        </w:tc>
      </w:tr>
      <w:tr w:rsidR="008421ED" w:rsidRPr="00AE69CE" w14:paraId="39C5595A" w14:textId="77777777" w:rsidTr="008421ED">
        <w:trPr>
          <w:trHeight w:val="271"/>
          <w:jc w:val="center"/>
        </w:trPr>
        <w:tc>
          <w:tcPr>
            <w:tcW w:w="2095" w:type="dxa"/>
            <w:shd w:val="clear" w:color="auto" w:fill="auto"/>
            <w:vAlign w:val="bottom"/>
          </w:tcPr>
          <w:p w14:paraId="3D7D7AA5" w14:textId="77777777" w:rsidR="008421ED" w:rsidRPr="00AE69CE" w:rsidRDefault="008421ED" w:rsidP="008421ED">
            <w:pPr>
              <w:jc w:val="left"/>
              <w:rPr>
                <w:rFonts w:ascii="Verdana" w:hAnsi="Verdana" w:cs="Calibri"/>
                <w:b/>
                <w:color w:val="000000"/>
                <w:sz w:val="16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16"/>
                <w:szCs w:val="22"/>
              </w:rPr>
              <w:t>Áreas externas</w:t>
            </w:r>
          </w:p>
        </w:tc>
        <w:tc>
          <w:tcPr>
            <w:tcW w:w="708" w:type="dxa"/>
            <w:shd w:val="clear" w:color="auto" w:fill="auto"/>
          </w:tcPr>
          <w:p w14:paraId="11D6E7F5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14:paraId="7C8D5793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14:paraId="55659DBC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14:paraId="36610E8A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14:paraId="4477846C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14:paraId="381FF73B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3D5C5DA9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1B820453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65EC9527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4022F16E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1794D0E5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431EA30E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09621CF7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13FDF125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AE69CE">
              <w:rPr>
                <w:rFonts w:ascii="Verdana" w:hAnsi="Verdana"/>
                <w:b/>
                <w:sz w:val="16"/>
                <w:szCs w:val="16"/>
              </w:rPr>
              <w:t>2500</w:t>
            </w:r>
          </w:p>
        </w:tc>
        <w:tc>
          <w:tcPr>
            <w:tcW w:w="709" w:type="dxa"/>
          </w:tcPr>
          <w:p w14:paraId="1018E1E0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AE69CE">
              <w:rPr>
                <w:rFonts w:ascii="Verdana" w:hAnsi="Verdana"/>
                <w:b/>
                <w:sz w:val="16"/>
                <w:szCs w:val="16"/>
              </w:rPr>
              <w:t>300</w:t>
            </w:r>
          </w:p>
        </w:tc>
        <w:tc>
          <w:tcPr>
            <w:tcW w:w="1035" w:type="dxa"/>
            <w:vAlign w:val="center"/>
          </w:tcPr>
          <w:p w14:paraId="259E0227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20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20"/>
              </w:rPr>
              <w:t>2.800</w:t>
            </w:r>
          </w:p>
        </w:tc>
      </w:tr>
      <w:tr w:rsidR="008421ED" w:rsidRPr="00AE69CE" w14:paraId="4BD11339" w14:textId="77777777" w:rsidTr="008421ED">
        <w:trPr>
          <w:trHeight w:val="271"/>
          <w:jc w:val="center"/>
        </w:trPr>
        <w:tc>
          <w:tcPr>
            <w:tcW w:w="2095" w:type="dxa"/>
            <w:shd w:val="clear" w:color="auto" w:fill="auto"/>
            <w:vAlign w:val="bottom"/>
          </w:tcPr>
          <w:p w14:paraId="63019A99" w14:textId="77777777" w:rsidR="008421ED" w:rsidRPr="00AE69CE" w:rsidRDefault="008421ED" w:rsidP="008421ED">
            <w:pPr>
              <w:jc w:val="left"/>
              <w:rPr>
                <w:rFonts w:ascii="Verdana" w:hAnsi="Verdana" w:cs="Calibri"/>
                <w:b/>
                <w:color w:val="000000"/>
                <w:sz w:val="16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16"/>
                <w:szCs w:val="22"/>
              </w:rPr>
              <w:t>Limpeza final</w:t>
            </w:r>
          </w:p>
        </w:tc>
        <w:tc>
          <w:tcPr>
            <w:tcW w:w="708" w:type="dxa"/>
            <w:shd w:val="clear" w:color="auto" w:fill="auto"/>
          </w:tcPr>
          <w:p w14:paraId="4F94D5AB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14:paraId="1BD5E527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14:paraId="77C4CF73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14:paraId="54575727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14:paraId="35B74E0F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14:paraId="543A5596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5CF247E9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55BDAF7A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6901C27F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038F608D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2E77AF9B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4098917E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381273DA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36F34D4F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2EE9A4BF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AE69CE">
              <w:rPr>
                <w:rFonts w:ascii="Verdana" w:hAnsi="Verdana"/>
                <w:b/>
                <w:sz w:val="16"/>
                <w:szCs w:val="16"/>
              </w:rPr>
              <w:t>500</w:t>
            </w:r>
          </w:p>
        </w:tc>
        <w:tc>
          <w:tcPr>
            <w:tcW w:w="1035" w:type="dxa"/>
            <w:vAlign w:val="center"/>
          </w:tcPr>
          <w:p w14:paraId="5461ED15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20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20"/>
              </w:rPr>
              <w:t>500</w:t>
            </w:r>
          </w:p>
        </w:tc>
      </w:tr>
      <w:tr w:rsidR="005F5CB5" w:rsidRPr="00AE69CE" w14:paraId="267CA50D" w14:textId="77777777" w:rsidTr="005F5CB5">
        <w:trPr>
          <w:trHeight w:val="271"/>
          <w:jc w:val="center"/>
        </w:trPr>
        <w:tc>
          <w:tcPr>
            <w:tcW w:w="2095" w:type="dxa"/>
            <w:shd w:val="clear" w:color="auto" w:fill="auto"/>
          </w:tcPr>
          <w:p w14:paraId="2EDB4E52" w14:textId="77777777" w:rsidR="005F5CB5" w:rsidRPr="00AE69CE" w:rsidRDefault="005F5CB5" w:rsidP="00AD1DDC">
            <w:pPr>
              <w:rPr>
                <w:rFonts w:ascii="Verdana" w:hAnsi="Verdana"/>
                <w:b/>
                <w:sz w:val="16"/>
              </w:rPr>
            </w:pPr>
            <w:r w:rsidRPr="00AE69CE">
              <w:rPr>
                <w:rFonts w:ascii="Verdana" w:hAnsi="Verdana"/>
                <w:b/>
                <w:sz w:val="16"/>
              </w:rPr>
              <w:t>CUSTO TOTAL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E5866BF" w14:textId="77777777" w:rsidR="005F5CB5" w:rsidRPr="00AE69CE" w:rsidRDefault="005F5CB5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106A87C1" w14:textId="77777777" w:rsidR="005F5CB5" w:rsidRPr="00AE69CE" w:rsidRDefault="005F5CB5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1E6ACD6" w14:textId="77777777" w:rsidR="005F5CB5" w:rsidRPr="00AE69CE" w:rsidRDefault="005F5CB5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698170A5" w14:textId="77777777" w:rsidR="005F5CB5" w:rsidRPr="00AE69CE" w:rsidRDefault="005F5CB5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5CB6127" w14:textId="77777777" w:rsidR="005F5CB5" w:rsidRPr="00AE69CE" w:rsidRDefault="005F5CB5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065AEEA3" w14:textId="77777777" w:rsidR="005F5CB5" w:rsidRPr="00AE69CE" w:rsidRDefault="005F5CB5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</w:tcPr>
          <w:p w14:paraId="6981920B" w14:textId="77777777" w:rsidR="005F5CB5" w:rsidRPr="00AE69CE" w:rsidRDefault="005F5CB5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</w:tcPr>
          <w:p w14:paraId="2ACC9DFE" w14:textId="77777777" w:rsidR="005F5CB5" w:rsidRPr="00AE69CE" w:rsidRDefault="005F5CB5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</w:tcPr>
          <w:p w14:paraId="06D5E5A1" w14:textId="77777777" w:rsidR="005F5CB5" w:rsidRPr="00AE69CE" w:rsidRDefault="005F5CB5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</w:tcPr>
          <w:p w14:paraId="56D7087C" w14:textId="77777777" w:rsidR="005F5CB5" w:rsidRPr="00AE69CE" w:rsidRDefault="005F5CB5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</w:tcPr>
          <w:p w14:paraId="126D6354" w14:textId="77777777" w:rsidR="005F5CB5" w:rsidRPr="00AE69CE" w:rsidRDefault="005F5CB5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</w:tcPr>
          <w:p w14:paraId="09883EAC" w14:textId="77777777" w:rsidR="005F5CB5" w:rsidRPr="00AE69CE" w:rsidRDefault="005F5CB5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</w:tcPr>
          <w:p w14:paraId="4AD905F4" w14:textId="77777777" w:rsidR="005F5CB5" w:rsidRPr="00AE69CE" w:rsidRDefault="005F5CB5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</w:tcPr>
          <w:p w14:paraId="02C647B2" w14:textId="77777777" w:rsidR="005F5CB5" w:rsidRPr="00AE69CE" w:rsidRDefault="005F5CB5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</w:tcPr>
          <w:p w14:paraId="0BB93A47" w14:textId="77777777" w:rsidR="005F5CB5" w:rsidRPr="00AE69CE" w:rsidRDefault="005F5CB5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035" w:type="dxa"/>
            <w:vAlign w:val="center"/>
          </w:tcPr>
          <w:p w14:paraId="5BFD7BA1" w14:textId="77777777" w:rsidR="005F5CB5" w:rsidRPr="00AE69CE" w:rsidRDefault="005F5CB5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5F5CB5" w:rsidRPr="00AE69CE" w14:paraId="4E44B930" w14:textId="77777777" w:rsidTr="005F5CB5">
        <w:trPr>
          <w:trHeight w:val="271"/>
          <w:jc w:val="center"/>
        </w:trPr>
        <w:tc>
          <w:tcPr>
            <w:tcW w:w="2095" w:type="dxa"/>
            <w:shd w:val="clear" w:color="auto" w:fill="auto"/>
          </w:tcPr>
          <w:p w14:paraId="16D4988D" w14:textId="77777777" w:rsidR="005F5CB5" w:rsidRPr="00AE69CE" w:rsidRDefault="005F5CB5" w:rsidP="00AD1DDC">
            <w:pPr>
              <w:rPr>
                <w:rFonts w:ascii="Verdana" w:hAnsi="Verdana"/>
                <w:b/>
                <w:sz w:val="16"/>
              </w:rPr>
            </w:pPr>
            <w:r w:rsidRPr="00AE69CE">
              <w:rPr>
                <w:rFonts w:ascii="Verdana" w:hAnsi="Verdana"/>
                <w:b/>
                <w:sz w:val="16"/>
              </w:rPr>
              <w:t>CUSTO ACUMULADO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4ED0EDE" w14:textId="77777777" w:rsidR="005F5CB5" w:rsidRPr="00AE69CE" w:rsidRDefault="005F5CB5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45605CF3" w14:textId="77777777" w:rsidR="005F5CB5" w:rsidRPr="00AE69CE" w:rsidRDefault="005F5CB5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CDAAB53" w14:textId="77777777" w:rsidR="005F5CB5" w:rsidRPr="00AE69CE" w:rsidRDefault="005F5CB5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0BEB48DA" w14:textId="77777777" w:rsidR="005F5CB5" w:rsidRPr="00AE69CE" w:rsidRDefault="005F5CB5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C56816D" w14:textId="77777777" w:rsidR="005F5CB5" w:rsidRPr="00AE69CE" w:rsidRDefault="005F5CB5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7DB00F35" w14:textId="77777777" w:rsidR="005F5CB5" w:rsidRPr="00AE69CE" w:rsidRDefault="005F5CB5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</w:tcPr>
          <w:p w14:paraId="66445193" w14:textId="77777777" w:rsidR="005F5CB5" w:rsidRPr="00AE69CE" w:rsidRDefault="005F5CB5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</w:tcPr>
          <w:p w14:paraId="65FA4ED7" w14:textId="77777777" w:rsidR="005F5CB5" w:rsidRPr="00AE69CE" w:rsidRDefault="005F5CB5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</w:tcPr>
          <w:p w14:paraId="4EAF7129" w14:textId="77777777" w:rsidR="005F5CB5" w:rsidRPr="00AE69CE" w:rsidRDefault="005F5CB5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</w:tcPr>
          <w:p w14:paraId="3B9510AE" w14:textId="77777777" w:rsidR="005F5CB5" w:rsidRPr="00AE69CE" w:rsidRDefault="005F5CB5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</w:tcPr>
          <w:p w14:paraId="60ADB46E" w14:textId="77777777" w:rsidR="005F5CB5" w:rsidRPr="00AE69CE" w:rsidRDefault="005F5CB5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</w:tcPr>
          <w:p w14:paraId="02EFDC45" w14:textId="77777777" w:rsidR="005F5CB5" w:rsidRPr="00AE69CE" w:rsidRDefault="005F5CB5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</w:tcPr>
          <w:p w14:paraId="46E203A8" w14:textId="77777777" w:rsidR="005F5CB5" w:rsidRPr="00AE69CE" w:rsidRDefault="005F5CB5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</w:tcPr>
          <w:p w14:paraId="67B30D89" w14:textId="77777777" w:rsidR="005F5CB5" w:rsidRPr="00AE69CE" w:rsidRDefault="005F5CB5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</w:tcPr>
          <w:p w14:paraId="5B1B38E1" w14:textId="77777777" w:rsidR="005F5CB5" w:rsidRPr="00AE69CE" w:rsidRDefault="005F5CB5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035" w:type="dxa"/>
            <w:vAlign w:val="center"/>
          </w:tcPr>
          <w:p w14:paraId="3E61F019" w14:textId="77777777" w:rsidR="005F5CB5" w:rsidRPr="00AE69CE" w:rsidRDefault="005F5CB5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</w:tr>
    </w:tbl>
    <w:p w14:paraId="4E074817" w14:textId="77777777" w:rsidR="0059259A" w:rsidRDefault="0059259A" w:rsidP="001B0B47">
      <w:pPr>
        <w:pStyle w:val="Seo"/>
      </w:pPr>
    </w:p>
    <w:p w14:paraId="6F1C6522" w14:textId="73CE57B2" w:rsidR="00736456" w:rsidRPr="00AE69CE" w:rsidRDefault="00736456" w:rsidP="001B0B47">
      <w:pPr>
        <w:pStyle w:val="Seo"/>
      </w:pPr>
      <w:r w:rsidRPr="00AE69CE">
        <w:lastRenderedPageBreak/>
        <w:t>TABELA 2- ORÇAMENTO DO PROJETO (HOSPITAL UNIVERSITÁRIO)</w:t>
      </w:r>
    </w:p>
    <w:tbl>
      <w:tblPr>
        <w:tblW w:w="13756" w:type="dxa"/>
        <w:jc w:val="center"/>
        <w:tblBorders>
          <w:top w:val="single" w:sz="4" w:space="0" w:color="262626"/>
          <w:left w:val="single" w:sz="4" w:space="0" w:color="262626"/>
          <w:bottom w:val="single" w:sz="4" w:space="0" w:color="262626"/>
          <w:right w:val="single" w:sz="4" w:space="0" w:color="262626"/>
          <w:insideH w:val="single" w:sz="4" w:space="0" w:color="262626"/>
          <w:insideV w:val="single" w:sz="4" w:space="0" w:color="262626"/>
        </w:tblBorders>
        <w:tblLayout w:type="fixed"/>
        <w:tblLook w:val="04A0" w:firstRow="1" w:lastRow="0" w:firstColumn="1" w:lastColumn="0" w:noHBand="0" w:noVBand="1"/>
      </w:tblPr>
      <w:tblGrid>
        <w:gridCol w:w="2095"/>
        <w:gridCol w:w="708"/>
        <w:gridCol w:w="708"/>
        <w:gridCol w:w="709"/>
        <w:gridCol w:w="708"/>
        <w:gridCol w:w="709"/>
        <w:gridCol w:w="708"/>
        <w:gridCol w:w="708"/>
        <w:gridCol w:w="709"/>
        <w:gridCol w:w="708"/>
        <w:gridCol w:w="709"/>
        <w:gridCol w:w="708"/>
        <w:gridCol w:w="708"/>
        <w:gridCol w:w="709"/>
        <w:gridCol w:w="708"/>
        <w:gridCol w:w="709"/>
        <w:gridCol w:w="1035"/>
      </w:tblGrid>
      <w:tr w:rsidR="00736456" w:rsidRPr="00AE69CE" w14:paraId="23857EF2" w14:textId="77777777" w:rsidTr="008421ED">
        <w:trPr>
          <w:trHeight w:val="752"/>
          <w:jc w:val="center"/>
        </w:trPr>
        <w:tc>
          <w:tcPr>
            <w:tcW w:w="2095" w:type="dxa"/>
            <w:shd w:val="clear" w:color="auto" w:fill="D9D9D9"/>
          </w:tcPr>
          <w:p w14:paraId="2F60C6DC" w14:textId="77777777" w:rsidR="00736456" w:rsidRPr="00AE69CE" w:rsidRDefault="00736456" w:rsidP="00AD1DDC">
            <w:pPr>
              <w:jc w:val="center"/>
              <w:rPr>
                <w:rFonts w:ascii="Verdana" w:hAnsi="Verdana"/>
                <w:b/>
                <w:sz w:val="18"/>
              </w:rPr>
            </w:pPr>
            <w:r w:rsidRPr="00AE69CE">
              <w:rPr>
                <w:rFonts w:ascii="Verdana" w:hAnsi="Verdana"/>
                <w:b/>
                <w:sz w:val="18"/>
              </w:rPr>
              <w:t>Deliverable</w:t>
            </w:r>
          </w:p>
        </w:tc>
        <w:tc>
          <w:tcPr>
            <w:tcW w:w="708" w:type="dxa"/>
            <w:shd w:val="clear" w:color="auto" w:fill="D9D9D9"/>
          </w:tcPr>
          <w:p w14:paraId="2EB9A2FD" w14:textId="77777777" w:rsidR="00736456" w:rsidRPr="00AE69CE" w:rsidRDefault="00736456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M1</w:t>
            </w:r>
          </w:p>
        </w:tc>
        <w:tc>
          <w:tcPr>
            <w:tcW w:w="708" w:type="dxa"/>
            <w:shd w:val="clear" w:color="auto" w:fill="D9D9D9"/>
          </w:tcPr>
          <w:p w14:paraId="22AE9F2D" w14:textId="77777777" w:rsidR="00736456" w:rsidRPr="00AE69CE" w:rsidRDefault="00736456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M2</w:t>
            </w:r>
          </w:p>
        </w:tc>
        <w:tc>
          <w:tcPr>
            <w:tcW w:w="709" w:type="dxa"/>
            <w:shd w:val="clear" w:color="auto" w:fill="D9D9D9"/>
          </w:tcPr>
          <w:p w14:paraId="201D3DF8" w14:textId="77777777" w:rsidR="00736456" w:rsidRPr="00AE69CE" w:rsidRDefault="00736456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M3</w:t>
            </w:r>
          </w:p>
        </w:tc>
        <w:tc>
          <w:tcPr>
            <w:tcW w:w="708" w:type="dxa"/>
            <w:shd w:val="clear" w:color="auto" w:fill="D9D9D9"/>
          </w:tcPr>
          <w:p w14:paraId="1CDF048D" w14:textId="77777777" w:rsidR="00736456" w:rsidRPr="00AE69CE" w:rsidRDefault="00736456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M4</w:t>
            </w:r>
          </w:p>
        </w:tc>
        <w:tc>
          <w:tcPr>
            <w:tcW w:w="709" w:type="dxa"/>
            <w:shd w:val="clear" w:color="auto" w:fill="D9D9D9"/>
          </w:tcPr>
          <w:p w14:paraId="32BE4434" w14:textId="77777777" w:rsidR="00736456" w:rsidRPr="00AE69CE" w:rsidRDefault="00736456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M5</w:t>
            </w:r>
          </w:p>
        </w:tc>
        <w:tc>
          <w:tcPr>
            <w:tcW w:w="708" w:type="dxa"/>
            <w:shd w:val="clear" w:color="auto" w:fill="D9D9D9"/>
          </w:tcPr>
          <w:p w14:paraId="484B5475" w14:textId="77777777" w:rsidR="00736456" w:rsidRPr="00AE69CE" w:rsidRDefault="00736456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M6</w:t>
            </w:r>
          </w:p>
        </w:tc>
        <w:tc>
          <w:tcPr>
            <w:tcW w:w="708" w:type="dxa"/>
            <w:shd w:val="clear" w:color="auto" w:fill="D9D9D9"/>
          </w:tcPr>
          <w:p w14:paraId="0CF3F6FB" w14:textId="77777777" w:rsidR="00736456" w:rsidRPr="00AE69CE" w:rsidRDefault="00736456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M7</w:t>
            </w:r>
          </w:p>
        </w:tc>
        <w:tc>
          <w:tcPr>
            <w:tcW w:w="709" w:type="dxa"/>
            <w:shd w:val="clear" w:color="auto" w:fill="D9D9D9"/>
          </w:tcPr>
          <w:p w14:paraId="0656B2EF" w14:textId="77777777" w:rsidR="00736456" w:rsidRPr="00AE69CE" w:rsidRDefault="00736456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M8</w:t>
            </w:r>
          </w:p>
        </w:tc>
        <w:tc>
          <w:tcPr>
            <w:tcW w:w="708" w:type="dxa"/>
            <w:shd w:val="clear" w:color="auto" w:fill="D9D9D9"/>
          </w:tcPr>
          <w:p w14:paraId="471B33B2" w14:textId="77777777" w:rsidR="00736456" w:rsidRPr="00AE69CE" w:rsidRDefault="00736456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M9</w:t>
            </w:r>
          </w:p>
        </w:tc>
        <w:tc>
          <w:tcPr>
            <w:tcW w:w="709" w:type="dxa"/>
            <w:shd w:val="clear" w:color="auto" w:fill="D9D9D9"/>
          </w:tcPr>
          <w:p w14:paraId="799B0854" w14:textId="77777777" w:rsidR="00736456" w:rsidRPr="00AE69CE" w:rsidRDefault="00736456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M10</w:t>
            </w:r>
          </w:p>
        </w:tc>
        <w:tc>
          <w:tcPr>
            <w:tcW w:w="708" w:type="dxa"/>
            <w:shd w:val="clear" w:color="auto" w:fill="D9D9D9"/>
          </w:tcPr>
          <w:p w14:paraId="4B9B8875" w14:textId="77777777" w:rsidR="00736456" w:rsidRPr="00AE69CE" w:rsidRDefault="00736456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M11</w:t>
            </w:r>
          </w:p>
        </w:tc>
        <w:tc>
          <w:tcPr>
            <w:tcW w:w="708" w:type="dxa"/>
            <w:shd w:val="clear" w:color="auto" w:fill="D9D9D9"/>
          </w:tcPr>
          <w:p w14:paraId="28CED9C8" w14:textId="77777777" w:rsidR="00736456" w:rsidRPr="00AE69CE" w:rsidRDefault="00736456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M12</w:t>
            </w:r>
          </w:p>
        </w:tc>
        <w:tc>
          <w:tcPr>
            <w:tcW w:w="709" w:type="dxa"/>
            <w:shd w:val="clear" w:color="auto" w:fill="D9D9D9"/>
          </w:tcPr>
          <w:p w14:paraId="22858900" w14:textId="77777777" w:rsidR="00736456" w:rsidRPr="00AE69CE" w:rsidRDefault="00736456" w:rsidP="00AD1DDC">
            <w:pPr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M13</w:t>
            </w:r>
          </w:p>
        </w:tc>
        <w:tc>
          <w:tcPr>
            <w:tcW w:w="708" w:type="dxa"/>
            <w:shd w:val="clear" w:color="auto" w:fill="D9D9D9"/>
          </w:tcPr>
          <w:p w14:paraId="77E59971" w14:textId="77777777" w:rsidR="00736456" w:rsidRPr="00AE69CE" w:rsidRDefault="00736456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M14</w:t>
            </w:r>
          </w:p>
        </w:tc>
        <w:tc>
          <w:tcPr>
            <w:tcW w:w="709" w:type="dxa"/>
            <w:shd w:val="clear" w:color="auto" w:fill="D9D9D9"/>
          </w:tcPr>
          <w:p w14:paraId="3E3C7917" w14:textId="77777777" w:rsidR="00736456" w:rsidRPr="00AE69CE" w:rsidRDefault="00736456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M15</w:t>
            </w:r>
          </w:p>
        </w:tc>
        <w:tc>
          <w:tcPr>
            <w:tcW w:w="1035" w:type="dxa"/>
            <w:shd w:val="clear" w:color="auto" w:fill="D9D9D9"/>
          </w:tcPr>
          <w:p w14:paraId="30FE36B5" w14:textId="77777777" w:rsidR="00736456" w:rsidRPr="00AE69CE" w:rsidRDefault="00736456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TOTAL</w:t>
            </w:r>
          </w:p>
        </w:tc>
      </w:tr>
      <w:tr w:rsidR="008421ED" w:rsidRPr="00AE69CE" w14:paraId="7D3858BF" w14:textId="77777777" w:rsidTr="008421ED">
        <w:trPr>
          <w:trHeight w:val="255"/>
          <w:jc w:val="center"/>
        </w:trPr>
        <w:tc>
          <w:tcPr>
            <w:tcW w:w="2095" w:type="dxa"/>
            <w:shd w:val="clear" w:color="auto" w:fill="auto"/>
            <w:vAlign w:val="bottom"/>
          </w:tcPr>
          <w:p w14:paraId="5363BE70" w14:textId="77777777" w:rsidR="008421ED" w:rsidRPr="00AE69CE" w:rsidRDefault="008421ED" w:rsidP="008421ED">
            <w:pPr>
              <w:jc w:val="left"/>
              <w:rPr>
                <w:rFonts w:ascii="Verdana" w:hAnsi="Verdana" w:cs="Calibri"/>
                <w:b/>
                <w:color w:val="000000"/>
                <w:sz w:val="16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16"/>
                <w:szCs w:val="22"/>
              </w:rPr>
              <w:t>Terraplanagem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48DB531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noProof w:val="0"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2800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B6CDEDC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1900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AE7164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40F080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576345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A88492D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496C0788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5069D17C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06965D2A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5180C2F0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53C3513F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0710B27C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269BF54C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481E2B91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487A340A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35" w:type="dxa"/>
            <w:vAlign w:val="center"/>
          </w:tcPr>
          <w:p w14:paraId="132B3FB9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noProof w:val="0"/>
                <w:color w:val="000000"/>
                <w:sz w:val="20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20"/>
              </w:rPr>
              <w:t>4.700</w:t>
            </w:r>
          </w:p>
        </w:tc>
      </w:tr>
      <w:tr w:rsidR="008421ED" w:rsidRPr="00AE69CE" w14:paraId="338DB150" w14:textId="77777777" w:rsidTr="008421ED">
        <w:trPr>
          <w:trHeight w:val="255"/>
          <w:jc w:val="center"/>
        </w:trPr>
        <w:tc>
          <w:tcPr>
            <w:tcW w:w="2095" w:type="dxa"/>
            <w:shd w:val="clear" w:color="auto" w:fill="auto"/>
            <w:vAlign w:val="bottom"/>
          </w:tcPr>
          <w:p w14:paraId="75B18E98" w14:textId="77777777" w:rsidR="008421ED" w:rsidRPr="00AE69CE" w:rsidRDefault="008421ED" w:rsidP="008421ED">
            <w:pPr>
              <w:jc w:val="left"/>
              <w:rPr>
                <w:rFonts w:ascii="Verdana" w:hAnsi="Verdana" w:cs="Calibri"/>
                <w:b/>
                <w:color w:val="000000"/>
                <w:sz w:val="16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16"/>
                <w:szCs w:val="22"/>
              </w:rPr>
              <w:t>Fundações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7B85D1F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6D94A80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950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0BDAFA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900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6DC97C9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500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B7FA99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8158DBC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5DEB2A14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21BA37BB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7FF8BB13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042DC64F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6B1D88A8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67108B91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00C7214E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725568D4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51A36F66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35" w:type="dxa"/>
            <w:vAlign w:val="center"/>
          </w:tcPr>
          <w:p w14:paraId="05F56E1B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20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20"/>
              </w:rPr>
              <w:t>2.350</w:t>
            </w:r>
          </w:p>
        </w:tc>
      </w:tr>
      <w:tr w:rsidR="008421ED" w:rsidRPr="00AE69CE" w14:paraId="12815D16" w14:textId="77777777" w:rsidTr="008421ED">
        <w:trPr>
          <w:trHeight w:val="255"/>
          <w:jc w:val="center"/>
        </w:trPr>
        <w:tc>
          <w:tcPr>
            <w:tcW w:w="2095" w:type="dxa"/>
            <w:shd w:val="clear" w:color="auto" w:fill="auto"/>
            <w:vAlign w:val="bottom"/>
          </w:tcPr>
          <w:p w14:paraId="5DD82A0B" w14:textId="77777777" w:rsidR="008421ED" w:rsidRPr="00AE69CE" w:rsidRDefault="008421ED" w:rsidP="008421ED">
            <w:pPr>
              <w:jc w:val="left"/>
              <w:rPr>
                <w:rFonts w:ascii="Verdana" w:hAnsi="Verdana" w:cs="Calibri"/>
                <w:b/>
                <w:color w:val="000000"/>
                <w:sz w:val="16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16"/>
                <w:szCs w:val="22"/>
              </w:rPr>
              <w:t>Estrutura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8D1DBFC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5F13348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4917BE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C208B8B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1300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964431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1900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AC2D203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2100</w:t>
            </w:r>
          </w:p>
        </w:tc>
        <w:tc>
          <w:tcPr>
            <w:tcW w:w="708" w:type="dxa"/>
            <w:vAlign w:val="center"/>
          </w:tcPr>
          <w:p w14:paraId="3EFF7822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1750</w:t>
            </w:r>
          </w:p>
        </w:tc>
        <w:tc>
          <w:tcPr>
            <w:tcW w:w="709" w:type="dxa"/>
            <w:vAlign w:val="center"/>
          </w:tcPr>
          <w:p w14:paraId="69B08F49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3575C2AE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01BA5AEA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653E8458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2A680CCC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74BFBD02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7AC2D9D4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202B8DA2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35" w:type="dxa"/>
            <w:vAlign w:val="center"/>
          </w:tcPr>
          <w:p w14:paraId="41E53DD1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20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20"/>
              </w:rPr>
              <w:t>7.050</w:t>
            </w:r>
          </w:p>
        </w:tc>
      </w:tr>
      <w:tr w:rsidR="008421ED" w:rsidRPr="00AE69CE" w14:paraId="385C63AF" w14:textId="77777777" w:rsidTr="008421ED">
        <w:trPr>
          <w:trHeight w:val="255"/>
          <w:jc w:val="center"/>
        </w:trPr>
        <w:tc>
          <w:tcPr>
            <w:tcW w:w="2095" w:type="dxa"/>
            <w:shd w:val="clear" w:color="auto" w:fill="auto"/>
            <w:vAlign w:val="bottom"/>
          </w:tcPr>
          <w:p w14:paraId="07DCC686" w14:textId="77777777" w:rsidR="008421ED" w:rsidRPr="00AE69CE" w:rsidRDefault="008421ED" w:rsidP="008421ED">
            <w:pPr>
              <w:jc w:val="left"/>
              <w:rPr>
                <w:rFonts w:ascii="Verdana" w:hAnsi="Verdana" w:cs="Calibri"/>
                <w:b/>
                <w:color w:val="000000"/>
                <w:sz w:val="16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16"/>
                <w:szCs w:val="22"/>
              </w:rPr>
              <w:t>Paredes e vedações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BB8B8A1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88FC9F0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42C0AB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EE66113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26E09C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98377D2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63988123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1300</w:t>
            </w:r>
          </w:p>
        </w:tc>
        <w:tc>
          <w:tcPr>
            <w:tcW w:w="709" w:type="dxa"/>
            <w:vAlign w:val="center"/>
          </w:tcPr>
          <w:p w14:paraId="6C9F115A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1050</w:t>
            </w:r>
          </w:p>
        </w:tc>
        <w:tc>
          <w:tcPr>
            <w:tcW w:w="708" w:type="dxa"/>
            <w:vAlign w:val="center"/>
          </w:tcPr>
          <w:p w14:paraId="2D698A48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44EAA4E1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78C41278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1505716B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0CDCD809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0F5893A9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54256B52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35" w:type="dxa"/>
            <w:vAlign w:val="center"/>
          </w:tcPr>
          <w:p w14:paraId="3A931A15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20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20"/>
              </w:rPr>
              <w:t>2.350</w:t>
            </w:r>
          </w:p>
        </w:tc>
      </w:tr>
      <w:tr w:rsidR="008421ED" w:rsidRPr="00AE69CE" w14:paraId="62905E6E" w14:textId="77777777" w:rsidTr="008421ED">
        <w:trPr>
          <w:trHeight w:val="271"/>
          <w:jc w:val="center"/>
        </w:trPr>
        <w:tc>
          <w:tcPr>
            <w:tcW w:w="2095" w:type="dxa"/>
            <w:shd w:val="clear" w:color="auto" w:fill="auto"/>
            <w:vAlign w:val="bottom"/>
          </w:tcPr>
          <w:p w14:paraId="4B68F210" w14:textId="77777777" w:rsidR="008421ED" w:rsidRPr="00AE69CE" w:rsidRDefault="008421ED" w:rsidP="008421ED">
            <w:pPr>
              <w:jc w:val="left"/>
              <w:rPr>
                <w:rFonts w:ascii="Verdana" w:hAnsi="Verdana" w:cs="Calibri"/>
                <w:b/>
                <w:color w:val="000000"/>
                <w:sz w:val="16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16"/>
                <w:szCs w:val="22"/>
              </w:rPr>
              <w:t>Cobertura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41B2037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FAF8DA2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D96DC6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C550A63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7C606A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F8BA470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5B304609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65FBB018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1550</w:t>
            </w:r>
          </w:p>
        </w:tc>
        <w:tc>
          <w:tcPr>
            <w:tcW w:w="708" w:type="dxa"/>
            <w:vAlign w:val="center"/>
          </w:tcPr>
          <w:p w14:paraId="039F66FC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800</w:t>
            </w:r>
          </w:p>
        </w:tc>
        <w:tc>
          <w:tcPr>
            <w:tcW w:w="709" w:type="dxa"/>
            <w:vAlign w:val="center"/>
          </w:tcPr>
          <w:p w14:paraId="153E71FE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17A7E9B4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1FBD5C5C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3E8CF137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400EA2DF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0C8B2154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35" w:type="dxa"/>
            <w:vAlign w:val="center"/>
          </w:tcPr>
          <w:p w14:paraId="508A3E99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20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20"/>
              </w:rPr>
              <w:t>2.350</w:t>
            </w:r>
          </w:p>
        </w:tc>
      </w:tr>
      <w:tr w:rsidR="008421ED" w:rsidRPr="00AE69CE" w14:paraId="7AE8E0CB" w14:textId="77777777" w:rsidTr="008421ED">
        <w:trPr>
          <w:trHeight w:val="271"/>
          <w:jc w:val="center"/>
        </w:trPr>
        <w:tc>
          <w:tcPr>
            <w:tcW w:w="2095" w:type="dxa"/>
            <w:shd w:val="clear" w:color="auto" w:fill="auto"/>
            <w:vAlign w:val="bottom"/>
          </w:tcPr>
          <w:p w14:paraId="57837C8C" w14:textId="77777777" w:rsidR="008421ED" w:rsidRPr="00AE69CE" w:rsidRDefault="008421ED" w:rsidP="008421ED">
            <w:pPr>
              <w:jc w:val="left"/>
              <w:rPr>
                <w:rFonts w:ascii="Verdana" w:hAnsi="Verdana" w:cs="Calibri"/>
                <w:b/>
                <w:color w:val="000000"/>
                <w:sz w:val="16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16"/>
                <w:szCs w:val="22"/>
              </w:rPr>
              <w:t>Elétrica/Hidráulica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A4DF7D9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C2A3CBD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68F0A3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3E445C0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54BADA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89130D0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450A5987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39197233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2500</w:t>
            </w:r>
          </w:p>
        </w:tc>
        <w:tc>
          <w:tcPr>
            <w:tcW w:w="708" w:type="dxa"/>
            <w:vAlign w:val="center"/>
          </w:tcPr>
          <w:p w14:paraId="203EE66C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3200</w:t>
            </w:r>
          </w:p>
        </w:tc>
        <w:tc>
          <w:tcPr>
            <w:tcW w:w="709" w:type="dxa"/>
            <w:vAlign w:val="center"/>
          </w:tcPr>
          <w:p w14:paraId="281A732F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1350</w:t>
            </w:r>
          </w:p>
        </w:tc>
        <w:tc>
          <w:tcPr>
            <w:tcW w:w="708" w:type="dxa"/>
            <w:vAlign w:val="center"/>
          </w:tcPr>
          <w:p w14:paraId="19C1A386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34AB102A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2197F5D9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5DBF5076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0F7E956A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35" w:type="dxa"/>
            <w:vAlign w:val="center"/>
          </w:tcPr>
          <w:p w14:paraId="0636AF1F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20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20"/>
              </w:rPr>
              <w:t>7.050</w:t>
            </w:r>
          </w:p>
        </w:tc>
      </w:tr>
      <w:tr w:rsidR="008421ED" w:rsidRPr="00AE69CE" w14:paraId="4054E147" w14:textId="77777777" w:rsidTr="008421ED">
        <w:trPr>
          <w:trHeight w:val="271"/>
          <w:jc w:val="center"/>
        </w:trPr>
        <w:tc>
          <w:tcPr>
            <w:tcW w:w="2095" w:type="dxa"/>
            <w:shd w:val="clear" w:color="auto" w:fill="auto"/>
            <w:vAlign w:val="bottom"/>
          </w:tcPr>
          <w:p w14:paraId="5304D636" w14:textId="77777777" w:rsidR="008421ED" w:rsidRPr="00AE69CE" w:rsidRDefault="008421ED" w:rsidP="008421ED">
            <w:pPr>
              <w:jc w:val="left"/>
              <w:rPr>
                <w:rFonts w:ascii="Verdana" w:hAnsi="Verdana" w:cs="Calibri"/>
                <w:b/>
                <w:color w:val="000000"/>
                <w:sz w:val="16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16"/>
                <w:szCs w:val="22"/>
              </w:rPr>
              <w:t>Acabamentos / Revestimentos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B9AC93A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C26C0AF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BAFB46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1469675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06BAE1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93C224E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32FCD8A3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290FB7F0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5B103A0B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188F9941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4200</w:t>
            </w:r>
          </w:p>
        </w:tc>
        <w:tc>
          <w:tcPr>
            <w:tcW w:w="708" w:type="dxa"/>
            <w:vAlign w:val="center"/>
          </w:tcPr>
          <w:p w14:paraId="57F7239C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5500</w:t>
            </w:r>
          </w:p>
        </w:tc>
        <w:tc>
          <w:tcPr>
            <w:tcW w:w="708" w:type="dxa"/>
            <w:vAlign w:val="center"/>
          </w:tcPr>
          <w:p w14:paraId="3F1DFF13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5200</w:t>
            </w:r>
          </w:p>
        </w:tc>
        <w:tc>
          <w:tcPr>
            <w:tcW w:w="709" w:type="dxa"/>
            <w:vAlign w:val="center"/>
          </w:tcPr>
          <w:p w14:paraId="7CCF48DA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1550</w:t>
            </w:r>
          </w:p>
        </w:tc>
        <w:tc>
          <w:tcPr>
            <w:tcW w:w="708" w:type="dxa"/>
            <w:vAlign w:val="center"/>
          </w:tcPr>
          <w:p w14:paraId="372AC1F1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7E5F0001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35" w:type="dxa"/>
            <w:vAlign w:val="center"/>
          </w:tcPr>
          <w:p w14:paraId="1D90352E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20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20"/>
              </w:rPr>
              <w:t>16.450</w:t>
            </w:r>
          </w:p>
        </w:tc>
      </w:tr>
      <w:tr w:rsidR="008421ED" w:rsidRPr="00AE69CE" w14:paraId="45FFA529" w14:textId="77777777" w:rsidTr="008421ED">
        <w:trPr>
          <w:trHeight w:val="271"/>
          <w:jc w:val="center"/>
        </w:trPr>
        <w:tc>
          <w:tcPr>
            <w:tcW w:w="2095" w:type="dxa"/>
            <w:shd w:val="clear" w:color="auto" w:fill="auto"/>
            <w:vAlign w:val="bottom"/>
          </w:tcPr>
          <w:p w14:paraId="13534A25" w14:textId="77777777" w:rsidR="008421ED" w:rsidRPr="00AE69CE" w:rsidRDefault="008421ED" w:rsidP="008421ED">
            <w:pPr>
              <w:jc w:val="left"/>
              <w:rPr>
                <w:rFonts w:ascii="Verdana" w:hAnsi="Verdana" w:cs="Calibri"/>
                <w:b/>
                <w:color w:val="000000"/>
                <w:sz w:val="16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16"/>
                <w:szCs w:val="22"/>
              </w:rPr>
              <w:t>Áreas externas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D502FC0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844CF71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D6CABC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52C8057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444E9D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288C20A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1388CDC8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024B2476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17C27C31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1B23158F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2BFECA72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68A9336E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3E26EFC2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76C8B56C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3450</w:t>
            </w:r>
          </w:p>
        </w:tc>
        <w:tc>
          <w:tcPr>
            <w:tcW w:w="709" w:type="dxa"/>
            <w:vAlign w:val="center"/>
          </w:tcPr>
          <w:p w14:paraId="0CE4E92C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035" w:type="dxa"/>
            <w:vAlign w:val="center"/>
          </w:tcPr>
          <w:p w14:paraId="44D1F70E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20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20"/>
              </w:rPr>
              <w:t>3.750</w:t>
            </w:r>
          </w:p>
        </w:tc>
      </w:tr>
      <w:tr w:rsidR="008421ED" w:rsidRPr="00AE69CE" w14:paraId="4974578D" w14:textId="77777777" w:rsidTr="008421ED">
        <w:trPr>
          <w:trHeight w:val="271"/>
          <w:jc w:val="center"/>
        </w:trPr>
        <w:tc>
          <w:tcPr>
            <w:tcW w:w="2095" w:type="dxa"/>
            <w:shd w:val="clear" w:color="auto" w:fill="auto"/>
            <w:vAlign w:val="bottom"/>
          </w:tcPr>
          <w:p w14:paraId="7B6FDDE6" w14:textId="77777777" w:rsidR="008421ED" w:rsidRPr="00AE69CE" w:rsidRDefault="008421ED" w:rsidP="008421ED">
            <w:pPr>
              <w:jc w:val="left"/>
              <w:rPr>
                <w:rFonts w:ascii="Verdana" w:hAnsi="Verdana" w:cs="Calibri"/>
                <w:b/>
                <w:color w:val="000000"/>
                <w:sz w:val="16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16"/>
                <w:szCs w:val="22"/>
              </w:rPr>
              <w:t>Limpeza final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DA0AFC0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8832181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A93A04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C23715D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C0C252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BEB8CD9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36871821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77B585C6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09D9EA54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07FF537D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69329403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54651A5E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45B17BD6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44E8ABF7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2D19F9CC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950</w:t>
            </w:r>
          </w:p>
        </w:tc>
        <w:tc>
          <w:tcPr>
            <w:tcW w:w="1035" w:type="dxa"/>
            <w:vAlign w:val="center"/>
          </w:tcPr>
          <w:p w14:paraId="5890E37F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20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20"/>
              </w:rPr>
              <w:t>950</w:t>
            </w:r>
          </w:p>
        </w:tc>
      </w:tr>
      <w:tr w:rsidR="00736456" w:rsidRPr="00AE69CE" w14:paraId="112B0128" w14:textId="77777777" w:rsidTr="00AD1DDC">
        <w:trPr>
          <w:trHeight w:val="271"/>
          <w:jc w:val="center"/>
        </w:trPr>
        <w:tc>
          <w:tcPr>
            <w:tcW w:w="2095" w:type="dxa"/>
            <w:shd w:val="clear" w:color="auto" w:fill="auto"/>
          </w:tcPr>
          <w:p w14:paraId="0F4FA2F4" w14:textId="77777777" w:rsidR="00736456" w:rsidRPr="00AE69CE" w:rsidRDefault="00736456" w:rsidP="00AD1DDC">
            <w:pPr>
              <w:rPr>
                <w:rFonts w:ascii="Verdana" w:hAnsi="Verdana"/>
                <w:b/>
                <w:sz w:val="16"/>
              </w:rPr>
            </w:pPr>
            <w:r w:rsidRPr="00AE69CE">
              <w:rPr>
                <w:rFonts w:ascii="Verdana" w:hAnsi="Verdana"/>
                <w:b/>
                <w:sz w:val="16"/>
              </w:rPr>
              <w:t>CUSTO TOTAL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D2B1F3D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7A5A54A1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66D8CDC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63C1D52C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E1BDF90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2E5C6457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</w:tcPr>
          <w:p w14:paraId="29822CF5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</w:tcPr>
          <w:p w14:paraId="02037432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</w:tcPr>
          <w:p w14:paraId="598D56B0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</w:tcPr>
          <w:p w14:paraId="1E438472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</w:tcPr>
          <w:p w14:paraId="1F3CC01D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</w:tcPr>
          <w:p w14:paraId="78A2E2F0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</w:tcPr>
          <w:p w14:paraId="1BE8F931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</w:tcPr>
          <w:p w14:paraId="53AC84C5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</w:tcPr>
          <w:p w14:paraId="1C6E6DB5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035" w:type="dxa"/>
            <w:vAlign w:val="center"/>
          </w:tcPr>
          <w:p w14:paraId="5373810F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736456" w:rsidRPr="00AE69CE" w14:paraId="1B12EFCC" w14:textId="77777777" w:rsidTr="00AD1DDC">
        <w:trPr>
          <w:trHeight w:val="271"/>
          <w:jc w:val="center"/>
        </w:trPr>
        <w:tc>
          <w:tcPr>
            <w:tcW w:w="2095" w:type="dxa"/>
            <w:shd w:val="clear" w:color="auto" w:fill="auto"/>
          </w:tcPr>
          <w:p w14:paraId="39D813CE" w14:textId="77777777" w:rsidR="00736456" w:rsidRPr="00AE69CE" w:rsidRDefault="00736456" w:rsidP="00AD1DDC">
            <w:pPr>
              <w:rPr>
                <w:rFonts w:ascii="Verdana" w:hAnsi="Verdana"/>
                <w:b/>
                <w:sz w:val="16"/>
              </w:rPr>
            </w:pPr>
            <w:r w:rsidRPr="00AE69CE">
              <w:rPr>
                <w:rFonts w:ascii="Verdana" w:hAnsi="Verdana"/>
                <w:b/>
                <w:sz w:val="16"/>
              </w:rPr>
              <w:t>CUSTO ACUMULADO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17C891F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11A54873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CD9239F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013834F3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4540BDE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07582955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</w:tcPr>
          <w:p w14:paraId="5C364D1C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</w:tcPr>
          <w:p w14:paraId="2A3923F5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</w:tcPr>
          <w:p w14:paraId="6D254059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</w:tcPr>
          <w:p w14:paraId="49228813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</w:tcPr>
          <w:p w14:paraId="4CCB108D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</w:tcPr>
          <w:p w14:paraId="2546CE49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</w:tcPr>
          <w:p w14:paraId="286490ED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</w:tcPr>
          <w:p w14:paraId="351895BC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</w:tcPr>
          <w:p w14:paraId="0B352BA3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035" w:type="dxa"/>
            <w:vAlign w:val="center"/>
          </w:tcPr>
          <w:p w14:paraId="11D7B3A1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</w:tr>
    </w:tbl>
    <w:p w14:paraId="40862373" w14:textId="77777777" w:rsidR="007073B6" w:rsidRPr="00AE69CE" w:rsidRDefault="007073B6" w:rsidP="001B0B47">
      <w:pPr>
        <w:pStyle w:val="Seo"/>
      </w:pPr>
    </w:p>
    <w:p w14:paraId="750AD169" w14:textId="77777777" w:rsidR="00736456" w:rsidRPr="00AE69CE" w:rsidRDefault="00736456" w:rsidP="001B0B47">
      <w:pPr>
        <w:pStyle w:val="Seo"/>
      </w:pPr>
      <w:r w:rsidRPr="00AE69CE">
        <w:t>TABELA 3- ORÇAMENTO DO PROJETO (PRÉDIO ADMINISTRATIVO)</w:t>
      </w:r>
    </w:p>
    <w:tbl>
      <w:tblPr>
        <w:tblW w:w="13756" w:type="dxa"/>
        <w:jc w:val="center"/>
        <w:tblBorders>
          <w:top w:val="single" w:sz="4" w:space="0" w:color="262626"/>
          <w:left w:val="single" w:sz="4" w:space="0" w:color="262626"/>
          <w:bottom w:val="single" w:sz="4" w:space="0" w:color="262626"/>
          <w:right w:val="single" w:sz="4" w:space="0" w:color="262626"/>
          <w:insideH w:val="single" w:sz="4" w:space="0" w:color="262626"/>
          <w:insideV w:val="single" w:sz="4" w:space="0" w:color="262626"/>
        </w:tblBorders>
        <w:tblLayout w:type="fixed"/>
        <w:tblLook w:val="04A0" w:firstRow="1" w:lastRow="0" w:firstColumn="1" w:lastColumn="0" w:noHBand="0" w:noVBand="1"/>
      </w:tblPr>
      <w:tblGrid>
        <w:gridCol w:w="2095"/>
        <w:gridCol w:w="708"/>
        <w:gridCol w:w="708"/>
        <w:gridCol w:w="709"/>
        <w:gridCol w:w="708"/>
        <w:gridCol w:w="709"/>
        <w:gridCol w:w="708"/>
        <w:gridCol w:w="708"/>
        <w:gridCol w:w="709"/>
        <w:gridCol w:w="708"/>
        <w:gridCol w:w="709"/>
        <w:gridCol w:w="708"/>
        <w:gridCol w:w="708"/>
        <w:gridCol w:w="709"/>
        <w:gridCol w:w="708"/>
        <w:gridCol w:w="709"/>
        <w:gridCol w:w="1035"/>
      </w:tblGrid>
      <w:tr w:rsidR="00736456" w:rsidRPr="00AE69CE" w14:paraId="4FF9AC91" w14:textId="77777777" w:rsidTr="00AD1DDC">
        <w:trPr>
          <w:trHeight w:val="255"/>
          <w:jc w:val="center"/>
        </w:trPr>
        <w:tc>
          <w:tcPr>
            <w:tcW w:w="2095" w:type="dxa"/>
            <w:shd w:val="clear" w:color="auto" w:fill="D9D9D9"/>
          </w:tcPr>
          <w:p w14:paraId="3B1092CB" w14:textId="77777777" w:rsidR="00736456" w:rsidRPr="00AE69CE" w:rsidRDefault="00736456" w:rsidP="00AD1DDC">
            <w:pPr>
              <w:jc w:val="center"/>
              <w:rPr>
                <w:rFonts w:ascii="Verdana" w:hAnsi="Verdana"/>
                <w:b/>
                <w:sz w:val="18"/>
              </w:rPr>
            </w:pPr>
            <w:r w:rsidRPr="00AE69CE">
              <w:rPr>
                <w:rFonts w:ascii="Verdana" w:hAnsi="Verdana"/>
                <w:b/>
                <w:sz w:val="18"/>
              </w:rPr>
              <w:t>Deliverable</w:t>
            </w:r>
          </w:p>
        </w:tc>
        <w:tc>
          <w:tcPr>
            <w:tcW w:w="708" w:type="dxa"/>
            <w:shd w:val="clear" w:color="auto" w:fill="D9D9D9"/>
          </w:tcPr>
          <w:p w14:paraId="05DC5416" w14:textId="77777777" w:rsidR="00736456" w:rsidRPr="00AE69CE" w:rsidRDefault="00736456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M1</w:t>
            </w:r>
          </w:p>
        </w:tc>
        <w:tc>
          <w:tcPr>
            <w:tcW w:w="708" w:type="dxa"/>
            <w:shd w:val="clear" w:color="auto" w:fill="D9D9D9"/>
          </w:tcPr>
          <w:p w14:paraId="70927767" w14:textId="77777777" w:rsidR="00736456" w:rsidRPr="00AE69CE" w:rsidRDefault="00736456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M2</w:t>
            </w:r>
          </w:p>
        </w:tc>
        <w:tc>
          <w:tcPr>
            <w:tcW w:w="709" w:type="dxa"/>
            <w:shd w:val="clear" w:color="auto" w:fill="D9D9D9"/>
          </w:tcPr>
          <w:p w14:paraId="3DFB9916" w14:textId="77777777" w:rsidR="00736456" w:rsidRPr="00AE69CE" w:rsidRDefault="00736456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M3</w:t>
            </w:r>
          </w:p>
        </w:tc>
        <w:tc>
          <w:tcPr>
            <w:tcW w:w="708" w:type="dxa"/>
            <w:shd w:val="clear" w:color="auto" w:fill="D9D9D9"/>
          </w:tcPr>
          <w:p w14:paraId="782CC5C5" w14:textId="77777777" w:rsidR="00736456" w:rsidRPr="00AE69CE" w:rsidRDefault="00736456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M4</w:t>
            </w:r>
          </w:p>
        </w:tc>
        <w:tc>
          <w:tcPr>
            <w:tcW w:w="709" w:type="dxa"/>
            <w:shd w:val="clear" w:color="auto" w:fill="D9D9D9"/>
          </w:tcPr>
          <w:p w14:paraId="68ABFC2B" w14:textId="77777777" w:rsidR="00736456" w:rsidRPr="00AE69CE" w:rsidRDefault="00736456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M5</w:t>
            </w:r>
          </w:p>
        </w:tc>
        <w:tc>
          <w:tcPr>
            <w:tcW w:w="708" w:type="dxa"/>
            <w:shd w:val="clear" w:color="auto" w:fill="D9D9D9"/>
          </w:tcPr>
          <w:p w14:paraId="28F5E327" w14:textId="77777777" w:rsidR="00736456" w:rsidRPr="00AE69CE" w:rsidRDefault="00736456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M6</w:t>
            </w:r>
          </w:p>
        </w:tc>
        <w:tc>
          <w:tcPr>
            <w:tcW w:w="708" w:type="dxa"/>
            <w:shd w:val="clear" w:color="auto" w:fill="D9D9D9"/>
          </w:tcPr>
          <w:p w14:paraId="7C18075C" w14:textId="77777777" w:rsidR="00736456" w:rsidRPr="00AE69CE" w:rsidRDefault="00736456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M7</w:t>
            </w:r>
          </w:p>
        </w:tc>
        <w:tc>
          <w:tcPr>
            <w:tcW w:w="709" w:type="dxa"/>
            <w:shd w:val="clear" w:color="auto" w:fill="D9D9D9"/>
          </w:tcPr>
          <w:p w14:paraId="40DF5D77" w14:textId="77777777" w:rsidR="00736456" w:rsidRPr="00AE69CE" w:rsidRDefault="00736456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M8</w:t>
            </w:r>
          </w:p>
        </w:tc>
        <w:tc>
          <w:tcPr>
            <w:tcW w:w="708" w:type="dxa"/>
            <w:shd w:val="clear" w:color="auto" w:fill="D9D9D9"/>
          </w:tcPr>
          <w:p w14:paraId="5411809C" w14:textId="77777777" w:rsidR="00736456" w:rsidRPr="00AE69CE" w:rsidRDefault="00736456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M9</w:t>
            </w:r>
          </w:p>
        </w:tc>
        <w:tc>
          <w:tcPr>
            <w:tcW w:w="709" w:type="dxa"/>
            <w:shd w:val="clear" w:color="auto" w:fill="D9D9D9"/>
          </w:tcPr>
          <w:p w14:paraId="3E7FCD78" w14:textId="77777777" w:rsidR="00736456" w:rsidRPr="00AE69CE" w:rsidRDefault="00736456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M10</w:t>
            </w:r>
          </w:p>
        </w:tc>
        <w:tc>
          <w:tcPr>
            <w:tcW w:w="708" w:type="dxa"/>
            <w:shd w:val="clear" w:color="auto" w:fill="D9D9D9"/>
          </w:tcPr>
          <w:p w14:paraId="47FA448B" w14:textId="77777777" w:rsidR="00736456" w:rsidRPr="00AE69CE" w:rsidRDefault="00736456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M11</w:t>
            </w:r>
          </w:p>
        </w:tc>
        <w:tc>
          <w:tcPr>
            <w:tcW w:w="708" w:type="dxa"/>
            <w:shd w:val="clear" w:color="auto" w:fill="D9D9D9"/>
          </w:tcPr>
          <w:p w14:paraId="67245B11" w14:textId="77777777" w:rsidR="00736456" w:rsidRPr="00AE69CE" w:rsidRDefault="00736456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M12</w:t>
            </w:r>
          </w:p>
        </w:tc>
        <w:tc>
          <w:tcPr>
            <w:tcW w:w="709" w:type="dxa"/>
            <w:shd w:val="clear" w:color="auto" w:fill="D9D9D9"/>
          </w:tcPr>
          <w:p w14:paraId="78C67B75" w14:textId="77777777" w:rsidR="00736456" w:rsidRPr="00AE69CE" w:rsidRDefault="00736456" w:rsidP="00AD1DDC">
            <w:pPr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M13</w:t>
            </w:r>
          </w:p>
        </w:tc>
        <w:tc>
          <w:tcPr>
            <w:tcW w:w="708" w:type="dxa"/>
            <w:shd w:val="clear" w:color="auto" w:fill="D9D9D9"/>
          </w:tcPr>
          <w:p w14:paraId="717B2100" w14:textId="77777777" w:rsidR="00736456" w:rsidRPr="00AE69CE" w:rsidRDefault="00736456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M14</w:t>
            </w:r>
          </w:p>
        </w:tc>
        <w:tc>
          <w:tcPr>
            <w:tcW w:w="709" w:type="dxa"/>
            <w:shd w:val="clear" w:color="auto" w:fill="D9D9D9"/>
          </w:tcPr>
          <w:p w14:paraId="1BADF39D" w14:textId="77777777" w:rsidR="00736456" w:rsidRPr="00AE69CE" w:rsidRDefault="00736456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M15</w:t>
            </w:r>
          </w:p>
        </w:tc>
        <w:tc>
          <w:tcPr>
            <w:tcW w:w="1035" w:type="dxa"/>
            <w:shd w:val="clear" w:color="auto" w:fill="D9D9D9"/>
          </w:tcPr>
          <w:p w14:paraId="7B679630" w14:textId="77777777" w:rsidR="00736456" w:rsidRPr="00AE69CE" w:rsidRDefault="00736456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TOTAL</w:t>
            </w:r>
          </w:p>
        </w:tc>
      </w:tr>
      <w:tr w:rsidR="008421ED" w:rsidRPr="00AE69CE" w14:paraId="25FC874B" w14:textId="77777777" w:rsidTr="008421ED">
        <w:trPr>
          <w:trHeight w:val="255"/>
          <w:jc w:val="center"/>
        </w:trPr>
        <w:tc>
          <w:tcPr>
            <w:tcW w:w="2095" w:type="dxa"/>
            <w:shd w:val="clear" w:color="auto" w:fill="auto"/>
            <w:vAlign w:val="bottom"/>
          </w:tcPr>
          <w:p w14:paraId="385E1DB4" w14:textId="77777777" w:rsidR="008421ED" w:rsidRPr="00AE69CE" w:rsidRDefault="008421ED" w:rsidP="008421ED">
            <w:pPr>
              <w:jc w:val="left"/>
              <w:rPr>
                <w:rFonts w:ascii="Verdana" w:hAnsi="Verdana" w:cs="Calibri"/>
                <w:b/>
                <w:color w:val="000000"/>
                <w:sz w:val="16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16"/>
                <w:szCs w:val="22"/>
              </w:rPr>
              <w:t>Terraplanagem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DA652DE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noProof w:val="0"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1100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0C5C545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300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2DD1DD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ED8F768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982ED1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D48E030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6FCD9097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3C30D423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3847101E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19421ABB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18082485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0B6DB8B8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0B541961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345E49FF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2049987A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35" w:type="dxa"/>
            <w:vAlign w:val="center"/>
          </w:tcPr>
          <w:p w14:paraId="426B35D2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noProof w:val="0"/>
                <w:color w:val="000000"/>
                <w:sz w:val="20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20"/>
              </w:rPr>
              <w:t>1.400</w:t>
            </w:r>
          </w:p>
        </w:tc>
      </w:tr>
      <w:tr w:rsidR="008421ED" w:rsidRPr="00AE69CE" w14:paraId="1852EF49" w14:textId="77777777" w:rsidTr="008421ED">
        <w:trPr>
          <w:trHeight w:val="255"/>
          <w:jc w:val="center"/>
        </w:trPr>
        <w:tc>
          <w:tcPr>
            <w:tcW w:w="2095" w:type="dxa"/>
            <w:shd w:val="clear" w:color="auto" w:fill="auto"/>
            <w:vAlign w:val="bottom"/>
          </w:tcPr>
          <w:p w14:paraId="63DEFF17" w14:textId="77777777" w:rsidR="008421ED" w:rsidRPr="00AE69CE" w:rsidRDefault="008421ED" w:rsidP="008421ED">
            <w:pPr>
              <w:jc w:val="left"/>
              <w:rPr>
                <w:rFonts w:ascii="Verdana" w:hAnsi="Verdana" w:cs="Calibri"/>
                <w:b/>
                <w:color w:val="000000"/>
                <w:sz w:val="16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16"/>
                <w:szCs w:val="22"/>
              </w:rPr>
              <w:t>Fundações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CED140E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E276336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250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15C77D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300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692DB14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EB71D9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57B54AA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176BFEDD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251D1690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67F76794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194D8DBB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4F43072A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5976B3FE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39E3FA08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79FBC7D0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4B2D7EA2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35" w:type="dxa"/>
            <w:vAlign w:val="center"/>
          </w:tcPr>
          <w:p w14:paraId="2B5FE14C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20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20"/>
              </w:rPr>
              <w:t>700</w:t>
            </w:r>
          </w:p>
        </w:tc>
      </w:tr>
      <w:tr w:rsidR="008421ED" w:rsidRPr="00AE69CE" w14:paraId="5F36DDF8" w14:textId="77777777" w:rsidTr="008421ED">
        <w:trPr>
          <w:trHeight w:val="255"/>
          <w:jc w:val="center"/>
        </w:trPr>
        <w:tc>
          <w:tcPr>
            <w:tcW w:w="2095" w:type="dxa"/>
            <w:shd w:val="clear" w:color="auto" w:fill="auto"/>
            <w:vAlign w:val="bottom"/>
          </w:tcPr>
          <w:p w14:paraId="40B292B8" w14:textId="77777777" w:rsidR="008421ED" w:rsidRPr="00AE69CE" w:rsidRDefault="008421ED" w:rsidP="008421ED">
            <w:pPr>
              <w:jc w:val="left"/>
              <w:rPr>
                <w:rFonts w:ascii="Verdana" w:hAnsi="Verdana" w:cs="Calibri"/>
                <w:b/>
                <w:color w:val="000000"/>
                <w:sz w:val="16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16"/>
                <w:szCs w:val="22"/>
              </w:rPr>
              <w:t>Estrutura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DB37676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8D449A3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19B19A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BBF546A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600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161677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700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868904B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500</w:t>
            </w:r>
          </w:p>
        </w:tc>
        <w:tc>
          <w:tcPr>
            <w:tcW w:w="708" w:type="dxa"/>
            <w:vAlign w:val="center"/>
          </w:tcPr>
          <w:p w14:paraId="0E748EE0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300</w:t>
            </w:r>
          </w:p>
        </w:tc>
        <w:tc>
          <w:tcPr>
            <w:tcW w:w="709" w:type="dxa"/>
            <w:vAlign w:val="center"/>
          </w:tcPr>
          <w:p w14:paraId="2899E3FE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32CC5F17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6568CAB2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00350A9A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0DE453B2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0B6B8B6A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37D028BF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47B7FF1C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35" w:type="dxa"/>
            <w:vAlign w:val="center"/>
          </w:tcPr>
          <w:p w14:paraId="78C2AB69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20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20"/>
              </w:rPr>
              <w:t>2.100</w:t>
            </w:r>
          </w:p>
        </w:tc>
      </w:tr>
      <w:tr w:rsidR="008421ED" w:rsidRPr="00AE69CE" w14:paraId="3F754FC4" w14:textId="77777777" w:rsidTr="008421ED">
        <w:trPr>
          <w:trHeight w:val="255"/>
          <w:jc w:val="center"/>
        </w:trPr>
        <w:tc>
          <w:tcPr>
            <w:tcW w:w="2095" w:type="dxa"/>
            <w:shd w:val="clear" w:color="auto" w:fill="auto"/>
            <w:vAlign w:val="bottom"/>
          </w:tcPr>
          <w:p w14:paraId="56EE52A0" w14:textId="77777777" w:rsidR="008421ED" w:rsidRPr="00AE69CE" w:rsidRDefault="008421ED" w:rsidP="008421ED">
            <w:pPr>
              <w:jc w:val="left"/>
              <w:rPr>
                <w:rFonts w:ascii="Verdana" w:hAnsi="Verdana" w:cs="Calibri"/>
                <w:b/>
                <w:color w:val="000000"/>
                <w:sz w:val="16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16"/>
                <w:szCs w:val="22"/>
              </w:rPr>
              <w:t>Paredes e vedações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FE4B4AC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3F3D737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9443AE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EF536DC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468F28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DEEC779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0C6753E9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500</w:t>
            </w:r>
          </w:p>
        </w:tc>
        <w:tc>
          <w:tcPr>
            <w:tcW w:w="709" w:type="dxa"/>
            <w:vAlign w:val="center"/>
          </w:tcPr>
          <w:p w14:paraId="730ADB25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200</w:t>
            </w:r>
          </w:p>
        </w:tc>
        <w:tc>
          <w:tcPr>
            <w:tcW w:w="708" w:type="dxa"/>
            <w:vAlign w:val="center"/>
          </w:tcPr>
          <w:p w14:paraId="028621EA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6ECFD111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359468D2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19862392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4A0F655D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4BB08C02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4EF7FFCB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35" w:type="dxa"/>
            <w:vAlign w:val="center"/>
          </w:tcPr>
          <w:p w14:paraId="1B1CEB23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20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20"/>
              </w:rPr>
              <w:t>700</w:t>
            </w:r>
          </w:p>
        </w:tc>
      </w:tr>
      <w:tr w:rsidR="008421ED" w:rsidRPr="00AE69CE" w14:paraId="68559061" w14:textId="77777777" w:rsidTr="008421ED">
        <w:trPr>
          <w:trHeight w:val="271"/>
          <w:jc w:val="center"/>
        </w:trPr>
        <w:tc>
          <w:tcPr>
            <w:tcW w:w="2095" w:type="dxa"/>
            <w:shd w:val="clear" w:color="auto" w:fill="auto"/>
            <w:vAlign w:val="bottom"/>
          </w:tcPr>
          <w:p w14:paraId="1281F8EF" w14:textId="77777777" w:rsidR="008421ED" w:rsidRPr="00AE69CE" w:rsidRDefault="008421ED" w:rsidP="008421ED">
            <w:pPr>
              <w:jc w:val="left"/>
              <w:rPr>
                <w:rFonts w:ascii="Verdana" w:hAnsi="Verdana" w:cs="Calibri"/>
                <w:b/>
                <w:color w:val="000000"/>
                <w:sz w:val="16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16"/>
                <w:szCs w:val="22"/>
              </w:rPr>
              <w:t>Cobertura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F379D6D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39F25B5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7652B0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54F2426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2A832C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1F6FFC2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1BBE87FA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777334C5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400</w:t>
            </w:r>
          </w:p>
        </w:tc>
        <w:tc>
          <w:tcPr>
            <w:tcW w:w="708" w:type="dxa"/>
            <w:vAlign w:val="center"/>
          </w:tcPr>
          <w:p w14:paraId="19BC5730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300</w:t>
            </w:r>
          </w:p>
        </w:tc>
        <w:tc>
          <w:tcPr>
            <w:tcW w:w="709" w:type="dxa"/>
            <w:vAlign w:val="center"/>
          </w:tcPr>
          <w:p w14:paraId="69699C62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13A1548A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2F34EC0E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1C509839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5AEC92F4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40CE8916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35" w:type="dxa"/>
            <w:vAlign w:val="center"/>
          </w:tcPr>
          <w:p w14:paraId="4E6DE0CA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20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20"/>
              </w:rPr>
              <w:t>700</w:t>
            </w:r>
          </w:p>
        </w:tc>
      </w:tr>
      <w:tr w:rsidR="008421ED" w:rsidRPr="00AE69CE" w14:paraId="6E882339" w14:textId="77777777" w:rsidTr="008421ED">
        <w:trPr>
          <w:trHeight w:val="271"/>
          <w:jc w:val="center"/>
        </w:trPr>
        <w:tc>
          <w:tcPr>
            <w:tcW w:w="2095" w:type="dxa"/>
            <w:shd w:val="clear" w:color="auto" w:fill="auto"/>
            <w:vAlign w:val="bottom"/>
          </w:tcPr>
          <w:p w14:paraId="3590C1C4" w14:textId="77777777" w:rsidR="008421ED" w:rsidRPr="00AE69CE" w:rsidRDefault="008421ED" w:rsidP="008421ED">
            <w:pPr>
              <w:jc w:val="left"/>
              <w:rPr>
                <w:rFonts w:ascii="Verdana" w:hAnsi="Verdana" w:cs="Calibri"/>
                <w:b/>
                <w:color w:val="000000"/>
                <w:sz w:val="16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16"/>
                <w:szCs w:val="22"/>
              </w:rPr>
              <w:t>Elétrica/Hidráulica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D663E98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67BFE26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D1C2BB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3287259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B7A841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DBEC36B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0A5BB8D1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7BCDCE56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700</w:t>
            </w:r>
          </w:p>
        </w:tc>
        <w:tc>
          <w:tcPr>
            <w:tcW w:w="708" w:type="dxa"/>
            <w:vAlign w:val="center"/>
          </w:tcPr>
          <w:p w14:paraId="2171C416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1100</w:t>
            </w:r>
          </w:p>
        </w:tc>
        <w:tc>
          <w:tcPr>
            <w:tcW w:w="709" w:type="dxa"/>
            <w:vAlign w:val="center"/>
          </w:tcPr>
          <w:p w14:paraId="247C49CC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300</w:t>
            </w:r>
          </w:p>
        </w:tc>
        <w:tc>
          <w:tcPr>
            <w:tcW w:w="708" w:type="dxa"/>
            <w:vAlign w:val="center"/>
          </w:tcPr>
          <w:p w14:paraId="4F27EDBA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49D7D183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778D595D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04AA4FA2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14BD9D4C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35" w:type="dxa"/>
            <w:vAlign w:val="center"/>
          </w:tcPr>
          <w:p w14:paraId="49481CDD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20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20"/>
              </w:rPr>
              <w:t>2.100</w:t>
            </w:r>
          </w:p>
        </w:tc>
      </w:tr>
      <w:tr w:rsidR="008421ED" w:rsidRPr="00AE69CE" w14:paraId="4FCE5818" w14:textId="77777777" w:rsidTr="008421ED">
        <w:trPr>
          <w:trHeight w:val="271"/>
          <w:jc w:val="center"/>
        </w:trPr>
        <w:tc>
          <w:tcPr>
            <w:tcW w:w="2095" w:type="dxa"/>
            <w:shd w:val="clear" w:color="auto" w:fill="auto"/>
            <w:vAlign w:val="bottom"/>
          </w:tcPr>
          <w:p w14:paraId="77BC32D8" w14:textId="77777777" w:rsidR="008421ED" w:rsidRPr="00AE69CE" w:rsidRDefault="008421ED" w:rsidP="008421ED">
            <w:pPr>
              <w:jc w:val="left"/>
              <w:rPr>
                <w:rFonts w:ascii="Verdana" w:hAnsi="Verdana" w:cs="Calibri"/>
                <w:b/>
                <w:color w:val="000000"/>
                <w:sz w:val="16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16"/>
                <w:szCs w:val="22"/>
              </w:rPr>
              <w:t>Acabamentos / Revestimentos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9F79377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9E0ED9B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08480C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9C0CE32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B34C34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D7F19EC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60121A98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31932B56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75F24E37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6BAF9B39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1100</w:t>
            </w:r>
          </w:p>
        </w:tc>
        <w:tc>
          <w:tcPr>
            <w:tcW w:w="708" w:type="dxa"/>
            <w:vAlign w:val="center"/>
          </w:tcPr>
          <w:p w14:paraId="4AE2D4AA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1400</w:t>
            </w:r>
          </w:p>
        </w:tc>
        <w:tc>
          <w:tcPr>
            <w:tcW w:w="708" w:type="dxa"/>
            <w:vAlign w:val="center"/>
          </w:tcPr>
          <w:p w14:paraId="7B055A71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1300</w:t>
            </w:r>
          </w:p>
        </w:tc>
        <w:tc>
          <w:tcPr>
            <w:tcW w:w="709" w:type="dxa"/>
            <w:vAlign w:val="center"/>
          </w:tcPr>
          <w:p w14:paraId="176B9558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1100</w:t>
            </w:r>
          </w:p>
        </w:tc>
        <w:tc>
          <w:tcPr>
            <w:tcW w:w="708" w:type="dxa"/>
            <w:vAlign w:val="center"/>
          </w:tcPr>
          <w:p w14:paraId="154D00DA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4626614B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35" w:type="dxa"/>
            <w:vAlign w:val="center"/>
          </w:tcPr>
          <w:p w14:paraId="496F59A1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20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20"/>
              </w:rPr>
              <w:t>4.900</w:t>
            </w:r>
          </w:p>
        </w:tc>
      </w:tr>
      <w:tr w:rsidR="008421ED" w:rsidRPr="00AE69CE" w14:paraId="0660B6B2" w14:textId="77777777" w:rsidTr="008421ED">
        <w:trPr>
          <w:trHeight w:val="271"/>
          <w:jc w:val="center"/>
        </w:trPr>
        <w:tc>
          <w:tcPr>
            <w:tcW w:w="2095" w:type="dxa"/>
            <w:shd w:val="clear" w:color="auto" w:fill="auto"/>
            <w:vAlign w:val="bottom"/>
          </w:tcPr>
          <w:p w14:paraId="3A166C0F" w14:textId="77777777" w:rsidR="008421ED" w:rsidRPr="00AE69CE" w:rsidRDefault="008421ED" w:rsidP="008421ED">
            <w:pPr>
              <w:jc w:val="left"/>
              <w:rPr>
                <w:rFonts w:ascii="Verdana" w:hAnsi="Verdana" w:cs="Calibri"/>
                <w:b/>
                <w:color w:val="000000"/>
                <w:sz w:val="16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16"/>
                <w:szCs w:val="22"/>
              </w:rPr>
              <w:t>Áreas externas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93C3F0A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74B0FF6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B04C73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771A9D4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8CD984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C81A34C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14628EAD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24084443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6C2F87C4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76786AB4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04A26904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65A36809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48DB1A34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18891D2D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900</w:t>
            </w:r>
          </w:p>
        </w:tc>
        <w:tc>
          <w:tcPr>
            <w:tcW w:w="709" w:type="dxa"/>
            <w:vAlign w:val="center"/>
          </w:tcPr>
          <w:p w14:paraId="5F310A7B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035" w:type="dxa"/>
            <w:vAlign w:val="center"/>
          </w:tcPr>
          <w:p w14:paraId="776C074B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20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20"/>
              </w:rPr>
              <w:t>1.100</w:t>
            </w:r>
          </w:p>
        </w:tc>
      </w:tr>
      <w:tr w:rsidR="008421ED" w:rsidRPr="00AE69CE" w14:paraId="1A3DCEBF" w14:textId="77777777" w:rsidTr="008421ED">
        <w:trPr>
          <w:trHeight w:val="271"/>
          <w:jc w:val="center"/>
        </w:trPr>
        <w:tc>
          <w:tcPr>
            <w:tcW w:w="2095" w:type="dxa"/>
            <w:shd w:val="clear" w:color="auto" w:fill="auto"/>
            <w:vAlign w:val="bottom"/>
          </w:tcPr>
          <w:p w14:paraId="474D7440" w14:textId="77777777" w:rsidR="008421ED" w:rsidRPr="00AE69CE" w:rsidRDefault="008421ED" w:rsidP="008421ED">
            <w:pPr>
              <w:jc w:val="left"/>
              <w:rPr>
                <w:rFonts w:ascii="Verdana" w:hAnsi="Verdana" w:cs="Calibri"/>
                <w:b/>
                <w:color w:val="000000"/>
                <w:sz w:val="16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16"/>
                <w:szCs w:val="22"/>
              </w:rPr>
              <w:t>Limpeza final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1718DD3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C5A9192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8F778A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FE9C4EB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3458C4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13E3889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3B0BB7BC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4B948A94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1C951D18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1F89E695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085F92D6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5590D1C4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2FCC249F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45A5A820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7F2FAE96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035" w:type="dxa"/>
            <w:vAlign w:val="center"/>
          </w:tcPr>
          <w:p w14:paraId="63499DF6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20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20"/>
              </w:rPr>
              <w:t>300</w:t>
            </w:r>
          </w:p>
        </w:tc>
      </w:tr>
      <w:tr w:rsidR="00736456" w:rsidRPr="00AE69CE" w14:paraId="510EE071" w14:textId="77777777" w:rsidTr="00AD1DDC">
        <w:trPr>
          <w:trHeight w:val="271"/>
          <w:jc w:val="center"/>
        </w:trPr>
        <w:tc>
          <w:tcPr>
            <w:tcW w:w="2095" w:type="dxa"/>
            <w:shd w:val="clear" w:color="auto" w:fill="auto"/>
          </w:tcPr>
          <w:p w14:paraId="503129D6" w14:textId="77777777" w:rsidR="00736456" w:rsidRPr="00AE69CE" w:rsidRDefault="00736456" w:rsidP="00AD1DDC">
            <w:pPr>
              <w:rPr>
                <w:rFonts w:ascii="Verdana" w:hAnsi="Verdana"/>
                <w:b/>
                <w:sz w:val="16"/>
              </w:rPr>
            </w:pPr>
            <w:r w:rsidRPr="00AE69CE">
              <w:rPr>
                <w:rFonts w:ascii="Verdana" w:hAnsi="Verdana"/>
                <w:b/>
                <w:sz w:val="16"/>
              </w:rPr>
              <w:t>CUSTO TOTAL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91ED648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7F0F2BF8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416C28E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783285FE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54B5B42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76F8C1B9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</w:tcPr>
          <w:p w14:paraId="402CD2BD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</w:tcPr>
          <w:p w14:paraId="129D724E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</w:tcPr>
          <w:p w14:paraId="3D36E56A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</w:tcPr>
          <w:p w14:paraId="7E0BED7E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</w:tcPr>
          <w:p w14:paraId="2AA300BF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</w:tcPr>
          <w:p w14:paraId="4A607089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</w:tcPr>
          <w:p w14:paraId="70CA06BE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</w:tcPr>
          <w:p w14:paraId="11719219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</w:tcPr>
          <w:p w14:paraId="4CFE9249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035" w:type="dxa"/>
            <w:vAlign w:val="center"/>
          </w:tcPr>
          <w:p w14:paraId="5D3EE61D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736456" w:rsidRPr="00AE69CE" w14:paraId="4E67261B" w14:textId="77777777" w:rsidTr="00AD1DDC">
        <w:trPr>
          <w:trHeight w:val="271"/>
          <w:jc w:val="center"/>
        </w:trPr>
        <w:tc>
          <w:tcPr>
            <w:tcW w:w="2095" w:type="dxa"/>
            <w:shd w:val="clear" w:color="auto" w:fill="auto"/>
          </w:tcPr>
          <w:p w14:paraId="42C53D32" w14:textId="77777777" w:rsidR="00736456" w:rsidRPr="00AE69CE" w:rsidRDefault="00736456" w:rsidP="00AD1DDC">
            <w:pPr>
              <w:rPr>
                <w:rFonts w:ascii="Verdana" w:hAnsi="Verdana"/>
                <w:b/>
                <w:sz w:val="16"/>
              </w:rPr>
            </w:pPr>
            <w:r w:rsidRPr="00AE69CE">
              <w:rPr>
                <w:rFonts w:ascii="Verdana" w:hAnsi="Verdana"/>
                <w:b/>
                <w:sz w:val="16"/>
              </w:rPr>
              <w:t>CUSTO ACUMULADO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3C98174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04781443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DAE0F02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698269D6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B2313BA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1BB8B05F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</w:tcPr>
          <w:p w14:paraId="1752F246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</w:tcPr>
          <w:p w14:paraId="64251F06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</w:tcPr>
          <w:p w14:paraId="7F2420D6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</w:tcPr>
          <w:p w14:paraId="280CB505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</w:tcPr>
          <w:p w14:paraId="0A893D4A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</w:tcPr>
          <w:p w14:paraId="4E00E366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</w:tcPr>
          <w:p w14:paraId="13209DA5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</w:tcPr>
          <w:p w14:paraId="654C7165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</w:tcPr>
          <w:p w14:paraId="40A72135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035" w:type="dxa"/>
            <w:vAlign w:val="center"/>
          </w:tcPr>
          <w:p w14:paraId="66B1CF36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</w:tr>
    </w:tbl>
    <w:p w14:paraId="662DAB54" w14:textId="77777777" w:rsidR="006C55C8" w:rsidRPr="00AE69CE" w:rsidRDefault="006C55C8" w:rsidP="001B0B47">
      <w:pPr>
        <w:pStyle w:val="Seo"/>
        <w:sectPr w:rsidR="006C55C8" w:rsidRPr="00AE69CE" w:rsidSect="000C714C">
          <w:headerReference w:type="default" r:id="rId8"/>
          <w:footerReference w:type="default" r:id="rId9"/>
          <w:footnotePr>
            <w:numRestart w:val="eachPage"/>
          </w:footnotePr>
          <w:pgSz w:w="16840" w:h="11907" w:orient="landscape" w:code="9"/>
          <w:pgMar w:top="1418" w:right="1418" w:bottom="1418" w:left="1418" w:header="680" w:footer="680" w:gutter="0"/>
          <w:cols w:space="720"/>
          <w:docGrid w:linePitch="326"/>
        </w:sectPr>
      </w:pPr>
    </w:p>
    <w:p w14:paraId="0112A756" w14:textId="77777777" w:rsidR="00736456" w:rsidRPr="00AE69CE" w:rsidRDefault="006C55C8" w:rsidP="001B0B47">
      <w:pPr>
        <w:pStyle w:val="Seo"/>
      </w:pPr>
      <w:r w:rsidRPr="00AE69CE">
        <w:rPr>
          <w:b w:val="0"/>
        </w:rPr>
        <w:lastRenderedPageBreak/>
        <w:t xml:space="preserve">No mês de Setembro de 2015, o Conselho de Administração da GFK começou uma negociação para uma fusão com outra construtora de grande porte e todas as obras passaram por um processo de auditoria. O projeto da obra da </w:t>
      </w:r>
      <w:r w:rsidR="00DD74DD" w:rsidRPr="00AE69CE">
        <w:rPr>
          <w:b w:val="0"/>
        </w:rPr>
        <w:t>USP</w:t>
      </w:r>
      <w:r w:rsidRPr="00AE69CE">
        <w:rPr>
          <w:b w:val="0"/>
        </w:rPr>
        <w:t xml:space="preserve"> estava em seu 9º mês de execução, e a consultoria contratada para realizar o processo de auditoria identificou o seguinte status do projeto da </w:t>
      </w:r>
      <w:r w:rsidR="00DD74DD" w:rsidRPr="00AE69CE">
        <w:rPr>
          <w:b w:val="0"/>
        </w:rPr>
        <w:t>USP</w:t>
      </w:r>
      <w:r w:rsidRPr="00AE69CE">
        <w:t>:</w:t>
      </w:r>
    </w:p>
    <w:p w14:paraId="43AA3E59" w14:textId="77777777" w:rsidR="006C55C8" w:rsidRPr="00AE69CE" w:rsidRDefault="006C55C8" w:rsidP="001B0B47">
      <w:pPr>
        <w:pStyle w:val="Seo"/>
      </w:pPr>
    </w:p>
    <w:p w14:paraId="7526A755" w14:textId="77777777" w:rsidR="006C55C8" w:rsidRPr="00AE69CE" w:rsidRDefault="006C55C8" w:rsidP="001B0B47">
      <w:pPr>
        <w:pStyle w:val="Seo"/>
      </w:pPr>
      <w:r w:rsidRPr="00AE69CE">
        <w:t xml:space="preserve">TABELA </w:t>
      </w:r>
      <w:r w:rsidR="001F0DCC" w:rsidRPr="00AE69CE">
        <w:t>4</w:t>
      </w:r>
      <w:r w:rsidRPr="00AE69CE">
        <w:t xml:space="preserve"> – RELATÓRIO DE STATUS (ESCOLA POLITÉCNICA)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689"/>
        <w:gridCol w:w="2835"/>
        <w:gridCol w:w="2976"/>
      </w:tblGrid>
      <w:tr w:rsidR="006C55C8" w:rsidRPr="00AE69CE" w14:paraId="38383400" w14:textId="77777777" w:rsidTr="00BB65FE">
        <w:tc>
          <w:tcPr>
            <w:tcW w:w="2689" w:type="dxa"/>
            <w:vAlign w:val="center"/>
          </w:tcPr>
          <w:p w14:paraId="66EE6CBA" w14:textId="77777777" w:rsidR="006C55C8" w:rsidRPr="00AE69CE" w:rsidRDefault="006C55C8" w:rsidP="00BB65FE">
            <w:pPr>
              <w:jc w:val="center"/>
              <w:rPr>
                <w:rFonts w:ascii="Verdana" w:hAnsi="Verdana"/>
                <w:b/>
              </w:rPr>
            </w:pPr>
            <w:r w:rsidRPr="00AE69CE">
              <w:rPr>
                <w:rFonts w:ascii="Verdana" w:hAnsi="Verdana"/>
                <w:b/>
                <w:sz w:val="18"/>
              </w:rPr>
              <w:t>Deliverable</w:t>
            </w:r>
          </w:p>
        </w:tc>
        <w:tc>
          <w:tcPr>
            <w:tcW w:w="2835" w:type="dxa"/>
            <w:vAlign w:val="center"/>
          </w:tcPr>
          <w:p w14:paraId="63CDF75B" w14:textId="77777777" w:rsidR="006C55C8" w:rsidRPr="00AE69CE" w:rsidRDefault="006C55C8" w:rsidP="00BB65FE">
            <w:pPr>
              <w:jc w:val="center"/>
              <w:rPr>
                <w:rFonts w:ascii="Verdana" w:hAnsi="Verdana"/>
                <w:b/>
              </w:rPr>
            </w:pPr>
            <w:r w:rsidRPr="00AE69CE">
              <w:rPr>
                <w:rFonts w:ascii="Verdana" w:hAnsi="Verdana"/>
                <w:b/>
              </w:rPr>
              <w:t>% Medição</w:t>
            </w:r>
          </w:p>
        </w:tc>
        <w:tc>
          <w:tcPr>
            <w:tcW w:w="2976" w:type="dxa"/>
            <w:vAlign w:val="center"/>
          </w:tcPr>
          <w:p w14:paraId="6F974B74" w14:textId="77777777" w:rsidR="006C55C8" w:rsidRPr="00AE69CE" w:rsidRDefault="006C55C8" w:rsidP="00BB65FE">
            <w:pPr>
              <w:jc w:val="center"/>
              <w:rPr>
                <w:rFonts w:ascii="Verdana" w:hAnsi="Verdana"/>
                <w:b/>
              </w:rPr>
            </w:pPr>
            <w:r w:rsidRPr="00AE69CE">
              <w:rPr>
                <w:rFonts w:ascii="Verdana" w:hAnsi="Verdana"/>
                <w:b/>
              </w:rPr>
              <w:t xml:space="preserve">Custo Real (CR)* </w:t>
            </w:r>
          </w:p>
          <w:p w14:paraId="1A36827A" w14:textId="77777777" w:rsidR="006C55C8" w:rsidRPr="00AE69CE" w:rsidRDefault="006C55C8" w:rsidP="00BB65FE">
            <w:pPr>
              <w:jc w:val="center"/>
              <w:rPr>
                <w:rFonts w:ascii="Verdana" w:hAnsi="Verdana"/>
                <w:b/>
              </w:rPr>
            </w:pPr>
          </w:p>
        </w:tc>
      </w:tr>
      <w:tr w:rsidR="006C55C8" w:rsidRPr="00AE69CE" w14:paraId="44491D64" w14:textId="77777777" w:rsidTr="00BB65FE">
        <w:tc>
          <w:tcPr>
            <w:tcW w:w="2689" w:type="dxa"/>
            <w:vAlign w:val="bottom"/>
          </w:tcPr>
          <w:p w14:paraId="5F2FA7E2" w14:textId="77777777" w:rsidR="006C55C8" w:rsidRPr="00AE69CE" w:rsidRDefault="006C55C8" w:rsidP="006C55C8">
            <w:pPr>
              <w:jc w:val="left"/>
              <w:rPr>
                <w:rFonts w:ascii="Verdana" w:hAnsi="Verdana" w:cs="Calibri"/>
                <w:b/>
                <w:noProof w:val="0"/>
                <w:color w:val="000000"/>
                <w:sz w:val="22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22"/>
                <w:szCs w:val="22"/>
              </w:rPr>
              <w:t>Terraplanagem</w:t>
            </w:r>
          </w:p>
        </w:tc>
        <w:tc>
          <w:tcPr>
            <w:tcW w:w="2835" w:type="dxa"/>
          </w:tcPr>
          <w:p w14:paraId="424878AC" w14:textId="77777777" w:rsidR="006C55C8" w:rsidRPr="00AE69CE" w:rsidRDefault="006C55C8" w:rsidP="006C55C8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100</w:t>
            </w:r>
          </w:p>
        </w:tc>
        <w:tc>
          <w:tcPr>
            <w:tcW w:w="2976" w:type="dxa"/>
          </w:tcPr>
          <w:p w14:paraId="714A23B7" w14:textId="77777777" w:rsidR="006C55C8" w:rsidRPr="00AE69CE" w:rsidRDefault="006C55C8" w:rsidP="006C55C8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3.900</w:t>
            </w:r>
          </w:p>
        </w:tc>
      </w:tr>
      <w:tr w:rsidR="006C55C8" w:rsidRPr="00AE69CE" w14:paraId="594B7EC6" w14:textId="77777777" w:rsidTr="00BB65FE">
        <w:tc>
          <w:tcPr>
            <w:tcW w:w="2689" w:type="dxa"/>
            <w:vAlign w:val="bottom"/>
          </w:tcPr>
          <w:p w14:paraId="43F94D2F" w14:textId="77777777" w:rsidR="006C55C8" w:rsidRPr="00AE69CE" w:rsidRDefault="006C55C8" w:rsidP="006C55C8">
            <w:pPr>
              <w:rPr>
                <w:rFonts w:ascii="Verdana" w:hAnsi="Verdana" w:cs="Calibri"/>
                <w:b/>
                <w:color w:val="000000"/>
                <w:sz w:val="22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22"/>
                <w:szCs w:val="22"/>
              </w:rPr>
              <w:t>Fundações</w:t>
            </w:r>
          </w:p>
        </w:tc>
        <w:tc>
          <w:tcPr>
            <w:tcW w:w="2835" w:type="dxa"/>
          </w:tcPr>
          <w:p w14:paraId="4E12E555" w14:textId="77777777" w:rsidR="006C55C8" w:rsidRPr="00AE69CE" w:rsidRDefault="006C55C8" w:rsidP="006C55C8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100</w:t>
            </w:r>
          </w:p>
        </w:tc>
        <w:tc>
          <w:tcPr>
            <w:tcW w:w="2976" w:type="dxa"/>
          </w:tcPr>
          <w:p w14:paraId="45F4BEE0" w14:textId="77777777" w:rsidR="006C55C8" w:rsidRPr="00AE69CE" w:rsidRDefault="006C55C8" w:rsidP="006C55C8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2.180</w:t>
            </w:r>
          </w:p>
        </w:tc>
      </w:tr>
      <w:tr w:rsidR="006C55C8" w:rsidRPr="00AE69CE" w14:paraId="7B912363" w14:textId="77777777" w:rsidTr="00BB65FE">
        <w:tc>
          <w:tcPr>
            <w:tcW w:w="2689" w:type="dxa"/>
            <w:vAlign w:val="bottom"/>
          </w:tcPr>
          <w:p w14:paraId="404B653F" w14:textId="77777777" w:rsidR="006C55C8" w:rsidRPr="00AE69CE" w:rsidRDefault="006C55C8" w:rsidP="006C55C8">
            <w:pPr>
              <w:rPr>
                <w:rFonts w:ascii="Verdana" w:hAnsi="Verdana" w:cs="Calibri"/>
                <w:b/>
                <w:color w:val="000000"/>
                <w:sz w:val="22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22"/>
                <w:szCs w:val="22"/>
              </w:rPr>
              <w:t>Estrutura</w:t>
            </w:r>
          </w:p>
        </w:tc>
        <w:tc>
          <w:tcPr>
            <w:tcW w:w="2835" w:type="dxa"/>
          </w:tcPr>
          <w:p w14:paraId="2777EA45" w14:textId="77777777" w:rsidR="006C55C8" w:rsidRPr="00AE69CE" w:rsidRDefault="006C55C8" w:rsidP="006C55C8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100</w:t>
            </w:r>
          </w:p>
        </w:tc>
        <w:tc>
          <w:tcPr>
            <w:tcW w:w="2976" w:type="dxa"/>
          </w:tcPr>
          <w:p w14:paraId="3E631E60" w14:textId="77777777" w:rsidR="006C55C8" w:rsidRPr="00AE69CE" w:rsidRDefault="006C55C8" w:rsidP="006C55C8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5.950</w:t>
            </w:r>
          </w:p>
        </w:tc>
      </w:tr>
      <w:tr w:rsidR="006C55C8" w:rsidRPr="00AE69CE" w14:paraId="6B17434F" w14:textId="77777777" w:rsidTr="00BB65FE">
        <w:tc>
          <w:tcPr>
            <w:tcW w:w="2689" w:type="dxa"/>
            <w:vAlign w:val="bottom"/>
          </w:tcPr>
          <w:p w14:paraId="0A0776FE" w14:textId="77777777" w:rsidR="006C55C8" w:rsidRPr="00AE69CE" w:rsidRDefault="006C55C8" w:rsidP="006C55C8">
            <w:pPr>
              <w:rPr>
                <w:rFonts w:ascii="Verdana" w:hAnsi="Verdana" w:cs="Calibri"/>
                <w:b/>
                <w:color w:val="000000"/>
                <w:sz w:val="22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22"/>
                <w:szCs w:val="22"/>
              </w:rPr>
              <w:t>Paredes e vedações</w:t>
            </w:r>
          </w:p>
        </w:tc>
        <w:tc>
          <w:tcPr>
            <w:tcW w:w="2835" w:type="dxa"/>
          </w:tcPr>
          <w:p w14:paraId="5B6CA2A6" w14:textId="77777777" w:rsidR="006C55C8" w:rsidRPr="00AE69CE" w:rsidRDefault="006C55C8" w:rsidP="006C55C8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90</w:t>
            </w:r>
          </w:p>
        </w:tc>
        <w:tc>
          <w:tcPr>
            <w:tcW w:w="2976" w:type="dxa"/>
          </w:tcPr>
          <w:p w14:paraId="71A892DE" w14:textId="77777777" w:rsidR="006C55C8" w:rsidRPr="00AE69CE" w:rsidRDefault="006C55C8" w:rsidP="006C55C8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2.190</w:t>
            </w:r>
          </w:p>
        </w:tc>
      </w:tr>
      <w:tr w:rsidR="006C55C8" w:rsidRPr="00AE69CE" w14:paraId="1C296FD1" w14:textId="77777777" w:rsidTr="00BB65FE">
        <w:tc>
          <w:tcPr>
            <w:tcW w:w="2689" w:type="dxa"/>
            <w:vAlign w:val="bottom"/>
          </w:tcPr>
          <w:p w14:paraId="767E26DB" w14:textId="77777777" w:rsidR="006C55C8" w:rsidRPr="00AE69CE" w:rsidRDefault="006C55C8" w:rsidP="006C55C8">
            <w:pPr>
              <w:rPr>
                <w:rFonts w:ascii="Verdana" w:hAnsi="Verdana" w:cs="Calibri"/>
                <w:b/>
                <w:color w:val="000000"/>
                <w:sz w:val="22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22"/>
                <w:szCs w:val="22"/>
              </w:rPr>
              <w:t>Cobertura</w:t>
            </w:r>
          </w:p>
        </w:tc>
        <w:tc>
          <w:tcPr>
            <w:tcW w:w="2835" w:type="dxa"/>
          </w:tcPr>
          <w:p w14:paraId="60A594D2" w14:textId="77777777" w:rsidR="006C55C8" w:rsidRPr="00AE69CE" w:rsidRDefault="006C55C8" w:rsidP="006C55C8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50</w:t>
            </w:r>
          </w:p>
        </w:tc>
        <w:tc>
          <w:tcPr>
            <w:tcW w:w="2976" w:type="dxa"/>
          </w:tcPr>
          <w:p w14:paraId="4B4B2078" w14:textId="77777777" w:rsidR="006C55C8" w:rsidRPr="00AE69CE" w:rsidRDefault="001F0DCC" w:rsidP="006C55C8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1.900</w:t>
            </w:r>
          </w:p>
        </w:tc>
      </w:tr>
      <w:tr w:rsidR="006C55C8" w:rsidRPr="00AE69CE" w14:paraId="28B37E63" w14:textId="77777777" w:rsidTr="00BB65FE">
        <w:tc>
          <w:tcPr>
            <w:tcW w:w="2689" w:type="dxa"/>
            <w:vAlign w:val="bottom"/>
          </w:tcPr>
          <w:p w14:paraId="7CB35EB1" w14:textId="77777777" w:rsidR="006C55C8" w:rsidRPr="00AE69CE" w:rsidRDefault="006C55C8" w:rsidP="006C55C8">
            <w:pPr>
              <w:rPr>
                <w:rFonts w:ascii="Verdana" w:hAnsi="Verdana" w:cs="Calibri"/>
                <w:b/>
                <w:color w:val="000000"/>
                <w:sz w:val="22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22"/>
                <w:szCs w:val="22"/>
              </w:rPr>
              <w:t>Elétrica/Hidráulica</w:t>
            </w:r>
          </w:p>
        </w:tc>
        <w:tc>
          <w:tcPr>
            <w:tcW w:w="2835" w:type="dxa"/>
          </w:tcPr>
          <w:p w14:paraId="0844AE3B" w14:textId="77777777" w:rsidR="006C55C8" w:rsidRPr="00AE69CE" w:rsidRDefault="006C55C8" w:rsidP="006C55C8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50</w:t>
            </w:r>
          </w:p>
        </w:tc>
        <w:tc>
          <w:tcPr>
            <w:tcW w:w="2976" w:type="dxa"/>
          </w:tcPr>
          <w:p w14:paraId="4DDCBFB6" w14:textId="77777777" w:rsidR="006C55C8" w:rsidRPr="00AE69CE" w:rsidRDefault="001F0DCC" w:rsidP="006C55C8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3.750</w:t>
            </w:r>
          </w:p>
        </w:tc>
      </w:tr>
    </w:tbl>
    <w:p w14:paraId="09046A91" w14:textId="77777777" w:rsidR="006C55C8" w:rsidRPr="00AE69CE" w:rsidRDefault="006C55C8" w:rsidP="001B0B47">
      <w:pPr>
        <w:pStyle w:val="Seo"/>
      </w:pPr>
      <w:r w:rsidRPr="00AE69CE">
        <w:t xml:space="preserve">* em </w:t>
      </w:r>
      <w:r w:rsidR="001F0DCC" w:rsidRPr="00AE69CE">
        <w:t>R</w:t>
      </w:r>
      <w:r w:rsidRPr="00AE69CE">
        <w:t>$ mil</w:t>
      </w:r>
    </w:p>
    <w:p w14:paraId="097904E9" w14:textId="77777777" w:rsidR="006C55C8" w:rsidRPr="00AE69CE" w:rsidRDefault="001F0DCC" w:rsidP="001B0B47">
      <w:pPr>
        <w:pStyle w:val="Seo"/>
      </w:pPr>
      <w:r w:rsidRPr="00AE69CE">
        <w:t xml:space="preserve"> </w:t>
      </w:r>
    </w:p>
    <w:p w14:paraId="02BE1605" w14:textId="77777777" w:rsidR="001F0DCC" w:rsidRPr="00AE69CE" w:rsidRDefault="001F0DCC" w:rsidP="001B0B47">
      <w:pPr>
        <w:pStyle w:val="Seo"/>
      </w:pPr>
      <w:r w:rsidRPr="00AE69CE">
        <w:t>TABELA 5 – RELATÓRIO DE STATUS (HOSPITAL UNIVERSITÁRIO)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689"/>
        <w:gridCol w:w="2835"/>
        <w:gridCol w:w="2976"/>
      </w:tblGrid>
      <w:tr w:rsidR="001F0DCC" w:rsidRPr="00AE69CE" w14:paraId="1FEA136D" w14:textId="77777777" w:rsidTr="00BB65FE">
        <w:tc>
          <w:tcPr>
            <w:tcW w:w="2689" w:type="dxa"/>
            <w:vAlign w:val="center"/>
          </w:tcPr>
          <w:p w14:paraId="515F7A35" w14:textId="77777777" w:rsidR="001F0DCC" w:rsidRPr="00AE69CE" w:rsidRDefault="001F0DCC" w:rsidP="00BB65FE">
            <w:pPr>
              <w:jc w:val="center"/>
              <w:rPr>
                <w:rFonts w:ascii="Verdana" w:hAnsi="Verdana"/>
                <w:b/>
              </w:rPr>
            </w:pPr>
            <w:r w:rsidRPr="00AE69CE">
              <w:rPr>
                <w:rFonts w:ascii="Verdana" w:hAnsi="Verdana"/>
                <w:b/>
                <w:sz w:val="18"/>
              </w:rPr>
              <w:t>Deliverable</w:t>
            </w:r>
          </w:p>
        </w:tc>
        <w:tc>
          <w:tcPr>
            <w:tcW w:w="2835" w:type="dxa"/>
            <w:vAlign w:val="center"/>
          </w:tcPr>
          <w:p w14:paraId="56E02C88" w14:textId="77777777" w:rsidR="001F0DCC" w:rsidRPr="00AE69CE" w:rsidRDefault="001F0DCC" w:rsidP="00BB65FE">
            <w:pPr>
              <w:jc w:val="center"/>
              <w:rPr>
                <w:rFonts w:ascii="Verdana" w:hAnsi="Verdana"/>
                <w:b/>
              </w:rPr>
            </w:pPr>
            <w:r w:rsidRPr="00AE69CE">
              <w:rPr>
                <w:rFonts w:ascii="Verdana" w:hAnsi="Verdana"/>
                <w:b/>
              </w:rPr>
              <w:t>% Medição</w:t>
            </w:r>
          </w:p>
        </w:tc>
        <w:tc>
          <w:tcPr>
            <w:tcW w:w="2976" w:type="dxa"/>
            <w:vAlign w:val="center"/>
          </w:tcPr>
          <w:p w14:paraId="71192FC0" w14:textId="77777777" w:rsidR="001F0DCC" w:rsidRPr="00AE69CE" w:rsidRDefault="001F0DCC" w:rsidP="00BB65FE">
            <w:pPr>
              <w:jc w:val="center"/>
              <w:rPr>
                <w:rFonts w:ascii="Verdana" w:hAnsi="Verdana"/>
                <w:b/>
              </w:rPr>
            </w:pPr>
            <w:r w:rsidRPr="00AE69CE">
              <w:rPr>
                <w:rFonts w:ascii="Verdana" w:hAnsi="Verdana"/>
                <w:b/>
              </w:rPr>
              <w:t xml:space="preserve">Custo Real (CR)* </w:t>
            </w:r>
          </w:p>
          <w:p w14:paraId="6E49CA7D" w14:textId="77777777" w:rsidR="001F0DCC" w:rsidRPr="00AE69CE" w:rsidRDefault="001F0DCC" w:rsidP="00BB65FE">
            <w:pPr>
              <w:jc w:val="center"/>
              <w:rPr>
                <w:rFonts w:ascii="Verdana" w:hAnsi="Verdana"/>
                <w:b/>
              </w:rPr>
            </w:pPr>
          </w:p>
        </w:tc>
      </w:tr>
      <w:tr w:rsidR="001F0DCC" w:rsidRPr="00AE69CE" w14:paraId="18604CA3" w14:textId="77777777" w:rsidTr="00BB65FE">
        <w:tc>
          <w:tcPr>
            <w:tcW w:w="2689" w:type="dxa"/>
            <w:vAlign w:val="bottom"/>
          </w:tcPr>
          <w:p w14:paraId="71F7F35E" w14:textId="77777777" w:rsidR="001F0DCC" w:rsidRPr="00AE69CE" w:rsidRDefault="001F0DCC" w:rsidP="001F0DCC">
            <w:pPr>
              <w:jc w:val="left"/>
              <w:rPr>
                <w:rFonts w:ascii="Verdana" w:hAnsi="Verdana" w:cs="Calibri"/>
                <w:b/>
                <w:noProof w:val="0"/>
                <w:color w:val="000000"/>
                <w:sz w:val="22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22"/>
                <w:szCs w:val="22"/>
              </w:rPr>
              <w:t>Terraplanagem</w:t>
            </w:r>
          </w:p>
        </w:tc>
        <w:tc>
          <w:tcPr>
            <w:tcW w:w="2835" w:type="dxa"/>
          </w:tcPr>
          <w:p w14:paraId="504054E2" w14:textId="77777777" w:rsidR="001F0DCC" w:rsidRPr="00AE69CE" w:rsidRDefault="001F0DCC" w:rsidP="001F0DCC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100</w:t>
            </w:r>
          </w:p>
        </w:tc>
        <w:tc>
          <w:tcPr>
            <w:tcW w:w="2976" w:type="dxa"/>
          </w:tcPr>
          <w:p w14:paraId="4F054621" w14:textId="77777777" w:rsidR="001F0DCC" w:rsidRPr="00AE69CE" w:rsidRDefault="001F0DCC" w:rsidP="001F0DCC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5.800</w:t>
            </w:r>
          </w:p>
        </w:tc>
      </w:tr>
      <w:tr w:rsidR="001F0DCC" w:rsidRPr="00AE69CE" w14:paraId="425AFA78" w14:textId="77777777" w:rsidTr="00BB65FE">
        <w:tc>
          <w:tcPr>
            <w:tcW w:w="2689" w:type="dxa"/>
            <w:vAlign w:val="bottom"/>
          </w:tcPr>
          <w:p w14:paraId="4168CB3A" w14:textId="77777777" w:rsidR="001F0DCC" w:rsidRPr="00AE69CE" w:rsidRDefault="001F0DCC" w:rsidP="001F0DCC">
            <w:pPr>
              <w:rPr>
                <w:rFonts w:ascii="Verdana" w:hAnsi="Verdana" w:cs="Calibri"/>
                <w:b/>
                <w:color w:val="000000"/>
                <w:sz w:val="22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22"/>
                <w:szCs w:val="22"/>
              </w:rPr>
              <w:t>Fundações</w:t>
            </w:r>
          </w:p>
        </w:tc>
        <w:tc>
          <w:tcPr>
            <w:tcW w:w="2835" w:type="dxa"/>
          </w:tcPr>
          <w:p w14:paraId="6C494AE2" w14:textId="77777777" w:rsidR="001F0DCC" w:rsidRPr="00AE69CE" w:rsidRDefault="001F0DCC" w:rsidP="001F0DCC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100</w:t>
            </w:r>
          </w:p>
        </w:tc>
        <w:tc>
          <w:tcPr>
            <w:tcW w:w="2976" w:type="dxa"/>
          </w:tcPr>
          <w:p w14:paraId="52CA9FA2" w14:textId="77777777" w:rsidR="001F0DCC" w:rsidRPr="00AE69CE" w:rsidRDefault="001F0DCC" w:rsidP="001F0DCC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3.250</w:t>
            </w:r>
          </w:p>
        </w:tc>
      </w:tr>
      <w:tr w:rsidR="001F0DCC" w:rsidRPr="00AE69CE" w14:paraId="23C42961" w14:textId="77777777" w:rsidTr="00BB65FE">
        <w:tc>
          <w:tcPr>
            <w:tcW w:w="2689" w:type="dxa"/>
            <w:vAlign w:val="bottom"/>
          </w:tcPr>
          <w:p w14:paraId="3747A7A9" w14:textId="77777777" w:rsidR="001F0DCC" w:rsidRPr="00AE69CE" w:rsidRDefault="001F0DCC" w:rsidP="001F0DCC">
            <w:pPr>
              <w:rPr>
                <w:rFonts w:ascii="Verdana" w:hAnsi="Verdana" w:cs="Calibri"/>
                <w:b/>
                <w:color w:val="000000"/>
                <w:sz w:val="22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22"/>
                <w:szCs w:val="22"/>
              </w:rPr>
              <w:t>Estrutura</w:t>
            </w:r>
          </w:p>
        </w:tc>
        <w:tc>
          <w:tcPr>
            <w:tcW w:w="2835" w:type="dxa"/>
          </w:tcPr>
          <w:p w14:paraId="52F7BE9B" w14:textId="77777777" w:rsidR="001F0DCC" w:rsidRPr="00AE69CE" w:rsidRDefault="001F0DCC" w:rsidP="001F0DCC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100</w:t>
            </w:r>
          </w:p>
        </w:tc>
        <w:tc>
          <w:tcPr>
            <w:tcW w:w="2976" w:type="dxa"/>
          </w:tcPr>
          <w:p w14:paraId="055833B4" w14:textId="77777777" w:rsidR="001F0DCC" w:rsidRPr="00AE69CE" w:rsidRDefault="001F0DCC" w:rsidP="001F0DCC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9.100</w:t>
            </w:r>
          </w:p>
        </w:tc>
      </w:tr>
      <w:tr w:rsidR="001F0DCC" w:rsidRPr="00AE69CE" w14:paraId="5F2B3147" w14:textId="77777777" w:rsidTr="00BB65FE">
        <w:tc>
          <w:tcPr>
            <w:tcW w:w="2689" w:type="dxa"/>
            <w:vAlign w:val="bottom"/>
          </w:tcPr>
          <w:p w14:paraId="37742F6D" w14:textId="77777777" w:rsidR="001F0DCC" w:rsidRPr="00AE69CE" w:rsidRDefault="001F0DCC" w:rsidP="001F0DCC">
            <w:pPr>
              <w:rPr>
                <w:rFonts w:ascii="Verdana" w:hAnsi="Verdana" w:cs="Calibri"/>
                <w:b/>
                <w:color w:val="000000"/>
                <w:sz w:val="22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22"/>
                <w:szCs w:val="22"/>
              </w:rPr>
              <w:t>Paredes e vedações</w:t>
            </w:r>
          </w:p>
        </w:tc>
        <w:tc>
          <w:tcPr>
            <w:tcW w:w="2835" w:type="dxa"/>
          </w:tcPr>
          <w:p w14:paraId="7F4C437B" w14:textId="77777777" w:rsidR="001F0DCC" w:rsidRPr="00AE69CE" w:rsidRDefault="001F0DCC" w:rsidP="001F0DCC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85</w:t>
            </w:r>
          </w:p>
        </w:tc>
        <w:tc>
          <w:tcPr>
            <w:tcW w:w="2976" w:type="dxa"/>
          </w:tcPr>
          <w:p w14:paraId="2BC5D28D" w14:textId="77777777" w:rsidR="001F0DCC" w:rsidRPr="00AE69CE" w:rsidRDefault="001F0DCC" w:rsidP="001F0DCC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2.800</w:t>
            </w:r>
          </w:p>
        </w:tc>
      </w:tr>
      <w:tr w:rsidR="001F0DCC" w:rsidRPr="00AE69CE" w14:paraId="0F930759" w14:textId="77777777" w:rsidTr="00BB65FE">
        <w:tc>
          <w:tcPr>
            <w:tcW w:w="2689" w:type="dxa"/>
            <w:vAlign w:val="bottom"/>
          </w:tcPr>
          <w:p w14:paraId="170E6AA1" w14:textId="77777777" w:rsidR="001F0DCC" w:rsidRPr="00AE69CE" w:rsidRDefault="001F0DCC" w:rsidP="001F0DCC">
            <w:pPr>
              <w:rPr>
                <w:rFonts w:ascii="Verdana" w:hAnsi="Verdana" w:cs="Calibri"/>
                <w:b/>
                <w:color w:val="000000"/>
                <w:sz w:val="22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22"/>
                <w:szCs w:val="22"/>
              </w:rPr>
              <w:t>Cobertura</w:t>
            </w:r>
          </w:p>
        </w:tc>
        <w:tc>
          <w:tcPr>
            <w:tcW w:w="2835" w:type="dxa"/>
          </w:tcPr>
          <w:p w14:paraId="1F1D634E" w14:textId="77777777" w:rsidR="001F0DCC" w:rsidRPr="00AE69CE" w:rsidRDefault="001F0DCC" w:rsidP="001F0DCC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75</w:t>
            </w:r>
          </w:p>
        </w:tc>
        <w:tc>
          <w:tcPr>
            <w:tcW w:w="2976" w:type="dxa"/>
          </w:tcPr>
          <w:p w14:paraId="45775F62" w14:textId="77777777" w:rsidR="001F0DCC" w:rsidRPr="00AE69CE" w:rsidRDefault="001F0DCC" w:rsidP="001F0DCC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3.100</w:t>
            </w:r>
          </w:p>
        </w:tc>
      </w:tr>
      <w:tr w:rsidR="001F0DCC" w:rsidRPr="00AE69CE" w14:paraId="1D49B8DD" w14:textId="77777777" w:rsidTr="00BB65FE">
        <w:tc>
          <w:tcPr>
            <w:tcW w:w="2689" w:type="dxa"/>
            <w:vAlign w:val="bottom"/>
          </w:tcPr>
          <w:p w14:paraId="168DA585" w14:textId="77777777" w:rsidR="001F0DCC" w:rsidRPr="00AE69CE" w:rsidRDefault="001F0DCC" w:rsidP="001F0DCC">
            <w:pPr>
              <w:rPr>
                <w:rFonts w:ascii="Verdana" w:hAnsi="Verdana" w:cs="Calibri"/>
                <w:b/>
                <w:color w:val="000000"/>
                <w:sz w:val="22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22"/>
                <w:szCs w:val="22"/>
              </w:rPr>
              <w:t>Elétrica/Hidráulica</w:t>
            </w:r>
          </w:p>
        </w:tc>
        <w:tc>
          <w:tcPr>
            <w:tcW w:w="2835" w:type="dxa"/>
          </w:tcPr>
          <w:p w14:paraId="53139E08" w14:textId="77777777" w:rsidR="001F0DCC" w:rsidRPr="00AE69CE" w:rsidRDefault="001F0DCC" w:rsidP="001F0DCC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30</w:t>
            </w:r>
          </w:p>
        </w:tc>
        <w:tc>
          <w:tcPr>
            <w:tcW w:w="2976" w:type="dxa"/>
          </w:tcPr>
          <w:p w14:paraId="32A27405" w14:textId="77777777" w:rsidR="001F0DCC" w:rsidRPr="00AE69CE" w:rsidRDefault="001F0DCC" w:rsidP="001F0DCC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4.950</w:t>
            </w:r>
          </w:p>
        </w:tc>
      </w:tr>
    </w:tbl>
    <w:p w14:paraId="3045AFFB" w14:textId="77777777" w:rsidR="001F0DCC" w:rsidRPr="00AE69CE" w:rsidRDefault="001F0DCC" w:rsidP="001B0B47">
      <w:pPr>
        <w:pStyle w:val="Seo"/>
      </w:pPr>
      <w:r w:rsidRPr="00AE69CE">
        <w:t>* em R$ mil</w:t>
      </w:r>
    </w:p>
    <w:p w14:paraId="7C7D04C6" w14:textId="77777777" w:rsidR="001F0DCC" w:rsidRPr="00AE69CE" w:rsidRDefault="001F0DCC" w:rsidP="001B0B47">
      <w:pPr>
        <w:pStyle w:val="Seo"/>
      </w:pPr>
    </w:p>
    <w:p w14:paraId="632D22E7" w14:textId="77777777" w:rsidR="00735320" w:rsidRPr="00AE69CE" w:rsidRDefault="00735320" w:rsidP="001B0B47">
      <w:pPr>
        <w:pStyle w:val="Seo"/>
      </w:pPr>
    </w:p>
    <w:p w14:paraId="55A0E53D" w14:textId="77777777" w:rsidR="00735320" w:rsidRPr="00AE69CE" w:rsidRDefault="00735320" w:rsidP="001B0B47">
      <w:pPr>
        <w:pStyle w:val="Seo"/>
      </w:pPr>
    </w:p>
    <w:p w14:paraId="18872F87" w14:textId="77777777" w:rsidR="001F0DCC" w:rsidRPr="00AE69CE" w:rsidRDefault="001F0DCC" w:rsidP="001B0B47">
      <w:pPr>
        <w:pStyle w:val="Seo"/>
      </w:pPr>
      <w:r w:rsidRPr="00AE69CE">
        <w:t>TABELA 6 – RELATÓRIO DE STATUS (PRÉDIO ADMINISTRATIVO)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689"/>
        <w:gridCol w:w="2835"/>
        <w:gridCol w:w="2976"/>
      </w:tblGrid>
      <w:tr w:rsidR="001F0DCC" w:rsidRPr="00AE69CE" w14:paraId="45D52C38" w14:textId="77777777" w:rsidTr="00BB65FE">
        <w:tc>
          <w:tcPr>
            <w:tcW w:w="2689" w:type="dxa"/>
            <w:vAlign w:val="center"/>
          </w:tcPr>
          <w:p w14:paraId="153703C5" w14:textId="77777777" w:rsidR="001F0DCC" w:rsidRPr="00AE69CE" w:rsidRDefault="001F0DCC" w:rsidP="00BB65FE">
            <w:pPr>
              <w:jc w:val="center"/>
              <w:rPr>
                <w:rFonts w:ascii="Verdana" w:hAnsi="Verdana"/>
                <w:b/>
              </w:rPr>
            </w:pPr>
            <w:r w:rsidRPr="00AE69CE">
              <w:rPr>
                <w:rFonts w:ascii="Verdana" w:hAnsi="Verdana"/>
                <w:b/>
                <w:sz w:val="18"/>
              </w:rPr>
              <w:t>Deliverable</w:t>
            </w:r>
          </w:p>
        </w:tc>
        <w:tc>
          <w:tcPr>
            <w:tcW w:w="2835" w:type="dxa"/>
            <w:vAlign w:val="center"/>
          </w:tcPr>
          <w:p w14:paraId="7A98591B" w14:textId="77777777" w:rsidR="001F0DCC" w:rsidRPr="00AE69CE" w:rsidRDefault="001F0DCC" w:rsidP="00BB65FE">
            <w:pPr>
              <w:jc w:val="center"/>
              <w:rPr>
                <w:rFonts w:ascii="Verdana" w:hAnsi="Verdana"/>
                <w:b/>
              </w:rPr>
            </w:pPr>
            <w:r w:rsidRPr="00AE69CE">
              <w:rPr>
                <w:rFonts w:ascii="Verdana" w:hAnsi="Verdana"/>
                <w:b/>
              </w:rPr>
              <w:t>% Medição</w:t>
            </w:r>
          </w:p>
        </w:tc>
        <w:tc>
          <w:tcPr>
            <w:tcW w:w="2976" w:type="dxa"/>
            <w:vAlign w:val="center"/>
          </w:tcPr>
          <w:p w14:paraId="419F5805" w14:textId="77777777" w:rsidR="001F0DCC" w:rsidRPr="00AE69CE" w:rsidRDefault="001F0DCC" w:rsidP="00BB65FE">
            <w:pPr>
              <w:jc w:val="center"/>
              <w:rPr>
                <w:rFonts w:ascii="Verdana" w:hAnsi="Verdana"/>
                <w:b/>
              </w:rPr>
            </w:pPr>
            <w:r w:rsidRPr="00AE69CE">
              <w:rPr>
                <w:rFonts w:ascii="Verdana" w:hAnsi="Verdana"/>
                <w:b/>
              </w:rPr>
              <w:t xml:space="preserve">Custo Real (CR)* </w:t>
            </w:r>
          </w:p>
          <w:p w14:paraId="1900915C" w14:textId="77777777" w:rsidR="001F0DCC" w:rsidRPr="00AE69CE" w:rsidRDefault="001F0DCC" w:rsidP="00BB65FE">
            <w:pPr>
              <w:jc w:val="center"/>
              <w:rPr>
                <w:rFonts w:ascii="Verdana" w:hAnsi="Verdana"/>
                <w:b/>
              </w:rPr>
            </w:pPr>
          </w:p>
        </w:tc>
      </w:tr>
      <w:tr w:rsidR="001F0DCC" w:rsidRPr="00AE69CE" w14:paraId="747121E8" w14:textId="77777777" w:rsidTr="00BB65FE">
        <w:tc>
          <w:tcPr>
            <w:tcW w:w="2689" w:type="dxa"/>
            <w:vAlign w:val="bottom"/>
          </w:tcPr>
          <w:p w14:paraId="1E0E4A38" w14:textId="77777777" w:rsidR="001F0DCC" w:rsidRPr="00AE69CE" w:rsidRDefault="001F0DCC" w:rsidP="00BB65FE">
            <w:pPr>
              <w:jc w:val="left"/>
              <w:rPr>
                <w:rFonts w:ascii="Verdana" w:hAnsi="Verdana" w:cs="Calibri"/>
                <w:b/>
                <w:noProof w:val="0"/>
                <w:color w:val="000000"/>
                <w:sz w:val="22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22"/>
                <w:szCs w:val="22"/>
              </w:rPr>
              <w:t>Terraplanagem</w:t>
            </w:r>
          </w:p>
        </w:tc>
        <w:tc>
          <w:tcPr>
            <w:tcW w:w="2835" w:type="dxa"/>
          </w:tcPr>
          <w:p w14:paraId="25421313" w14:textId="77777777" w:rsidR="001F0DCC" w:rsidRPr="00AE69CE" w:rsidRDefault="001F0DCC" w:rsidP="00BB65FE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100</w:t>
            </w:r>
          </w:p>
        </w:tc>
        <w:tc>
          <w:tcPr>
            <w:tcW w:w="2976" w:type="dxa"/>
          </w:tcPr>
          <w:p w14:paraId="72E27360" w14:textId="77777777" w:rsidR="001F0DCC" w:rsidRPr="00AE69CE" w:rsidRDefault="001F0DCC" w:rsidP="00BB65FE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1.700</w:t>
            </w:r>
          </w:p>
        </w:tc>
      </w:tr>
      <w:tr w:rsidR="001F0DCC" w:rsidRPr="00AE69CE" w14:paraId="07890C1B" w14:textId="77777777" w:rsidTr="00BB65FE">
        <w:tc>
          <w:tcPr>
            <w:tcW w:w="2689" w:type="dxa"/>
            <w:vAlign w:val="bottom"/>
          </w:tcPr>
          <w:p w14:paraId="332EC12F" w14:textId="77777777" w:rsidR="001F0DCC" w:rsidRPr="00AE69CE" w:rsidRDefault="001F0DCC" w:rsidP="00BB65FE">
            <w:pPr>
              <w:rPr>
                <w:rFonts w:ascii="Verdana" w:hAnsi="Verdana" w:cs="Calibri"/>
                <w:b/>
                <w:color w:val="000000"/>
                <w:sz w:val="22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22"/>
                <w:szCs w:val="22"/>
              </w:rPr>
              <w:t>Fundações</w:t>
            </w:r>
          </w:p>
        </w:tc>
        <w:tc>
          <w:tcPr>
            <w:tcW w:w="2835" w:type="dxa"/>
          </w:tcPr>
          <w:p w14:paraId="23B60450" w14:textId="77777777" w:rsidR="001F0DCC" w:rsidRPr="00AE69CE" w:rsidRDefault="001F0DCC" w:rsidP="00BB65FE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100</w:t>
            </w:r>
          </w:p>
        </w:tc>
        <w:tc>
          <w:tcPr>
            <w:tcW w:w="2976" w:type="dxa"/>
          </w:tcPr>
          <w:p w14:paraId="18D03B8B" w14:textId="77777777" w:rsidR="001F0DCC" w:rsidRPr="00AE69CE" w:rsidRDefault="001F0DCC" w:rsidP="00BB65FE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950</w:t>
            </w:r>
          </w:p>
        </w:tc>
      </w:tr>
      <w:tr w:rsidR="001F0DCC" w:rsidRPr="00AE69CE" w14:paraId="63515D30" w14:textId="77777777" w:rsidTr="00BB65FE">
        <w:tc>
          <w:tcPr>
            <w:tcW w:w="2689" w:type="dxa"/>
            <w:vAlign w:val="bottom"/>
          </w:tcPr>
          <w:p w14:paraId="2FA21BA9" w14:textId="77777777" w:rsidR="001F0DCC" w:rsidRPr="00AE69CE" w:rsidRDefault="001F0DCC" w:rsidP="00BB65FE">
            <w:pPr>
              <w:rPr>
                <w:rFonts w:ascii="Verdana" w:hAnsi="Verdana" w:cs="Calibri"/>
                <w:b/>
                <w:color w:val="000000"/>
                <w:sz w:val="22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22"/>
                <w:szCs w:val="22"/>
              </w:rPr>
              <w:t>Estrutura</w:t>
            </w:r>
          </w:p>
        </w:tc>
        <w:tc>
          <w:tcPr>
            <w:tcW w:w="2835" w:type="dxa"/>
          </w:tcPr>
          <w:p w14:paraId="790BF08B" w14:textId="77777777" w:rsidR="001F0DCC" w:rsidRPr="00AE69CE" w:rsidRDefault="001F0DCC" w:rsidP="00BB65FE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100</w:t>
            </w:r>
          </w:p>
        </w:tc>
        <w:tc>
          <w:tcPr>
            <w:tcW w:w="2976" w:type="dxa"/>
          </w:tcPr>
          <w:p w14:paraId="5A17EFA4" w14:textId="77777777" w:rsidR="001F0DCC" w:rsidRPr="00AE69CE" w:rsidRDefault="001F0DCC" w:rsidP="00BB65FE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3.200</w:t>
            </w:r>
          </w:p>
        </w:tc>
      </w:tr>
      <w:tr w:rsidR="001F0DCC" w:rsidRPr="00AE69CE" w14:paraId="22B800C0" w14:textId="77777777" w:rsidTr="00BB65FE">
        <w:tc>
          <w:tcPr>
            <w:tcW w:w="2689" w:type="dxa"/>
            <w:vAlign w:val="bottom"/>
          </w:tcPr>
          <w:p w14:paraId="4370E8E2" w14:textId="77777777" w:rsidR="001F0DCC" w:rsidRPr="00AE69CE" w:rsidRDefault="001F0DCC" w:rsidP="00BB65FE">
            <w:pPr>
              <w:rPr>
                <w:rFonts w:ascii="Verdana" w:hAnsi="Verdana" w:cs="Calibri"/>
                <w:b/>
                <w:color w:val="000000"/>
                <w:sz w:val="22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22"/>
                <w:szCs w:val="22"/>
              </w:rPr>
              <w:t>Paredes e vedações</w:t>
            </w:r>
          </w:p>
        </w:tc>
        <w:tc>
          <w:tcPr>
            <w:tcW w:w="2835" w:type="dxa"/>
          </w:tcPr>
          <w:p w14:paraId="5DA2F5E6" w14:textId="77777777" w:rsidR="001F0DCC" w:rsidRPr="00AE69CE" w:rsidRDefault="001F0DCC" w:rsidP="00BB65FE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75</w:t>
            </w:r>
          </w:p>
        </w:tc>
        <w:tc>
          <w:tcPr>
            <w:tcW w:w="2976" w:type="dxa"/>
          </w:tcPr>
          <w:p w14:paraId="4FC0638D" w14:textId="77777777" w:rsidR="001F0DCC" w:rsidRPr="00AE69CE" w:rsidRDefault="001F0DCC" w:rsidP="00BB65FE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900</w:t>
            </w:r>
          </w:p>
        </w:tc>
      </w:tr>
      <w:tr w:rsidR="001F0DCC" w:rsidRPr="00AE69CE" w14:paraId="580A4215" w14:textId="77777777" w:rsidTr="00BB65FE">
        <w:tc>
          <w:tcPr>
            <w:tcW w:w="2689" w:type="dxa"/>
            <w:vAlign w:val="bottom"/>
          </w:tcPr>
          <w:p w14:paraId="08018824" w14:textId="77777777" w:rsidR="001F0DCC" w:rsidRPr="00AE69CE" w:rsidRDefault="001F0DCC" w:rsidP="00BB65FE">
            <w:pPr>
              <w:rPr>
                <w:rFonts w:ascii="Verdana" w:hAnsi="Verdana" w:cs="Calibri"/>
                <w:b/>
                <w:color w:val="000000"/>
                <w:sz w:val="22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22"/>
                <w:szCs w:val="22"/>
              </w:rPr>
              <w:t>Cobertura</w:t>
            </w:r>
          </w:p>
        </w:tc>
        <w:tc>
          <w:tcPr>
            <w:tcW w:w="2835" w:type="dxa"/>
          </w:tcPr>
          <w:p w14:paraId="3DD07E02" w14:textId="77777777" w:rsidR="001F0DCC" w:rsidRPr="00AE69CE" w:rsidRDefault="001F0DCC" w:rsidP="00BB65FE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90</w:t>
            </w:r>
          </w:p>
        </w:tc>
        <w:tc>
          <w:tcPr>
            <w:tcW w:w="2976" w:type="dxa"/>
          </w:tcPr>
          <w:p w14:paraId="027EDDA9" w14:textId="77777777" w:rsidR="001F0DCC" w:rsidRPr="00AE69CE" w:rsidRDefault="001F0DCC" w:rsidP="00BB65FE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1.300</w:t>
            </w:r>
          </w:p>
        </w:tc>
      </w:tr>
      <w:tr w:rsidR="001F0DCC" w:rsidRPr="00AE69CE" w14:paraId="75186D4B" w14:textId="77777777" w:rsidTr="00BB65FE">
        <w:tc>
          <w:tcPr>
            <w:tcW w:w="2689" w:type="dxa"/>
            <w:vAlign w:val="bottom"/>
          </w:tcPr>
          <w:p w14:paraId="1C96077C" w14:textId="77777777" w:rsidR="001F0DCC" w:rsidRPr="00AE69CE" w:rsidRDefault="001F0DCC" w:rsidP="00BB65FE">
            <w:pPr>
              <w:rPr>
                <w:rFonts w:ascii="Verdana" w:hAnsi="Verdana" w:cs="Calibri"/>
                <w:b/>
                <w:color w:val="000000"/>
                <w:sz w:val="22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22"/>
                <w:szCs w:val="22"/>
              </w:rPr>
              <w:t>Elétrica/Hidráulica</w:t>
            </w:r>
          </w:p>
        </w:tc>
        <w:tc>
          <w:tcPr>
            <w:tcW w:w="2835" w:type="dxa"/>
          </w:tcPr>
          <w:p w14:paraId="42A9E116" w14:textId="77777777" w:rsidR="001F0DCC" w:rsidRPr="00AE69CE" w:rsidRDefault="001F0DCC" w:rsidP="00BB65FE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45</w:t>
            </w:r>
          </w:p>
        </w:tc>
        <w:tc>
          <w:tcPr>
            <w:tcW w:w="2976" w:type="dxa"/>
          </w:tcPr>
          <w:p w14:paraId="0A2CD5F2" w14:textId="77777777" w:rsidR="001F0DCC" w:rsidRPr="00AE69CE" w:rsidRDefault="001F0DCC" w:rsidP="00BB65FE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1.850</w:t>
            </w:r>
          </w:p>
        </w:tc>
      </w:tr>
    </w:tbl>
    <w:p w14:paraId="4525C1EB" w14:textId="77777777" w:rsidR="001F0DCC" w:rsidRPr="00AE69CE" w:rsidRDefault="001F0DCC" w:rsidP="001B0B47">
      <w:pPr>
        <w:pStyle w:val="Seo"/>
      </w:pPr>
      <w:r w:rsidRPr="00AE69CE">
        <w:t>* em R$ mil</w:t>
      </w:r>
    </w:p>
    <w:p w14:paraId="548D2EF5" w14:textId="77777777" w:rsidR="001F0DCC" w:rsidRPr="00AE69CE" w:rsidRDefault="001F0DCC" w:rsidP="001B0B47">
      <w:pPr>
        <w:pStyle w:val="Seo"/>
      </w:pPr>
    </w:p>
    <w:p w14:paraId="05FDEF44" w14:textId="77777777" w:rsidR="00946F18" w:rsidRDefault="00946F18" w:rsidP="001B0B47">
      <w:pPr>
        <w:pStyle w:val="Seo"/>
        <w:rPr>
          <w:b w:val="0"/>
        </w:rPr>
      </w:pPr>
    </w:p>
    <w:p w14:paraId="5777ACBA" w14:textId="77777777" w:rsidR="00946F18" w:rsidRDefault="00946F18" w:rsidP="001B0B47">
      <w:pPr>
        <w:pStyle w:val="Seo"/>
        <w:rPr>
          <w:b w:val="0"/>
        </w:rPr>
      </w:pPr>
    </w:p>
    <w:p w14:paraId="474F5DFF" w14:textId="79D0B9E0" w:rsidR="001F0DCC" w:rsidRPr="00AE69CE" w:rsidRDefault="001F0DCC" w:rsidP="001B0B47">
      <w:pPr>
        <w:pStyle w:val="Seo"/>
        <w:rPr>
          <w:b w:val="0"/>
        </w:rPr>
      </w:pPr>
      <w:r w:rsidRPr="00AE69CE">
        <w:rPr>
          <w:b w:val="0"/>
        </w:rPr>
        <w:t>A auditoria constatou que todas as obras estavam tiveram desvios de custo e prazo até aquele presente momento. Cada obra tinha um responsável técnico pela execução e um gerente de projeto para as três frentes de trabalho. Com relação aos desvios de prazo e custo o status de cada obra era o seguinte:</w:t>
      </w: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3397"/>
        <w:gridCol w:w="2410"/>
        <w:gridCol w:w="2688"/>
      </w:tblGrid>
      <w:tr w:rsidR="001F0DCC" w:rsidRPr="00AE69CE" w14:paraId="44B20210" w14:textId="77777777" w:rsidTr="00D83D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000000" w:themeFill="text1"/>
          </w:tcPr>
          <w:p w14:paraId="4AD5D62E" w14:textId="77777777" w:rsidR="001F0DCC" w:rsidRPr="00AE69CE" w:rsidRDefault="006E1CAF" w:rsidP="001B0B47">
            <w:pPr>
              <w:pStyle w:val="Seo"/>
            </w:pPr>
            <w:r w:rsidRPr="00AE69CE">
              <w:t>OBRA</w:t>
            </w:r>
          </w:p>
        </w:tc>
        <w:tc>
          <w:tcPr>
            <w:tcW w:w="2410" w:type="dxa"/>
            <w:shd w:val="clear" w:color="auto" w:fill="000000" w:themeFill="text1"/>
          </w:tcPr>
          <w:p w14:paraId="088674B0" w14:textId="77777777" w:rsidR="001F0DCC" w:rsidRPr="00AE69CE" w:rsidRDefault="006E1CAF" w:rsidP="001B0B47">
            <w:pPr>
              <w:pStyle w:val="Se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69CE">
              <w:t>DESVIOS DE PRAZO</w:t>
            </w:r>
          </w:p>
        </w:tc>
        <w:tc>
          <w:tcPr>
            <w:tcW w:w="2688" w:type="dxa"/>
            <w:shd w:val="clear" w:color="auto" w:fill="000000" w:themeFill="text1"/>
          </w:tcPr>
          <w:p w14:paraId="29372C7A" w14:textId="77777777" w:rsidR="001F0DCC" w:rsidRPr="00AE69CE" w:rsidRDefault="006E1CAF" w:rsidP="001B0B47">
            <w:pPr>
              <w:pStyle w:val="Se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69CE">
              <w:t>DESVIOS DE CUSTOS</w:t>
            </w:r>
          </w:p>
        </w:tc>
      </w:tr>
      <w:tr w:rsidR="001F0DCC" w:rsidRPr="00AE69CE" w14:paraId="5BEBB189" w14:textId="77777777" w:rsidTr="00D83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000000" w:themeFill="text1"/>
          </w:tcPr>
          <w:p w14:paraId="7C05ED0F" w14:textId="77777777" w:rsidR="001F0DCC" w:rsidRPr="00AE69CE" w:rsidRDefault="006E1CAF" w:rsidP="001B0B47">
            <w:pPr>
              <w:pStyle w:val="Seo"/>
            </w:pPr>
            <w:r w:rsidRPr="00AE69CE">
              <w:t>ESCOLA POLITÉCNICA</w:t>
            </w:r>
          </w:p>
        </w:tc>
        <w:tc>
          <w:tcPr>
            <w:tcW w:w="2410" w:type="dxa"/>
          </w:tcPr>
          <w:p w14:paraId="0A646312" w14:textId="77777777" w:rsidR="001F0DCC" w:rsidRPr="00AE69CE" w:rsidRDefault="006E1CAF" w:rsidP="001B0B47">
            <w:pPr>
              <w:pStyle w:val="Se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9CE">
              <w:t>RESOLVIDOS</w:t>
            </w:r>
          </w:p>
        </w:tc>
        <w:tc>
          <w:tcPr>
            <w:tcW w:w="2688" w:type="dxa"/>
          </w:tcPr>
          <w:p w14:paraId="48395E83" w14:textId="77777777" w:rsidR="001F0DCC" w:rsidRPr="00AE69CE" w:rsidRDefault="006E1CAF" w:rsidP="001B0B47">
            <w:pPr>
              <w:pStyle w:val="Se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9CE">
              <w:t>MANTIDOS</w:t>
            </w:r>
          </w:p>
        </w:tc>
      </w:tr>
      <w:tr w:rsidR="001F0DCC" w:rsidRPr="00AE69CE" w14:paraId="3F7B3BD6" w14:textId="77777777" w:rsidTr="00D83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000000" w:themeFill="text1"/>
          </w:tcPr>
          <w:p w14:paraId="7C06CED3" w14:textId="77777777" w:rsidR="001F0DCC" w:rsidRPr="00AE69CE" w:rsidRDefault="006E1CAF" w:rsidP="001B0B47">
            <w:pPr>
              <w:pStyle w:val="Seo"/>
            </w:pPr>
            <w:r w:rsidRPr="00AE69CE">
              <w:t>HOSPITAL UNIVERSITÁRIO</w:t>
            </w:r>
          </w:p>
        </w:tc>
        <w:tc>
          <w:tcPr>
            <w:tcW w:w="2410" w:type="dxa"/>
          </w:tcPr>
          <w:p w14:paraId="2C3970BC" w14:textId="77777777" w:rsidR="001F0DCC" w:rsidRPr="00AE69CE" w:rsidRDefault="006E1CAF" w:rsidP="001B0B47">
            <w:pPr>
              <w:pStyle w:val="Se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9CE">
              <w:t>RESOLVIDOS</w:t>
            </w:r>
          </w:p>
        </w:tc>
        <w:tc>
          <w:tcPr>
            <w:tcW w:w="2688" w:type="dxa"/>
          </w:tcPr>
          <w:p w14:paraId="32A6AE58" w14:textId="77777777" w:rsidR="001F0DCC" w:rsidRPr="00AE69CE" w:rsidRDefault="006E1CAF" w:rsidP="001B0B47">
            <w:pPr>
              <w:pStyle w:val="Se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9CE">
              <w:t>RESOLVIDOS</w:t>
            </w:r>
          </w:p>
        </w:tc>
      </w:tr>
      <w:tr w:rsidR="001F0DCC" w:rsidRPr="00AE69CE" w14:paraId="74B31936" w14:textId="77777777" w:rsidTr="00D83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000000" w:themeFill="text1"/>
          </w:tcPr>
          <w:p w14:paraId="75B360B9" w14:textId="77777777" w:rsidR="001F0DCC" w:rsidRPr="00AE69CE" w:rsidRDefault="006E1CAF" w:rsidP="001B0B47">
            <w:pPr>
              <w:pStyle w:val="Seo"/>
            </w:pPr>
            <w:r w:rsidRPr="00AE69CE">
              <w:t>PRÉDIO ADMINISTRATIVO</w:t>
            </w:r>
          </w:p>
        </w:tc>
        <w:tc>
          <w:tcPr>
            <w:tcW w:w="2410" w:type="dxa"/>
          </w:tcPr>
          <w:p w14:paraId="7D928D31" w14:textId="77777777" w:rsidR="001F0DCC" w:rsidRPr="00AE69CE" w:rsidRDefault="006E1CAF" w:rsidP="001B0B47">
            <w:pPr>
              <w:pStyle w:val="Se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9CE">
              <w:t>MANTIDOS</w:t>
            </w:r>
          </w:p>
        </w:tc>
        <w:tc>
          <w:tcPr>
            <w:tcW w:w="2688" w:type="dxa"/>
          </w:tcPr>
          <w:p w14:paraId="7A3F97E5" w14:textId="77777777" w:rsidR="001F0DCC" w:rsidRPr="00AE69CE" w:rsidRDefault="006E1CAF" w:rsidP="001B0B47">
            <w:pPr>
              <w:pStyle w:val="Se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9CE">
              <w:t>MANTIDOS</w:t>
            </w:r>
          </w:p>
        </w:tc>
      </w:tr>
    </w:tbl>
    <w:p w14:paraId="15DB118C" w14:textId="77777777" w:rsidR="001F0DCC" w:rsidRPr="00AE69CE" w:rsidRDefault="001F0DCC" w:rsidP="001B0B47">
      <w:pPr>
        <w:pStyle w:val="Seo"/>
      </w:pPr>
    </w:p>
    <w:p w14:paraId="103CF51D" w14:textId="77777777" w:rsidR="006E1CAF" w:rsidRPr="00AE69CE" w:rsidRDefault="006E1CAF" w:rsidP="001B0B47">
      <w:pPr>
        <w:pStyle w:val="Seo"/>
        <w:rPr>
          <w:b w:val="0"/>
        </w:rPr>
      </w:pPr>
      <w:r w:rsidRPr="00AE69CE">
        <w:rPr>
          <w:b w:val="0"/>
        </w:rPr>
        <w:t>Preencha as tabelas a seguir, sendo que ao final do preenchimento, você deve fornecer um diagnóstico a partir dos resultados e responder ao Conselho de Administração da GFK de forma resumida:</w:t>
      </w:r>
    </w:p>
    <w:p w14:paraId="0D94176E" w14:textId="77777777" w:rsidR="006E1CAF" w:rsidRPr="00AE69CE" w:rsidRDefault="006E1CAF" w:rsidP="001B0B47">
      <w:pPr>
        <w:pStyle w:val="Seo"/>
        <w:rPr>
          <w:b w:val="0"/>
        </w:rPr>
      </w:pPr>
      <w:r w:rsidRPr="00AE69CE">
        <w:rPr>
          <w:b w:val="0"/>
        </w:rPr>
        <w:t>a) Qual é a situação real do projeto sob a ótica do gerenciamento do Valor Agregado (separado por obra e o total)?</w:t>
      </w:r>
    </w:p>
    <w:p w14:paraId="05538BCA" w14:textId="77777777" w:rsidR="006E1CAF" w:rsidRPr="00AE69CE" w:rsidRDefault="006E1CAF" w:rsidP="001B0B47">
      <w:pPr>
        <w:pStyle w:val="Seo"/>
        <w:rPr>
          <w:b w:val="0"/>
        </w:rPr>
      </w:pPr>
      <w:r w:rsidRPr="00AE69CE">
        <w:rPr>
          <w:b w:val="0"/>
        </w:rPr>
        <w:t>b) Quanto ainda falta para encerrar o projeto (em cada obra)?</w:t>
      </w:r>
    </w:p>
    <w:p w14:paraId="71267A07" w14:textId="77777777" w:rsidR="006E1CAF" w:rsidRPr="00AE69CE" w:rsidRDefault="006E1CAF" w:rsidP="001B0B47">
      <w:pPr>
        <w:pStyle w:val="Seo"/>
        <w:rPr>
          <w:b w:val="0"/>
        </w:rPr>
      </w:pPr>
      <w:r w:rsidRPr="00AE69CE">
        <w:rPr>
          <w:b w:val="0"/>
        </w:rPr>
        <w:t>c) Qual é o novo orçamento esperado para cada obra? Haverá lucro para os empreendedores (visão global)?</w:t>
      </w:r>
    </w:p>
    <w:p w14:paraId="6C2460D7" w14:textId="77777777" w:rsidR="006E1CAF" w:rsidRPr="00AE69CE" w:rsidRDefault="006E1CAF" w:rsidP="001B0B47">
      <w:pPr>
        <w:pStyle w:val="Seo"/>
        <w:rPr>
          <w:b w:val="0"/>
        </w:rPr>
      </w:pPr>
      <w:r w:rsidRPr="00AE69CE">
        <w:rPr>
          <w:b w:val="0"/>
        </w:rPr>
        <w:t>d) Quais as recomendações que você daria para correção de rumo desse projeto?</w:t>
      </w:r>
    </w:p>
    <w:p w14:paraId="4AA41383" w14:textId="77777777" w:rsidR="001F0DCC" w:rsidRPr="00AE69CE" w:rsidRDefault="001F0DCC" w:rsidP="001B0B47">
      <w:pPr>
        <w:pStyle w:val="Seo"/>
      </w:pPr>
    </w:p>
    <w:p w14:paraId="138D68BA" w14:textId="77777777" w:rsidR="00795665" w:rsidRPr="00AE69CE" w:rsidRDefault="00795665" w:rsidP="001B0B47">
      <w:pPr>
        <w:pStyle w:val="Seo"/>
      </w:pPr>
      <w:r w:rsidRPr="00AE69CE">
        <w:t>Dado:</w:t>
      </w:r>
    </w:p>
    <w:p w14:paraId="32F75CC5" w14:textId="77777777" w:rsidR="00795665" w:rsidRPr="00AE69CE" w:rsidRDefault="00795665" w:rsidP="001B0B47">
      <w:pPr>
        <w:pStyle w:val="Seo"/>
      </w:pPr>
      <w:r w:rsidRPr="00AE69CE">
        <w:t>* VPr = VA – VP</w:t>
      </w:r>
    </w:p>
    <w:p w14:paraId="56AECA0E" w14:textId="77777777" w:rsidR="00795665" w:rsidRPr="00AE69CE" w:rsidRDefault="00795665" w:rsidP="001B0B47">
      <w:pPr>
        <w:pStyle w:val="Seo"/>
      </w:pPr>
      <w:r w:rsidRPr="00AE69CE">
        <w:t>* VC = VA – CR</w:t>
      </w:r>
    </w:p>
    <w:p w14:paraId="0A8A68C9" w14:textId="77777777" w:rsidR="00795665" w:rsidRPr="00AE69CE" w:rsidRDefault="00795665" w:rsidP="001B0B47">
      <w:pPr>
        <w:pStyle w:val="Seo"/>
      </w:pPr>
      <w:r w:rsidRPr="00AE69CE">
        <w:t>* IDP = VA / VP</w:t>
      </w:r>
    </w:p>
    <w:p w14:paraId="7AE2977F" w14:textId="77777777" w:rsidR="00795665" w:rsidRPr="00AE69CE" w:rsidRDefault="00795665" w:rsidP="001B0B47">
      <w:pPr>
        <w:pStyle w:val="Seo"/>
      </w:pPr>
      <w:r w:rsidRPr="00AE69CE">
        <w:t>* IDC = VA / CR</w:t>
      </w:r>
    </w:p>
    <w:p w14:paraId="61DAD0FB" w14:textId="77777777" w:rsidR="00795665" w:rsidRPr="00AE69CE" w:rsidRDefault="00795665" w:rsidP="001B0B47">
      <w:pPr>
        <w:pStyle w:val="Seo"/>
      </w:pPr>
      <w:r w:rsidRPr="00AE69CE">
        <w:t>* EPT = ONT – VA ou EPT = (ONT – VA) / IDC ou EPT = (ONT – VA) / IDP ou EPT = (ONT – VA) / (IDC * IDP)</w:t>
      </w:r>
    </w:p>
    <w:p w14:paraId="2290121D" w14:textId="77777777" w:rsidR="00795665" w:rsidRPr="00AE69CE" w:rsidRDefault="00795665" w:rsidP="001B0B47">
      <w:pPr>
        <w:pStyle w:val="Seo"/>
      </w:pPr>
      <w:r w:rsidRPr="00AE69CE">
        <w:t>* ENT = CR + EPT</w:t>
      </w:r>
    </w:p>
    <w:p w14:paraId="0C13AFB7" w14:textId="77777777" w:rsidR="00795665" w:rsidRPr="00AE69CE" w:rsidRDefault="00795665" w:rsidP="001B0B47">
      <w:pPr>
        <w:pStyle w:val="Seo"/>
      </w:pPr>
    </w:p>
    <w:p w14:paraId="6A48B667" w14:textId="77777777" w:rsidR="00735320" w:rsidRPr="00AE69CE" w:rsidRDefault="00735320" w:rsidP="001B0B47">
      <w:pPr>
        <w:pStyle w:val="Seo"/>
      </w:pPr>
    </w:p>
    <w:p w14:paraId="028A6CBB" w14:textId="77777777" w:rsidR="00735320" w:rsidRPr="00AE69CE" w:rsidRDefault="00735320" w:rsidP="001B0B47">
      <w:pPr>
        <w:pStyle w:val="Seo"/>
      </w:pPr>
    </w:p>
    <w:p w14:paraId="1379F736" w14:textId="77777777" w:rsidR="00735320" w:rsidRPr="00AE69CE" w:rsidRDefault="00735320" w:rsidP="001B0B47">
      <w:pPr>
        <w:pStyle w:val="Seo"/>
      </w:pPr>
    </w:p>
    <w:p w14:paraId="27B5C5B2" w14:textId="77777777" w:rsidR="00735320" w:rsidRPr="00AE69CE" w:rsidRDefault="00735320" w:rsidP="001B0B47">
      <w:pPr>
        <w:pStyle w:val="Seo"/>
      </w:pPr>
    </w:p>
    <w:p w14:paraId="036E0BD1" w14:textId="77777777" w:rsidR="00735320" w:rsidRPr="00AE69CE" w:rsidRDefault="00735320" w:rsidP="001B0B47">
      <w:pPr>
        <w:pStyle w:val="Seo"/>
      </w:pPr>
    </w:p>
    <w:p w14:paraId="2FC815B6" w14:textId="77777777" w:rsidR="00735320" w:rsidRPr="00AE69CE" w:rsidRDefault="00735320" w:rsidP="001B0B47">
      <w:pPr>
        <w:pStyle w:val="Seo"/>
      </w:pPr>
    </w:p>
    <w:p w14:paraId="29F5B738" w14:textId="77777777" w:rsidR="00735320" w:rsidRPr="00AE69CE" w:rsidRDefault="00735320" w:rsidP="001B0B47">
      <w:pPr>
        <w:pStyle w:val="Seo"/>
      </w:pPr>
    </w:p>
    <w:p w14:paraId="5282997D" w14:textId="77777777" w:rsidR="00735320" w:rsidRPr="00AE69CE" w:rsidRDefault="00735320" w:rsidP="001B0B47">
      <w:pPr>
        <w:pStyle w:val="Seo"/>
      </w:pPr>
    </w:p>
    <w:p w14:paraId="77472873" w14:textId="77777777" w:rsidR="00735320" w:rsidRPr="00AE69CE" w:rsidRDefault="00735320" w:rsidP="001B0B47">
      <w:pPr>
        <w:pStyle w:val="Seo"/>
      </w:pPr>
    </w:p>
    <w:p w14:paraId="279A63CC" w14:textId="77777777" w:rsidR="00E46471" w:rsidRDefault="00E46471" w:rsidP="006E1CAF">
      <w:pPr>
        <w:rPr>
          <w:rFonts w:ascii="Verdana" w:hAnsi="Verdana"/>
          <w:b/>
          <w:sz w:val="22"/>
          <w:szCs w:val="18"/>
        </w:rPr>
      </w:pPr>
    </w:p>
    <w:p w14:paraId="57CC8820" w14:textId="77777777" w:rsidR="00E46471" w:rsidRDefault="00E46471" w:rsidP="006E1CAF">
      <w:pPr>
        <w:rPr>
          <w:rFonts w:ascii="Verdana" w:hAnsi="Verdana"/>
          <w:b/>
          <w:sz w:val="22"/>
          <w:szCs w:val="18"/>
        </w:rPr>
      </w:pPr>
    </w:p>
    <w:p w14:paraId="48E90FD2" w14:textId="68F345E0" w:rsidR="006E1CAF" w:rsidRPr="00E46471" w:rsidRDefault="006E1CAF" w:rsidP="006E1CAF">
      <w:pPr>
        <w:rPr>
          <w:rFonts w:ascii="Verdana" w:hAnsi="Verdana"/>
          <w:b/>
          <w:sz w:val="22"/>
          <w:szCs w:val="18"/>
        </w:rPr>
      </w:pPr>
      <w:r w:rsidRPr="00E46471">
        <w:rPr>
          <w:rFonts w:ascii="Verdana" w:hAnsi="Verdana"/>
          <w:b/>
          <w:sz w:val="22"/>
          <w:szCs w:val="18"/>
        </w:rPr>
        <w:t xml:space="preserve">TABELA </w:t>
      </w:r>
      <w:r w:rsidR="00795665" w:rsidRPr="00E46471">
        <w:rPr>
          <w:rFonts w:ascii="Verdana" w:hAnsi="Verdana"/>
          <w:b/>
          <w:sz w:val="22"/>
          <w:szCs w:val="18"/>
        </w:rPr>
        <w:t>7</w:t>
      </w:r>
      <w:r w:rsidRPr="00E46471">
        <w:rPr>
          <w:rFonts w:ascii="Verdana" w:hAnsi="Verdana"/>
          <w:b/>
          <w:sz w:val="22"/>
          <w:szCs w:val="18"/>
        </w:rPr>
        <w:t xml:space="preserve"> – RELATÓRIO DE DESEMPENHO DE CUSTOS</w:t>
      </w:r>
      <w:r w:rsidR="00795665" w:rsidRPr="00E46471">
        <w:rPr>
          <w:rFonts w:ascii="Verdana" w:hAnsi="Verdana"/>
          <w:b/>
          <w:sz w:val="22"/>
          <w:szCs w:val="18"/>
        </w:rPr>
        <w:t xml:space="preserve"> (ESCOLA)</w:t>
      </w:r>
    </w:p>
    <w:p w14:paraId="3010B6AB" w14:textId="77777777" w:rsidR="006E1CAF" w:rsidRPr="00E46471" w:rsidRDefault="006E1CAF" w:rsidP="006E1CAF">
      <w:pPr>
        <w:rPr>
          <w:rFonts w:ascii="Verdana" w:hAnsi="Verdana"/>
          <w:sz w:val="22"/>
          <w:szCs w:val="1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1443"/>
        <w:gridCol w:w="1402"/>
        <w:gridCol w:w="968"/>
        <w:gridCol w:w="1290"/>
        <w:gridCol w:w="1290"/>
      </w:tblGrid>
      <w:tr w:rsidR="006E1CAF" w:rsidRPr="00E46471" w14:paraId="69213AA8" w14:textId="77777777" w:rsidTr="00795665">
        <w:tc>
          <w:tcPr>
            <w:tcW w:w="2405" w:type="dxa"/>
            <w:vMerge w:val="restart"/>
            <w:vAlign w:val="center"/>
          </w:tcPr>
          <w:p w14:paraId="0C3C8DA0" w14:textId="77777777" w:rsidR="006E1CAF" w:rsidRPr="00E46471" w:rsidRDefault="006E1CAF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16"/>
                <w:szCs w:val="18"/>
              </w:rPr>
              <w:t>Deliverable</w:t>
            </w:r>
          </w:p>
        </w:tc>
        <w:tc>
          <w:tcPr>
            <w:tcW w:w="1432" w:type="dxa"/>
            <w:vMerge w:val="restart"/>
            <w:vAlign w:val="center"/>
          </w:tcPr>
          <w:p w14:paraId="0A11DBE4" w14:textId="77777777" w:rsidR="006E1CAF" w:rsidRPr="00E46471" w:rsidRDefault="006E1CAF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Valor Planejado (VP)</w:t>
            </w:r>
          </w:p>
        </w:tc>
        <w:tc>
          <w:tcPr>
            <w:tcW w:w="1262" w:type="dxa"/>
            <w:vMerge w:val="restart"/>
            <w:vAlign w:val="center"/>
          </w:tcPr>
          <w:p w14:paraId="6A2D661C" w14:textId="77777777" w:rsidR="006E1CAF" w:rsidRPr="00E46471" w:rsidRDefault="006E1CAF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Valor Agregado (VA)</w:t>
            </w:r>
          </w:p>
        </w:tc>
        <w:tc>
          <w:tcPr>
            <w:tcW w:w="968" w:type="dxa"/>
            <w:vMerge w:val="restart"/>
            <w:vAlign w:val="center"/>
          </w:tcPr>
          <w:p w14:paraId="6AB3276C" w14:textId="77777777" w:rsidR="006E1CAF" w:rsidRPr="00E46471" w:rsidRDefault="006E1CAF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Custo Real (CR)</w:t>
            </w:r>
          </w:p>
        </w:tc>
        <w:tc>
          <w:tcPr>
            <w:tcW w:w="2428" w:type="dxa"/>
            <w:gridSpan w:val="2"/>
            <w:vAlign w:val="center"/>
          </w:tcPr>
          <w:p w14:paraId="75FC3F9C" w14:textId="77777777" w:rsidR="006E1CAF" w:rsidRPr="00E46471" w:rsidRDefault="006E1CAF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Variações</w:t>
            </w:r>
          </w:p>
        </w:tc>
      </w:tr>
      <w:tr w:rsidR="006E1CAF" w:rsidRPr="00E46471" w14:paraId="00611972" w14:textId="77777777" w:rsidTr="00795665">
        <w:tc>
          <w:tcPr>
            <w:tcW w:w="2405" w:type="dxa"/>
            <w:vMerge/>
          </w:tcPr>
          <w:p w14:paraId="3AD429F4" w14:textId="77777777" w:rsidR="006E1CAF" w:rsidRPr="00E46471" w:rsidRDefault="006E1CAF" w:rsidP="00BB65FE">
            <w:pPr>
              <w:rPr>
                <w:rFonts w:ascii="Verdana" w:hAnsi="Verdana"/>
                <w:b/>
                <w:sz w:val="22"/>
                <w:szCs w:val="18"/>
              </w:rPr>
            </w:pPr>
          </w:p>
        </w:tc>
        <w:tc>
          <w:tcPr>
            <w:tcW w:w="1432" w:type="dxa"/>
            <w:vMerge/>
            <w:vAlign w:val="center"/>
          </w:tcPr>
          <w:p w14:paraId="785A5732" w14:textId="77777777" w:rsidR="006E1CAF" w:rsidRPr="00E46471" w:rsidRDefault="006E1CAF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62" w:type="dxa"/>
            <w:vMerge/>
            <w:vAlign w:val="center"/>
          </w:tcPr>
          <w:p w14:paraId="3CD00609" w14:textId="77777777" w:rsidR="006E1CAF" w:rsidRPr="00E46471" w:rsidRDefault="006E1CAF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968" w:type="dxa"/>
            <w:vMerge/>
            <w:vAlign w:val="center"/>
          </w:tcPr>
          <w:p w14:paraId="13845E44" w14:textId="77777777" w:rsidR="006E1CAF" w:rsidRPr="00E46471" w:rsidRDefault="006E1CAF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14" w:type="dxa"/>
            <w:vAlign w:val="center"/>
          </w:tcPr>
          <w:p w14:paraId="582105C2" w14:textId="77777777" w:rsidR="006E1CAF" w:rsidRPr="00E46471" w:rsidRDefault="006E1CAF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Variação de Custos (VC)</w:t>
            </w:r>
          </w:p>
        </w:tc>
        <w:tc>
          <w:tcPr>
            <w:tcW w:w="1214" w:type="dxa"/>
            <w:vAlign w:val="center"/>
          </w:tcPr>
          <w:p w14:paraId="05E6C004" w14:textId="77777777" w:rsidR="006E1CAF" w:rsidRPr="00E46471" w:rsidRDefault="006E1CAF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Variação de Prazo (VPr)</w:t>
            </w:r>
          </w:p>
        </w:tc>
      </w:tr>
      <w:tr w:rsidR="00795665" w:rsidRPr="00E46471" w14:paraId="59BF03EF" w14:textId="77777777" w:rsidTr="00795665">
        <w:tc>
          <w:tcPr>
            <w:tcW w:w="2405" w:type="dxa"/>
            <w:vAlign w:val="bottom"/>
          </w:tcPr>
          <w:p w14:paraId="2819E28A" w14:textId="77777777" w:rsidR="00795665" w:rsidRPr="00E46471" w:rsidRDefault="00795665" w:rsidP="00795665">
            <w:pPr>
              <w:jc w:val="left"/>
              <w:rPr>
                <w:rFonts w:ascii="Verdana" w:hAnsi="Verdana" w:cs="Calibri"/>
                <w:b/>
                <w:noProof w:val="0"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Terraplanagem</w:t>
            </w:r>
          </w:p>
        </w:tc>
        <w:tc>
          <w:tcPr>
            <w:tcW w:w="1432" w:type="dxa"/>
          </w:tcPr>
          <w:p w14:paraId="04147D7D" w14:textId="77777777" w:rsidR="00795665" w:rsidRPr="00E46471" w:rsidRDefault="00795665" w:rsidP="00795665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62" w:type="dxa"/>
          </w:tcPr>
          <w:p w14:paraId="211ECC80" w14:textId="77777777" w:rsidR="00795665" w:rsidRPr="00E46471" w:rsidRDefault="00795665" w:rsidP="00795665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968" w:type="dxa"/>
          </w:tcPr>
          <w:p w14:paraId="359804CC" w14:textId="77777777" w:rsidR="00795665" w:rsidRPr="00E46471" w:rsidRDefault="00795665" w:rsidP="00795665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14" w:type="dxa"/>
          </w:tcPr>
          <w:p w14:paraId="23FCC5BA" w14:textId="77777777" w:rsidR="00795665" w:rsidRPr="00E46471" w:rsidRDefault="00795665" w:rsidP="00795665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14" w:type="dxa"/>
          </w:tcPr>
          <w:p w14:paraId="333A2C37" w14:textId="77777777" w:rsidR="00795665" w:rsidRPr="00E46471" w:rsidRDefault="00795665" w:rsidP="00795665">
            <w:pPr>
              <w:rPr>
                <w:rFonts w:ascii="Verdana" w:hAnsi="Verdana"/>
                <w:sz w:val="22"/>
                <w:szCs w:val="18"/>
              </w:rPr>
            </w:pPr>
          </w:p>
        </w:tc>
      </w:tr>
      <w:tr w:rsidR="00795665" w:rsidRPr="00E46471" w14:paraId="0FBF67F0" w14:textId="77777777" w:rsidTr="00795665">
        <w:tc>
          <w:tcPr>
            <w:tcW w:w="2405" w:type="dxa"/>
            <w:vAlign w:val="bottom"/>
          </w:tcPr>
          <w:p w14:paraId="1006CC62" w14:textId="77777777" w:rsidR="00795665" w:rsidRPr="00E46471" w:rsidRDefault="00795665" w:rsidP="00795665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Fundações</w:t>
            </w:r>
          </w:p>
        </w:tc>
        <w:tc>
          <w:tcPr>
            <w:tcW w:w="1432" w:type="dxa"/>
          </w:tcPr>
          <w:p w14:paraId="6FDB75EF" w14:textId="77777777" w:rsidR="00795665" w:rsidRPr="00E46471" w:rsidRDefault="00795665" w:rsidP="00795665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62" w:type="dxa"/>
          </w:tcPr>
          <w:p w14:paraId="514843B7" w14:textId="77777777" w:rsidR="00795665" w:rsidRPr="00E46471" w:rsidRDefault="00795665" w:rsidP="00795665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968" w:type="dxa"/>
          </w:tcPr>
          <w:p w14:paraId="5C5AA0EA" w14:textId="77777777" w:rsidR="00795665" w:rsidRPr="00E46471" w:rsidRDefault="00795665" w:rsidP="00795665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14" w:type="dxa"/>
          </w:tcPr>
          <w:p w14:paraId="1BDC1E41" w14:textId="77777777" w:rsidR="00795665" w:rsidRPr="00E46471" w:rsidRDefault="00795665" w:rsidP="00795665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14" w:type="dxa"/>
          </w:tcPr>
          <w:p w14:paraId="66817702" w14:textId="77777777" w:rsidR="00795665" w:rsidRPr="00E46471" w:rsidRDefault="00795665" w:rsidP="00795665">
            <w:pPr>
              <w:rPr>
                <w:rFonts w:ascii="Verdana" w:hAnsi="Verdana"/>
                <w:sz w:val="22"/>
                <w:szCs w:val="18"/>
              </w:rPr>
            </w:pPr>
          </w:p>
        </w:tc>
      </w:tr>
      <w:tr w:rsidR="00795665" w:rsidRPr="00E46471" w14:paraId="217357C4" w14:textId="77777777" w:rsidTr="00795665">
        <w:tc>
          <w:tcPr>
            <w:tcW w:w="2405" w:type="dxa"/>
            <w:vAlign w:val="bottom"/>
          </w:tcPr>
          <w:p w14:paraId="3D031E5B" w14:textId="77777777" w:rsidR="00795665" w:rsidRPr="00E46471" w:rsidRDefault="00795665" w:rsidP="00795665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Estrutura</w:t>
            </w:r>
          </w:p>
        </w:tc>
        <w:tc>
          <w:tcPr>
            <w:tcW w:w="1432" w:type="dxa"/>
          </w:tcPr>
          <w:p w14:paraId="3BB05D6E" w14:textId="77777777" w:rsidR="00795665" w:rsidRPr="00E46471" w:rsidRDefault="00795665" w:rsidP="00795665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62" w:type="dxa"/>
          </w:tcPr>
          <w:p w14:paraId="77FD0CAA" w14:textId="77777777" w:rsidR="00795665" w:rsidRPr="00E46471" w:rsidRDefault="00795665" w:rsidP="00795665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968" w:type="dxa"/>
          </w:tcPr>
          <w:p w14:paraId="41DBCF71" w14:textId="77777777" w:rsidR="00795665" w:rsidRPr="00E46471" w:rsidRDefault="00795665" w:rsidP="00795665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14" w:type="dxa"/>
          </w:tcPr>
          <w:p w14:paraId="28B1FB4B" w14:textId="77777777" w:rsidR="00795665" w:rsidRPr="00E46471" w:rsidRDefault="00795665" w:rsidP="00795665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14" w:type="dxa"/>
          </w:tcPr>
          <w:p w14:paraId="4F022C89" w14:textId="77777777" w:rsidR="00795665" w:rsidRPr="00E46471" w:rsidRDefault="00795665" w:rsidP="00795665">
            <w:pPr>
              <w:rPr>
                <w:rFonts w:ascii="Verdana" w:hAnsi="Verdana"/>
                <w:sz w:val="22"/>
                <w:szCs w:val="18"/>
              </w:rPr>
            </w:pPr>
          </w:p>
        </w:tc>
      </w:tr>
      <w:tr w:rsidR="00795665" w:rsidRPr="00E46471" w14:paraId="1D834F34" w14:textId="77777777" w:rsidTr="00795665">
        <w:tc>
          <w:tcPr>
            <w:tcW w:w="2405" w:type="dxa"/>
            <w:vAlign w:val="bottom"/>
          </w:tcPr>
          <w:p w14:paraId="60FAC56E" w14:textId="77777777" w:rsidR="00795665" w:rsidRPr="00E46471" w:rsidRDefault="00795665" w:rsidP="00795665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Paredes e vedações</w:t>
            </w:r>
          </w:p>
        </w:tc>
        <w:tc>
          <w:tcPr>
            <w:tcW w:w="1432" w:type="dxa"/>
          </w:tcPr>
          <w:p w14:paraId="0F74F4E4" w14:textId="77777777" w:rsidR="00795665" w:rsidRPr="00E46471" w:rsidRDefault="00795665" w:rsidP="00795665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62" w:type="dxa"/>
          </w:tcPr>
          <w:p w14:paraId="14E37FD6" w14:textId="77777777" w:rsidR="00795665" w:rsidRPr="00E46471" w:rsidRDefault="00795665" w:rsidP="00795665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968" w:type="dxa"/>
          </w:tcPr>
          <w:p w14:paraId="76ABE046" w14:textId="77777777" w:rsidR="00795665" w:rsidRPr="00E46471" w:rsidRDefault="00795665" w:rsidP="00795665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14" w:type="dxa"/>
          </w:tcPr>
          <w:p w14:paraId="3AC7CBBA" w14:textId="77777777" w:rsidR="00795665" w:rsidRPr="00E46471" w:rsidRDefault="00795665" w:rsidP="00795665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14" w:type="dxa"/>
          </w:tcPr>
          <w:p w14:paraId="1DDF606F" w14:textId="77777777" w:rsidR="00795665" w:rsidRPr="00E46471" w:rsidRDefault="00795665" w:rsidP="00795665">
            <w:pPr>
              <w:rPr>
                <w:rFonts w:ascii="Verdana" w:hAnsi="Verdana"/>
                <w:sz w:val="22"/>
                <w:szCs w:val="18"/>
              </w:rPr>
            </w:pPr>
          </w:p>
        </w:tc>
      </w:tr>
      <w:tr w:rsidR="00795665" w:rsidRPr="00E46471" w14:paraId="648FD727" w14:textId="77777777" w:rsidTr="00795665">
        <w:tc>
          <w:tcPr>
            <w:tcW w:w="2405" w:type="dxa"/>
            <w:vAlign w:val="bottom"/>
          </w:tcPr>
          <w:p w14:paraId="51823F4D" w14:textId="77777777" w:rsidR="00795665" w:rsidRPr="00E46471" w:rsidRDefault="00795665" w:rsidP="00795665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Cobertura</w:t>
            </w:r>
          </w:p>
        </w:tc>
        <w:tc>
          <w:tcPr>
            <w:tcW w:w="1432" w:type="dxa"/>
          </w:tcPr>
          <w:p w14:paraId="0CC35CC5" w14:textId="77777777" w:rsidR="00795665" w:rsidRPr="00E46471" w:rsidRDefault="00795665" w:rsidP="00795665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62" w:type="dxa"/>
          </w:tcPr>
          <w:p w14:paraId="3DCAA558" w14:textId="77777777" w:rsidR="00795665" w:rsidRPr="00E46471" w:rsidRDefault="00795665" w:rsidP="00795665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968" w:type="dxa"/>
          </w:tcPr>
          <w:p w14:paraId="2235E827" w14:textId="77777777" w:rsidR="00795665" w:rsidRPr="00E46471" w:rsidRDefault="00795665" w:rsidP="00795665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14" w:type="dxa"/>
          </w:tcPr>
          <w:p w14:paraId="0917E914" w14:textId="77777777" w:rsidR="00795665" w:rsidRPr="00E46471" w:rsidRDefault="00795665" w:rsidP="00795665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14" w:type="dxa"/>
          </w:tcPr>
          <w:p w14:paraId="75554DA0" w14:textId="77777777" w:rsidR="00795665" w:rsidRPr="00E46471" w:rsidRDefault="00795665" w:rsidP="00795665">
            <w:pPr>
              <w:rPr>
                <w:rFonts w:ascii="Verdana" w:hAnsi="Verdana"/>
                <w:sz w:val="22"/>
                <w:szCs w:val="18"/>
              </w:rPr>
            </w:pPr>
          </w:p>
        </w:tc>
      </w:tr>
      <w:tr w:rsidR="00795665" w:rsidRPr="00E46471" w14:paraId="6D26831A" w14:textId="77777777" w:rsidTr="00795665">
        <w:tc>
          <w:tcPr>
            <w:tcW w:w="2405" w:type="dxa"/>
            <w:vAlign w:val="bottom"/>
          </w:tcPr>
          <w:p w14:paraId="7D3DDFE3" w14:textId="77777777" w:rsidR="00795665" w:rsidRPr="00E46471" w:rsidRDefault="00795665" w:rsidP="00795665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Elétrica/Hidráulica</w:t>
            </w:r>
          </w:p>
        </w:tc>
        <w:tc>
          <w:tcPr>
            <w:tcW w:w="1432" w:type="dxa"/>
          </w:tcPr>
          <w:p w14:paraId="49C2F6CF" w14:textId="77777777" w:rsidR="00795665" w:rsidRPr="00E46471" w:rsidRDefault="00795665" w:rsidP="00795665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62" w:type="dxa"/>
          </w:tcPr>
          <w:p w14:paraId="57833A0A" w14:textId="77777777" w:rsidR="00795665" w:rsidRPr="00E46471" w:rsidRDefault="00795665" w:rsidP="00795665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968" w:type="dxa"/>
          </w:tcPr>
          <w:p w14:paraId="60567F7A" w14:textId="77777777" w:rsidR="00795665" w:rsidRPr="00E46471" w:rsidRDefault="00795665" w:rsidP="00795665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14" w:type="dxa"/>
          </w:tcPr>
          <w:p w14:paraId="71655019" w14:textId="77777777" w:rsidR="00795665" w:rsidRPr="00E46471" w:rsidRDefault="00795665" w:rsidP="00795665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14" w:type="dxa"/>
          </w:tcPr>
          <w:p w14:paraId="56BEB4AF" w14:textId="77777777" w:rsidR="00795665" w:rsidRPr="00E46471" w:rsidRDefault="00795665" w:rsidP="00795665">
            <w:pPr>
              <w:rPr>
                <w:rFonts w:ascii="Verdana" w:hAnsi="Verdana"/>
                <w:sz w:val="22"/>
                <w:szCs w:val="18"/>
              </w:rPr>
            </w:pPr>
          </w:p>
        </w:tc>
      </w:tr>
      <w:tr w:rsidR="00795665" w:rsidRPr="00E46471" w14:paraId="0D794012" w14:textId="77777777" w:rsidTr="00795665">
        <w:tc>
          <w:tcPr>
            <w:tcW w:w="2405" w:type="dxa"/>
            <w:vAlign w:val="center"/>
          </w:tcPr>
          <w:p w14:paraId="79805B00" w14:textId="77777777" w:rsidR="00795665" w:rsidRPr="00E46471" w:rsidRDefault="00795665" w:rsidP="00795665">
            <w:pPr>
              <w:jc w:val="left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TOTAL</w:t>
            </w:r>
          </w:p>
        </w:tc>
        <w:tc>
          <w:tcPr>
            <w:tcW w:w="1432" w:type="dxa"/>
          </w:tcPr>
          <w:p w14:paraId="4C301831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62" w:type="dxa"/>
          </w:tcPr>
          <w:p w14:paraId="6C1D001E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968" w:type="dxa"/>
          </w:tcPr>
          <w:p w14:paraId="2F9A6374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14" w:type="dxa"/>
          </w:tcPr>
          <w:p w14:paraId="50E629FD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14" w:type="dxa"/>
          </w:tcPr>
          <w:p w14:paraId="28E5A860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</w:tr>
    </w:tbl>
    <w:p w14:paraId="7F9BBA2B" w14:textId="77777777" w:rsidR="006E1CAF" w:rsidRPr="00E46471" w:rsidRDefault="006E1CAF" w:rsidP="006E1CAF">
      <w:pPr>
        <w:rPr>
          <w:rFonts w:ascii="Verdana" w:hAnsi="Verdana"/>
          <w:sz w:val="22"/>
          <w:szCs w:val="18"/>
        </w:rPr>
      </w:pPr>
    </w:p>
    <w:p w14:paraId="646C3F8D" w14:textId="77777777" w:rsidR="00735320" w:rsidRPr="00E46471" w:rsidRDefault="00735320" w:rsidP="006E1CAF">
      <w:pPr>
        <w:rPr>
          <w:rFonts w:ascii="Verdana" w:hAnsi="Verdana"/>
          <w:sz w:val="22"/>
          <w:szCs w:val="1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59"/>
        <w:gridCol w:w="1673"/>
        <w:gridCol w:w="1673"/>
        <w:gridCol w:w="1529"/>
        <w:gridCol w:w="1467"/>
      </w:tblGrid>
      <w:tr w:rsidR="006E1CAF" w:rsidRPr="00E46471" w14:paraId="29C19AEE" w14:textId="77777777" w:rsidTr="00BB65FE">
        <w:tc>
          <w:tcPr>
            <w:tcW w:w="2659" w:type="dxa"/>
            <w:vMerge w:val="restart"/>
            <w:vAlign w:val="center"/>
          </w:tcPr>
          <w:p w14:paraId="27CEFEF5" w14:textId="77777777" w:rsidR="006E1CAF" w:rsidRPr="00E46471" w:rsidRDefault="006E1CAF" w:rsidP="00BB65FE">
            <w:pPr>
              <w:jc w:val="center"/>
              <w:rPr>
                <w:rFonts w:ascii="Verdana" w:hAnsi="Verdana"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16"/>
                <w:szCs w:val="18"/>
              </w:rPr>
              <w:t>Deliverable</w:t>
            </w:r>
          </w:p>
        </w:tc>
        <w:tc>
          <w:tcPr>
            <w:tcW w:w="3046" w:type="dxa"/>
            <w:gridSpan w:val="2"/>
            <w:vAlign w:val="center"/>
          </w:tcPr>
          <w:p w14:paraId="4B17C4B6" w14:textId="77777777" w:rsidR="006E1CAF" w:rsidRPr="00E46471" w:rsidRDefault="006E1CAF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Índices</w:t>
            </w:r>
          </w:p>
        </w:tc>
        <w:tc>
          <w:tcPr>
            <w:tcW w:w="2790" w:type="dxa"/>
            <w:gridSpan w:val="2"/>
            <w:vAlign w:val="center"/>
          </w:tcPr>
          <w:p w14:paraId="69E24D6F" w14:textId="77777777" w:rsidR="006E1CAF" w:rsidRPr="00E46471" w:rsidRDefault="006E1CAF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Situação</w:t>
            </w:r>
          </w:p>
        </w:tc>
      </w:tr>
      <w:tr w:rsidR="006E1CAF" w:rsidRPr="00E46471" w14:paraId="1695E732" w14:textId="77777777" w:rsidTr="00BB65FE">
        <w:tc>
          <w:tcPr>
            <w:tcW w:w="2659" w:type="dxa"/>
            <w:vMerge/>
            <w:vAlign w:val="center"/>
          </w:tcPr>
          <w:p w14:paraId="03615CC1" w14:textId="77777777" w:rsidR="006E1CAF" w:rsidRPr="00E46471" w:rsidRDefault="006E1CAF" w:rsidP="00BB65FE">
            <w:pPr>
              <w:rPr>
                <w:rFonts w:ascii="Verdana" w:hAnsi="Verdana"/>
                <w:b/>
                <w:sz w:val="22"/>
                <w:szCs w:val="18"/>
              </w:rPr>
            </w:pPr>
          </w:p>
        </w:tc>
        <w:tc>
          <w:tcPr>
            <w:tcW w:w="1523" w:type="dxa"/>
            <w:vAlign w:val="center"/>
          </w:tcPr>
          <w:p w14:paraId="493005BF" w14:textId="77777777" w:rsidR="006E1CAF" w:rsidRPr="00E46471" w:rsidRDefault="006E1CAF" w:rsidP="00BB65FE">
            <w:pPr>
              <w:jc w:val="center"/>
              <w:rPr>
                <w:rFonts w:ascii="Verdana" w:hAnsi="Verdana"/>
                <w:b/>
                <w:sz w:val="20"/>
                <w:szCs w:val="16"/>
              </w:rPr>
            </w:pPr>
            <w:r w:rsidRPr="00E46471">
              <w:rPr>
                <w:rFonts w:ascii="Verdana" w:hAnsi="Verdana"/>
                <w:b/>
                <w:sz w:val="20"/>
                <w:szCs w:val="16"/>
              </w:rPr>
              <w:t>Índice de Desempenho de Custos (IDC)</w:t>
            </w:r>
          </w:p>
        </w:tc>
        <w:tc>
          <w:tcPr>
            <w:tcW w:w="1523" w:type="dxa"/>
            <w:vAlign w:val="center"/>
          </w:tcPr>
          <w:p w14:paraId="52593B9D" w14:textId="77777777" w:rsidR="006E1CAF" w:rsidRPr="00E46471" w:rsidRDefault="006E1CAF" w:rsidP="00BB65FE">
            <w:pPr>
              <w:jc w:val="center"/>
              <w:rPr>
                <w:rFonts w:ascii="Verdana" w:hAnsi="Verdana"/>
                <w:b/>
                <w:sz w:val="20"/>
                <w:szCs w:val="16"/>
              </w:rPr>
            </w:pPr>
            <w:r w:rsidRPr="00E46471">
              <w:rPr>
                <w:rFonts w:ascii="Verdana" w:hAnsi="Verdana"/>
                <w:b/>
                <w:sz w:val="20"/>
                <w:szCs w:val="16"/>
              </w:rPr>
              <w:t>Índice de Desempenho de Prazo (IDP)</w:t>
            </w:r>
          </w:p>
        </w:tc>
        <w:tc>
          <w:tcPr>
            <w:tcW w:w="1396" w:type="dxa"/>
            <w:vAlign w:val="center"/>
          </w:tcPr>
          <w:p w14:paraId="4450DDF6" w14:textId="77777777" w:rsidR="006E1CAF" w:rsidRPr="00E46471" w:rsidRDefault="006E1CAF" w:rsidP="00BB65FE">
            <w:pPr>
              <w:jc w:val="center"/>
              <w:rPr>
                <w:rFonts w:ascii="Verdana" w:hAnsi="Verdana"/>
                <w:b/>
                <w:sz w:val="20"/>
                <w:szCs w:val="16"/>
              </w:rPr>
            </w:pPr>
            <w:r w:rsidRPr="00E46471">
              <w:rPr>
                <w:rFonts w:ascii="Verdana" w:hAnsi="Verdana"/>
                <w:b/>
                <w:sz w:val="20"/>
                <w:szCs w:val="16"/>
              </w:rPr>
              <w:t>Custos (Acima, Dentro ou Abaixo do orçamento)</w:t>
            </w:r>
          </w:p>
        </w:tc>
        <w:tc>
          <w:tcPr>
            <w:tcW w:w="1394" w:type="dxa"/>
            <w:vAlign w:val="center"/>
          </w:tcPr>
          <w:p w14:paraId="6D5FFDBB" w14:textId="77777777" w:rsidR="006E1CAF" w:rsidRPr="00E46471" w:rsidRDefault="006E1CAF" w:rsidP="00BB65FE">
            <w:pPr>
              <w:jc w:val="center"/>
              <w:rPr>
                <w:rFonts w:ascii="Verdana" w:hAnsi="Verdana"/>
                <w:b/>
                <w:sz w:val="20"/>
                <w:szCs w:val="16"/>
              </w:rPr>
            </w:pPr>
            <w:r w:rsidRPr="00E46471">
              <w:rPr>
                <w:rFonts w:ascii="Verdana" w:hAnsi="Verdana"/>
                <w:b/>
                <w:sz w:val="20"/>
                <w:szCs w:val="16"/>
              </w:rPr>
              <w:t>Prazos (No prazo, Atrasado ou Adiantado)</w:t>
            </w:r>
          </w:p>
        </w:tc>
      </w:tr>
      <w:tr w:rsidR="00795665" w:rsidRPr="00E46471" w14:paraId="25C18533" w14:textId="77777777" w:rsidTr="00BB65FE">
        <w:tc>
          <w:tcPr>
            <w:tcW w:w="2659" w:type="dxa"/>
            <w:vAlign w:val="bottom"/>
          </w:tcPr>
          <w:p w14:paraId="0FD3312C" w14:textId="77777777" w:rsidR="00795665" w:rsidRPr="00E46471" w:rsidRDefault="00795665" w:rsidP="00795665">
            <w:pPr>
              <w:jc w:val="left"/>
              <w:rPr>
                <w:rFonts w:ascii="Verdana" w:hAnsi="Verdana" w:cs="Calibri"/>
                <w:b/>
                <w:noProof w:val="0"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Terraplanagem</w:t>
            </w:r>
          </w:p>
        </w:tc>
        <w:tc>
          <w:tcPr>
            <w:tcW w:w="1523" w:type="dxa"/>
          </w:tcPr>
          <w:p w14:paraId="34122DD1" w14:textId="77777777" w:rsidR="00795665" w:rsidRPr="00E46471" w:rsidRDefault="00795665" w:rsidP="00795665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523" w:type="dxa"/>
          </w:tcPr>
          <w:p w14:paraId="387473AF" w14:textId="77777777" w:rsidR="00795665" w:rsidRPr="00E46471" w:rsidRDefault="00795665" w:rsidP="00795665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396" w:type="dxa"/>
          </w:tcPr>
          <w:p w14:paraId="6686C25C" w14:textId="77777777" w:rsidR="00795665" w:rsidRPr="00E46471" w:rsidRDefault="00795665" w:rsidP="00795665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394" w:type="dxa"/>
          </w:tcPr>
          <w:p w14:paraId="5ADB2FB1" w14:textId="77777777" w:rsidR="00795665" w:rsidRPr="00E46471" w:rsidRDefault="00795665" w:rsidP="00795665">
            <w:pPr>
              <w:rPr>
                <w:rFonts w:ascii="Verdana" w:hAnsi="Verdana"/>
                <w:sz w:val="22"/>
                <w:szCs w:val="18"/>
              </w:rPr>
            </w:pPr>
          </w:p>
        </w:tc>
      </w:tr>
      <w:tr w:rsidR="00795665" w:rsidRPr="00E46471" w14:paraId="69816BFC" w14:textId="77777777" w:rsidTr="00BB65FE">
        <w:tc>
          <w:tcPr>
            <w:tcW w:w="2659" w:type="dxa"/>
            <w:vAlign w:val="bottom"/>
          </w:tcPr>
          <w:p w14:paraId="0C1FBE96" w14:textId="77777777" w:rsidR="00795665" w:rsidRPr="00E46471" w:rsidRDefault="00795665" w:rsidP="00795665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Fundações</w:t>
            </w:r>
          </w:p>
        </w:tc>
        <w:tc>
          <w:tcPr>
            <w:tcW w:w="1523" w:type="dxa"/>
          </w:tcPr>
          <w:p w14:paraId="38DF37CA" w14:textId="77777777" w:rsidR="00795665" w:rsidRPr="00E46471" w:rsidRDefault="00795665" w:rsidP="00795665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523" w:type="dxa"/>
          </w:tcPr>
          <w:p w14:paraId="666C1C2B" w14:textId="77777777" w:rsidR="00795665" w:rsidRPr="00E46471" w:rsidRDefault="00795665" w:rsidP="00795665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396" w:type="dxa"/>
          </w:tcPr>
          <w:p w14:paraId="5C818B04" w14:textId="77777777" w:rsidR="00795665" w:rsidRPr="00E46471" w:rsidRDefault="00795665" w:rsidP="00795665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394" w:type="dxa"/>
          </w:tcPr>
          <w:p w14:paraId="70BEF9C8" w14:textId="77777777" w:rsidR="00795665" w:rsidRPr="00E46471" w:rsidRDefault="00795665" w:rsidP="00795665">
            <w:pPr>
              <w:rPr>
                <w:rFonts w:ascii="Verdana" w:hAnsi="Verdana"/>
                <w:sz w:val="22"/>
                <w:szCs w:val="18"/>
              </w:rPr>
            </w:pPr>
          </w:p>
        </w:tc>
      </w:tr>
      <w:tr w:rsidR="00795665" w:rsidRPr="00E46471" w14:paraId="11CB44B0" w14:textId="77777777" w:rsidTr="00BB65FE">
        <w:tc>
          <w:tcPr>
            <w:tcW w:w="2659" w:type="dxa"/>
            <w:vAlign w:val="bottom"/>
          </w:tcPr>
          <w:p w14:paraId="251885FB" w14:textId="77777777" w:rsidR="00795665" w:rsidRPr="00E46471" w:rsidRDefault="00795665" w:rsidP="00795665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Estrutura</w:t>
            </w:r>
          </w:p>
        </w:tc>
        <w:tc>
          <w:tcPr>
            <w:tcW w:w="1523" w:type="dxa"/>
          </w:tcPr>
          <w:p w14:paraId="38D8A315" w14:textId="77777777" w:rsidR="00795665" w:rsidRPr="00E46471" w:rsidRDefault="00795665" w:rsidP="00795665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523" w:type="dxa"/>
          </w:tcPr>
          <w:p w14:paraId="69F53F9B" w14:textId="77777777" w:rsidR="00795665" w:rsidRPr="00E46471" w:rsidRDefault="00795665" w:rsidP="00795665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396" w:type="dxa"/>
          </w:tcPr>
          <w:p w14:paraId="00961B7E" w14:textId="77777777" w:rsidR="00795665" w:rsidRPr="00E46471" w:rsidRDefault="00795665" w:rsidP="00795665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394" w:type="dxa"/>
          </w:tcPr>
          <w:p w14:paraId="19A95FC2" w14:textId="77777777" w:rsidR="00795665" w:rsidRPr="00E46471" w:rsidRDefault="00795665" w:rsidP="00795665">
            <w:pPr>
              <w:rPr>
                <w:rFonts w:ascii="Verdana" w:hAnsi="Verdana"/>
                <w:sz w:val="22"/>
                <w:szCs w:val="18"/>
              </w:rPr>
            </w:pPr>
          </w:p>
        </w:tc>
      </w:tr>
      <w:tr w:rsidR="00795665" w:rsidRPr="00E46471" w14:paraId="2AC6752E" w14:textId="77777777" w:rsidTr="00BB65FE">
        <w:tc>
          <w:tcPr>
            <w:tcW w:w="2659" w:type="dxa"/>
            <w:vAlign w:val="bottom"/>
          </w:tcPr>
          <w:p w14:paraId="3E16BD30" w14:textId="77777777" w:rsidR="00795665" w:rsidRPr="00E46471" w:rsidRDefault="00795665" w:rsidP="00795665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Paredes e vedações</w:t>
            </w:r>
          </w:p>
        </w:tc>
        <w:tc>
          <w:tcPr>
            <w:tcW w:w="1523" w:type="dxa"/>
          </w:tcPr>
          <w:p w14:paraId="0964A0D6" w14:textId="77777777" w:rsidR="00795665" w:rsidRPr="00E46471" w:rsidRDefault="00795665" w:rsidP="00795665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523" w:type="dxa"/>
          </w:tcPr>
          <w:p w14:paraId="747AEAFC" w14:textId="77777777" w:rsidR="00795665" w:rsidRPr="00E46471" w:rsidRDefault="00795665" w:rsidP="00795665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396" w:type="dxa"/>
          </w:tcPr>
          <w:p w14:paraId="2A95BD0F" w14:textId="77777777" w:rsidR="00795665" w:rsidRPr="00E46471" w:rsidRDefault="00795665" w:rsidP="00795665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394" w:type="dxa"/>
          </w:tcPr>
          <w:p w14:paraId="4D82B780" w14:textId="77777777" w:rsidR="00795665" w:rsidRPr="00E46471" w:rsidRDefault="00795665" w:rsidP="00795665">
            <w:pPr>
              <w:rPr>
                <w:rFonts w:ascii="Verdana" w:hAnsi="Verdana"/>
                <w:sz w:val="22"/>
                <w:szCs w:val="18"/>
              </w:rPr>
            </w:pPr>
          </w:p>
        </w:tc>
      </w:tr>
      <w:tr w:rsidR="00795665" w:rsidRPr="00E46471" w14:paraId="55CDAE8C" w14:textId="77777777" w:rsidTr="00BB65FE">
        <w:tc>
          <w:tcPr>
            <w:tcW w:w="2659" w:type="dxa"/>
            <w:vAlign w:val="bottom"/>
          </w:tcPr>
          <w:p w14:paraId="1A8A2AB9" w14:textId="77777777" w:rsidR="00795665" w:rsidRPr="00E46471" w:rsidRDefault="00795665" w:rsidP="00795665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Cobertura</w:t>
            </w:r>
          </w:p>
        </w:tc>
        <w:tc>
          <w:tcPr>
            <w:tcW w:w="1523" w:type="dxa"/>
          </w:tcPr>
          <w:p w14:paraId="4195B9D9" w14:textId="77777777" w:rsidR="00795665" w:rsidRPr="00E46471" w:rsidRDefault="00795665" w:rsidP="00795665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523" w:type="dxa"/>
          </w:tcPr>
          <w:p w14:paraId="28078DFA" w14:textId="77777777" w:rsidR="00795665" w:rsidRPr="00E46471" w:rsidRDefault="00795665" w:rsidP="00795665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396" w:type="dxa"/>
          </w:tcPr>
          <w:p w14:paraId="44DE88FC" w14:textId="77777777" w:rsidR="00795665" w:rsidRPr="00E46471" w:rsidRDefault="00795665" w:rsidP="00795665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394" w:type="dxa"/>
          </w:tcPr>
          <w:p w14:paraId="283A0B3B" w14:textId="77777777" w:rsidR="00795665" w:rsidRPr="00E46471" w:rsidRDefault="00795665" w:rsidP="00795665">
            <w:pPr>
              <w:rPr>
                <w:rFonts w:ascii="Verdana" w:hAnsi="Verdana"/>
                <w:sz w:val="22"/>
                <w:szCs w:val="18"/>
              </w:rPr>
            </w:pPr>
          </w:p>
        </w:tc>
      </w:tr>
      <w:tr w:rsidR="00795665" w:rsidRPr="00E46471" w14:paraId="79A2DB87" w14:textId="77777777" w:rsidTr="00BB65FE">
        <w:tc>
          <w:tcPr>
            <w:tcW w:w="2659" w:type="dxa"/>
            <w:vAlign w:val="bottom"/>
          </w:tcPr>
          <w:p w14:paraId="4EAE2213" w14:textId="77777777" w:rsidR="00795665" w:rsidRPr="00E46471" w:rsidRDefault="00795665" w:rsidP="00795665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Elétrica/Hidráulica</w:t>
            </w:r>
          </w:p>
        </w:tc>
        <w:tc>
          <w:tcPr>
            <w:tcW w:w="1523" w:type="dxa"/>
          </w:tcPr>
          <w:p w14:paraId="095E1E5A" w14:textId="77777777" w:rsidR="00795665" w:rsidRPr="00E46471" w:rsidRDefault="00795665" w:rsidP="00795665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523" w:type="dxa"/>
          </w:tcPr>
          <w:p w14:paraId="7ABF284D" w14:textId="77777777" w:rsidR="00795665" w:rsidRPr="00E46471" w:rsidRDefault="00795665" w:rsidP="00795665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396" w:type="dxa"/>
          </w:tcPr>
          <w:p w14:paraId="127A085D" w14:textId="77777777" w:rsidR="00795665" w:rsidRPr="00E46471" w:rsidRDefault="00795665" w:rsidP="00795665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394" w:type="dxa"/>
          </w:tcPr>
          <w:p w14:paraId="6E9F8AF5" w14:textId="77777777" w:rsidR="00795665" w:rsidRPr="00E46471" w:rsidRDefault="00795665" w:rsidP="00795665">
            <w:pPr>
              <w:rPr>
                <w:rFonts w:ascii="Verdana" w:hAnsi="Verdana"/>
                <w:sz w:val="22"/>
                <w:szCs w:val="18"/>
              </w:rPr>
            </w:pPr>
          </w:p>
        </w:tc>
      </w:tr>
      <w:tr w:rsidR="00795665" w:rsidRPr="00E46471" w14:paraId="776DB8E3" w14:textId="77777777" w:rsidTr="00BB65FE">
        <w:tc>
          <w:tcPr>
            <w:tcW w:w="2659" w:type="dxa"/>
            <w:vAlign w:val="center"/>
          </w:tcPr>
          <w:p w14:paraId="77CCB410" w14:textId="77777777" w:rsidR="00795665" w:rsidRPr="00E46471" w:rsidRDefault="00795665" w:rsidP="00795665">
            <w:pPr>
              <w:jc w:val="left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TOTAL</w:t>
            </w:r>
          </w:p>
        </w:tc>
        <w:tc>
          <w:tcPr>
            <w:tcW w:w="1523" w:type="dxa"/>
          </w:tcPr>
          <w:p w14:paraId="0324CAEB" w14:textId="77777777" w:rsidR="00795665" w:rsidRPr="00E46471" w:rsidRDefault="00795665" w:rsidP="00795665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523" w:type="dxa"/>
          </w:tcPr>
          <w:p w14:paraId="35894BA6" w14:textId="77777777" w:rsidR="00795665" w:rsidRPr="00E46471" w:rsidRDefault="00795665" w:rsidP="00795665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396" w:type="dxa"/>
          </w:tcPr>
          <w:p w14:paraId="6F27F493" w14:textId="77777777" w:rsidR="00795665" w:rsidRPr="00E46471" w:rsidRDefault="00795665" w:rsidP="00795665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394" w:type="dxa"/>
          </w:tcPr>
          <w:p w14:paraId="6ADE9101" w14:textId="77777777" w:rsidR="00795665" w:rsidRPr="00E46471" w:rsidRDefault="00795665" w:rsidP="00795665">
            <w:pPr>
              <w:rPr>
                <w:rFonts w:ascii="Verdana" w:hAnsi="Verdana"/>
                <w:sz w:val="22"/>
                <w:szCs w:val="18"/>
              </w:rPr>
            </w:pPr>
          </w:p>
        </w:tc>
      </w:tr>
    </w:tbl>
    <w:p w14:paraId="475AE176" w14:textId="77777777" w:rsidR="006E1CAF" w:rsidRPr="00E46471" w:rsidRDefault="006E1CAF" w:rsidP="006E1CAF">
      <w:pPr>
        <w:rPr>
          <w:rFonts w:ascii="Verdana" w:hAnsi="Verdana"/>
          <w:sz w:val="22"/>
          <w:szCs w:val="1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1701"/>
      </w:tblGrid>
      <w:tr w:rsidR="006E1CAF" w:rsidRPr="00E46471" w14:paraId="7D486701" w14:textId="77777777" w:rsidTr="00BB65FE">
        <w:trPr>
          <w:trHeight w:val="548"/>
        </w:trPr>
        <w:tc>
          <w:tcPr>
            <w:tcW w:w="5098" w:type="dxa"/>
            <w:gridSpan w:val="3"/>
            <w:vAlign w:val="center"/>
          </w:tcPr>
          <w:p w14:paraId="04885598" w14:textId="77777777" w:rsidR="006E1CAF" w:rsidRPr="00E46471" w:rsidRDefault="006E1CAF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Estimativas</w:t>
            </w:r>
          </w:p>
        </w:tc>
      </w:tr>
      <w:tr w:rsidR="006E1CAF" w:rsidRPr="00E46471" w14:paraId="5BB13BA0" w14:textId="77777777" w:rsidTr="00BB65FE">
        <w:tc>
          <w:tcPr>
            <w:tcW w:w="1696" w:type="dxa"/>
          </w:tcPr>
          <w:p w14:paraId="5DA499CE" w14:textId="77777777" w:rsidR="006E1CAF" w:rsidRPr="00E46471" w:rsidRDefault="006E1CAF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Orçamento no Término (ONT)</w:t>
            </w:r>
          </w:p>
        </w:tc>
        <w:tc>
          <w:tcPr>
            <w:tcW w:w="1701" w:type="dxa"/>
          </w:tcPr>
          <w:p w14:paraId="0EAD6B33" w14:textId="77777777" w:rsidR="006E1CAF" w:rsidRPr="00E46471" w:rsidRDefault="006E1CAF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Estimativa para Término (EPT)</w:t>
            </w:r>
          </w:p>
        </w:tc>
        <w:tc>
          <w:tcPr>
            <w:tcW w:w="1701" w:type="dxa"/>
          </w:tcPr>
          <w:p w14:paraId="2DF64491" w14:textId="77777777" w:rsidR="006E1CAF" w:rsidRPr="00E46471" w:rsidRDefault="006E1CAF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Estimativa no Término (ENT)</w:t>
            </w:r>
          </w:p>
        </w:tc>
      </w:tr>
      <w:tr w:rsidR="006E1CAF" w:rsidRPr="00E46471" w14:paraId="1AC0134D" w14:textId="77777777" w:rsidTr="00BB65FE">
        <w:tc>
          <w:tcPr>
            <w:tcW w:w="1696" w:type="dxa"/>
          </w:tcPr>
          <w:p w14:paraId="394957DF" w14:textId="77777777" w:rsidR="006E1CAF" w:rsidRPr="00E46471" w:rsidRDefault="006E1CAF" w:rsidP="00BB65FE">
            <w:pPr>
              <w:rPr>
                <w:rFonts w:ascii="Verdana" w:hAnsi="Verdana"/>
                <w:sz w:val="22"/>
                <w:szCs w:val="18"/>
              </w:rPr>
            </w:pPr>
          </w:p>
          <w:p w14:paraId="4DBCCB52" w14:textId="77777777" w:rsidR="006E1CAF" w:rsidRPr="00E46471" w:rsidRDefault="006E1CAF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701" w:type="dxa"/>
          </w:tcPr>
          <w:p w14:paraId="5ED0E34D" w14:textId="77777777" w:rsidR="006E1CAF" w:rsidRPr="00E46471" w:rsidRDefault="006E1CAF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701" w:type="dxa"/>
          </w:tcPr>
          <w:p w14:paraId="0EACEB00" w14:textId="77777777" w:rsidR="006E1CAF" w:rsidRPr="00E46471" w:rsidRDefault="006E1CAF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</w:tr>
    </w:tbl>
    <w:p w14:paraId="55B14292" w14:textId="77777777" w:rsidR="006E1CAF" w:rsidRPr="00E46471" w:rsidRDefault="006E1CAF" w:rsidP="006E1CAF">
      <w:pPr>
        <w:rPr>
          <w:rFonts w:ascii="Verdana" w:hAnsi="Verdana"/>
          <w:sz w:val="22"/>
          <w:szCs w:val="18"/>
        </w:rPr>
      </w:pPr>
    </w:p>
    <w:p w14:paraId="0C53AD77" w14:textId="406D40E6" w:rsidR="00795665" w:rsidRDefault="00795665" w:rsidP="00795665">
      <w:pPr>
        <w:rPr>
          <w:rFonts w:ascii="Verdana" w:hAnsi="Verdana"/>
          <w:b/>
          <w:sz w:val="22"/>
          <w:szCs w:val="18"/>
        </w:rPr>
      </w:pPr>
    </w:p>
    <w:p w14:paraId="3A5F9477" w14:textId="7FCF7C0F" w:rsidR="00E46471" w:rsidRDefault="00E46471" w:rsidP="00795665">
      <w:pPr>
        <w:rPr>
          <w:rFonts w:ascii="Verdana" w:hAnsi="Verdana"/>
          <w:b/>
          <w:sz w:val="22"/>
          <w:szCs w:val="18"/>
        </w:rPr>
      </w:pPr>
    </w:p>
    <w:p w14:paraId="55D73BB1" w14:textId="3D19D309" w:rsidR="00E46471" w:rsidRDefault="00E46471" w:rsidP="00795665">
      <w:pPr>
        <w:rPr>
          <w:rFonts w:ascii="Verdana" w:hAnsi="Verdana"/>
          <w:b/>
          <w:sz w:val="22"/>
          <w:szCs w:val="18"/>
        </w:rPr>
      </w:pPr>
    </w:p>
    <w:p w14:paraId="22C1E307" w14:textId="757DF9DD" w:rsidR="00E46471" w:rsidRDefault="00E46471" w:rsidP="00795665">
      <w:pPr>
        <w:rPr>
          <w:rFonts w:ascii="Verdana" w:hAnsi="Verdana"/>
          <w:b/>
          <w:sz w:val="22"/>
          <w:szCs w:val="18"/>
        </w:rPr>
      </w:pPr>
    </w:p>
    <w:p w14:paraId="7CE798E1" w14:textId="77777777" w:rsidR="00835BEE" w:rsidRDefault="00835BEE" w:rsidP="00795665">
      <w:pPr>
        <w:rPr>
          <w:rFonts w:ascii="Verdana" w:hAnsi="Verdana"/>
          <w:b/>
          <w:sz w:val="22"/>
          <w:szCs w:val="18"/>
        </w:rPr>
      </w:pPr>
    </w:p>
    <w:p w14:paraId="47AEB1D9" w14:textId="13E9A648" w:rsidR="00E46471" w:rsidRDefault="00E46471" w:rsidP="00795665">
      <w:pPr>
        <w:rPr>
          <w:rFonts w:ascii="Verdana" w:hAnsi="Verdana"/>
          <w:b/>
          <w:sz w:val="22"/>
          <w:szCs w:val="18"/>
        </w:rPr>
      </w:pPr>
    </w:p>
    <w:p w14:paraId="059CD779" w14:textId="77777777" w:rsidR="00E46471" w:rsidRPr="00E46471" w:rsidRDefault="00E46471" w:rsidP="00795665">
      <w:pPr>
        <w:rPr>
          <w:rFonts w:ascii="Verdana" w:hAnsi="Verdana"/>
          <w:b/>
          <w:sz w:val="22"/>
          <w:szCs w:val="18"/>
        </w:rPr>
      </w:pPr>
    </w:p>
    <w:p w14:paraId="540F87EC" w14:textId="77777777" w:rsidR="00795665" w:rsidRPr="00E46471" w:rsidRDefault="00795665" w:rsidP="00795665">
      <w:pPr>
        <w:rPr>
          <w:rFonts w:ascii="Verdana" w:hAnsi="Verdana"/>
          <w:b/>
          <w:sz w:val="22"/>
          <w:szCs w:val="18"/>
        </w:rPr>
      </w:pPr>
    </w:p>
    <w:p w14:paraId="53CAD3BF" w14:textId="77777777" w:rsidR="00795665" w:rsidRPr="00E46471" w:rsidRDefault="00795665" w:rsidP="00795665">
      <w:pPr>
        <w:rPr>
          <w:rFonts w:ascii="Verdana" w:hAnsi="Verdana"/>
          <w:b/>
          <w:sz w:val="22"/>
          <w:szCs w:val="18"/>
        </w:rPr>
      </w:pPr>
      <w:r w:rsidRPr="00E46471">
        <w:rPr>
          <w:rFonts w:ascii="Verdana" w:hAnsi="Verdana"/>
          <w:b/>
          <w:sz w:val="22"/>
          <w:szCs w:val="18"/>
        </w:rPr>
        <w:lastRenderedPageBreak/>
        <w:t>TABELA 8 – RELATÓRIO DE DESEMPENHO DE CUSTOS (HOSPITAL)</w:t>
      </w:r>
    </w:p>
    <w:p w14:paraId="272A3090" w14:textId="77777777" w:rsidR="00795665" w:rsidRPr="00E46471" w:rsidRDefault="00795665" w:rsidP="00795665">
      <w:pPr>
        <w:rPr>
          <w:rFonts w:ascii="Verdana" w:hAnsi="Verdana"/>
          <w:sz w:val="22"/>
          <w:szCs w:val="1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1443"/>
        <w:gridCol w:w="1402"/>
        <w:gridCol w:w="968"/>
        <w:gridCol w:w="1290"/>
        <w:gridCol w:w="1290"/>
      </w:tblGrid>
      <w:tr w:rsidR="00795665" w:rsidRPr="00E46471" w14:paraId="7EECEF94" w14:textId="77777777" w:rsidTr="00BB65FE">
        <w:tc>
          <w:tcPr>
            <w:tcW w:w="2405" w:type="dxa"/>
            <w:vMerge w:val="restart"/>
            <w:vAlign w:val="center"/>
          </w:tcPr>
          <w:p w14:paraId="1895C68D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16"/>
                <w:szCs w:val="18"/>
              </w:rPr>
              <w:t>Deliverable</w:t>
            </w:r>
          </w:p>
        </w:tc>
        <w:tc>
          <w:tcPr>
            <w:tcW w:w="1432" w:type="dxa"/>
            <w:vMerge w:val="restart"/>
            <w:vAlign w:val="center"/>
          </w:tcPr>
          <w:p w14:paraId="44EED894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Valor Planejado (VP)</w:t>
            </w:r>
          </w:p>
        </w:tc>
        <w:tc>
          <w:tcPr>
            <w:tcW w:w="1262" w:type="dxa"/>
            <w:vMerge w:val="restart"/>
            <w:vAlign w:val="center"/>
          </w:tcPr>
          <w:p w14:paraId="19F778F0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Valor Agregado (VA)</w:t>
            </w:r>
          </w:p>
        </w:tc>
        <w:tc>
          <w:tcPr>
            <w:tcW w:w="968" w:type="dxa"/>
            <w:vMerge w:val="restart"/>
            <w:vAlign w:val="center"/>
          </w:tcPr>
          <w:p w14:paraId="45E75A7E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Custo Real (CR)</w:t>
            </w:r>
          </w:p>
        </w:tc>
        <w:tc>
          <w:tcPr>
            <w:tcW w:w="2428" w:type="dxa"/>
            <w:gridSpan w:val="2"/>
            <w:vAlign w:val="center"/>
          </w:tcPr>
          <w:p w14:paraId="57875C4E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Variações</w:t>
            </w:r>
          </w:p>
        </w:tc>
      </w:tr>
      <w:tr w:rsidR="00795665" w:rsidRPr="00E46471" w14:paraId="724156AD" w14:textId="77777777" w:rsidTr="00BB65FE">
        <w:tc>
          <w:tcPr>
            <w:tcW w:w="2405" w:type="dxa"/>
            <w:vMerge/>
          </w:tcPr>
          <w:p w14:paraId="62AFF966" w14:textId="77777777" w:rsidR="00795665" w:rsidRPr="00E46471" w:rsidRDefault="00795665" w:rsidP="00BB65FE">
            <w:pPr>
              <w:rPr>
                <w:rFonts w:ascii="Verdana" w:hAnsi="Verdana"/>
                <w:b/>
                <w:sz w:val="22"/>
                <w:szCs w:val="18"/>
              </w:rPr>
            </w:pPr>
          </w:p>
        </w:tc>
        <w:tc>
          <w:tcPr>
            <w:tcW w:w="1432" w:type="dxa"/>
            <w:vMerge/>
            <w:vAlign w:val="center"/>
          </w:tcPr>
          <w:p w14:paraId="13FFA8FB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62" w:type="dxa"/>
            <w:vMerge/>
            <w:vAlign w:val="center"/>
          </w:tcPr>
          <w:p w14:paraId="52026060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968" w:type="dxa"/>
            <w:vMerge/>
            <w:vAlign w:val="center"/>
          </w:tcPr>
          <w:p w14:paraId="40382FBF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14" w:type="dxa"/>
            <w:vAlign w:val="center"/>
          </w:tcPr>
          <w:p w14:paraId="468C894E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Variação de Custos (VC)</w:t>
            </w:r>
          </w:p>
        </w:tc>
        <w:tc>
          <w:tcPr>
            <w:tcW w:w="1214" w:type="dxa"/>
            <w:vAlign w:val="center"/>
          </w:tcPr>
          <w:p w14:paraId="187C43CA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Variação de Prazo (VPr)</w:t>
            </w:r>
          </w:p>
        </w:tc>
      </w:tr>
      <w:tr w:rsidR="00795665" w:rsidRPr="00E46471" w14:paraId="01E9705E" w14:textId="77777777" w:rsidTr="00BB65FE">
        <w:tc>
          <w:tcPr>
            <w:tcW w:w="2405" w:type="dxa"/>
            <w:vAlign w:val="bottom"/>
          </w:tcPr>
          <w:p w14:paraId="4FA710D3" w14:textId="77777777" w:rsidR="00795665" w:rsidRPr="00E46471" w:rsidRDefault="00795665" w:rsidP="00BB65FE">
            <w:pPr>
              <w:jc w:val="left"/>
              <w:rPr>
                <w:rFonts w:ascii="Verdana" w:hAnsi="Verdana" w:cs="Calibri"/>
                <w:b/>
                <w:noProof w:val="0"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Terraplanagem</w:t>
            </w:r>
          </w:p>
        </w:tc>
        <w:tc>
          <w:tcPr>
            <w:tcW w:w="1432" w:type="dxa"/>
          </w:tcPr>
          <w:p w14:paraId="573D50BB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62" w:type="dxa"/>
          </w:tcPr>
          <w:p w14:paraId="664F0D38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968" w:type="dxa"/>
          </w:tcPr>
          <w:p w14:paraId="01BAFDC8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14" w:type="dxa"/>
          </w:tcPr>
          <w:p w14:paraId="7DA68C5D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14" w:type="dxa"/>
          </w:tcPr>
          <w:p w14:paraId="7963BA27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</w:tr>
      <w:tr w:rsidR="00795665" w:rsidRPr="00E46471" w14:paraId="59E71FDA" w14:textId="77777777" w:rsidTr="00BB65FE">
        <w:tc>
          <w:tcPr>
            <w:tcW w:w="2405" w:type="dxa"/>
            <w:vAlign w:val="bottom"/>
          </w:tcPr>
          <w:p w14:paraId="738885E9" w14:textId="77777777" w:rsidR="00795665" w:rsidRPr="00E46471" w:rsidRDefault="00795665" w:rsidP="00BB65FE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Fundações</w:t>
            </w:r>
          </w:p>
        </w:tc>
        <w:tc>
          <w:tcPr>
            <w:tcW w:w="1432" w:type="dxa"/>
          </w:tcPr>
          <w:p w14:paraId="57862B97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62" w:type="dxa"/>
          </w:tcPr>
          <w:p w14:paraId="514318A5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968" w:type="dxa"/>
          </w:tcPr>
          <w:p w14:paraId="16155526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14" w:type="dxa"/>
          </w:tcPr>
          <w:p w14:paraId="4B705929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14" w:type="dxa"/>
          </w:tcPr>
          <w:p w14:paraId="3019693D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</w:tr>
      <w:tr w:rsidR="00795665" w:rsidRPr="00E46471" w14:paraId="2B671787" w14:textId="77777777" w:rsidTr="00BB65FE">
        <w:tc>
          <w:tcPr>
            <w:tcW w:w="2405" w:type="dxa"/>
            <w:vAlign w:val="bottom"/>
          </w:tcPr>
          <w:p w14:paraId="12BDCE1B" w14:textId="77777777" w:rsidR="00795665" w:rsidRPr="00E46471" w:rsidRDefault="00795665" w:rsidP="00BB65FE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Estrutura</w:t>
            </w:r>
          </w:p>
        </w:tc>
        <w:tc>
          <w:tcPr>
            <w:tcW w:w="1432" w:type="dxa"/>
          </w:tcPr>
          <w:p w14:paraId="1698A878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62" w:type="dxa"/>
          </w:tcPr>
          <w:p w14:paraId="7983C215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968" w:type="dxa"/>
          </w:tcPr>
          <w:p w14:paraId="4EB98C33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14" w:type="dxa"/>
          </w:tcPr>
          <w:p w14:paraId="3F446202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14" w:type="dxa"/>
          </w:tcPr>
          <w:p w14:paraId="3D70CCA1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</w:tr>
      <w:tr w:rsidR="00795665" w:rsidRPr="00E46471" w14:paraId="0843BD12" w14:textId="77777777" w:rsidTr="00BB65FE">
        <w:tc>
          <w:tcPr>
            <w:tcW w:w="2405" w:type="dxa"/>
            <w:vAlign w:val="bottom"/>
          </w:tcPr>
          <w:p w14:paraId="2CFE641F" w14:textId="77777777" w:rsidR="00795665" w:rsidRPr="00E46471" w:rsidRDefault="00795665" w:rsidP="00BB65FE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Paredes e vedações</w:t>
            </w:r>
          </w:p>
        </w:tc>
        <w:tc>
          <w:tcPr>
            <w:tcW w:w="1432" w:type="dxa"/>
          </w:tcPr>
          <w:p w14:paraId="3653B714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62" w:type="dxa"/>
          </w:tcPr>
          <w:p w14:paraId="44A34E7C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968" w:type="dxa"/>
          </w:tcPr>
          <w:p w14:paraId="4806CB2E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14" w:type="dxa"/>
          </w:tcPr>
          <w:p w14:paraId="47AD7F46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14" w:type="dxa"/>
          </w:tcPr>
          <w:p w14:paraId="65F878EB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</w:tr>
      <w:tr w:rsidR="00795665" w:rsidRPr="00E46471" w14:paraId="5CEEB975" w14:textId="77777777" w:rsidTr="00BB65FE">
        <w:tc>
          <w:tcPr>
            <w:tcW w:w="2405" w:type="dxa"/>
            <w:vAlign w:val="bottom"/>
          </w:tcPr>
          <w:p w14:paraId="29B90C05" w14:textId="77777777" w:rsidR="00795665" w:rsidRPr="00E46471" w:rsidRDefault="00795665" w:rsidP="00BB65FE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Cobertura</w:t>
            </w:r>
          </w:p>
        </w:tc>
        <w:tc>
          <w:tcPr>
            <w:tcW w:w="1432" w:type="dxa"/>
          </w:tcPr>
          <w:p w14:paraId="3B0EE34C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62" w:type="dxa"/>
          </w:tcPr>
          <w:p w14:paraId="4532BF63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968" w:type="dxa"/>
          </w:tcPr>
          <w:p w14:paraId="46E51E91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14" w:type="dxa"/>
          </w:tcPr>
          <w:p w14:paraId="5ED28634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14" w:type="dxa"/>
          </w:tcPr>
          <w:p w14:paraId="4D735773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</w:tr>
      <w:tr w:rsidR="00795665" w:rsidRPr="00E46471" w14:paraId="583F214B" w14:textId="77777777" w:rsidTr="00BB65FE">
        <w:tc>
          <w:tcPr>
            <w:tcW w:w="2405" w:type="dxa"/>
            <w:vAlign w:val="bottom"/>
          </w:tcPr>
          <w:p w14:paraId="4D4D9FCF" w14:textId="77777777" w:rsidR="00795665" w:rsidRPr="00E46471" w:rsidRDefault="00795665" w:rsidP="00BB65FE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Elétrica/Hidráulica</w:t>
            </w:r>
          </w:p>
        </w:tc>
        <w:tc>
          <w:tcPr>
            <w:tcW w:w="1432" w:type="dxa"/>
          </w:tcPr>
          <w:p w14:paraId="35F8AE07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62" w:type="dxa"/>
          </w:tcPr>
          <w:p w14:paraId="2039169D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968" w:type="dxa"/>
          </w:tcPr>
          <w:p w14:paraId="4925573B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14" w:type="dxa"/>
          </w:tcPr>
          <w:p w14:paraId="3890563D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14" w:type="dxa"/>
          </w:tcPr>
          <w:p w14:paraId="144939E7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</w:tr>
      <w:tr w:rsidR="00795665" w:rsidRPr="00E46471" w14:paraId="091D31DF" w14:textId="77777777" w:rsidTr="00BB65FE">
        <w:tc>
          <w:tcPr>
            <w:tcW w:w="2405" w:type="dxa"/>
            <w:vAlign w:val="center"/>
          </w:tcPr>
          <w:p w14:paraId="08ED13F0" w14:textId="77777777" w:rsidR="00795665" w:rsidRPr="00E46471" w:rsidRDefault="00795665" w:rsidP="00BB65FE">
            <w:pPr>
              <w:jc w:val="left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TOTAL</w:t>
            </w:r>
          </w:p>
        </w:tc>
        <w:tc>
          <w:tcPr>
            <w:tcW w:w="1432" w:type="dxa"/>
          </w:tcPr>
          <w:p w14:paraId="0A22A1ED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62" w:type="dxa"/>
          </w:tcPr>
          <w:p w14:paraId="6DAABC5D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968" w:type="dxa"/>
          </w:tcPr>
          <w:p w14:paraId="4A092FA0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14" w:type="dxa"/>
          </w:tcPr>
          <w:p w14:paraId="5D74E012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14" w:type="dxa"/>
          </w:tcPr>
          <w:p w14:paraId="67C4EF4C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</w:tr>
    </w:tbl>
    <w:p w14:paraId="400EE3C5" w14:textId="77777777" w:rsidR="00795665" w:rsidRPr="00E46471" w:rsidRDefault="00795665" w:rsidP="00795665">
      <w:pPr>
        <w:rPr>
          <w:rFonts w:ascii="Verdana" w:hAnsi="Verdana"/>
          <w:sz w:val="22"/>
          <w:szCs w:val="1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59"/>
        <w:gridCol w:w="1673"/>
        <w:gridCol w:w="1673"/>
        <w:gridCol w:w="1529"/>
        <w:gridCol w:w="1467"/>
      </w:tblGrid>
      <w:tr w:rsidR="00795665" w:rsidRPr="00E46471" w14:paraId="28AB33BE" w14:textId="77777777" w:rsidTr="00BB65FE">
        <w:tc>
          <w:tcPr>
            <w:tcW w:w="2659" w:type="dxa"/>
            <w:vMerge w:val="restart"/>
            <w:vAlign w:val="center"/>
          </w:tcPr>
          <w:p w14:paraId="1644D968" w14:textId="77777777" w:rsidR="00795665" w:rsidRPr="00E46471" w:rsidRDefault="00795665" w:rsidP="00BB65FE">
            <w:pPr>
              <w:jc w:val="center"/>
              <w:rPr>
                <w:rFonts w:ascii="Verdana" w:hAnsi="Verdana"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16"/>
                <w:szCs w:val="18"/>
              </w:rPr>
              <w:t>Deliverable</w:t>
            </w:r>
          </w:p>
        </w:tc>
        <w:tc>
          <w:tcPr>
            <w:tcW w:w="3046" w:type="dxa"/>
            <w:gridSpan w:val="2"/>
            <w:vAlign w:val="center"/>
          </w:tcPr>
          <w:p w14:paraId="6A552047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Índices</w:t>
            </w:r>
          </w:p>
        </w:tc>
        <w:tc>
          <w:tcPr>
            <w:tcW w:w="2790" w:type="dxa"/>
            <w:gridSpan w:val="2"/>
            <w:vAlign w:val="center"/>
          </w:tcPr>
          <w:p w14:paraId="5EC43828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Situação</w:t>
            </w:r>
          </w:p>
        </w:tc>
      </w:tr>
      <w:tr w:rsidR="00795665" w:rsidRPr="00E46471" w14:paraId="221F225E" w14:textId="77777777" w:rsidTr="00BB65FE">
        <w:tc>
          <w:tcPr>
            <w:tcW w:w="2659" w:type="dxa"/>
            <w:vMerge/>
            <w:vAlign w:val="center"/>
          </w:tcPr>
          <w:p w14:paraId="4AECD85D" w14:textId="77777777" w:rsidR="00795665" w:rsidRPr="00E46471" w:rsidRDefault="00795665" w:rsidP="00BB65FE">
            <w:pPr>
              <w:rPr>
                <w:rFonts w:ascii="Verdana" w:hAnsi="Verdana"/>
                <w:b/>
                <w:sz w:val="22"/>
                <w:szCs w:val="18"/>
              </w:rPr>
            </w:pPr>
          </w:p>
        </w:tc>
        <w:tc>
          <w:tcPr>
            <w:tcW w:w="1523" w:type="dxa"/>
            <w:vAlign w:val="center"/>
          </w:tcPr>
          <w:p w14:paraId="7B35478A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0"/>
                <w:szCs w:val="16"/>
              </w:rPr>
            </w:pPr>
            <w:r w:rsidRPr="00E46471">
              <w:rPr>
                <w:rFonts w:ascii="Verdana" w:hAnsi="Verdana"/>
                <w:b/>
                <w:sz w:val="20"/>
                <w:szCs w:val="16"/>
              </w:rPr>
              <w:t>Índice de Desempenho de Custos (IDC)</w:t>
            </w:r>
          </w:p>
        </w:tc>
        <w:tc>
          <w:tcPr>
            <w:tcW w:w="1523" w:type="dxa"/>
            <w:vAlign w:val="center"/>
          </w:tcPr>
          <w:p w14:paraId="46067E94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0"/>
                <w:szCs w:val="16"/>
              </w:rPr>
            </w:pPr>
            <w:r w:rsidRPr="00E46471">
              <w:rPr>
                <w:rFonts w:ascii="Verdana" w:hAnsi="Verdana"/>
                <w:b/>
                <w:sz w:val="20"/>
                <w:szCs w:val="16"/>
              </w:rPr>
              <w:t>Índice de Desempenho de Prazo (IDP)</w:t>
            </w:r>
          </w:p>
        </w:tc>
        <w:tc>
          <w:tcPr>
            <w:tcW w:w="1396" w:type="dxa"/>
            <w:vAlign w:val="center"/>
          </w:tcPr>
          <w:p w14:paraId="0232E0F1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0"/>
                <w:szCs w:val="16"/>
              </w:rPr>
            </w:pPr>
            <w:r w:rsidRPr="00E46471">
              <w:rPr>
                <w:rFonts w:ascii="Verdana" w:hAnsi="Verdana"/>
                <w:b/>
                <w:sz w:val="20"/>
                <w:szCs w:val="16"/>
              </w:rPr>
              <w:t>Custos (Acima, Dentro ou Abaixo do orçamento)</w:t>
            </w:r>
          </w:p>
        </w:tc>
        <w:tc>
          <w:tcPr>
            <w:tcW w:w="1394" w:type="dxa"/>
            <w:vAlign w:val="center"/>
          </w:tcPr>
          <w:p w14:paraId="74EC239D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0"/>
                <w:szCs w:val="16"/>
              </w:rPr>
            </w:pPr>
            <w:r w:rsidRPr="00E46471">
              <w:rPr>
                <w:rFonts w:ascii="Verdana" w:hAnsi="Verdana"/>
                <w:b/>
                <w:sz w:val="20"/>
                <w:szCs w:val="16"/>
              </w:rPr>
              <w:t>Prazos (No prazo, Atrasado ou Adiantado)</w:t>
            </w:r>
          </w:p>
        </w:tc>
      </w:tr>
      <w:tr w:rsidR="00795665" w:rsidRPr="00E46471" w14:paraId="4D9DAF19" w14:textId="77777777" w:rsidTr="00BB65FE">
        <w:tc>
          <w:tcPr>
            <w:tcW w:w="2659" w:type="dxa"/>
            <w:vAlign w:val="bottom"/>
          </w:tcPr>
          <w:p w14:paraId="1F7642F2" w14:textId="77777777" w:rsidR="00795665" w:rsidRPr="00E46471" w:rsidRDefault="00795665" w:rsidP="00BB65FE">
            <w:pPr>
              <w:jc w:val="left"/>
              <w:rPr>
                <w:rFonts w:ascii="Verdana" w:hAnsi="Verdana" w:cs="Calibri"/>
                <w:b/>
                <w:noProof w:val="0"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Terraplanagem</w:t>
            </w:r>
          </w:p>
        </w:tc>
        <w:tc>
          <w:tcPr>
            <w:tcW w:w="1523" w:type="dxa"/>
          </w:tcPr>
          <w:p w14:paraId="16F30CBE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523" w:type="dxa"/>
          </w:tcPr>
          <w:p w14:paraId="053C8BCD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396" w:type="dxa"/>
          </w:tcPr>
          <w:p w14:paraId="7ECBE27A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394" w:type="dxa"/>
          </w:tcPr>
          <w:p w14:paraId="6EBC6C8F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</w:tr>
      <w:tr w:rsidR="00795665" w:rsidRPr="00E46471" w14:paraId="587B2327" w14:textId="77777777" w:rsidTr="00BB65FE">
        <w:tc>
          <w:tcPr>
            <w:tcW w:w="2659" w:type="dxa"/>
            <w:vAlign w:val="bottom"/>
          </w:tcPr>
          <w:p w14:paraId="35532361" w14:textId="77777777" w:rsidR="00795665" w:rsidRPr="00E46471" w:rsidRDefault="00795665" w:rsidP="00BB65FE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Fundações</w:t>
            </w:r>
          </w:p>
        </w:tc>
        <w:tc>
          <w:tcPr>
            <w:tcW w:w="1523" w:type="dxa"/>
          </w:tcPr>
          <w:p w14:paraId="51811D26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523" w:type="dxa"/>
          </w:tcPr>
          <w:p w14:paraId="61481DA2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396" w:type="dxa"/>
          </w:tcPr>
          <w:p w14:paraId="26A5C019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394" w:type="dxa"/>
          </w:tcPr>
          <w:p w14:paraId="3FC7364E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</w:tr>
      <w:tr w:rsidR="00795665" w:rsidRPr="00E46471" w14:paraId="65713A4B" w14:textId="77777777" w:rsidTr="00BB65FE">
        <w:tc>
          <w:tcPr>
            <w:tcW w:w="2659" w:type="dxa"/>
            <w:vAlign w:val="bottom"/>
          </w:tcPr>
          <w:p w14:paraId="070080B0" w14:textId="77777777" w:rsidR="00795665" w:rsidRPr="00E46471" w:rsidRDefault="00795665" w:rsidP="00BB65FE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Estrutura</w:t>
            </w:r>
          </w:p>
        </w:tc>
        <w:tc>
          <w:tcPr>
            <w:tcW w:w="1523" w:type="dxa"/>
          </w:tcPr>
          <w:p w14:paraId="39559A88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523" w:type="dxa"/>
          </w:tcPr>
          <w:p w14:paraId="24162EE5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396" w:type="dxa"/>
          </w:tcPr>
          <w:p w14:paraId="0211D8B8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394" w:type="dxa"/>
          </w:tcPr>
          <w:p w14:paraId="01B3AFF0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</w:tr>
      <w:tr w:rsidR="00795665" w:rsidRPr="00E46471" w14:paraId="6186169C" w14:textId="77777777" w:rsidTr="00BB65FE">
        <w:tc>
          <w:tcPr>
            <w:tcW w:w="2659" w:type="dxa"/>
            <w:vAlign w:val="bottom"/>
          </w:tcPr>
          <w:p w14:paraId="43D6313F" w14:textId="77777777" w:rsidR="00795665" w:rsidRPr="00E46471" w:rsidRDefault="00795665" w:rsidP="00BB65FE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Paredes e vedações</w:t>
            </w:r>
          </w:p>
        </w:tc>
        <w:tc>
          <w:tcPr>
            <w:tcW w:w="1523" w:type="dxa"/>
          </w:tcPr>
          <w:p w14:paraId="0B2C2691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523" w:type="dxa"/>
          </w:tcPr>
          <w:p w14:paraId="37D032A3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396" w:type="dxa"/>
          </w:tcPr>
          <w:p w14:paraId="49336644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394" w:type="dxa"/>
          </w:tcPr>
          <w:p w14:paraId="53E70A61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</w:tr>
      <w:tr w:rsidR="00795665" w:rsidRPr="00E46471" w14:paraId="2DB1BB8C" w14:textId="77777777" w:rsidTr="00BB65FE">
        <w:tc>
          <w:tcPr>
            <w:tcW w:w="2659" w:type="dxa"/>
            <w:vAlign w:val="bottom"/>
          </w:tcPr>
          <w:p w14:paraId="701E43AC" w14:textId="77777777" w:rsidR="00795665" w:rsidRPr="00E46471" w:rsidRDefault="00795665" w:rsidP="00BB65FE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Cobertura</w:t>
            </w:r>
          </w:p>
        </w:tc>
        <w:tc>
          <w:tcPr>
            <w:tcW w:w="1523" w:type="dxa"/>
          </w:tcPr>
          <w:p w14:paraId="541717FE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523" w:type="dxa"/>
          </w:tcPr>
          <w:p w14:paraId="15004484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396" w:type="dxa"/>
          </w:tcPr>
          <w:p w14:paraId="46513C3E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394" w:type="dxa"/>
          </w:tcPr>
          <w:p w14:paraId="3580EA85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</w:tr>
      <w:tr w:rsidR="00795665" w:rsidRPr="00E46471" w14:paraId="3C69E809" w14:textId="77777777" w:rsidTr="00BB65FE">
        <w:tc>
          <w:tcPr>
            <w:tcW w:w="2659" w:type="dxa"/>
            <w:vAlign w:val="bottom"/>
          </w:tcPr>
          <w:p w14:paraId="1674AB6D" w14:textId="77777777" w:rsidR="00795665" w:rsidRPr="00E46471" w:rsidRDefault="00795665" w:rsidP="00BB65FE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Elétrica/Hidráulica</w:t>
            </w:r>
          </w:p>
        </w:tc>
        <w:tc>
          <w:tcPr>
            <w:tcW w:w="1523" w:type="dxa"/>
          </w:tcPr>
          <w:p w14:paraId="14E1259B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523" w:type="dxa"/>
          </w:tcPr>
          <w:p w14:paraId="1C6C56D8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396" w:type="dxa"/>
          </w:tcPr>
          <w:p w14:paraId="034C6467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394" w:type="dxa"/>
          </w:tcPr>
          <w:p w14:paraId="24B48548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</w:tr>
      <w:tr w:rsidR="00795665" w:rsidRPr="00E46471" w14:paraId="4B5286B4" w14:textId="77777777" w:rsidTr="00BB65FE">
        <w:tc>
          <w:tcPr>
            <w:tcW w:w="2659" w:type="dxa"/>
            <w:vAlign w:val="center"/>
          </w:tcPr>
          <w:p w14:paraId="45F779AF" w14:textId="77777777" w:rsidR="00795665" w:rsidRPr="00E46471" w:rsidRDefault="00795665" w:rsidP="00BB65FE">
            <w:pPr>
              <w:jc w:val="left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TOTAL</w:t>
            </w:r>
          </w:p>
        </w:tc>
        <w:tc>
          <w:tcPr>
            <w:tcW w:w="1523" w:type="dxa"/>
          </w:tcPr>
          <w:p w14:paraId="4204154D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523" w:type="dxa"/>
          </w:tcPr>
          <w:p w14:paraId="31B205F0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396" w:type="dxa"/>
          </w:tcPr>
          <w:p w14:paraId="159A8F4C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394" w:type="dxa"/>
          </w:tcPr>
          <w:p w14:paraId="6578188B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</w:tr>
    </w:tbl>
    <w:p w14:paraId="38068B0C" w14:textId="77777777" w:rsidR="00795665" w:rsidRPr="00E46471" w:rsidRDefault="00795665" w:rsidP="00795665">
      <w:pPr>
        <w:rPr>
          <w:rFonts w:ascii="Verdana" w:hAnsi="Verdana"/>
          <w:sz w:val="22"/>
          <w:szCs w:val="1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1701"/>
      </w:tblGrid>
      <w:tr w:rsidR="00795665" w:rsidRPr="00E46471" w14:paraId="2065C2E1" w14:textId="77777777" w:rsidTr="00BB65FE">
        <w:trPr>
          <w:trHeight w:val="548"/>
        </w:trPr>
        <w:tc>
          <w:tcPr>
            <w:tcW w:w="5098" w:type="dxa"/>
            <w:gridSpan w:val="3"/>
            <w:vAlign w:val="center"/>
          </w:tcPr>
          <w:p w14:paraId="6E111529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Estimativas</w:t>
            </w:r>
          </w:p>
        </w:tc>
      </w:tr>
      <w:tr w:rsidR="00795665" w:rsidRPr="00E46471" w14:paraId="10C0AAFC" w14:textId="77777777" w:rsidTr="00BB65FE">
        <w:tc>
          <w:tcPr>
            <w:tcW w:w="1696" w:type="dxa"/>
          </w:tcPr>
          <w:p w14:paraId="7AF1E450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Orçamento no Término (ONT)</w:t>
            </w:r>
          </w:p>
        </w:tc>
        <w:tc>
          <w:tcPr>
            <w:tcW w:w="1701" w:type="dxa"/>
          </w:tcPr>
          <w:p w14:paraId="2CD0C235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Estimativa para Término (EPT)</w:t>
            </w:r>
          </w:p>
        </w:tc>
        <w:tc>
          <w:tcPr>
            <w:tcW w:w="1701" w:type="dxa"/>
          </w:tcPr>
          <w:p w14:paraId="5FB72985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Estimativa no Término (ENT)</w:t>
            </w:r>
          </w:p>
        </w:tc>
      </w:tr>
      <w:tr w:rsidR="00795665" w:rsidRPr="00E46471" w14:paraId="04800EC1" w14:textId="77777777" w:rsidTr="00BB65FE">
        <w:tc>
          <w:tcPr>
            <w:tcW w:w="1696" w:type="dxa"/>
          </w:tcPr>
          <w:p w14:paraId="4A6C4CF4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  <w:p w14:paraId="37D10A74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701" w:type="dxa"/>
          </w:tcPr>
          <w:p w14:paraId="698AC780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701" w:type="dxa"/>
          </w:tcPr>
          <w:p w14:paraId="0C145EA8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</w:tr>
    </w:tbl>
    <w:p w14:paraId="3FC2ACAC" w14:textId="5C8F2717" w:rsidR="006E1CAF" w:rsidRDefault="006E1CAF" w:rsidP="001B0B47">
      <w:pPr>
        <w:pStyle w:val="Seo"/>
        <w:rPr>
          <w:sz w:val="18"/>
          <w:szCs w:val="18"/>
        </w:rPr>
      </w:pPr>
    </w:p>
    <w:p w14:paraId="7ADB73AB" w14:textId="4FF170EA" w:rsidR="00E46471" w:rsidRDefault="00E46471" w:rsidP="001B0B47">
      <w:pPr>
        <w:pStyle w:val="Seo"/>
        <w:rPr>
          <w:sz w:val="18"/>
          <w:szCs w:val="18"/>
        </w:rPr>
      </w:pPr>
    </w:p>
    <w:p w14:paraId="7C859C58" w14:textId="2CCBC5EB" w:rsidR="00E46471" w:rsidRDefault="00E46471" w:rsidP="001B0B47">
      <w:pPr>
        <w:pStyle w:val="Seo"/>
        <w:rPr>
          <w:sz w:val="18"/>
          <w:szCs w:val="18"/>
        </w:rPr>
      </w:pPr>
    </w:p>
    <w:p w14:paraId="20749C38" w14:textId="3499CDA3" w:rsidR="00E46471" w:rsidRDefault="00E46471" w:rsidP="001B0B47">
      <w:pPr>
        <w:pStyle w:val="Seo"/>
        <w:rPr>
          <w:sz w:val="18"/>
          <w:szCs w:val="18"/>
        </w:rPr>
      </w:pPr>
    </w:p>
    <w:p w14:paraId="0B72B006" w14:textId="5BE0EAD8" w:rsidR="00E46471" w:rsidRDefault="00E46471" w:rsidP="001B0B47">
      <w:pPr>
        <w:pStyle w:val="Seo"/>
        <w:rPr>
          <w:sz w:val="18"/>
          <w:szCs w:val="18"/>
        </w:rPr>
      </w:pPr>
    </w:p>
    <w:p w14:paraId="5E9E4B17" w14:textId="79B39D66" w:rsidR="00835BEE" w:rsidRDefault="00835BEE" w:rsidP="001B0B47">
      <w:pPr>
        <w:pStyle w:val="Seo"/>
        <w:rPr>
          <w:sz w:val="18"/>
          <w:szCs w:val="18"/>
        </w:rPr>
      </w:pPr>
    </w:p>
    <w:p w14:paraId="7AAA4F68" w14:textId="77777777" w:rsidR="00835BEE" w:rsidRPr="00E46471" w:rsidRDefault="00835BEE" w:rsidP="001B0B47">
      <w:pPr>
        <w:pStyle w:val="Seo"/>
        <w:rPr>
          <w:sz w:val="18"/>
          <w:szCs w:val="18"/>
        </w:rPr>
      </w:pPr>
    </w:p>
    <w:p w14:paraId="2A6722EB" w14:textId="77777777" w:rsidR="00735320" w:rsidRPr="00E46471" w:rsidRDefault="00735320" w:rsidP="001B0B47">
      <w:pPr>
        <w:pStyle w:val="Seo"/>
        <w:rPr>
          <w:sz w:val="18"/>
          <w:szCs w:val="18"/>
        </w:rPr>
      </w:pPr>
    </w:p>
    <w:p w14:paraId="51B36271" w14:textId="77777777" w:rsidR="00735320" w:rsidRPr="00E46471" w:rsidRDefault="00735320" w:rsidP="001B0B47">
      <w:pPr>
        <w:pStyle w:val="Seo"/>
        <w:rPr>
          <w:sz w:val="18"/>
          <w:szCs w:val="18"/>
        </w:rPr>
      </w:pPr>
    </w:p>
    <w:p w14:paraId="66405B71" w14:textId="77777777" w:rsidR="00795665" w:rsidRPr="00E46471" w:rsidRDefault="00795665" w:rsidP="00795665">
      <w:pPr>
        <w:rPr>
          <w:rFonts w:ascii="Verdana" w:hAnsi="Verdana"/>
          <w:b/>
          <w:sz w:val="22"/>
          <w:szCs w:val="18"/>
        </w:rPr>
      </w:pPr>
      <w:r w:rsidRPr="00E46471">
        <w:rPr>
          <w:rFonts w:ascii="Verdana" w:hAnsi="Verdana"/>
          <w:b/>
          <w:sz w:val="22"/>
          <w:szCs w:val="18"/>
        </w:rPr>
        <w:lastRenderedPageBreak/>
        <w:t>TABELA 9 – RELATÓRIO DE DESEMPENHO DE CUSTOS (PRÉDIO)</w:t>
      </w:r>
    </w:p>
    <w:p w14:paraId="4E00F928" w14:textId="77777777" w:rsidR="00795665" w:rsidRPr="00E46471" w:rsidRDefault="00795665" w:rsidP="00795665">
      <w:pPr>
        <w:rPr>
          <w:rFonts w:ascii="Verdana" w:hAnsi="Verdana"/>
          <w:sz w:val="22"/>
          <w:szCs w:val="1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1443"/>
        <w:gridCol w:w="1402"/>
        <w:gridCol w:w="968"/>
        <w:gridCol w:w="1290"/>
        <w:gridCol w:w="1290"/>
      </w:tblGrid>
      <w:tr w:rsidR="00795665" w:rsidRPr="00E46471" w14:paraId="4AC2A23D" w14:textId="77777777" w:rsidTr="00BB65FE">
        <w:tc>
          <w:tcPr>
            <w:tcW w:w="2405" w:type="dxa"/>
            <w:vMerge w:val="restart"/>
            <w:vAlign w:val="center"/>
          </w:tcPr>
          <w:p w14:paraId="16635E15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16"/>
                <w:szCs w:val="18"/>
              </w:rPr>
              <w:t>Deliverable</w:t>
            </w:r>
          </w:p>
        </w:tc>
        <w:tc>
          <w:tcPr>
            <w:tcW w:w="1432" w:type="dxa"/>
            <w:vMerge w:val="restart"/>
            <w:vAlign w:val="center"/>
          </w:tcPr>
          <w:p w14:paraId="7D1D0A57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Valor Planejado (VP)</w:t>
            </w:r>
          </w:p>
        </w:tc>
        <w:tc>
          <w:tcPr>
            <w:tcW w:w="1262" w:type="dxa"/>
            <w:vMerge w:val="restart"/>
            <w:vAlign w:val="center"/>
          </w:tcPr>
          <w:p w14:paraId="5E22AD14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Valor Agregado (VA)</w:t>
            </w:r>
          </w:p>
        </w:tc>
        <w:tc>
          <w:tcPr>
            <w:tcW w:w="968" w:type="dxa"/>
            <w:vMerge w:val="restart"/>
            <w:vAlign w:val="center"/>
          </w:tcPr>
          <w:p w14:paraId="7356D3AB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Custo Real (CR)</w:t>
            </w:r>
          </w:p>
        </w:tc>
        <w:tc>
          <w:tcPr>
            <w:tcW w:w="2428" w:type="dxa"/>
            <w:gridSpan w:val="2"/>
            <w:vAlign w:val="center"/>
          </w:tcPr>
          <w:p w14:paraId="65034D8A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Variações</w:t>
            </w:r>
          </w:p>
        </w:tc>
      </w:tr>
      <w:tr w:rsidR="00795665" w:rsidRPr="00E46471" w14:paraId="7CA7EC94" w14:textId="77777777" w:rsidTr="00BB65FE">
        <w:tc>
          <w:tcPr>
            <w:tcW w:w="2405" w:type="dxa"/>
            <w:vMerge/>
          </w:tcPr>
          <w:p w14:paraId="27D6E8B6" w14:textId="77777777" w:rsidR="00795665" w:rsidRPr="00E46471" w:rsidRDefault="00795665" w:rsidP="00BB65FE">
            <w:pPr>
              <w:rPr>
                <w:rFonts w:ascii="Verdana" w:hAnsi="Verdana"/>
                <w:b/>
                <w:sz w:val="22"/>
                <w:szCs w:val="18"/>
              </w:rPr>
            </w:pPr>
          </w:p>
        </w:tc>
        <w:tc>
          <w:tcPr>
            <w:tcW w:w="1432" w:type="dxa"/>
            <w:vMerge/>
            <w:vAlign w:val="center"/>
          </w:tcPr>
          <w:p w14:paraId="7AAA4CD4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62" w:type="dxa"/>
            <w:vMerge/>
            <w:vAlign w:val="center"/>
          </w:tcPr>
          <w:p w14:paraId="7252627D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968" w:type="dxa"/>
            <w:vMerge/>
            <w:vAlign w:val="center"/>
          </w:tcPr>
          <w:p w14:paraId="5D9950D1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14" w:type="dxa"/>
            <w:vAlign w:val="center"/>
          </w:tcPr>
          <w:p w14:paraId="5DBE420F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Variação de Custos (VC)</w:t>
            </w:r>
          </w:p>
        </w:tc>
        <w:tc>
          <w:tcPr>
            <w:tcW w:w="1214" w:type="dxa"/>
            <w:vAlign w:val="center"/>
          </w:tcPr>
          <w:p w14:paraId="66F91502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Variação de Prazo (VPr)</w:t>
            </w:r>
          </w:p>
        </w:tc>
      </w:tr>
      <w:tr w:rsidR="00795665" w:rsidRPr="00E46471" w14:paraId="224F6535" w14:textId="77777777" w:rsidTr="00BB65FE">
        <w:tc>
          <w:tcPr>
            <w:tcW w:w="2405" w:type="dxa"/>
            <w:vAlign w:val="bottom"/>
          </w:tcPr>
          <w:p w14:paraId="512BD776" w14:textId="77777777" w:rsidR="00795665" w:rsidRPr="00E46471" w:rsidRDefault="00795665" w:rsidP="00BB65FE">
            <w:pPr>
              <w:jc w:val="left"/>
              <w:rPr>
                <w:rFonts w:ascii="Verdana" w:hAnsi="Verdana" w:cs="Calibri"/>
                <w:b/>
                <w:noProof w:val="0"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Terraplanagem</w:t>
            </w:r>
          </w:p>
        </w:tc>
        <w:tc>
          <w:tcPr>
            <w:tcW w:w="1432" w:type="dxa"/>
          </w:tcPr>
          <w:p w14:paraId="19F5A0B6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62" w:type="dxa"/>
          </w:tcPr>
          <w:p w14:paraId="7F232D98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968" w:type="dxa"/>
          </w:tcPr>
          <w:p w14:paraId="03992B5D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14" w:type="dxa"/>
          </w:tcPr>
          <w:p w14:paraId="26214E1A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14" w:type="dxa"/>
          </w:tcPr>
          <w:p w14:paraId="66BE0193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</w:tr>
      <w:tr w:rsidR="00795665" w:rsidRPr="00E46471" w14:paraId="237CAA95" w14:textId="77777777" w:rsidTr="00BB65FE">
        <w:tc>
          <w:tcPr>
            <w:tcW w:w="2405" w:type="dxa"/>
            <w:vAlign w:val="bottom"/>
          </w:tcPr>
          <w:p w14:paraId="5AEA5EF2" w14:textId="77777777" w:rsidR="00795665" w:rsidRPr="00E46471" w:rsidRDefault="00795665" w:rsidP="00BB65FE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Fundações</w:t>
            </w:r>
          </w:p>
        </w:tc>
        <w:tc>
          <w:tcPr>
            <w:tcW w:w="1432" w:type="dxa"/>
          </w:tcPr>
          <w:p w14:paraId="6C4948B2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62" w:type="dxa"/>
          </w:tcPr>
          <w:p w14:paraId="5276CC40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968" w:type="dxa"/>
          </w:tcPr>
          <w:p w14:paraId="32868932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14" w:type="dxa"/>
          </w:tcPr>
          <w:p w14:paraId="6E4A03C0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14" w:type="dxa"/>
          </w:tcPr>
          <w:p w14:paraId="287ECC9F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</w:tr>
      <w:tr w:rsidR="00795665" w:rsidRPr="00E46471" w14:paraId="51A585E5" w14:textId="77777777" w:rsidTr="00BB65FE">
        <w:tc>
          <w:tcPr>
            <w:tcW w:w="2405" w:type="dxa"/>
            <w:vAlign w:val="bottom"/>
          </w:tcPr>
          <w:p w14:paraId="00A8E02A" w14:textId="77777777" w:rsidR="00795665" w:rsidRPr="00E46471" w:rsidRDefault="00795665" w:rsidP="00BB65FE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Estrutura</w:t>
            </w:r>
          </w:p>
        </w:tc>
        <w:tc>
          <w:tcPr>
            <w:tcW w:w="1432" w:type="dxa"/>
          </w:tcPr>
          <w:p w14:paraId="69AC4A0D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62" w:type="dxa"/>
          </w:tcPr>
          <w:p w14:paraId="11A1C7AB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968" w:type="dxa"/>
          </w:tcPr>
          <w:p w14:paraId="06759C21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14" w:type="dxa"/>
          </w:tcPr>
          <w:p w14:paraId="68F34985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14" w:type="dxa"/>
          </w:tcPr>
          <w:p w14:paraId="5858619C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</w:tr>
      <w:tr w:rsidR="00795665" w:rsidRPr="00E46471" w14:paraId="24A61964" w14:textId="77777777" w:rsidTr="00BB65FE">
        <w:tc>
          <w:tcPr>
            <w:tcW w:w="2405" w:type="dxa"/>
            <w:vAlign w:val="bottom"/>
          </w:tcPr>
          <w:p w14:paraId="560E956E" w14:textId="77777777" w:rsidR="00795665" w:rsidRPr="00E46471" w:rsidRDefault="00795665" w:rsidP="00BB65FE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Paredes e vedações</w:t>
            </w:r>
          </w:p>
        </w:tc>
        <w:tc>
          <w:tcPr>
            <w:tcW w:w="1432" w:type="dxa"/>
          </w:tcPr>
          <w:p w14:paraId="088784BE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62" w:type="dxa"/>
          </w:tcPr>
          <w:p w14:paraId="51FC1017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968" w:type="dxa"/>
          </w:tcPr>
          <w:p w14:paraId="4E021C7E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14" w:type="dxa"/>
          </w:tcPr>
          <w:p w14:paraId="420BFB52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14" w:type="dxa"/>
          </w:tcPr>
          <w:p w14:paraId="60B541B1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</w:tr>
      <w:tr w:rsidR="00795665" w:rsidRPr="00E46471" w14:paraId="74C1B55E" w14:textId="77777777" w:rsidTr="00BB65FE">
        <w:tc>
          <w:tcPr>
            <w:tcW w:w="2405" w:type="dxa"/>
            <w:vAlign w:val="bottom"/>
          </w:tcPr>
          <w:p w14:paraId="1328CEFF" w14:textId="77777777" w:rsidR="00795665" w:rsidRPr="00E46471" w:rsidRDefault="00795665" w:rsidP="00BB65FE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Cobertura</w:t>
            </w:r>
          </w:p>
        </w:tc>
        <w:tc>
          <w:tcPr>
            <w:tcW w:w="1432" w:type="dxa"/>
          </w:tcPr>
          <w:p w14:paraId="1F99D2EC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62" w:type="dxa"/>
          </w:tcPr>
          <w:p w14:paraId="6B3D69BE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968" w:type="dxa"/>
          </w:tcPr>
          <w:p w14:paraId="2E0E9F34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14" w:type="dxa"/>
          </w:tcPr>
          <w:p w14:paraId="01FE4711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14" w:type="dxa"/>
          </w:tcPr>
          <w:p w14:paraId="12F8FAFF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</w:tr>
      <w:tr w:rsidR="00795665" w:rsidRPr="00E46471" w14:paraId="576DDFEB" w14:textId="77777777" w:rsidTr="00BB65FE">
        <w:tc>
          <w:tcPr>
            <w:tcW w:w="2405" w:type="dxa"/>
            <w:vAlign w:val="bottom"/>
          </w:tcPr>
          <w:p w14:paraId="4657D8D9" w14:textId="77777777" w:rsidR="00795665" w:rsidRPr="00E46471" w:rsidRDefault="00795665" w:rsidP="00BB65FE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Elétrica/Hidráulica</w:t>
            </w:r>
          </w:p>
        </w:tc>
        <w:tc>
          <w:tcPr>
            <w:tcW w:w="1432" w:type="dxa"/>
          </w:tcPr>
          <w:p w14:paraId="3326E6DB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62" w:type="dxa"/>
          </w:tcPr>
          <w:p w14:paraId="76733A38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968" w:type="dxa"/>
          </w:tcPr>
          <w:p w14:paraId="3D8D6E4E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14" w:type="dxa"/>
          </w:tcPr>
          <w:p w14:paraId="75CD78D4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14" w:type="dxa"/>
          </w:tcPr>
          <w:p w14:paraId="66A15CB1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</w:tr>
      <w:tr w:rsidR="00795665" w:rsidRPr="00E46471" w14:paraId="26211BE0" w14:textId="77777777" w:rsidTr="00BB65FE">
        <w:tc>
          <w:tcPr>
            <w:tcW w:w="2405" w:type="dxa"/>
            <w:vAlign w:val="center"/>
          </w:tcPr>
          <w:p w14:paraId="2D34309C" w14:textId="77777777" w:rsidR="00795665" w:rsidRPr="00E46471" w:rsidRDefault="00795665" w:rsidP="00BB65FE">
            <w:pPr>
              <w:jc w:val="left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TOTAL</w:t>
            </w:r>
          </w:p>
        </w:tc>
        <w:tc>
          <w:tcPr>
            <w:tcW w:w="1432" w:type="dxa"/>
          </w:tcPr>
          <w:p w14:paraId="46399C46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62" w:type="dxa"/>
          </w:tcPr>
          <w:p w14:paraId="2B2D0DD6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968" w:type="dxa"/>
          </w:tcPr>
          <w:p w14:paraId="7A788D80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14" w:type="dxa"/>
          </w:tcPr>
          <w:p w14:paraId="7DD961A1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14" w:type="dxa"/>
          </w:tcPr>
          <w:p w14:paraId="178360B1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</w:tr>
    </w:tbl>
    <w:p w14:paraId="5F373558" w14:textId="77777777" w:rsidR="00795665" w:rsidRPr="00E46471" w:rsidRDefault="00795665" w:rsidP="00795665">
      <w:pPr>
        <w:rPr>
          <w:rFonts w:ascii="Verdana" w:hAnsi="Verdana"/>
          <w:sz w:val="22"/>
          <w:szCs w:val="1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59"/>
        <w:gridCol w:w="1673"/>
        <w:gridCol w:w="1673"/>
        <w:gridCol w:w="1529"/>
        <w:gridCol w:w="1467"/>
      </w:tblGrid>
      <w:tr w:rsidR="00795665" w:rsidRPr="00E46471" w14:paraId="7060479D" w14:textId="77777777" w:rsidTr="00BB65FE">
        <w:tc>
          <w:tcPr>
            <w:tcW w:w="2659" w:type="dxa"/>
            <w:vMerge w:val="restart"/>
            <w:vAlign w:val="center"/>
          </w:tcPr>
          <w:p w14:paraId="64064A0E" w14:textId="77777777" w:rsidR="00795665" w:rsidRPr="00E46471" w:rsidRDefault="00795665" w:rsidP="00BB65FE">
            <w:pPr>
              <w:jc w:val="center"/>
              <w:rPr>
                <w:rFonts w:ascii="Verdana" w:hAnsi="Verdana"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16"/>
                <w:szCs w:val="18"/>
              </w:rPr>
              <w:t>Deliverable</w:t>
            </w:r>
          </w:p>
        </w:tc>
        <w:tc>
          <w:tcPr>
            <w:tcW w:w="3046" w:type="dxa"/>
            <w:gridSpan w:val="2"/>
            <w:vAlign w:val="center"/>
          </w:tcPr>
          <w:p w14:paraId="6053FA2A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Índices</w:t>
            </w:r>
          </w:p>
        </w:tc>
        <w:tc>
          <w:tcPr>
            <w:tcW w:w="2790" w:type="dxa"/>
            <w:gridSpan w:val="2"/>
            <w:vAlign w:val="center"/>
          </w:tcPr>
          <w:p w14:paraId="10B0F97F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Situação</w:t>
            </w:r>
          </w:p>
        </w:tc>
      </w:tr>
      <w:tr w:rsidR="00795665" w:rsidRPr="00E46471" w14:paraId="4ACB9E5D" w14:textId="77777777" w:rsidTr="00BB65FE">
        <w:tc>
          <w:tcPr>
            <w:tcW w:w="2659" w:type="dxa"/>
            <w:vMerge/>
            <w:vAlign w:val="center"/>
          </w:tcPr>
          <w:p w14:paraId="38A84101" w14:textId="77777777" w:rsidR="00795665" w:rsidRPr="00E46471" w:rsidRDefault="00795665" w:rsidP="00BB65FE">
            <w:pPr>
              <w:rPr>
                <w:rFonts w:ascii="Verdana" w:hAnsi="Verdana"/>
                <w:b/>
                <w:sz w:val="22"/>
                <w:szCs w:val="18"/>
              </w:rPr>
            </w:pPr>
          </w:p>
        </w:tc>
        <w:tc>
          <w:tcPr>
            <w:tcW w:w="1523" w:type="dxa"/>
            <w:vAlign w:val="center"/>
          </w:tcPr>
          <w:p w14:paraId="29D29DA7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0"/>
                <w:szCs w:val="16"/>
              </w:rPr>
            </w:pPr>
            <w:r w:rsidRPr="00E46471">
              <w:rPr>
                <w:rFonts w:ascii="Verdana" w:hAnsi="Verdana"/>
                <w:b/>
                <w:sz w:val="20"/>
                <w:szCs w:val="16"/>
              </w:rPr>
              <w:t>Índice de Desempenho de Custos (IDC)</w:t>
            </w:r>
          </w:p>
        </w:tc>
        <w:tc>
          <w:tcPr>
            <w:tcW w:w="1523" w:type="dxa"/>
            <w:vAlign w:val="center"/>
          </w:tcPr>
          <w:p w14:paraId="0FF6E4CA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0"/>
                <w:szCs w:val="16"/>
              </w:rPr>
            </w:pPr>
            <w:r w:rsidRPr="00E46471">
              <w:rPr>
                <w:rFonts w:ascii="Verdana" w:hAnsi="Verdana"/>
                <w:b/>
                <w:sz w:val="20"/>
                <w:szCs w:val="16"/>
              </w:rPr>
              <w:t>Índice de Desempenho de Prazo (IDP)</w:t>
            </w:r>
          </w:p>
        </w:tc>
        <w:tc>
          <w:tcPr>
            <w:tcW w:w="1396" w:type="dxa"/>
            <w:vAlign w:val="center"/>
          </w:tcPr>
          <w:p w14:paraId="0DB3DA0D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0"/>
                <w:szCs w:val="16"/>
              </w:rPr>
            </w:pPr>
            <w:r w:rsidRPr="00E46471">
              <w:rPr>
                <w:rFonts w:ascii="Verdana" w:hAnsi="Verdana"/>
                <w:b/>
                <w:sz w:val="20"/>
                <w:szCs w:val="16"/>
              </w:rPr>
              <w:t>Custos (Acima, Dentro ou Abaixo do orçamento)</w:t>
            </w:r>
          </w:p>
        </w:tc>
        <w:tc>
          <w:tcPr>
            <w:tcW w:w="1394" w:type="dxa"/>
            <w:vAlign w:val="center"/>
          </w:tcPr>
          <w:p w14:paraId="47C0CED5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0"/>
                <w:szCs w:val="16"/>
              </w:rPr>
            </w:pPr>
            <w:r w:rsidRPr="00E46471">
              <w:rPr>
                <w:rFonts w:ascii="Verdana" w:hAnsi="Verdana"/>
                <w:b/>
                <w:sz w:val="20"/>
                <w:szCs w:val="16"/>
              </w:rPr>
              <w:t>Prazos (No prazo, Atrasado ou Adiantado)</w:t>
            </w:r>
          </w:p>
        </w:tc>
      </w:tr>
      <w:tr w:rsidR="00795665" w:rsidRPr="00E46471" w14:paraId="456D404A" w14:textId="77777777" w:rsidTr="00BB65FE">
        <w:tc>
          <w:tcPr>
            <w:tcW w:w="2659" w:type="dxa"/>
            <w:vAlign w:val="bottom"/>
          </w:tcPr>
          <w:p w14:paraId="00873F97" w14:textId="77777777" w:rsidR="00795665" w:rsidRPr="00E46471" w:rsidRDefault="00795665" w:rsidP="00BB65FE">
            <w:pPr>
              <w:jc w:val="left"/>
              <w:rPr>
                <w:rFonts w:ascii="Verdana" w:hAnsi="Verdana" w:cs="Calibri"/>
                <w:b/>
                <w:noProof w:val="0"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Terraplanagem</w:t>
            </w:r>
          </w:p>
        </w:tc>
        <w:tc>
          <w:tcPr>
            <w:tcW w:w="1523" w:type="dxa"/>
          </w:tcPr>
          <w:p w14:paraId="5F9F2340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523" w:type="dxa"/>
          </w:tcPr>
          <w:p w14:paraId="77182C35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396" w:type="dxa"/>
          </w:tcPr>
          <w:p w14:paraId="7564F060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394" w:type="dxa"/>
          </w:tcPr>
          <w:p w14:paraId="3C668E48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</w:tr>
      <w:tr w:rsidR="00795665" w:rsidRPr="00E46471" w14:paraId="6AE6EF1F" w14:textId="77777777" w:rsidTr="00BB65FE">
        <w:tc>
          <w:tcPr>
            <w:tcW w:w="2659" w:type="dxa"/>
            <w:vAlign w:val="bottom"/>
          </w:tcPr>
          <w:p w14:paraId="0B483273" w14:textId="77777777" w:rsidR="00795665" w:rsidRPr="00E46471" w:rsidRDefault="00795665" w:rsidP="00BB65FE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Fundações</w:t>
            </w:r>
          </w:p>
        </w:tc>
        <w:tc>
          <w:tcPr>
            <w:tcW w:w="1523" w:type="dxa"/>
          </w:tcPr>
          <w:p w14:paraId="6BC417E7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523" w:type="dxa"/>
          </w:tcPr>
          <w:p w14:paraId="5CD5E69D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396" w:type="dxa"/>
          </w:tcPr>
          <w:p w14:paraId="14FCEBE1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394" w:type="dxa"/>
          </w:tcPr>
          <w:p w14:paraId="45F1DE38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</w:tr>
      <w:tr w:rsidR="00795665" w:rsidRPr="00E46471" w14:paraId="6808F741" w14:textId="77777777" w:rsidTr="00BB65FE">
        <w:tc>
          <w:tcPr>
            <w:tcW w:w="2659" w:type="dxa"/>
            <w:vAlign w:val="bottom"/>
          </w:tcPr>
          <w:p w14:paraId="38705DDE" w14:textId="77777777" w:rsidR="00795665" w:rsidRPr="00E46471" w:rsidRDefault="00795665" w:rsidP="00BB65FE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Estrutura</w:t>
            </w:r>
          </w:p>
        </w:tc>
        <w:tc>
          <w:tcPr>
            <w:tcW w:w="1523" w:type="dxa"/>
          </w:tcPr>
          <w:p w14:paraId="49CDCCD0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523" w:type="dxa"/>
          </w:tcPr>
          <w:p w14:paraId="7737261E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396" w:type="dxa"/>
          </w:tcPr>
          <w:p w14:paraId="19BE55F2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394" w:type="dxa"/>
          </w:tcPr>
          <w:p w14:paraId="35F3E0EF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</w:tr>
      <w:tr w:rsidR="00795665" w:rsidRPr="00E46471" w14:paraId="29B2CAD8" w14:textId="77777777" w:rsidTr="00BB65FE">
        <w:tc>
          <w:tcPr>
            <w:tcW w:w="2659" w:type="dxa"/>
            <w:vAlign w:val="bottom"/>
          </w:tcPr>
          <w:p w14:paraId="3B026EED" w14:textId="77777777" w:rsidR="00795665" w:rsidRPr="00E46471" w:rsidRDefault="00795665" w:rsidP="00BB65FE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Paredes e vedações</w:t>
            </w:r>
          </w:p>
        </w:tc>
        <w:tc>
          <w:tcPr>
            <w:tcW w:w="1523" w:type="dxa"/>
          </w:tcPr>
          <w:p w14:paraId="67664CAB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523" w:type="dxa"/>
          </w:tcPr>
          <w:p w14:paraId="5A981C67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396" w:type="dxa"/>
          </w:tcPr>
          <w:p w14:paraId="188684EB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394" w:type="dxa"/>
          </w:tcPr>
          <w:p w14:paraId="7BA5FB9E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</w:tr>
      <w:tr w:rsidR="00795665" w:rsidRPr="00E46471" w14:paraId="0420547F" w14:textId="77777777" w:rsidTr="00BB65FE">
        <w:tc>
          <w:tcPr>
            <w:tcW w:w="2659" w:type="dxa"/>
            <w:vAlign w:val="bottom"/>
          </w:tcPr>
          <w:p w14:paraId="4B1C906B" w14:textId="77777777" w:rsidR="00795665" w:rsidRPr="00E46471" w:rsidRDefault="00795665" w:rsidP="00BB65FE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Cobertura</w:t>
            </w:r>
          </w:p>
        </w:tc>
        <w:tc>
          <w:tcPr>
            <w:tcW w:w="1523" w:type="dxa"/>
          </w:tcPr>
          <w:p w14:paraId="21DD2B72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523" w:type="dxa"/>
          </w:tcPr>
          <w:p w14:paraId="3CD86E56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396" w:type="dxa"/>
          </w:tcPr>
          <w:p w14:paraId="560D9C60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394" w:type="dxa"/>
          </w:tcPr>
          <w:p w14:paraId="6335057C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</w:tr>
      <w:tr w:rsidR="00795665" w:rsidRPr="00E46471" w14:paraId="016469A8" w14:textId="77777777" w:rsidTr="00BB65FE">
        <w:tc>
          <w:tcPr>
            <w:tcW w:w="2659" w:type="dxa"/>
            <w:vAlign w:val="bottom"/>
          </w:tcPr>
          <w:p w14:paraId="67563592" w14:textId="77777777" w:rsidR="00795665" w:rsidRPr="00E46471" w:rsidRDefault="00795665" w:rsidP="00BB65FE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Elétrica/Hidráulica</w:t>
            </w:r>
          </w:p>
        </w:tc>
        <w:tc>
          <w:tcPr>
            <w:tcW w:w="1523" w:type="dxa"/>
          </w:tcPr>
          <w:p w14:paraId="71520D09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523" w:type="dxa"/>
          </w:tcPr>
          <w:p w14:paraId="73CAFACB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396" w:type="dxa"/>
          </w:tcPr>
          <w:p w14:paraId="4D042692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394" w:type="dxa"/>
          </w:tcPr>
          <w:p w14:paraId="33488D60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</w:tr>
      <w:tr w:rsidR="00795665" w:rsidRPr="00E46471" w14:paraId="3FAC0C92" w14:textId="77777777" w:rsidTr="00BB65FE">
        <w:tc>
          <w:tcPr>
            <w:tcW w:w="2659" w:type="dxa"/>
            <w:vAlign w:val="center"/>
          </w:tcPr>
          <w:p w14:paraId="0435F3FA" w14:textId="77777777" w:rsidR="00795665" w:rsidRPr="00E46471" w:rsidRDefault="00795665" w:rsidP="00BB65FE">
            <w:pPr>
              <w:jc w:val="left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TOTAL</w:t>
            </w:r>
          </w:p>
        </w:tc>
        <w:tc>
          <w:tcPr>
            <w:tcW w:w="1523" w:type="dxa"/>
          </w:tcPr>
          <w:p w14:paraId="24DD7C2A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523" w:type="dxa"/>
          </w:tcPr>
          <w:p w14:paraId="5FF11B06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396" w:type="dxa"/>
          </w:tcPr>
          <w:p w14:paraId="3FA6A5D6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394" w:type="dxa"/>
          </w:tcPr>
          <w:p w14:paraId="7734CD11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</w:tr>
    </w:tbl>
    <w:p w14:paraId="466B1F92" w14:textId="77777777" w:rsidR="00795665" w:rsidRPr="00E46471" w:rsidRDefault="00795665" w:rsidP="00795665">
      <w:pPr>
        <w:rPr>
          <w:rFonts w:ascii="Verdana" w:hAnsi="Verdana"/>
          <w:sz w:val="22"/>
          <w:szCs w:val="1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1701"/>
      </w:tblGrid>
      <w:tr w:rsidR="00795665" w:rsidRPr="00E46471" w14:paraId="1E949BDA" w14:textId="77777777" w:rsidTr="00BB65FE">
        <w:trPr>
          <w:trHeight w:val="548"/>
        </w:trPr>
        <w:tc>
          <w:tcPr>
            <w:tcW w:w="5098" w:type="dxa"/>
            <w:gridSpan w:val="3"/>
            <w:vAlign w:val="center"/>
          </w:tcPr>
          <w:p w14:paraId="16A6F869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Estimativas</w:t>
            </w:r>
          </w:p>
        </w:tc>
      </w:tr>
      <w:tr w:rsidR="00795665" w:rsidRPr="00E46471" w14:paraId="032B2624" w14:textId="77777777" w:rsidTr="00BB65FE">
        <w:tc>
          <w:tcPr>
            <w:tcW w:w="1696" w:type="dxa"/>
          </w:tcPr>
          <w:p w14:paraId="462BCD84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Orçamento no Término (ONT)</w:t>
            </w:r>
          </w:p>
        </w:tc>
        <w:tc>
          <w:tcPr>
            <w:tcW w:w="1701" w:type="dxa"/>
          </w:tcPr>
          <w:p w14:paraId="19781A32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Estimativa para Término (EPT)</w:t>
            </w:r>
          </w:p>
        </w:tc>
        <w:tc>
          <w:tcPr>
            <w:tcW w:w="1701" w:type="dxa"/>
          </w:tcPr>
          <w:p w14:paraId="2F91B074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Estimativa no Término (ENT)</w:t>
            </w:r>
          </w:p>
        </w:tc>
      </w:tr>
      <w:tr w:rsidR="00795665" w:rsidRPr="00E46471" w14:paraId="4F829A1B" w14:textId="77777777" w:rsidTr="00BB65FE">
        <w:tc>
          <w:tcPr>
            <w:tcW w:w="1696" w:type="dxa"/>
          </w:tcPr>
          <w:p w14:paraId="2962D7F2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  <w:p w14:paraId="5003207A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701" w:type="dxa"/>
          </w:tcPr>
          <w:p w14:paraId="2301D6B1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701" w:type="dxa"/>
          </w:tcPr>
          <w:p w14:paraId="18960D22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</w:tr>
    </w:tbl>
    <w:p w14:paraId="605EE5F5" w14:textId="49D7866F" w:rsidR="00795665" w:rsidRDefault="00795665" w:rsidP="001B0B47">
      <w:pPr>
        <w:pStyle w:val="Seo"/>
        <w:rPr>
          <w:sz w:val="18"/>
          <w:szCs w:val="18"/>
        </w:rPr>
      </w:pPr>
    </w:p>
    <w:p w14:paraId="6C4D2943" w14:textId="6734E07B" w:rsidR="00E46471" w:rsidRDefault="00E46471" w:rsidP="001B0B47">
      <w:pPr>
        <w:pStyle w:val="Seo"/>
        <w:rPr>
          <w:sz w:val="18"/>
          <w:szCs w:val="18"/>
        </w:rPr>
      </w:pPr>
    </w:p>
    <w:p w14:paraId="7294B34F" w14:textId="4DAFDBBA" w:rsidR="00E46471" w:rsidRDefault="00E46471" w:rsidP="001B0B47">
      <w:pPr>
        <w:pStyle w:val="Seo"/>
        <w:rPr>
          <w:sz w:val="18"/>
          <w:szCs w:val="18"/>
        </w:rPr>
      </w:pPr>
    </w:p>
    <w:p w14:paraId="6E8D5C7D" w14:textId="40221328" w:rsidR="00E46471" w:rsidRDefault="00E46471" w:rsidP="001B0B47">
      <w:pPr>
        <w:pStyle w:val="Seo"/>
        <w:rPr>
          <w:sz w:val="18"/>
          <w:szCs w:val="18"/>
        </w:rPr>
      </w:pPr>
    </w:p>
    <w:p w14:paraId="7645C729" w14:textId="6DF663BB" w:rsidR="00E46471" w:rsidRDefault="00E46471" w:rsidP="001B0B47">
      <w:pPr>
        <w:pStyle w:val="Seo"/>
        <w:rPr>
          <w:sz w:val="18"/>
          <w:szCs w:val="18"/>
        </w:rPr>
      </w:pPr>
    </w:p>
    <w:p w14:paraId="205CF63F" w14:textId="77777777" w:rsidR="00E46471" w:rsidRPr="00E46471" w:rsidRDefault="00E46471" w:rsidP="001B0B47">
      <w:pPr>
        <w:pStyle w:val="Seo"/>
        <w:rPr>
          <w:sz w:val="18"/>
          <w:szCs w:val="18"/>
        </w:rPr>
      </w:pPr>
    </w:p>
    <w:p w14:paraId="33A8D447" w14:textId="226756C7" w:rsidR="00795665" w:rsidRDefault="00795665" w:rsidP="001B0B47">
      <w:pPr>
        <w:pStyle w:val="Seo"/>
        <w:rPr>
          <w:sz w:val="18"/>
          <w:szCs w:val="18"/>
        </w:rPr>
      </w:pPr>
    </w:p>
    <w:p w14:paraId="7178E808" w14:textId="466A6FA5" w:rsidR="005B66A9" w:rsidRDefault="005B66A9" w:rsidP="001B0B47">
      <w:pPr>
        <w:pStyle w:val="Seo"/>
        <w:rPr>
          <w:sz w:val="18"/>
          <w:szCs w:val="18"/>
        </w:rPr>
      </w:pPr>
    </w:p>
    <w:p w14:paraId="7C49E6C7" w14:textId="77777777" w:rsidR="005B66A9" w:rsidRPr="00E46471" w:rsidRDefault="005B66A9" w:rsidP="001B0B47">
      <w:pPr>
        <w:pStyle w:val="Seo"/>
        <w:rPr>
          <w:sz w:val="18"/>
          <w:szCs w:val="18"/>
        </w:rPr>
      </w:pPr>
    </w:p>
    <w:p w14:paraId="5C7CC874" w14:textId="77777777" w:rsidR="00795665" w:rsidRPr="00E46471" w:rsidRDefault="00795665" w:rsidP="00795665">
      <w:pPr>
        <w:rPr>
          <w:rFonts w:ascii="Verdana" w:hAnsi="Verdana"/>
          <w:b/>
          <w:sz w:val="22"/>
          <w:szCs w:val="18"/>
        </w:rPr>
      </w:pPr>
      <w:r w:rsidRPr="00E46471">
        <w:rPr>
          <w:rFonts w:ascii="Verdana" w:hAnsi="Verdana"/>
          <w:b/>
          <w:sz w:val="22"/>
          <w:szCs w:val="18"/>
        </w:rPr>
        <w:lastRenderedPageBreak/>
        <w:t>TABELA 10 – RELATÓRIO DE DESEMPENHO DE CUSTOS (TOTAL)</w:t>
      </w:r>
    </w:p>
    <w:p w14:paraId="3A22E062" w14:textId="77777777" w:rsidR="00795665" w:rsidRPr="00E46471" w:rsidRDefault="00795665" w:rsidP="00795665">
      <w:pPr>
        <w:rPr>
          <w:rFonts w:ascii="Verdana" w:hAnsi="Verdana"/>
          <w:sz w:val="22"/>
          <w:szCs w:val="1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1443"/>
        <w:gridCol w:w="1402"/>
        <w:gridCol w:w="968"/>
        <w:gridCol w:w="1290"/>
        <w:gridCol w:w="1290"/>
      </w:tblGrid>
      <w:tr w:rsidR="00795665" w:rsidRPr="00E46471" w14:paraId="13FA3459" w14:textId="77777777" w:rsidTr="00BB65FE">
        <w:tc>
          <w:tcPr>
            <w:tcW w:w="2405" w:type="dxa"/>
            <w:vMerge w:val="restart"/>
            <w:vAlign w:val="center"/>
          </w:tcPr>
          <w:p w14:paraId="6706EC10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16"/>
                <w:szCs w:val="18"/>
              </w:rPr>
              <w:t>Deliverable</w:t>
            </w:r>
          </w:p>
        </w:tc>
        <w:tc>
          <w:tcPr>
            <w:tcW w:w="1432" w:type="dxa"/>
            <w:vMerge w:val="restart"/>
            <w:vAlign w:val="center"/>
          </w:tcPr>
          <w:p w14:paraId="0F9B0133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Valor Planejado (VP)</w:t>
            </w:r>
          </w:p>
        </w:tc>
        <w:tc>
          <w:tcPr>
            <w:tcW w:w="1262" w:type="dxa"/>
            <w:vMerge w:val="restart"/>
            <w:vAlign w:val="center"/>
          </w:tcPr>
          <w:p w14:paraId="4889BDC5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Valor Agregado (VA)</w:t>
            </w:r>
          </w:p>
        </w:tc>
        <w:tc>
          <w:tcPr>
            <w:tcW w:w="968" w:type="dxa"/>
            <w:vMerge w:val="restart"/>
            <w:vAlign w:val="center"/>
          </w:tcPr>
          <w:p w14:paraId="674209E7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Custo Real (CR)</w:t>
            </w:r>
          </w:p>
        </w:tc>
        <w:tc>
          <w:tcPr>
            <w:tcW w:w="2428" w:type="dxa"/>
            <w:gridSpan w:val="2"/>
            <w:vAlign w:val="center"/>
          </w:tcPr>
          <w:p w14:paraId="6B82CCDD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Variações</w:t>
            </w:r>
          </w:p>
        </w:tc>
      </w:tr>
      <w:tr w:rsidR="00795665" w:rsidRPr="00E46471" w14:paraId="26747750" w14:textId="77777777" w:rsidTr="00BB65FE">
        <w:tc>
          <w:tcPr>
            <w:tcW w:w="2405" w:type="dxa"/>
            <w:vMerge/>
          </w:tcPr>
          <w:p w14:paraId="00B6E9C4" w14:textId="77777777" w:rsidR="00795665" w:rsidRPr="00E46471" w:rsidRDefault="00795665" w:rsidP="00BB65FE">
            <w:pPr>
              <w:rPr>
                <w:rFonts w:ascii="Verdana" w:hAnsi="Verdana"/>
                <w:b/>
                <w:sz w:val="22"/>
                <w:szCs w:val="18"/>
              </w:rPr>
            </w:pPr>
          </w:p>
        </w:tc>
        <w:tc>
          <w:tcPr>
            <w:tcW w:w="1432" w:type="dxa"/>
            <w:vMerge/>
            <w:vAlign w:val="center"/>
          </w:tcPr>
          <w:p w14:paraId="0432B6DC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62" w:type="dxa"/>
            <w:vMerge/>
            <w:vAlign w:val="center"/>
          </w:tcPr>
          <w:p w14:paraId="289DC14F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968" w:type="dxa"/>
            <w:vMerge/>
            <w:vAlign w:val="center"/>
          </w:tcPr>
          <w:p w14:paraId="470DB931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14" w:type="dxa"/>
            <w:vAlign w:val="center"/>
          </w:tcPr>
          <w:p w14:paraId="74865DE8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Variação de Custos (VC)</w:t>
            </w:r>
          </w:p>
        </w:tc>
        <w:tc>
          <w:tcPr>
            <w:tcW w:w="1214" w:type="dxa"/>
            <w:vAlign w:val="center"/>
          </w:tcPr>
          <w:p w14:paraId="61CD925A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Variação de Prazo (VPr)</w:t>
            </w:r>
          </w:p>
        </w:tc>
      </w:tr>
      <w:tr w:rsidR="00795665" w:rsidRPr="00E46471" w14:paraId="4363B845" w14:textId="77777777" w:rsidTr="00BB65FE">
        <w:tc>
          <w:tcPr>
            <w:tcW w:w="2405" w:type="dxa"/>
            <w:vAlign w:val="bottom"/>
          </w:tcPr>
          <w:p w14:paraId="5D121220" w14:textId="77777777" w:rsidR="00795665" w:rsidRPr="00E46471" w:rsidRDefault="00795665" w:rsidP="00BB65FE">
            <w:pPr>
              <w:jc w:val="left"/>
              <w:rPr>
                <w:rFonts w:ascii="Verdana" w:hAnsi="Verdana" w:cs="Calibri"/>
                <w:b/>
                <w:noProof w:val="0"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Terraplanagem</w:t>
            </w:r>
          </w:p>
        </w:tc>
        <w:tc>
          <w:tcPr>
            <w:tcW w:w="1432" w:type="dxa"/>
          </w:tcPr>
          <w:p w14:paraId="194E3C34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62" w:type="dxa"/>
          </w:tcPr>
          <w:p w14:paraId="696863EA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968" w:type="dxa"/>
          </w:tcPr>
          <w:p w14:paraId="64CDFDB8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14" w:type="dxa"/>
          </w:tcPr>
          <w:p w14:paraId="4D8B6365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14" w:type="dxa"/>
          </w:tcPr>
          <w:p w14:paraId="7770F494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</w:tr>
      <w:tr w:rsidR="00795665" w:rsidRPr="00E46471" w14:paraId="50EB3E20" w14:textId="77777777" w:rsidTr="00BB65FE">
        <w:tc>
          <w:tcPr>
            <w:tcW w:w="2405" w:type="dxa"/>
            <w:vAlign w:val="bottom"/>
          </w:tcPr>
          <w:p w14:paraId="63A0F51F" w14:textId="77777777" w:rsidR="00795665" w:rsidRPr="00E46471" w:rsidRDefault="00795665" w:rsidP="00BB65FE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Fundações</w:t>
            </w:r>
          </w:p>
        </w:tc>
        <w:tc>
          <w:tcPr>
            <w:tcW w:w="1432" w:type="dxa"/>
          </w:tcPr>
          <w:p w14:paraId="30E8A019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62" w:type="dxa"/>
          </w:tcPr>
          <w:p w14:paraId="67529FE5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968" w:type="dxa"/>
          </w:tcPr>
          <w:p w14:paraId="67CCF299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14" w:type="dxa"/>
          </w:tcPr>
          <w:p w14:paraId="3C83D2B1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14" w:type="dxa"/>
          </w:tcPr>
          <w:p w14:paraId="2836947D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</w:tr>
      <w:tr w:rsidR="00795665" w:rsidRPr="00E46471" w14:paraId="603F90DC" w14:textId="77777777" w:rsidTr="00BB65FE">
        <w:tc>
          <w:tcPr>
            <w:tcW w:w="2405" w:type="dxa"/>
            <w:vAlign w:val="bottom"/>
          </w:tcPr>
          <w:p w14:paraId="6BBB2CBC" w14:textId="77777777" w:rsidR="00795665" w:rsidRPr="00E46471" w:rsidRDefault="00795665" w:rsidP="00BB65FE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Estrutura</w:t>
            </w:r>
          </w:p>
        </w:tc>
        <w:tc>
          <w:tcPr>
            <w:tcW w:w="1432" w:type="dxa"/>
          </w:tcPr>
          <w:p w14:paraId="06B023B5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62" w:type="dxa"/>
          </w:tcPr>
          <w:p w14:paraId="2E569086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968" w:type="dxa"/>
          </w:tcPr>
          <w:p w14:paraId="49F3403E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14" w:type="dxa"/>
          </w:tcPr>
          <w:p w14:paraId="13F46304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14" w:type="dxa"/>
          </w:tcPr>
          <w:p w14:paraId="218757C9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</w:tr>
      <w:tr w:rsidR="00795665" w:rsidRPr="00E46471" w14:paraId="45F11C8D" w14:textId="77777777" w:rsidTr="00BB65FE">
        <w:tc>
          <w:tcPr>
            <w:tcW w:w="2405" w:type="dxa"/>
            <w:vAlign w:val="bottom"/>
          </w:tcPr>
          <w:p w14:paraId="01A535C5" w14:textId="77777777" w:rsidR="00795665" w:rsidRPr="00E46471" w:rsidRDefault="00795665" w:rsidP="00BB65FE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Paredes e vedações</w:t>
            </w:r>
          </w:p>
        </w:tc>
        <w:tc>
          <w:tcPr>
            <w:tcW w:w="1432" w:type="dxa"/>
          </w:tcPr>
          <w:p w14:paraId="3A0C84FB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62" w:type="dxa"/>
          </w:tcPr>
          <w:p w14:paraId="0D5676CA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968" w:type="dxa"/>
          </w:tcPr>
          <w:p w14:paraId="4917EE03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14" w:type="dxa"/>
          </w:tcPr>
          <w:p w14:paraId="3612BFA2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14" w:type="dxa"/>
          </w:tcPr>
          <w:p w14:paraId="084E7BD4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</w:tr>
      <w:tr w:rsidR="00795665" w:rsidRPr="00E46471" w14:paraId="1FF7ADF9" w14:textId="77777777" w:rsidTr="00BB65FE">
        <w:tc>
          <w:tcPr>
            <w:tcW w:w="2405" w:type="dxa"/>
            <w:vAlign w:val="bottom"/>
          </w:tcPr>
          <w:p w14:paraId="4DE13154" w14:textId="77777777" w:rsidR="00795665" w:rsidRPr="00E46471" w:rsidRDefault="00795665" w:rsidP="00BB65FE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Cobertura</w:t>
            </w:r>
          </w:p>
        </w:tc>
        <w:tc>
          <w:tcPr>
            <w:tcW w:w="1432" w:type="dxa"/>
          </w:tcPr>
          <w:p w14:paraId="532E30C4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62" w:type="dxa"/>
          </w:tcPr>
          <w:p w14:paraId="2E11B375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968" w:type="dxa"/>
          </w:tcPr>
          <w:p w14:paraId="781E6AB0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14" w:type="dxa"/>
          </w:tcPr>
          <w:p w14:paraId="41EFE450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14" w:type="dxa"/>
          </w:tcPr>
          <w:p w14:paraId="2B16AD00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</w:tr>
      <w:tr w:rsidR="00795665" w:rsidRPr="00E46471" w14:paraId="38439A3F" w14:textId="77777777" w:rsidTr="00BB65FE">
        <w:tc>
          <w:tcPr>
            <w:tcW w:w="2405" w:type="dxa"/>
            <w:vAlign w:val="bottom"/>
          </w:tcPr>
          <w:p w14:paraId="7BD9DC2E" w14:textId="77777777" w:rsidR="00795665" w:rsidRPr="00E46471" w:rsidRDefault="00795665" w:rsidP="00BB65FE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Elétrica/Hidráulica</w:t>
            </w:r>
          </w:p>
        </w:tc>
        <w:tc>
          <w:tcPr>
            <w:tcW w:w="1432" w:type="dxa"/>
          </w:tcPr>
          <w:p w14:paraId="6FE0CFC9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62" w:type="dxa"/>
          </w:tcPr>
          <w:p w14:paraId="1E90549F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968" w:type="dxa"/>
          </w:tcPr>
          <w:p w14:paraId="220B2251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14" w:type="dxa"/>
          </w:tcPr>
          <w:p w14:paraId="20304D00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14" w:type="dxa"/>
          </w:tcPr>
          <w:p w14:paraId="7806CF17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</w:tr>
      <w:tr w:rsidR="00795665" w:rsidRPr="00E46471" w14:paraId="3FD4E3BF" w14:textId="77777777" w:rsidTr="00BB65FE">
        <w:tc>
          <w:tcPr>
            <w:tcW w:w="2405" w:type="dxa"/>
            <w:vAlign w:val="center"/>
          </w:tcPr>
          <w:p w14:paraId="14812427" w14:textId="77777777" w:rsidR="00795665" w:rsidRPr="00E46471" w:rsidRDefault="00795665" w:rsidP="00BB65FE">
            <w:pPr>
              <w:jc w:val="left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TOTAL</w:t>
            </w:r>
          </w:p>
        </w:tc>
        <w:tc>
          <w:tcPr>
            <w:tcW w:w="1432" w:type="dxa"/>
          </w:tcPr>
          <w:p w14:paraId="3954A7A9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62" w:type="dxa"/>
          </w:tcPr>
          <w:p w14:paraId="7FB0E0C6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968" w:type="dxa"/>
          </w:tcPr>
          <w:p w14:paraId="3FABF8BA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14" w:type="dxa"/>
          </w:tcPr>
          <w:p w14:paraId="4371C785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14" w:type="dxa"/>
          </w:tcPr>
          <w:p w14:paraId="7F000BE2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</w:tr>
    </w:tbl>
    <w:p w14:paraId="6531FFF5" w14:textId="77777777" w:rsidR="00795665" w:rsidRPr="00E46471" w:rsidRDefault="00795665" w:rsidP="00795665">
      <w:pPr>
        <w:rPr>
          <w:rFonts w:ascii="Verdana" w:hAnsi="Verdana"/>
          <w:sz w:val="22"/>
          <w:szCs w:val="1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59"/>
        <w:gridCol w:w="1673"/>
        <w:gridCol w:w="1673"/>
        <w:gridCol w:w="1529"/>
        <w:gridCol w:w="1467"/>
      </w:tblGrid>
      <w:tr w:rsidR="00795665" w:rsidRPr="00E46471" w14:paraId="59F16FB0" w14:textId="77777777" w:rsidTr="00BB65FE">
        <w:tc>
          <w:tcPr>
            <w:tcW w:w="2659" w:type="dxa"/>
            <w:vMerge w:val="restart"/>
            <w:vAlign w:val="center"/>
          </w:tcPr>
          <w:p w14:paraId="4A355795" w14:textId="77777777" w:rsidR="00795665" w:rsidRPr="00E46471" w:rsidRDefault="00795665" w:rsidP="00BB65FE">
            <w:pPr>
              <w:jc w:val="center"/>
              <w:rPr>
                <w:rFonts w:ascii="Verdana" w:hAnsi="Verdana"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16"/>
                <w:szCs w:val="18"/>
              </w:rPr>
              <w:t>Deliverable</w:t>
            </w:r>
          </w:p>
        </w:tc>
        <w:tc>
          <w:tcPr>
            <w:tcW w:w="3046" w:type="dxa"/>
            <w:gridSpan w:val="2"/>
            <w:vAlign w:val="center"/>
          </w:tcPr>
          <w:p w14:paraId="7B6DD973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Índices</w:t>
            </w:r>
          </w:p>
        </w:tc>
        <w:tc>
          <w:tcPr>
            <w:tcW w:w="2790" w:type="dxa"/>
            <w:gridSpan w:val="2"/>
            <w:vAlign w:val="center"/>
          </w:tcPr>
          <w:p w14:paraId="403C0750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Situação</w:t>
            </w:r>
          </w:p>
        </w:tc>
      </w:tr>
      <w:tr w:rsidR="00795665" w:rsidRPr="00E46471" w14:paraId="7BDE6439" w14:textId="77777777" w:rsidTr="00BB65FE">
        <w:tc>
          <w:tcPr>
            <w:tcW w:w="2659" w:type="dxa"/>
            <w:vMerge/>
            <w:vAlign w:val="center"/>
          </w:tcPr>
          <w:p w14:paraId="1E5694CC" w14:textId="77777777" w:rsidR="00795665" w:rsidRPr="00E46471" w:rsidRDefault="00795665" w:rsidP="00BB65FE">
            <w:pPr>
              <w:rPr>
                <w:rFonts w:ascii="Verdana" w:hAnsi="Verdana"/>
                <w:b/>
                <w:sz w:val="22"/>
                <w:szCs w:val="18"/>
              </w:rPr>
            </w:pPr>
          </w:p>
        </w:tc>
        <w:tc>
          <w:tcPr>
            <w:tcW w:w="1523" w:type="dxa"/>
            <w:vAlign w:val="center"/>
          </w:tcPr>
          <w:p w14:paraId="7A971220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0"/>
                <w:szCs w:val="16"/>
              </w:rPr>
            </w:pPr>
            <w:r w:rsidRPr="00E46471">
              <w:rPr>
                <w:rFonts w:ascii="Verdana" w:hAnsi="Verdana"/>
                <w:b/>
                <w:sz w:val="20"/>
                <w:szCs w:val="16"/>
              </w:rPr>
              <w:t>Índice de Desempenho de Custos (IDC)</w:t>
            </w:r>
          </w:p>
        </w:tc>
        <w:tc>
          <w:tcPr>
            <w:tcW w:w="1523" w:type="dxa"/>
            <w:vAlign w:val="center"/>
          </w:tcPr>
          <w:p w14:paraId="109F426D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0"/>
                <w:szCs w:val="16"/>
              </w:rPr>
            </w:pPr>
            <w:r w:rsidRPr="00E46471">
              <w:rPr>
                <w:rFonts w:ascii="Verdana" w:hAnsi="Verdana"/>
                <w:b/>
                <w:sz w:val="20"/>
                <w:szCs w:val="16"/>
              </w:rPr>
              <w:t>Índice de Desempenho de Prazo (IDP)</w:t>
            </w:r>
          </w:p>
        </w:tc>
        <w:tc>
          <w:tcPr>
            <w:tcW w:w="1396" w:type="dxa"/>
            <w:vAlign w:val="center"/>
          </w:tcPr>
          <w:p w14:paraId="48C3F92F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0"/>
                <w:szCs w:val="16"/>
              </w:rPr>
            </w:pPr>
            <w:r w:rsidRPr="00E46471">
              <w:rPr>
                <w:rFonts w:ascii="Verdana" w:hAnsi="Verdana"/>
                <w:b/>
                <w:sz w:val="20"/>
                <w:szCs w:val="16"/>
              </w:rPr>
              <w:t>Custos (Acima, Dentro ou Abaixo do orçamento)</w:t>
            </w:r>
          </w:p>
        </w:tc>
        <w:tc>
          <w:tcPr>
            <w:tcW w:w="1394" w:type="dxa"/>
            <w:vAlign w:val="center"/>
          </w:tcPr>
          <w:p w14:paraId="213B52A6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0"/>
                <w:szCs w:val="16"/>
              </w:rPr>
            </w:pPr>
            <w:r w:rsidRPr="00E46471">
              <w:rPr>
                <w:rFonts w:ascii="Verdana" w:hAnsi="Verdana"/>
                <w:b/>
                <w:sz w:val="20"/>
                <w:szCs w:val="16"/>
              </w:rPr>
              <w:t>Prazos (No prazo, Atrasado ou Adiantado)</w:t>
            </w:r>
          </w:p>
        </w:tc>
      </w:tr>
      <w:tr w:rsidR="00795665" w:rsidRPr="00E46471" w14:paraId="629D3E0F" w14:textId="77777777" w:rsidTr="00BB65FE">
        <w:tc>
          <w:tcPr>
            <w:tcW w:w="2659" w:type="dxa"/>
            <w:vAlign w:val="bottom"/>
          </w:tcPr>
          <w:p w14:paraId="1DB7C835" w14:textId="77777777" w:rsidR="00795665" w:rsidRPr="00E46471" w:rsidRDefault="00795665" w:rsidP="00BB65FE">
            <w:pPr>
              <w:jc w:val="left"/>
              <w:rPr>
                <w:rFonts w:ascii="Verdana" w:hAnsi="Verdana" w:cs="Calibri"/>
                <w:b/>
                <w:noProof w:val="0"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Terraplanagem</w:t>
            </w:r>
          </w:p>
        </w:tc>
        <w:tc>
          <w:tcPr>
            <w:tcW w:w="1523" w:type="dxa"/>
          </w:tcPr>
          <w:p w14:paraId="2E886981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523" w:type="dxa"/>
          </w:tcPr>
          <w:p w14:paraId="424441F2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396" w:type="dxa"/>
          </w:tcPr>
          <w:p w14:paraId="4FA2B0B6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394" w:type="dxa"/>
          </w:tcPr>
          <w:p w14:paraId="2F62211E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</w:tr>
      <w:tr w:rsidR="00795665" w:rsidRPr="00E46471" w14:paraId="5C6DC6E5" w14:textId="77777777" w:rsidTr="00BB65FE">
        <w:tc>
          <w:tcPr>
            <w:tcW w:w="2659" w:type="dxa"/>
            <w:vAlign w:val="bottom"/>
          </w:tcPr>
          <w:p w14:paraId="4562AE33" w14:textId="77777777" w:rsidR="00795665" w:rsidRPr="00E46471" w:rsidRDefault="00795665" w:rsidP="00BB65FE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Fundações</w:t>
            </w:r>
          </w:p>
        </w:tc>
        <w:tc>
          <w:tcPr>
            <w:tcW w:w="1523" w:type="dxa"/>
          </w:tcPr>
          <w:p w14:paraId="75C1B1D1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523" w:type="dxa"/>
          </w:tcPr>
          <w:p w14:paraId="22CF9038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396" w:type="dxa"/>
          </w:tcPr>
          <w:p w14:paraId="0FDC8066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394" w:type="dxa"/>
          </w:tcPr>
          <w:p w14:paraId="19368A8B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</w:tr>
      <w:tr w:rsidR="00795665" w:rsidRPr="00E46471" w14:paraId="1F95FD63" w14:textId="77777777" w:rsidTr="00BB65FE">
        <w:tc>
          <w:tcPr>
            <w:tcW w:w="2659" w:type="dxa"/>
            <w:vAlign w:val="bottom"/>
          </w:tcPr>
          <w:p w14:paraId="7A741535" w14:textId="77777777" w:rsidR="00795665" w:rsidRPr="00E46471" w:rsidRDefault="00795665" w:rsidP="00BB65FE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Estrutura</w:t>
            </w:r>
          </w:p>
        </w:tc>
        <w:tc>
          <w:tcPr>
            <w:tcW w:w="1523" w:type="dxa"/>
          </w:tcPr>
          <w:p w14:paraId="525E802C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523" w:type="dxa"/>
          </w:tcPr>
          <w:p w14:paraId="0E6803CF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396" w:type="dxa"/>
          </w:tcPr>
          <w:p w14:paraId="4766DE49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394" w:type="dxa"/>
          </w:tcPr>
          <w:p w14:paraId="506A784D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</w:tr>
      <w:tr w:rsidR="00795665" w:rsidRPr="00E46471" w14:paraId="49D562CD" w14:textId="77777777" w:rsidTr="00BB65FE">
        <w:tc>
          <w:tcPr>
            <w:tcW w:w="2659" w:type="dxa"/>
            <w:vAlign w:val="bottom"/>
          </w:tcPr>
          <w:p w14:paraId="58268984" w14:textId="77777777" w:rsidR="00795665" w:rsidRPr="00E46471" w:rsidRDefault="00795665" w:rsidP="00BB65FE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Paredes e vedações</w:t>
            </w:r>
          </w:p>
        </w:tc>
        <w:tc>
          <w:tcPr>
            <w:tcW w:w="1523" w:type="dxa"/>
          </w:tcPr>
          <w:p w14:paraId="597682E4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523" w:type="dxa"/>
          </w:tcPr>
          <w:p w14:paraId="32883AEC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396" w:type="dxa"/>
          </w:tcPr>
          <w:p w14:paraId="2F493E43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394" w:type="dxa"/>
          </w:tcPr>
          <w:p w14:paraId="27E6519B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</w:tr>
      <w:tr w:rsidR="00795665" w:rsidRPr="00E46471" w14:paraId="03858668" w14:textId="77777777" w:rsidTr="00BB65FE">
        <w:tc>
          <w:tcPr>
            <w:tcW w:w="2659" w:type="dxa"/>
            <w:vAlign w:val="bottom"/>
          </w:tcPr>
          <w:p w14:paraId="1A3C34DB" w14:textId="77777777" w:rsidR="00795665" w:rsidRPr="00E46471" w:rsidRDefault="00795665" w:rsidP="00BB65FE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Cobertura</w:t>
            </w:r>
          </w:p>
        </w:tc>
        <w:tc>
          <w:tcPr>
            <w:tcW w:w="1523" w:type="dxa"/>
          </w:tcPr>
          <w:p w14:paraId="12C47BFF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523" w:type="dxa"/>
          </w:tcPr>
          <w:p w14:paraId="16D58F3A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396" w:type="dxa"/>
          </w:tcPr>
          <w:p w14:paraId="19E45048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394" w:type="dxa"/>
          </w:tcPr>
          <w:p w14:paraId="66E89413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</w:tr>
      <w:tr w:rsidR="00795665" w:rsidRPr="00E46471" w14:paraId="77434AF8" w14:textId="77777777" w:rsidTr="00BB65FE">
        <w:tc>
          <w:tcPr>
            <w:tcW w:w="2659" w:type="dxa"/>
            <w:vAlign w:val="bottom"/>
          </w:tcPr>
          <w:p w14:paraId="3481EDAB" w14:textId="77777777" w:rsidR="00795665" w:rsidRPr="00E46471" w:rsidRDefault="00795665" w:rsidP="00BB65FE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Elétrica/Hidráulica</w:t>
            </w:r>
          </w:p>
        </w:tc>
        <w:tc>
          <w:tcPr>
            <w:tcW w:w="1523" w:type="dxa"/>
          </w:tcPr>
          <w:p w14:paraId="77878133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523" w:type="dxa"/>
          </w:tcPr>
          <w:p w14:paraId="247477B1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396" w:type="dxa"/>
          </w:tcPr>
          <w:p w14:paraId="23208603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394" w:type="dxa"/>
          </w:tcPr>
          <w:p w14:paraId="31C1EA39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</w:tr>
      <w:tr w:rsidR="00795665" w:rsidRPr="00E46471" w14:paraId="7C75FBE8" w14:textId="77777777" w:rsidTr="00BB65FE">
        <w:tc>
          <w:tcPr>
            <w:tcW w:w="2659" w:type="dxa"/>
            <w:vAlign w:val="center"/>
          </w:tcPr>
          <w:p w14:paraId="6BA00A1F" w14:textId="77777777" w:rsidR="00795665" w:rsidRPr="00E46471" w:rsidRDefault="00795665" w:rsidP="00BB65FE">
            <w:pPr>
              <w:jc w:val="left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TOTAL</w:t>
            </w:r>
          </w:p>
        </w:tc>
        <w:tc>
          <w:tcPr>
            <w:tcW w:w="1523" w:type="dxa"/>
          </w:tcPr>
          <w:p w14:paraId="75B1352E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523" w:type="dxa"/>
          </w:tcPr>
          <w:p w14:paraId="2A521189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396" w:type="dxa"/>
          </w:tcPr>
          <w:p w14:paraId="297776EF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394" w:type="dxa"/>
          </w:tcPr>
          <w:p w14:paraId="671A7135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</w:tr>
    </w:tbl>
    <w:p w14:paraId="554DE492" w14:textId="77777777" w:rsidR="00795665" w:rsidRPr="00E46471" w:rsidRDefault="00795665" w:rsidP="00795665">
      <w:pPr>
        <w:rPr>
          <w:rFonts w:ascii="Verdana" w:hAnsi="Verdana"/>
          <w:sz w:val="22"/>
          <w:szCs w:val="18"/>
        </w:rPr>
      </w:pPr>
    </w:p>
    <w:p w14:paraId="2846A775" w14:textId="77777777" w:rsidR="00735320" w:rsidRPr="00E46471" w:rsidRDefault="00735320" w:rsidP="00795665">
      <w:pPr>
        <w:rPr>
          <w:rFonts w:ascii="Verdana" w:hAnsi="Verdana"/>
          <w:sz w:val="22"/>
          <w:szCs w:val="1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1701"/>
      </w:tblGrid>
      <w:tr w:rsidR="00795665" w:rsidRPr="00E46471" w14:paraId="55CD84AC" w14:textId="77777777" w:rsidTr="00BB65FE">
        <w:trPr>
          <w:trHeight w:val="548"/>
        </w:trPr>
        <w:tc>
          <w:tcPr>
            <w:tcW w:w="5098" w:type="dxa"/>
            <w:gridSpan w:val="3"/>
            <w:vAlign w:val="center"/>
          </w:tcPr>
          <w:p w14:paraId="3992F4FE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Estimativas</w:t>
            </w:r>
          </w:p>
        </w:tc>
      </w:tr>
      <w:tr w:rsidR="00795665" w:rsidRPr="00E46471" w14:paraId="2848FEE2" w14:textId="77777777" w:rsidTr="00BB65FE">
        <w:tc>
          <w:tcPr>
            <w:tcW w:w="1696" w:type="dxa"/>
          </w:tcPr>
          <w:p w14:paraId="48679080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Orçamento no Término (ONT)</w:t>
            </w:r>
          </w:p>
        </w:tc>
        <w:tc>
          <w:tcPr>
            <w:tcW w:w="1701" w:type="dxa"/>
          </w:tcPr>
          <w:p w14:paraId="481F6C6B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Estimativa para Término (EPT)</w:t>
            </w:r>
          </w:p>
        </w:tc>
        <w:tc>
          <w:tcPr>
            <w:tcW w:w="1701" w:type="dxa"/>
          </w:tcPr>
          <w:p w14:paraId="788F309D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Estimativa no Término (ENT)</w:t>
            </w:r>
          </w:p>
        </w:tc>
      </w:tr>
      <w:tr w:rsidR="00795665" w:rsidRPr="00E46471" w14:paraId="2652042E" w14:textId="77777777" w:rsidTr="00BB65FE">
        <w:tc>
          <w:tcPr>
            <w:tcW w:w="1696" w:type="dxa"/>
          </w:tcPr>
          <w:p w14:paraId="1366E3B8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  <w:p w14:paraId="6D3AC57C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701" w:type="dxa"/>
          </w:tcPr>
          <w:p w14:paraId="02B7165E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701" w:type="dxa"/>
          </w:tcPr>
          <w:p w14:paraId="44E1D26A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</w:tr>
    </w:tbl>
    <w:p w14:paraId="79CAB738" w14:textId="77777777" w:rsidR="00795665" w:rsidRPr="00E46471" w:rsidRDefault="00795665" w:rsidP="001B0B47">
      <w:pPr>
        <w:pStyle w:val="Seo"/>
        <w:rPr>
          <w:sz w:val="18"/>
          <w:szCs w:val="18"/>
        </w:rPr>
      </w:pPr>
    </w:p>
    <w:sectPr w:rsidR="00795665" w:rsidRPr="00E46471" w:rsidSect="000C714C">
      <w:footnotePr>
        <w:numRestart w:val="eachPage"/>
      </w:footnotePr>
      <w:pgSz w:w="11907" w:h="16840" w:code="9"/>
      <w:pgMar w:top="1418" w:right="1418" w:bottom="1418" w:left="1418" w:header="680" w:footer="68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250A5" w14:textId="77777777" w:rsidR="007617B7" w:rsidRDefault="007617B7">
      <w:r>
        <w:separator/>
      </w:r>
    </w:p>
  </w:endnote>
  <w:endnote w:type="continuationSeparator" w:id="0">
    <w:p w14:paraId="30BCFC36" w14:textId="77777777" w:rsidR="007617B7" w:rsidRDefault="00761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alo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Thin Cn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9F454" w14:textId="77777777" w:rsidR="00C676C3" w:rsidRPr="003B7554" w:rsidRDefault="00C676C3" w:rsidP="006E11FD">
    <w:pPr>
      <w:pStyle w:val="Rodap"/>
      <w:pBdr>
        <w:top w:val="single" w:sz="4" w:space="1" w:color="auto"/>
      </w:pBdr>
      <w:ind w:right="-1"/>
      <w:jc w:val="right"/>
      <w:rPr>
        <w:rFonts w:ascii="Verdana" w:hAnsi="Verdana"/>
        <w:i/>
        <w:sz w:val="20"/>
      </w:rPr>
    </w:pPr>
    <w:r w:rsidRPr="003B7554">
      <w:rPr>
        <w:rFonts w:ascii="Verdana" w:hAnsi="Verdana"/>
        <w:i/>
        <w:sz w:val="20"/>
      </w:rPr>
      <w:t>Gerenciamento de Custos em Projetos</w:t>
    </w:r>
  </w:p>
  <w:p w14:paraId="073EF736" w14:textId="77777777" w:rsidR="00C676C3" w:rsidRPr="00731C2B" w:rsidRDefault="00C676C3" w:rsidP="00731C2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E16A6" w14:textId="77777777" w:rsidR="007617B7" w:rsidRDefault="007617B7">
      <w:r>
        <w:separator/>
      </w:r>
    </w:p>
  </w:footnote>
  <w:footnote w:type="continuationSeparator" w:id="0">
    <w:p w14:paraId="2A27A43B" w14:textId="77777777" w:rsidR="007617B7" w:rsidRDefault="007617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3548983"/>
      <w:docPartObj>
        <w:docPartGallery w:val="Page Numbers (Top of Page)"/>
        <w:docPartUnique/>
      </w:docPartObj>
    </w:sdtPr>
    <w:sdtEndPr/>
    <w:sdtContent>
      <w:p w14:paraId="00B8C6CE" w14:textId="0E293BE1" w:rsidR="00C676C3" w:rsidRDefault="00C676C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14</w:t>
        </w:r>
        <w:r>
          <w:fldChar w:fldCharType="end"/>
        </w:r>
      </w:p>
    </w:sdtContent>
  </w:sdt>
  <w:p w14:paraId="4BAF845B" w14:textId="7465A5D8" w:rsidR="00C676C3" w:rsidRDefault="00C676C3" w:rsidP="006E11FD">
    <w:pPr>
      <w:pStyle w:val="Cabealho"/>
      <w:pBdr>
        <w:bottom w:val="single" w:sz="4" w:space="1" w:color="auto"/>
      </w:pBdr>
      <w:ind w:right="360"/>
      <w:jc w:val="left"/>
    </w:pPr>
    <w:r>
      <w:drawing>
        <wp:inline distT="0" distB="0" distL="0" distR="0" wp14:anchorId="7A98330C" wp14:editId="3BEB3CA2">
          <wp:extent cx="892175" cy="341630"/>
          <wp:effectExtent l="0" t="0" r="3175" b="0"/>
          <wp:docPr id="8" name="Imagem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892175" cy="3416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277587C1" w14:textId="77777777" w:rsidR="00C676C3" w:rsidRPr="006E11FD" w:rsidRDefault="00C676C3" w:rsidP="006E11F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66EB9"/>
    <w:multiLevelType w:val="hybridMultilevel"/>
    <w:tmpl w:val="F42AA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16053"/>
    <w:multiLevelType w:val="hybridMultilevel"/>
    <w:tmpl w:val="499AEA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C45AA"/>
    <w:multiLevelType w:val="hybridMultilevel"/>
    <w:tmpl w:val="46EC28F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46607"/>
    <w:multiLevelType w:val="hybridMultilevel"/>
    <w:tmpl w:val="8E40BD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E07EA"/>
    <w:multiLevelType w:val="hybridMultilevel"/>
    <w:tmpl w:val="8B1630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B1A9A"/>
    <w:multiLevelType w:val="hybridMultilevel"/>
    <w:tmpl w:val="7744D52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7003312"/>
    <w:multiLevelType w:val="hybridMultilevel"/>
    <w:tmpl w:val="5248EEB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1F1A80"/>
    <w:multiLevelType w:val="hybridMultilevel"/>
    <w:tmpl w:val="CDEC8B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1"/>
  </w:num>
  <w:num w:numId="8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hideGrammaticalErrors/>
  <w:activeWritingStyle w:appName="MSWord" w:lang="pt-BR" w:vendorID="1" w:dllVersion="513" w:checkStyle="1"/>
  <w:activeWritingStyle w:appName="MSWord" w:lang="es-ES_tradnl" w:vendorID="9" w:dllVersion="512" w:checkStyle="1"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4097" fillcolor="white">
      <v:fill color="white"/>
    </o:shapedefaults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432"/>
    <w:rsid w:val="00002B5D"/>
    <w:rsid w:val="000049C4"/>
    <w:rsid w:val="000051D4"/>
    <w:rsid w:val="00006FFA"/>
    <w:rsid w:val="00012E6D"/>
    <w:rsid w:val="00016157"/>
    <w:rsid w:val="00021335"/>
    <w:rsid w:val="000227FF"/>
    <w:rsid w:val="00024952"/>
    <w:rsid w:val="0002581F"/>
    <w:rsid w:val="0002677B"/>
    <w:rsid w:val="00027538"/>
    <w:rsid w:val="00027BD7"/>
    <w:rsid w:val="000304EE"/>
    <w:rsid w:val="00030A1C"/>
    <w:rsid w:val="00032CA4"/>
    <w:rsid w:val="0003498B"/>
    <w:rsid w:val="00035CE8"/>
    <w:rsid w:val="00035EA9"/>
    <w:rsid w:val="00042A9F"/>
    <w:rsid w:val="00044007"/>
    <w:rsid w:val="00044046"/>
    <w:rsid w:val="00044EBA"/>
    <w:rsid w:val="00045721"/>
    <w:rsid w:val="00050DE7"/>
    <w:rsid w:val="00056F66"/>
    <w:rsid w:val="000617E5"/>
    <w:rsid w:val="00064B18"/>
    <w:rsid w:val="0006631C"/>
    <w:rsid w:val="00067486"/>
    <w:rsid w:val="00075BC5"/>
    <w:rsid w:val="000800CD"/>
    <w:rsid w:val="00080541"/>
    <w:rsid w:val="000839AD"/>
    <w:rsid w:val="00086CC8"/>
    <w:rsid w:val="0008740C"/>
    <w:rsid w:val="000914AB"/>
    <w:rsid w:val="00092D78"/>
    <w:rsid w:val="0009571A"/>
    <w:rsid w:val="000A1C3E"/>
    <w:rsid w:val="000A466D"/>
    <w:rsid w:val="000A62DD"/>
    <w:rsid w:val="000A7FD7"/>
    <w:rsid w:val="000B10EF"/>
    <w:rsid w:val="000B13D8"/>
    <w:rsid w:val="000B2E92"/>
    <w:rsid w:val="000B3FB3"/>
    <w:rsid w:val="000B65AD"/>
    <w:rsid w:val="000B6AC4"/>
    <w:rsid w:val="000C2187"/>
    <w:rsid w:val="000C32F8"/>
    <w:rsid w:val="000C3990"/>
    <w:rsid w:val="000C4564"/>
    <w:rsid w:val="000C714C"/>
    <w:rsid w:val="000D1D88"/>
    <w:rsid w:val="000D432B"/>
    <w:rsid w:val="000E02CF"/>
    <w:rsid w:val="000E24ED"/>
    <w:rsid w:val="000E3B85"/>
    <w:rsid w:val="000E580B"/>
    <w:rsid w:val="000E667D"/>
    <w:rsid w:val="000E6FA3"/>
    <w:rsid w:val="000E749B"/>
    <w:rsid w:val="000E767C"/>
    <w:rsid w:val="000F03B2"/>
    <w:rsid w:val="000F3CD7"/>
    <w:rsid w:val="000F4DA3"/>
    <w:rsid w:val="001019A6"/>
    <w:rsid w:val="00104757"/>
    <w:rsid w:val="00106BE9"/>
    <w:rsid w:val="00107747"/>
    <w:rsid w:val="0011197B"/>
    <w:rsid w:val="00111FA9"/>
    <w:rsid w:val="00114D15"/>
    <w:rsid w:val="00114FCE"/>
    <w:rsid w:val="001163DF"/>
    <w:rsid w:val="00121282"/>
    <w:rsid w:val="001229D8"/>
    <w:rsid w:val="00124452"/>
    <w:rsid w:val="001255B9"/>
    <w:rsid w:val="001263EF"/>
    <w:rsid w:val="00126C83"/>
    <w:rsid w:val="001308CC"/>
    <w:rsid w:val="001308FC"/>
    <w:rsid w:val="0013484C"/>
    <w:rsid w:val="00137BCB"/>
    <w:rsid w:val="00142AB2"/>
    <w:rsid w:val="0014453A"/>
    <w:rsid w:val="001457F6"/>
    <w:rsid w:val="00147F68"/>
    <w:rsid w:val="00150758"/>
    <w:rsid w:val="00150B8D"/>
    <w:rsid w:val="00151DA8"/>
    <w:rsid w:val="0015344D"/>
    <w:rsid w:val="001557F9"/>
    <w:rsid w:val="00160A85"/>
    <w:rsid w:val="0016266A"/>
    <w:rsid w:val="00162DB0"/>
    <w:rsid w:val="00170A57"/>
    <w:rsid w:val="00170FAC"/>
    <w:rsid w:val="001739F6"/>
    <w:rsid w:val="001808DE"/>
    <w:rsid w:val="00180D26"/>
    <w:rsid w:val="001829C3"/>
    <w:rsid w:val="0019043D"/>
    <w:rsid w:val="0019370B"/>
    <w:rsid w:val="00194635"/>
    <w:rsid w:val="00196AF4"/>
    <w:rsid w:val="001A1F31"/>
    <w:rsid w:val="001B004D"/>
    <w:rsid w:val="001B0B47"/>
    <w:rsid w:val="001B5526"/>
    <w:rsid w:val="001B57D7"/>
    <w:rsid w:val="001B63C1"/>
    <w:rsid w:val="001B6F70"/>
    <w:rsid w:val="001B76AC"/>
    <w:rsid w:val="001C206A"/>
    <w:rsid w:val="001C5B60"/>
    <w:rsid w:val="001D03FA"/>
    <w:rsid w:val="001D3711"/>
    <w:rsid w:val="001D689E"/>
    <w:rsid w:val="001D69F5"/>
    <w:rsid w:val="001D6B4C"/>
    <w:rsid w:val="001E12DF"/>
    <w:rsid w:val="001E3185"/>
    <w:rsid w:val="001E53DF"/>
    <w:rsid w:val="001F0DCC"/>
    <w:rsid w:val="001F3A62"/>
    <w:rsid w:val="001F7243"/>
    <w:rsid w:val="001F750A"/>
    <w:rsid w:val="001F7D35"/>
    <w:rsid w:val="00204B7B"/>
    <w:rsid w:val="00204C23"/>
    <w:rsid w:val="0021024A"/>
    <w:rsid w:val="00211311"/>
    <w:rsid w:val="00211787"/>
    <w:rsid w:val="00213473"/>
    <w:rsid w:val="00214BFB"/>
    <w:rsid w:val="00214FAE"/>
    <w:rsid w:val="0022083F"/>
    <w:rsid w:val="002221D2"/>
    <w:rsid w:val="00222480"/>
    <w:rsid w:val="00223EBD"/>
    <w:rsid w:val="00224CD8"/>
    <w:rsid w:val="002260E8"/>
    <w:rsid w:val="00232A37"/>
    <w:rsid w:val="00233E40"/>
    <w:rsid w:val="002367AD"/>
    <w:rsid w:val="002374C5"/>
    <w:rsid w:val="00237B56"/>
    <w:rsid w:val="00243454"/>
    <w:rsid w:val="00243E7B"/>
    <w:rsid w:val="0024505E"/>
    <w:rsid w:val="00254212"/>
    <w:rsid w:val="00254455"/>
    <w:rsid w:val="00254E79"/>
    <w:rsid w:val="00256BDD"/>
    <w:rsid w:val="00257E52"/>
    <w:rsid w:val="002611E5"/>
    <w:rsid w:val="00261AF8"/>
    <w:rsid w:val="00265DFC"/>
    <w:rsid w:val="00266654"/>
    <w:rsid w:val="0026712E"/>
    <w:rsid w:val="002814A6"/>
    <w:rsid w:val="002817F3"/>
    <w:rsid w:val="00285AB6"/>
    <w:rsid w:val="00286130"/>
    <w:rsid w:val="00287951"/>
    <w:rsid w:val="00290802"/>
    <w:rsid w:val="00291CD4"/>
    <w:rsid w:val="00294065"/>
    <w:rsid w:val="0029416E"/>
    <w:rsid w:val="00296096"/>
    <w:rsid w:val="00296B7B"/>
    <w:rsid w:val="0029727A"/>
    <w:rsid w:val="00297F41"/>
    <w:rsid w:val="002A01C3"/>
    <w:rsid w:val="002A3AC2"/>
    <w:rsid w:val="002A44A9"/>
    <w:rsid w:val="002B2D76"/>
    <w:rsid w:val="002B636D"/>
    <w:rsid w:val="002B7355"/>
    <w:rsid w:val="002B7A0E"/>
    <w:rsid w:val="002C12B3"/>
    <w:rsid w:val="002C430A"/>
    <w:rsid w:val="002C52DC"/>
    <w:rsid w:val="002C5B49"/>
    <w:rsid w:val="002C770B"/>
    <w:rsid w:val="002C7D98"/>
    <w:rsid w:val="002D0175"/>
    <w:rsid w:val="002D1B66"/>
    <w:rsid w:val="002D4597"/>
    <w:rsid w:val="002D7E89"/>
    <w:rsid w:val="002E1073"/>
    <w:rsid w:val="002E374F"/>
    <w:rsid w:val="002E40C1"/>
    <w:rsid w:val="002E5A7D"/>
    <w:rsid w:val="002E7FA2"/>
    <w:rsid w:val="002F0795"/>
    <w:rsid w:val="002F11BF"/>
    <w:rsid w:val="002F6035"/>
    <w:rsid w:val="00303E88"/>
    <w:rsid w:val="003056E5"/>
    <w:rsid w:val="003058AE"/>
    <w:rsid w:val="00310FC1"/>
    <w:rsid w:val="00311C8B"/>
    <w:rsid w:val="00312C2F"/>
    <w:rsid w:val="00313B8F"/>
    <w:rsid w:val="00314764"/>
    <w:rsid w:val="003148F2"/>
    <w:rsid w:val="00317B98"/>
    <w:rsid w:val="003223D6"/>
    <w:rsid w:val="00322AE0"/>
    <w:rsid w:val="003263F4"/>
    <w:rsid w:val="00327961"/>
    <w:rsid w:val="00333AFA"/>
    <w:rsid w:val="00333B37"/>
    <w:rsid w:val="00336FE3"/>
    <w:rsid w:val="00340F21"/>
    <w:rsid w:val="00342AFD"/>
    <w:rsid w:val="00343310"/>
    <w:rsid w:val="00343712"/>
    <w:rsid w:val="00343ACE"/>
    <w:rsid w:val="003442F7"/>
    <w:rsid w:val="0034770A"/>
    <w:rsid w:val="00355E19"/>
    <w:rsid w:val="003603D7"/>
    <w:rsid w:val="00362329"/>
    <w:rsid w:val="00366C0C"/>
    <w:rsid w:val="0037069B"/>
    <w:rsid w:val="00371B98"/>
    <w:rsid w:val="00375193"/>
    <w:rsid w:val="00375DB4"/>
    <w:rsid w:val="003856AD"/>
    <w:rsid w:val="00387D95"/>
    <w:rsid w:val="0039054E"/>
    <w:rsid w:val="00390B3F"/>
    <w:rsid w:val="003946BD"/>
    <w:rsid w:val="00395ED3"/>
    <w:rsid w:val="00397B38"/>
    <w:rsid w:val="003A28DF"/>
    <w:rsid w:val="003B22EA"/>
    <w:rsid w:val="003B3D9D"/>
    <w:rsid w:val="003C214D"/>
    <w:rsid w:val="003C3955"/>
    <w:rsid w:val="003C6C23"/>
    <w:rsid w:val="003C711B"/>
    <w:rsid w:val="003C76AF"/>
    <w:rsid w:val="003D1BE0"/>
    <w:rsid w:val="003D4604"/>
    <w:rsid w:val="003D748E"/>
    <w:rsid w:val="003E0B8B"/>
    <w:rsid w:val="003E1433"/>
    <w:rsid w:val="003E1D1F"/>
    <w:rsid w:val="003E3107"/>
    <w:rsid w:val="003E3FA1"/>
    <w:rsid w:val="003E5242"/>
    <w:rsid w:val="003E74E8"/>
    <w:rsid w:val="003E7DD4"/>
    <w:rsid w:val="003F3E71"/>
    <w:rsid w:val="003F4DF7"/>
    <w:rsid w:val="003F5CFA"/>
    <w:rsid w:val="00404D68"/>
    <w:rsid w:val="00405684"/>
    <w:rsid w:val="004126FA"/>
    <w:rsid w:val="00413761"/>
    <w:rsid w:val="0041399C"/>
    <w:rsid w:val="00413AEF"/>
    <w:rsid w:val="00414D5C"/>
    <w:rsid w:val="0042076B"/>
    <w:rsid w:val="0042326B"/>
    <w:rsid w:val="004373E8"/>
    <w:rsid w:val="00441F58"/>
    <w:rsid w:val="0044587B"/>
    <w:rsid w:val="004469CF"/>
    <w:rsid w:val="00447938"/>
    <w:rsid w:val="00450AB5"/>
    <w:rsid w:val="0045302C"/>
    <w:rsid w:val="004531E5"/>
    <w:rsid w:val="004546C7"/>
    <w:rsid w:val="00455553"/>
    <w:rsid w:val="0045624D"/>
    <w:rsid w:val="00460F95"/>
    <w:rsid w:val="00462750"/>
    <w:rsid w:val="00465226"/>
    <w:rsid w:val="00466BDD"/>
    <w:rsid w:val="00473AF9"/>
    <w:rsid w:val="0047430D"/>
    <w:rsid w:val="00475B64"/>
    <w:rsid w:val="004769EA"/>
    <w:rsid w:val="004806DF"/>
    <w:rsid w:val="00481479"/>
    <w:rsid w:val="00482287"/>
    <w:rsid w:val="00492194"/>
    <w:rsid w:val="0049233F"/>
    <w:rsid w:val="00493C8A"/>
    <w:rsid w:val="00493DCF"/>
    <w:rsid w:val="00494715"/>
    <w:rsid w:val="0049481D"/>
    <w:rsid w:val="004950BB"/>
    <w:rsid w:val="004960AA"/>
    <w:rsid w:val="0049706B"/>
    <w:rsid w:val="004A2963"/>
    <w:rsid w:val="004A2A04"/>
    <w:rsid w:val="004A492F"/>
    <w:rsid w:val="004A6B9D"/>
    <w:rsid w:val="004B4528"/>
    <w:rsid w:val="004B7194"/>
    <w:rsid w:val="004B74A1"/>
    <w:rsid w:val="004B7CF5"/>
    <w:rsid w:val="004C0F54"/>
    <w:rsid w:val="004D3F55"/>
    <w:rsid w:val="004D490C"/>
    <w:rsid w:val="004D608A"/>
    <w:rsid w:val="004D690F"/>
    <w:rsid w:val="004D6F5C"/>
    <w:rsid w:val="004E2AB3"/>
    <w:rsid w:val="004E614B"/>
    <w:rsid w:val="004F1CE7"/>
    <w:rsid w:val="004F434C"/>
    <w:rsid w:val="004F4F19"/>
    <w:rsid w:val="004F5F60"/>
    <w:rsid w:val="004F6196"/>
    <w:rsid w:val="004F65A2"/>
    <w:rsid w:val="004F6E82"/>
    <w:rsid w:val="004F7325"/>
    <w:rsid w:val="004F738F"/>
    <w:rsid w:val="0050063C"/>
    <w:rsid w:val="005006C5"/>
    <w:rsid w:val="00500724"/>
    <w:rsid w:val="00500AD3"/>
    <w:rsid w:val="00503A00"/>
    <w:rsid w:val="00505FE5"/>
    <w:rsid w:val="00513E24"/>
    <w:rsid w:val="0051583A"/>
    <w:rsid w:val="00521CF5"/>
    <w:rsid w:val="0052305C"/>
    <w:rsid w:val="00523B76"/>
    <w:rsid w:val="005258F6"/>
    <w:rsid w:val="00533944"/>
    <w:rsid w:val="0053776E"/>
    <w:rsid w:val="0053791A"/>
    <w:rsid w:val="00542A73"/>
    <w:rsid w:val="005434BB"/>
    <w:rsid w:val="00546D50"/>
    <w:rsid w:val="00547B45"/>
    <w:rsid w:val="00550859"/>
    <w:rsid w:val="0055333E"/>
    <w:rsid w:val="005554FB"/>
    <w:rsid w:val="00555890"/>
    <w:rsid w:val="00556459"/>
    <w:rsid w:val="00562ADA"/>
    <w:rsid w:val="0056312F"/>
    <w:rsid w:val="00563E0D"/>
    <w:rsid w:val="00564529"/>
    <w:rsid w:val="005655CE"/>
    <w:rsid w:val="00565DB5"/>
    <w:rsid w:val="005711B6"/>
    <w:rsid w:val="005712E3"/>
    <w:rsid w:val="005721AE"/>
    <w:rsid w:val="005729F6"/>
    <w:rsid w:val="0057697E"/>
    <w:rsid w:val="00576B06"/>
    <w:rsid w:val="0058008E"/>
    <w:rsid w:val="00582793"/>
    <w:rsid w:val="00591158"/>
    <w:rsid w:val="00591C45"/>
    <w:rsid w:val="0059259A"/>
    <w:rsid w:val="00595D1C"/>
    <w:rsid w:val="00596AD3"/>
    <w:rsid w:val="005A5EDE"/>
    <w:rsid w:val="005A7144"/>
    <w:rsid w:val="005B0008"/>
    <w:rsid w:val="005B2A8A"/>
    <w:rsid w:val="005B306F"/>
    <w:rsid w:val="005B326B"/>
    <w:rsid w:val="005B399E"/>
    <w:rsid w:val="005B3D4E"/>
    <w:rsid w:val="005B4CC8"/>
    <w:rsid w:val="005B541C"/>
    <w:rsid w:val="005B63C1"/>
    <w:rsid w:val="005B66A9"/>
    <w:rsid w:val="005B7C4F"/>
    <w:rsid w:val="005C2F7D"/>
    <w:rsid w:val="005C3A79"/>
    <w:rsid w:val="005C40B2"/>
    <w:rsid w:val="005C5846"/>
    <w:rsid w:val="005C5D4A"/>
    <w:rsid w:val="005D27BF"/>
    <w:rsid w:val="005D371C"/>
    <w:rsid w:val="005D6722"/>
    <w:rsid w:val="005E1456"/>
    <w:rsid w:val="005E145A"/>
    <w:rsid w:val="005E16DE"/>
    <w:rsid w:val="005E1705"/>
    <w:rsid w:val="005E43ED"/>
    <w:rsid w:val="005F071C"/>
    <w:rsid w:val="005F099D"/>
    <w:rsid w:val="005F1B2E"/>
    <w:rsid w:val="005F2DC6"/>
    <w:rsid w:val="005F315D"/>
    <w:rsid w:val="005F4087"/>
    <w:rsid w:val="005F41D0"/>
    <w:rsid w:val="005F5CB5"/>
    <w:rsid w:val="00600386"/>
    <w:rsid w:val="0060113E"/>
    <w:rsid w:val="00605D48"/>
    <w:rsid w:val="00607DD4"/>
    <w:rsid w:val="00610E35"/>
    <w:rsid w:val="0061463C"/>
    <w:rsid w:val="00624389"/>
    <w:rsid w:val="006260F6"/>
    <w:rsid w:val="006265C0"/>
    <w:rsid w:val="00626B9F"/>
    <w:rsid w:val="00627276"/>
    <w:rsid w:val="0063103F"/>
    <w:rsid w:val="00632104"/>
    <w:rsid w:val="00636CF6"/>
    <w:rsid w:val="00645553"/>
    <w:rsid w:val="00645E26"/>
    <w:rsid w:val="0064719F"/>
    <w:rsid w:val="00650D1E"/>
    <w:rsid w:val="00653E27"/>
    <w:rsid w:val="00654D89"/>
    <w:rsid w:val="00655BF6"/>
    <w:rsid w:val="00665E28"/>
    <w:rsid w:val="00666BBD"/>
    <w:rsid w:val="00667B27"/>
    <w:rsid w:val="00667E96"/>
    <w:rsid w:val="00670CBA"/>
    <w:rsid w:val="00670E3B"/>
    <w:rsid w:val="006713FB"/>
    <w:rsid w:val="0067398D"/>
    <w:rsid w:val="00676BBB"/>
    <w:rsid w:val="00681A3A"/>
    <w:rsid w:val="00681F52"/>
    <w:rsid w:val="006824F9"/>
    <w:rsid w:val="00682C5C"/>
    <w:rsid w:val="00685DD8"/>
    <w:rsid w:val="006861C6"/>
    <w:rsid w:val="006864F8"/>
    <w:rsid w:val="00686FEA"/>
    <w:rsid w:val="00687000"/>
    <w:rsid w:val="00697895"/>
    <w:rsid w:val="006A13EC"/>
    <w:rsid w:val="006A26CB"/>
    <w:rsid w:val="006A38CC"/>
    <w:rsid w:val="006B0C83"/>
    <w:rsid w:val="006B1A8D"/>
    <w:rsid w:val="006B3780"/>
    <w:rsid w:val="006B4316"/>
    <w:rsid w:val="006B6DF8"/>
    <w:rsid w:val="006B6EFF"/>
    <w:rsid w:val="006B7186"/>
    <w:rsid w:val="006C07B3"/>
    <w:rsid w:val="006C07D6"/>
    <w:rsid w:val="006C3199"/>
    <w:rsid w:val="006C55C8"/>
    <w:rsid w:val="006C579E"/>
    <w:rsid w:val="006C6479"/>
    <w:rsid w:val="006D413C"/>
    <w:rsid w:val="006D4BDF"/>
    <w:rsid w:val="006D5907"/>
    <w:rsid w:val="006D6A5C"/>
    <w:rsid w:val="006D6C70"/>
    <w:rsid w:val="006E0893"/>
    <w:rsid w:val="006E0FD8"/>
    <w:rsid w:val="006E11FD"/>
    <w:rsid w:val="006E1CAF"/>
    <w:rsid w:val="006E3505"/>
    <w:rsid w:val="006E3DB5"/>
    <w:rsid w:val="006E4471"/>
    <w:rsid w:val="006E5F53"/>
    <w:rsid w:val="006E7228"/>
    <w:rsid w:val="006F25B8"/>
    <w:rsid w:val="006F7882"/>
    <w:rsid w:val="007073B6"/>
    <w:rsid w:val="00711E04"/>
    <w:rsid w:val="00713F15"/>
    <w:rsid w:val="00716BAC"/>
    <w:rsid w:val="00716FB4"/>
    <w:rsid w:val="00717742"/>
    <w:rsid w:val="00717B75"/>
    <w:rsid w:val="0072035E"/>
    <w:rsid w:val="007261B6"/>
    <w:rsid w:val="00726F5E"/>
    <w:rsid w:val="00727676"/>
    <w:rsid w:val="00730F30"/>
    <w:rsid w:val="00731C2B"/>
    <w:rsid w:val="00735320"/>
    <w:rsid w:val="007363B9"/>
    <w:rsid w:val="00736456"/>
    <w:rsid w:val="0074564D"/>
    <w:rsid w:val="0074588A"/>
    <w:rsid w:val="00747C76"/>
    <w:rsid w:val="00747EFF"/>
    <w:rsid w:val="00750DB7"/>
    <w:rsid w:val="007523DC"/>
    <w:rsid w:val="00753488"/>
    <w:rsid w:val="00753CEF"/>
    <w:rsid w:val="00755A51"/>
    <w:rsid w:val="007617B7"/>
    <w:rsid w:val="007648E5"/>
    <w:rsid w:val="00765F71"/>
    <w:rsid w:val="00766100"/>
    <w:rsid w:val="00770ACE"/>
    <w:rsid w:val="007717A8"/>
    <w:rsid w:val="00774558"/>
    <w:rsid w:val="00775EA7"/>
    <w:rsid w:val="00780150"/>
    <w:rsid w:val="0078169F"/>
    <w:rsid w:val="00782823"/>
    <w:rsid w:val="00783A83"/>
    <w:rsid w:val="00783AF1"/>
    <w:rsid w:val="00787364"/>
    <w:rsid w:val="00792CA4"/>
    <w:rsid w:val="0079306A"/>
    <w:rsid w:val="00794309"/>
    <w:rsid w:val="00795665"/>
    <w:rsid w:val="007A37DA"/>
    <w:rsid w:val="007A4DAC"/>
    <w:rsid w:val="007A73D5"/>
    <w:rsid w:val="007A7F5F"/>
    <w:rsid w:val="007B11ED"/>
    <w:rsid w:val="007B469C"/>
    <w:rsid w:val="007B4A72"/>
    <w:rsid w:val="007B4F3D"/>
    <w:rsid w:val="007B6A87"/>
    <w:rsid w:val="007B6C35"/>
    <w:rsid w:val="007B70BE"/>
    <w:rsid w:val="007C04E2"/>
    <w:rsid w:val="007C43E3"/>
    <w:rsid w:val="007C4F47"/>
    <w:rsid w:val="007C5F32"/>
    <w:rsid w:val="007D101D"/>
    <w:rsid w:val="007D61E4"/>
    <w:rsid w:val="007E1AD5"/>
    <w:rsid w:val="007E471E"/>
    <w:rsid w:val="007E5844"/>
    <w:rsid w:val="007E6069"/>
    <w:rsid w:val="007E6AA9"/>
    <w:rsid w:val="007E7EC3"/>
    <w:rsid w:val="007F0ADA"/>
    <w:rsid w:val="007F6527"/>
    <w:rsid w:val="007F6BF4"/>
    <w:rsid w:val="00800996"/>
    <w:rsid w:val="008022AD"/>
    <w:rsid w:val="0080237B"/>
    <w:rsid w:val="0080277C"/>
    <w:rsid w:val="00803980"/>
    <w:rsid w:val="008046DD"/>
    <w:rsid w:val="008118D8"/>
    <w:rsid w:val="00812E0F"/>
    <w:rsid w:val="00814680"/>
    <w:rsid w:val="00817E11"/>
    <w:rsid w:val="00821312"/>
    <w:rsid w:val="008214EB"/>
    <w:rsid w:val="00830320"/>
    <w:rsid w:val="008308CE"/>
    <w:rsid w:val="00831CEA"/>
    <w:rsid w:val="00831D61"/>
    <w:rsid w:val="00833066"/>
    <w:rsid w:val="00834268"/>
    <w:rsid w:val="00834E78"/>
    <w:rsid w:val="00834FD3"/>
    <w:rsid w:val="00835BEE"/>
    <w:rsid w:val="00840213"/>
    <w:rsid w:val="0084129C"/>
    <w:rsid w:val="008413BB"/>
    <w:rsid w:val="008421ED"/>
    <w:rsid w:val="00842F6E"/>
    <w:rsid w:val="0084646C"/>
    <w:rsid w:val="0084736F"/>
    <w:rsid w:val="008504D9"/>
    <w:rsid w:val="008531A8"/>
    <w:rsid w:val="00853C57"/>
    <w:rsid w:val="0085486C"/>
    <w:rsid w:val="00856171"/>
    <w:rsid w:val="008564E4"/>
    <w:rsid w:val="00856668"/>
    <w:rsid w:val="00861316"/>
    <w:rsid w:val="008635A5"/>
    <w:rsid w:val="0086372A"/>
    <w:rsid w:val="00865F18"/>
    <w:rsid w:val="00867527"/>
    <w:rsid w:val="00870083"/>
    <w:rsid w:val="00871161"/>
    <w:rsid w:val="00874123"/>
    <w:rsid w:val="008763E1"/>
    <w:rsid w:val="00881844"/>
    <w:rsid w:val="00881FA3"/>
    <w:rsid w:val="008861C6"/>
    <w:rsid w:val="00886398"/>
    <w:rsid w:val="008866CB"/>
    <w:rsid w:val="00887715"/>
    <w:rsid w:val="00891918"/>
    <w:rsid w:val="008927BF"/>
    <w:rsid w:val="008932FB"/>
    <w:rsid w:val="00894706"/>
    <w:rsid w:val="00897913"/>
    <w:rsid w:val="008A1642"/>
    <w:rsid w:val="008A254E"/>
    <w:rsid w:val="008A365A"/>
    <w:rsid w:val="008A57FF"/>
    <w:rsid w:val="008B187C"/>
    <w:rsid w:val="008B71FA"/>
    <w:rsid w:val="008C03B5"/>
    <w:rsid w:val="008C141B"/>
    <w:rsid w:val="008C2F23"/>
    <w:rsid w:val="008C5DFF"/>
    <w:rsid w:val="008C7145"/>
    <w:rsid w:val="008D0AD5"/>
    <w:rsid w:val="008D25B7"/>
    <w:rsid w:val="008D2DBC"/>
    <w:rsid w:val="008D6F1F"/>
    <w:rsid w:val="008D7C2C"/>
    <w:rsid w:val="008E2E94"/>
    <w:rsid w:val="008E4D08"/>
    <w:rsid w:val="008E5E26"/>
    <w:rsid w:val="008E73D3"/>
    <w:rsid w:val="008F049A"/>
    <w:rsid w:val="008F408F"/>
    <w:rsid w:val="008F479C"/>
    <w:rsid w:val="008F54FE"/>
    <w:rsid w:val="008F5775"/>
    <w:rsid w:val="009017B7"/>
    <w:rsid w:val="00903C49"/>
    <w:rsid w:val="00906FFD"/>
    <w:rsid w:val="009079D4"/>
    <w:rsid w:val="00910EB7"/>
    <w:rsid w:val="0091277C"/>
    <w:rsid w:val="00913341"/>
    <w:rsid w:val="00913568"/>
    <w:rsid w:val="009152F8"/>
    <w:rsid w:val="009161D5"/>
    <w:rsid w:val="0092198A"/>
    <w:rsid w:val="00921F61"/>
    <w:rsid w:val="00922268"/>
    <w:rsid w:val="009223A4"/>
    <w:rsid w:val="009231FD"/>
    <w:rsid w:val="00923259"/>
    <w:rsid w:val="009239BD"/>
    <w:rsid w:val="00924670"/>
    <w:rsid w:val="009266E3"/>
    <w:rsid w:val="00927422"/>
    <w:rsid w:val="00927BF2"/>
    <w:rsid w:val="00931B3F"/>
    <w:rsid w:val="00931E3E"/>
    <w:rsid w:val="0093315B"/>
    <w:rsid w:val="0093485D"/>
    <w:rsid w:val="00934D6C"/>
    <w:rsid w:val="0093638B"/>
    <w:rsid w:val="00940272"/>
    <w:rsid w:val="00940460"/>
    <w:rsid w:val="009407CC"/>
    <w:rsid w:val="009412FE"/>
    <w:rsid w:val="0094167A"/>
    <w:rsid w:val="0094246E"/>
    <w:rsid w:val="009434C5"/>
    <w:rsid w:val="0094409A"/>
    <w:rsid w:val="00945DCF"/>
    <w:rsid w:val="00946248"/>
    <w:rsid w:val="00946F18"/>
    <w:rsid w:val="009472F5"/>
    <w:rsid w:val="00947C43"/>
    <w:rsid w:val="009508EB"/>
    <w:rsid w:val="009558C3"/>
    <w:rsid w:val="00964DC7"/>
    <w:rsid w:val="009650FF"/>
    <w:rsid w:val="0097219C"/>
    <w:rsid w:val="0097512F"/>
    <w:rsid w:val="0097611A"/>
    <w:rsid w:val="00976C74"/>
    <w:rsid w:val="009804C3"/>
    <w:rsid w:val="0098369A"/>
    <w:rsid w:val="0098711C"/>
    <w:rsid w:val="00992122"/>
    <w:rsid w:val="009923D8"/>
    <w:rsid w:val="00995079"/>
    <w:rsid w:val="009960A2"/>
    <w:rsid w:val="009A0936"/>
    <w:rsid w:val="009A1EC9"/>
    <w:rsid w:val="009A29B3"/>
    <w:rsid w:val="009A527E"/>
    <w:rsid w:val="009A62A5"/>
    <w:rsid w:val="009B21DA"/>
    <w:rsid w:val="009B66A6"/>
    <w:rsid w:val="009B7EE3"/>
    <w:rsid w:val="009C23C4"/>
    <w:rsid w:val="009C7041"/>
    <w:rsid w:val="009D1832"/>
    <w:rsid w:val="009D1FC3"/>
    <w:rsid w:val="009D28AD"/>
    <w:rsid w:val="009D3570"/>
    <w:rsid w:val="009D4E97"/>
    <w:rsid w:val="009D54F8"/>
    <w:rsid w:val="009D6F07"/>
    <w:rsid w:val="009E0A6C"/>
    <w:rsid w:val="009E2CF5"/>
    <w:rsid w:val="009E5F16"/>
    <w:rsid w:val="009F061D"/>
    <w:rsid w:val="009F0A8B"/>
    <w:rsid w:val="009F11A8"/>
    <w:rsid w:val="009F34FE"/>
    <w:rsid w:val="009F390A"/>
    <w:rsid w:val="009F613C"/>
    <w:rsid w:val="00A0063A"/>
    <w:rsid w:val="00A01A59"/>
    <w:rsid w:val="00A0770D"/>
    <w:rsid w:val="00A11B1A"/>
    <w:rsid w:val="00A21189"/>
    <w:rsid w:val="00A22C0A"/>
    <w:rsid w:val="00A234C0"/>
    <w:rsid w:val="00A2604F"/>
    <w:rsid w:val="00A32263"/>
    <w:rsid w:val="00A325C7"/>
    <w:rsid w:val="00A36786"/>
    <w:rsid w:val="00A40DA8"/>
    <w:rsid w:val="00A421B9"/>
    <w:rsid w:val="00A42897"/>
    <w:rsid w:val="00A47332"/>
    <w:rsid w:val="00A52222"/>
    <w:rsid w:val="00A555D5"/>
    <w:rsid w:val="00A56A90"/>
    <w:rsid w:val="00A5709F"/>
    <w:rsid w:val="00A60E02"/>
    <w:rsid w:val="00A66FE3"/>
    <w:rsid w:val="00A677D3"/>
    <w:rsid w:val="00A70B21"/>
    <w:rsid w:val="00A70C4B"/>
    <w:rsid w:val="00A7793A"/>
    <w:rsid w:val="00A80D52"/>
    <w:rsid w:val="00A81D76"/>
    <w:rsid w:val="00A822D8"/>
    <w:rsid w:val="00A85C2D"/>
    <w:rsid w:val="00A94700"/>
    <w:rsid w:val="00A94A0A"/>
    <w:rsid w:val="00A968CD"/>
    <w:rsid w:val="00A9718C"/>
    <w:rsid w:val="00A976EE"/>
    <w:rsid w:val="00A9776F"/>
    <w:rsid w:val="00A97C55"/>
    <w:rsid w:val="00AA5534"/>
    <w:rsid w:val="00AA676F"/>
    <w:rsid w:val="00AB2AA6"/>
    <w:rsid w:val="00AB54E9"/>
    <w:rsid w:val="00AB5F59"/>
    <w:rsid w:val="00AD1016"/>
    <w:rsid w:val="00AD1DDC"/>
    <w:rsid w:val="00AD2A8D"/>
    <w:rsid w:val="00AD4AB0"/>
    <w:rsid w:val="00AD65C6"/>
    <w:rsid w:val="00AD6E01"/>
    <w:rsid w:val="00AD7C15"/>
    <w:rsid w:val="00AE1A68"/>
    <w:rsid w:val="00AE4E6B"/>
    <w:rsid w:val="00AE5AC9"/>
    <w:rsid w:val="00AE69CE"/>
    <w:rsid w:val="00AF21F0"/>
    <w:rsid w:val="00AF2323"/>
    <w:rsid w:val="00AF3033"/>
    <w:rsid w:val="00AF4029"/>
    <w:rsid w:val="00AF4FC2"/>
    <w:rsid w:val="00B01407"/>
    <w:rsid w:val="00B0198B"/>
    <w:rsid w:val="00B01F5F"/>
    <w:rsid w:val="00B03DAA"/>
    <w:rsid w:val="00B04500"/>
    <w:rsid w:val="00B04C5E"/>
    <w:rsid w:val="00B111C7"/>
    <w:rsid w:val="00B12C4D"/>
    <w:rsid w:val="00B12D23"/>
    <w:rsid w:val="00B1378E"/>
    <w:rsid w:val="00B13CDE"/>
    <w:rsid w:val="00B17522"/>
    <w:rsid w:val="00B21396"/>
    <w:rsid w:val="00B2143E"/>
    <w:rsid w:val="00B221D8"/>
    <w:rsid w:val="00B24E11"/>
    <w:rsid w:val="00B2539B"/>
    <w:rsid w:val="00B2760C"/>
    <w:rsid w:val="00B27D51"/>
    <w:rsid w:val="00B320C6"/>
    <w:rsid w:val="00B32B69"/>
    <w:rsid w:val="00B3788E"/>
    <w:rsid w:val="00B41A8B"/>
    <w:rsid w:val="00B421D9"/>
    <w:rsid w:val="00B429E5"/>
    <w:rsid w:val="00B440AC"/>
    <w:rsid w:val="00B454FB"/>
    <w:rsid w:val="00B4789B"/>
    <w:rsid w:val="00B5088D"/>
    <w:rsid w:val="00B53345"/>
    <w:rsid w:val="00B5454E"/>
    <w:rsid w:val="00B558E6"/>
    <w:rsid w:val="00B56E22"/>
    <w:rsid w:val="00B61096"/>
    <w:rsid w:val="00B7067B"/>
    <w:rsid w:val="00B7067F"/>
    <w:rsid w:val="00B74A2C"/>
    <w:rsid w:val="00B74C94"/>
    <w:rsid w:val="00B761E3"/>
    <w:rsid w:val="00B84485"/>
    <w:rsid w:val="00B86491"/>
    <w:rsid w:val="00B8762C"/>
    <w:rsid w:val="00B90FF9"/>
    <w:rsid w:val="00B91D4A"/>
    <w:rsid w:val="00B91F60"/>
    <w:rsid w:val="00BA0550"/>
    <w:rsid w:val="00BA092F"/>
    <w:rsid w:val="00BA64D7"/>
    <w:rsid w:val="00BA76DC"/>
    <w:rsid w:val="00BB0D6A"/>
    <w:rsid w:val="00BB1091"/>
    <w:rsid w:val="00BB40F6"/>
    <w:rsid w:val="00BB65FE"/>
    <w:rsid w:val="00BB6E2D"/>
    <w:rsid w:val="00BB72CB"/>
    <w:rsid w:val="00BB7C9F"/>
    <w:rsid w:val="00BC492B"/>
    <w:rsid w:val="00BC521C"/>
    <w:rsid w:val="00BC6E3B"/>
    <w:rsid w:val="00BD73A8"/>
    <w:rsid w:val="00BE1C2E"/>
    <w:rsid w:val="00BE271C"/>
    <w:rsid w:val="00BE4FA4"/>
    <w:rsid w:val="00BE52AB"/>
    <w:rsid w:val="00BE5F3A"/>
    <w:rsid w:val="00BF2DF7"/>
    <w:rsid w:val="00BF3E50"/>
    <w:rsid w:val="00C001A9"/>
    <w:rsid w:val="00C038B0"/>
    <w:rsid w:val="00C050BA"/>
    <w:rsid w:val="00C055AF"/>
    <w:rsid w:val="00C058C4"/>
    <w:rsid w:val="00C077C3"/>
    <w:rsid w:val="00C1187B"/>
    <w:rsid w:val="00C1266F"/>
    <w:rsid w:val="00C12F41"/>
    <w:rsid w:val="00C17519"/>
    <w:rsid w:val="00C21B46"/>
    <w:rsid w:val="00C22A1D"/>
    <w:rsid w:val="00C23B13"/>
    <w:rsid w:val="00C2479F"/>
    <w:rsid w:val="00C2574B"/>
    <w:rsid w:val="00C25BD1"/>
    <w:rsid w:val="00C264D9"/>
    <w:rsid w:val="00C311AF"/>
    <w:rsid w:val="00C31C08"/>
    <w:rsid w:val="00C32406"/>
    <w:rsid w:val="00C3257F"/>
    <w:rsid w:val="00C33DE7"/>
    <w:rsid w:val="00C33FFD"/>
    <w:rsid w:val="00C35405"/>
    <w:rsid w:val="00C35414"/>
    <w:rsid w:val="00C35D6F"/>
    <w:rsid w:val="00C3730A"/>
    <w:rsid w:val="00C40F8D"/>
    <w:rsid w:val="00C411AF"/>
    <w:rsid w:val="00C41757"/>
    <w:rsid w:val="00C42AAA"/>
    <w:rsid w:val="00C430BF"/>
    <w:rsid w:val="00C451B8"/>
    <w:rsid w:val="00C46A53"/>
    <w:rsid w:val="00C5092B"/>
    <w:rsid w:val="00C5506E"/>
    <w:rsid w:val="00C615ED"/>
    <w:rsid w:val="00C61B2D"/>
    <w:rsid w:val="00C65539"/>
    <w:rsid w:val="00C6769A"/>
    <w:rsid w:val="00C676C3"/>
    <w:rsid w:val="00C71432"/>
    <w:rsid w:val="00C717E5"/>
    <w:rsid w:val="00C72B65"/>
    <w:rsid w:val="00C77BB0"/>
    <w:rsid w:val="00C820D7"/>
    <w:rsid w:val="00C82829"/>
    <w:rsid w:val="00C83402"/>
    <w:rsid w:val="00C838D2"/>
    <w:rsid w:val="00C85A6C"/>
    <w:rsid w:val="00C85BFF"/>
    <w:rsid w:val="00C86126"/>
    <w:rsid w:val="00C87535"/>
    <w:rsid w:val="00C900FA"/>
    <w:rsid w:val="00C90736"/>
    <w:rsid w:val="00C945C2"/>
    <w:rsid w:val="00C95506"/>
    <w:rsid w:val="00C968D9"/>
    <w:rsid w:val="00C9780D"/>
    <w:rsid w:val="00CA241A"/>
    <w:rsid w:val="00CA4457"/>
    <w:rsid w:val="00CA7132"/>
    <w:rsid w:val="00CA71CC"/>
    <w:rsid w:val="00CB0CA1"/>
    <w:rsid w:val="00CB42B8"/>
    <w:rsid w:val="00CB59A8"/>
    <w:rsid w:val="00CB5A2D"/>
    <w:rsid w:val="00CB76C8"/>
    <w:rsid w:val="00CC6997"/>
    <w:rsid w:val="00CC6E0B"/>
    <w:rsid w:val="00CC74B0"/>
    <w:rsid w:val="00CD4442"/>
    <w:rsid w:val="00CD4501"/>
    <w:rsid w:val="00CD5D74"/>
    <w:rsid w:val="00CE030D"/>
    <w:rsid w:val="00CE2132"/>
    <w:rsid w:val="00CE3AB0"/>
    <w:rsid w:val="00CE5322"/>
    <w:rsid w:val="00CF0956"/>
    <w:rsid w:val="00CF325F"/>
    <w:rsid w:val="00CF3FD4"/>
    <w:rsid w:val="00CF4854"/>
    <w:rsid w:val="00CF7282"/>
    <w:rsid w:val="00D00AD9"/>
    <w:rsid w:val="00D01201"/>
    <w:rsid w:val="00D0219B"/>
    <w:rsid w:val="00D05D93"/>
    <w:rsid w:val="00D05DEE"/>
    <w:rsid w:val="00D06EF5"/>
    <w:rsid w:val="00D10EC3"/>
    <w:rsid w:val="00D13A0E"/>
    <w:rsid w:val="00D15AED"/>
    <w:rsid w:val="00D1604D"/>
    <w:rsid w:val="00D21C8C"/>
    <w:rsid w:val="00D2337B"/>
    <w:rsid w:val="00D23A86"/>
    <w:rsid w:val="00D23E9A"/>
    <w:rsid w:val="00D251B9"/>
    <w:rsid w:val="00D30A9D"/>
    <w:rsid w:val="00D323F6"/>
    <w:rsid w:val="00D32DA5"/>
    <w:rsid w:val="00D3364F"/>
    <w:rsid w:val="00D3492C"/>
    <w:rsid w:val="00D37130"/>
    <w:rsid w:val="00D412BC"/>
    <w:rsid w:val="00D4137E"/>
    <w:rsid w:val="00D53AEA"/>
    <w:rsid w:val="00D53BCF"/>
    <w:rsid w:val="00D55DC4"/>
    <w:rsid w:val="00D62340"/>
    <w:rsid w:val="00D6269B"/>
    <w:rsid w:val="00D62B13"/>
    <w:rsid w:val="00D62F0D"/>
    <w:rsid w:val="00D638A5"/>
    <w:rsid w:val="00D63A3F"/>
    <w:rsid w:val="00D63B07"/>
    <w:rsid w:val="00D6410D"/>
    <w:rsid w:val="00D64A68"/>
    <w:rsid w:val="00D66ACD"/>
    <w:rsid w:val="00D752E5"/>
    <w:rsid w:val="00D76794"/>
    <w:rsid w:val="00D8011A"/>
    <w:rsid w:val="00D83089"/>
    <w:rsid w:val="00D83D5D"/>
    <w:rsid w:val="00D849B2"/>
    <w:rsid w:val="00D85372"/>
    <w:rsid w:val="00D85458"/>
    <w:rsid w:val="00D85C88"/>
    <w:rsid w:val="00D8666B"/>
    <w:rsid w:val="00D87994"/>
    <w:rsid w:val="00D90312"/>
    <w:rsid w:val="00D9528B"/>
    <w:rsid w:val="00DA0496"/>
    <w:rsid w:val="00DA0DA9"/>
    <w:rsid w:val="00DA17E4"/>
    <w:rsid w:val="00DA30FB"/>
    <w:rsid w:val="00DA7968"/>
    <w:rsid w:val="00DB0CBB"/>
    <w:rsid w:val="00DB2957"/>
    <w:rsid w:val="00DB3A5E"/>
    <w:rsid w:val="00DB6128"/>
    <w:rsid w:val="00DB7354"/>
    <w:rsid w:val="00DB7556"/>
    <w:rsid w:val="00DC002A"/>
    <w:rsid w:val="00DC17D9"/>
    <w:rsid w:val="00DC27E1"/>
    <w:rsid w:val="00DC60BD"/>
    <w:rsid w:val="00DD29A1"/>
    <w:rsid w:val="00DD74DD"/>
    <w:rsid w:val="00DE058D"/>
    <w:rsid w:val="00DE1164"/>
    <w:rsid w:val="00DE446E"/>
    <w:rsid w:val="00DE5768"/>
    <w:rsid w:val="00DE63C8"/>
    <w:rsid w:val="00DE69DE"/>
    <w:rsid w:val="00DE77AE"/>
    <w:rsid w:val="00DF00FB"/>
    <w:rsid w:val="00DF0B2C"/>
    <w:rsid w:val="00DF2BF1"/>
    <w:rsid w:val="00DF3190"/>
    <w:rsid w:val="00DF39F5"/>
    <w:rsid w:val="00DF7203"/>
    <w:rsid w:val="00DF741F"/>
    <w:rsid w:val="00E03D4C"/>
    <w:rsid w:val="00E045C4"/>
    <w:rsid w:val="00E111F8"/>
    <w:rsid w:val="00E130AE"/>
    <w:rsid w:val="00E135BB"/>
    <w:rsid w:val="00E14494"/>
    <w:rsid w:val="00E145BF"/>
    <w:rsid w:val="00E15983"/>
    <w:rsid w:val="00E20BDF"/>
    <w:rsid w:val="00E22610"/>
    <w:rsid w:val="00E22E9F"/>
    <w:rsid w:val="00E2304F"/>
    <w:rsid w:val="00E268E5"/>
    <w:rsid w:val="00E268F8"/>
    <w:rsid w:val="00E33C65"/>
    <w:rsid w:val="00E352E6"/>
    <w:rsid w:val="00E40899"/>
    <w:rsid w:val="00E40984"/>
    <w:rsid w:val="00E42BE9"/>
    <w:rsid w:val="00E4364D"/>
    <w:rsid w:val="00E43CA1"/>
    <w:rsid w:val="00E43DBE"/>
    <w:rsid w:val="00E46471"/>
    <w:rsid w:val="00E514AF"/>
    <w:rsid w:val="00E555B7"/>
    <w:rsid w:val="00E55C95"/>
    <w:rsid w:val="00E56BE4"/>
    <w:rsid w:val="00E56D10"/>
    <w:rsid w:val="00E60854"/>
    <w:rsid w:val="00E66A42"/>
    <w:rsid w:val="00E705F3"/>
    <w:rsid w:val="00E73D94"/>
    <w:rsid w:val="00E741B5"/>
    <w:rsid w:val="00E7438A"/>
    <w:rsid w:val="00E8261C"/>
    <w:rsid w:val="00E82FB8"/>
    <w:rsid w:val="00E84D2F"/>
    <w:rsid w:val="00E856AB"/>
    <w:rsid w:val="00E85CEC"/>
    <w:rsid w:val="00E91782"/>
    <w:rsid w:val="00E91BBC"/>
    <w:rsid w:val="00E9294A"/>
    <w:rsid w:val="00E971B9"/>
    <w:rsid w:val="00EA17AA"/>
    <w:rsid w:val="00EA1B74"/>
    <w:rsid w:val="00EA389D"/>
    <w:rsid w:val="00EA4B9E"/>
    <w:rsid w:val="00EA578E"/>
    <w:rsid w:val="00EA67A9"/>
    <w:rsid w:val="00EA6B39"/>
    <w:rsid w:val="00EA7B72"/>
    <w:rsid w:val="00EA7C27"/>
    <w:rsid w:val="00EB3EB7"/>
    <w:rsid w:val="00EB73E5"/>
    <w:rsid w:val="00EB776F"/>
    <w:rsid w:val="00EC0843"/>
    <w:rsid w:val="00EC0B42"/>
    <w:rsid w:val="00EC1CC9"/>
    <w:rsid w:val="00EC1FCF"/>
    <w:rsid w:val="00ED0E74"/>
    <w:rsid w:val="00ED221F"/>
    <w:rsid w:val="00ED568E"/>
    <w:rsid w:val="00ED7386"/>
    <w:rsid w:val="00EE093D"/>
    <w:rsid w:val="00EE09D8"/>
    <w:rsid w:val="00EE12AA"/>
    <w:rsid w:val="00EE5533"/>
    <w:rsid w:val="00EF166A"/>
    <w:rsid w:val="00EF382E"/>
    <w:rsid w:val="00EF4EA8"/>
    <w:rsid w:val="00EF534E"/>
    <w:rsid w:val="00EF7134"/>
    <w:rsid w:val="00F04AD2"/>
    <w:rsid w:val="00F055B0"/>
    <w:rsid w:val="00F11733"/>
    <w:rsid w:val="00F117C1"/>
    <w:rsid w:val="00F12652"/>
    <w:rsid w:val="00F1390F"/>
    <w:rsid w:val="00F25647"/>
    <w:rsid w:val="00F26058"/>
    <w:rsid w:val="00F26600"/>
    <w:rsid w:val="00F30534"/>
    <w:rsid w:val="00F34AF1"/>
    <w:rsid w:val="00F355C1"/>
    <w:rsid w:val="00F44EAB"/>
    <w:rsid w:val="00F45CEB"/>
    <w:rsid w:val="00F460EE"/>
    <w:rsid w:val="00F465C6"/>
    <w:rsid w:val="00F46B81"/>
    <w:rsid w:val="00F503C5"/>
    <w:rsid w:val="00F51FF9"/>
    <w:rsid w:val="00F5630B"/>
    <w:rsid w:val="00F5671D"/>
    <w:rsid w:val="00F601AD"/>
    <w:rsid w:val="00F6276C"/>
    <w:rsid w:val="00F62FD6"/>
    <w:rsid w:val="00F661E8"/>
    <w:rsid w:val="00F67247"/>
    <w:rsid w:val="00F70DD9"/>
    <w:rsid w:val="00F7284D"/>
    <w:rsid w:val="00F82050"/>
    <w:rsid w:val="00F82443"/>
    <w:rsid w:val="00F8629C"/>
    <w:rsid w:val="00F901BD"/>
    <w:rsid w:val="00F93252"/>
    <w:rsid w:val="00F9443B"/>
    <w:rsid w:val="00F94B68"/>
    <w:rsid w:val="00FA7BA2"/>
    <w:rsid w:val="00FB0E44"/>
    <w:rsid w:val="00FB1529"/>
    <w:rsid w:val="00FB175D"/>
    <w:rsid w:val="00FB2C0F"/>
    <w:rsid w:val="00FB2DEE"/>
    <w:rsid w:val="00FB3AE2"/>
    <w:rsid w:val="00FB4961"/>
    <w:rsid w:val="00FB7738"/>
    <w:rsid w:val="00FC0C31"/>
    <w:rsid w:val="00FC41DA"/>
    <w:rsid w:val="00FC57A7"/>
    <w:rsid w:val="00FC6CEB"/>
    <w:rsid w:val="00FC74EA"/>
    <w:rsid w:val="00FD134E"/>
    <w:rsid w:val="00FD36B1"/>
    <w:rsid w:val="00FD5226"/>
    <w:rsid w:val="00FE04E4"/>
    <w:rsid w:val="00FE132E"/>
    <w:rsid w:val="00FE5756"/>
    <w:rsid w:val="00FF08AD"/>
    <w:rsid w:val="00FF3263"/>
    <w:rsid w:val="00FF431B"/>
    <w:rsid w:val="00FF4480"/>
    <w:rsid w:val="00FF47CD"/>
    <w:rsid w:val="00FF4E5C"/>
    <w:rsid w:val="00FF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,"/>
  <w:listSeparator w:val=";"/>
  <w14:docId w14:val="0DEA487C"/>
  <w15:chartTrackingRefBased/>
  <w15:docId w15:val="{AEF304F6-DD8D-4AD9-BDA7-55C1EA614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780D"/>
    <w:pPr>
      <w:jc w:val="both"/>
    </w:pPr>
    <w:rPr>
      <w:noProof/>
      <w:sz w:val="24"/>
    </w:rPr>
  </w:style>
  <w:style w:type="paragraph" w:styleId="Ttulo1">
    <w:name w:val="heading 1"/>
    <w:basedOn w:val="Normal"/>
    <w:next w:val="Normal"/>
    <w:qFormat/>
    <w:rsid w:val="008D0AD5"/>
    <w:pPr>
      <w:keepNext/>
      <w:spacing w:before="240" w:after="240"/>
      <w:jc w:val="center"/>
      <w:outlineLvl w:val="0"/>
    </w:pPr>
    <w:rPr>
      <w:b/>
      <w:smallCaps/>
      <w:kern w:val="28"/>
      <w:sz w:val="56"/>
    </w:rPr>
  </w:style>
  <w:style w:type="paragraph" w:styleId="Ttulo2">
    <w:name w:val="heading 2"/>
    <w:basedOn w:val="Normal"/>
    <w:next w:val="Normal"/>
    <w:qFormat/>
    <w:rsid w:val="008D0AD5"/>
    <w:pPr>
      <w:keepNext/>
      <w:spacing w:before="240" w:after="60"/>
      <w:outlineLvl w:val="1"/>
    </w:pPr>
    <w:rPr>
      <w:b/>
      <w:i/>
      <w:sz w:val="40"/>
    </w:rPr>
  </w:style>
  <w:style w:type="paragraph" w:styleId="Ttulo3">
    <w:name w:val="heading 3"/>
    <w:basedOn w:val="Normal"/>
    <w:next w:val="Normal"/>
    <w:qFormat/>
    <w:rsid w:val="008D0AD5"/>
    <w:pPr>
      <w:keepNext/>
      <w:spacing w:before="240" w:after="60"/>
      <w:outlineLvl w:val="2"/>
    </w:pPr>
    <w:rPr>
      <w:sz w:val="32"/>
    </w:rPr>
  </w:style>
  <w:style w:type="paragraph" w:styleId="Ttulo4">
    <w:name w:val="heading 4"/>
    <w:basedOn w:val="Normal"/>
    <w:next w:val="Normal"/>
    <w:qFormat/>
    <w:rsid w:val="008D0AD5"/>
    <w:pPr>
      <w:keepNext/>
      <w:outlineLvl w:val="3"/>
    </w:pPr>
    <w:rPr>
      <w:smallCaps/>
      <w:sz w:val="28"/>
    </w:rPr>
  </w:style>
  <w:style w:type="paragraph" w:styleId="Ttulo5">
    <w:name w:val="heading 5"/>
    <w:basedOn w:val="Normal"/>
    <w:next w:val="Normal"/>
    <w:qFormat/>
    <w:rsid w:val="008D0AD5"/>
    <w:pPr>
      <w:keepNext/>
      <w:outlineLvl w:val="4"/>
    </w:pPr>
    <w:rPr>
      <w:sz w:val="40"/>
    </w:rPr>
  </w:style>
  <w:style w:type="paragraph" w:styleId="Ttulo6">
    <w:name w:val="heading 6"/>
    <w:basedOn w:val="Normal"/>
    <w:next w:val="Normal"/>
    <w:qFormat/>
    <w:rsid w:val="008D0AD5"/>
    <w:pPr>
      <w:keepNext/>
      <w:jc w:val="right"/>
      <w:outlineLvl w:val="5"/>
    </w:pPr>
    <w:rPr>
      <w:i/>
      <w:iCs/>
      <w:smallCaps/>
      <w:spacing w:val="-2"/>
    </w:rPr>
  </w:style>
  <w:style w:type="paragraph" w:styleId="Ttulo7">
    <w:name w:val="heading 7"/>
    <w:basedOn w:val="Normal"/>
    <w:next w:val="Normal"/>
    <w:qFormat/>
    <w:rsid w:val="008D0AD5"/>
    <w:pPr>
      <w:keepNext/>
      <w:jc w:val="center"/>
      <w:outlineLvl w:val="6"/>
    </w:pPr>
    <w:rPr>
      <w:i/>
      <w:iCs/>
      <w:spacing w:val="-2"/>
      <w:lang w:val="en-US"/>
    </w:rPr>
  </w:style>
  <w:style w:type="paragraph" w:styleId="Ttulo8">
    <w:name w:val="heading 8"/>
    <w:basedOn w:val="Normal"/>
    <w:next w:val="Normal"/>
    <w:qFormat/>
    <w:rsid w:val="008D0AD5"/>
    <w:pPr>
      <w:keepNext/>
      <w:jc w:val="center"/>
      <w:outlineLvl w:val="7"/>
    </w:pPr>
    <w:rPr>
      <w:i/>
      <w:iCs/>
      <w:spacing w:val="-2"/>
      <w:sz w:val="28"/>
    </w:rPr>
  </w:style>
  <w:style w:type="paragraph" w:styleId="Ttulo9">
    <w:name w:val="heading 9"/>
    <w:basedOn w:val="Normal"/>
    <w:next w:val="Normal"/>
    <w:qFormat/>
    <w:rsid w:val="008D0AD5"/>
    <w:pPr>
      <w:keepNext/>
      <w:tabs>
        <w:tab w:val="left" w:pos="1418"/>
      </w:tabs>
      <w:outlineLvl w:val="8"/>
    </w:pPr>
    <w:rPr>
      <w:i/>
      <w:iCs/>
      <w:spacing w:val="-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8D0AD5"/>
    <w:pPr>
      <w:tabs>
        <w:tab w:val="center" w:pos="4419"/>
        <w:tab w:val="right" w:pos="8838"/>
      </w:tabs>
    </w:pPr>
  </w:style>
  <w:style w:type="paragraph" w:customStyle="1" w:styleId="Captulo">
    <w:name w:val="Capítulo"/>
    <w:basedOn w:val="Normal"/>
    <w:autoRedefine/>
    <w:rsid w:val="00BC6E3B"/>
    <w:pPr>
      <w:pageBreakBefore/>
      <w:spacing w:before="1080" w:after="240"/>
      <w:jc w:val="left"/>
    </w:pPr>
    <w:rPr>
      <w:rFonts w:ascii="Verdana" w:hAnsi="Verdana"/>
      <w:b/>
      <w:sz w:val="36"/>
      <w:szCs w:val="36"/>
      <w:lang w:val="pt-PT"/>
    </w:rPr>
  </w:style>
  <w:style w:type="paragraph" w:customStyle="1" w:styleId="Seo">
    <w:name w:val="Seção"/>
    <w:basedOn w:val="Normal"/>
    <w:link w:val="SeoChar"/>
    <w:autoRedefine/>
    <w:rsid w:val="001B0B47"/>
    <w:pPr>
      <w:spacing w:before="120" w:after="120"/>
    </w:pPr>
    <w:rPr>
      <w:rFonts w:ascii="Verdana" w:hAnsi="Verdana"/>
      <w:b/>
      <w:sz w:val="20"/>
      <w:lang w:val="pt-PT"/>
    </w:rPr>
  </w:style>
  <w:style w:type="paragraph" w:customStyle="1" w:styleId="Subseo">
    <w:name w:val="Subseção"/>
    <w:basedOn w:val="Normal"/>
    <w:rsid w:val="008D0AD5"/>
    <w:pPr>
      <w:spacing w:before="280" w:after="280"/>
    </w:pPr>
    <w:rPr>
      <w:b/>
      <w:sz w:val="28"/>
    </w:rPr>
  </w:style>
  <w:style w:type="paragraph" w:customStyle="1" w:styleId="Subsubseo">
    <w:name w:val="Subsubseção"/>
    <w:basedOn w:val="Normal"/>
    <w:rsid w:val="008D0AD5"/>
    <w:pPr>
      <w:spacing w:before="240" w:after="240"/>
    </w:pPr>
    <w:rPr>
      <w:b/>
    </w:rPr>
  </w:style>
  <w:style w:type="character" w:styleId="Nmerodepgina">
    <w:name w:val="page number"/>
    <w:basedOn w:val="Fontepargpadro"/>
    <w:rsid w:val="008D0AD5"/>
  </w:style>
  <w:style w:type="paragraph" w:styleId="Cabealho">
    <w:name w:val="header"/>
    <w:basedOn w:val="Normal"/>
    <w:link w:val="CabealhoChar"/>
    <w:uiPriority w:val="99"/>
    <w:rsid w:val="008D0AD5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rsid w:val="008D0AD5"/>
    <w:pPr>
      <w:ind w:left="2552" w:hanging="2552"/>
    </w:pPr>
  </w:style>
  <w:style w:type="paragraph" w:styleId="Sumrio1">
    <w:name w:val="toc 1"/>
    <w:basedOn w:val="Normal"/>
    <w:next w:val="Normal"/>
    <w:autoRedefine/>
    <w:uiPriority w:val="39"/>
    <w:rsid w:val="008D0AD5"/>
    <w:pPr>
      <w:tabs>
        <w:tab w:val="left" w:pos="142"/>
        <w:tab w:val="right" w:pos="8494"/>
      </w:tabs>
      <w:spacing w:before="360" w:after="360" w:line="264" w:lineRule="auto"/>
      <w:jc w:val="left"/>
    </w:pPr>
    <w:rPr>
      <w:b/>
      <w:bCs/>
      <w:caps/>
      <w:spacing w:val="-6"/>
      <w:sz w:val="21"/>
      <w:szCs w:val="52"/>
      <w:u w:val="single"/>
    </w:rPr>
  </w:style>
  <w:style w:type="paragraph" w:customStyle="1" w:styleId="Sumrio">
    <w:name w:val="Sumário"/>
    <w:basedOn w:val="Captulo"/>
    <w:rsid w:val="008D0AD5"/>
  </w:style>
  <w:style w:type="paragraph" w:styleId="Sumrio2">
    <w:name w:val="toc 2"/>
    <w:basedOn w:val="Normal"/>
    <w:next w:val="Normal"/>
    <w:autoRedefine/>
    <w:uiPriority w:val="39"/>
    <w:rsid w:val="001F750A"/>
    <w:pPr>
      <w:tabs>
        <w:tab w:val="left" w:pos="515"/>
        <w:tab w:val="right" w:pos="8494"/>
      </w:tabs>
      <w:jc w:val="left"/>
    </w:pPr>
    <w:rPr>
      <w:rFonts w:eastAsia="Arial Unicode MS"/>
      <w:sz w:val="22"/>
      <w:szCs w:val="22"/>
    </w:rPr>
  </w:style>
  <w:style w:type="paragraph" w:styleId="Sumrio3">
    <w:name w:val="toc 3"/>
    <w:basedOn w:val="Normal"/>
    <w:next w:val="Normal"/>
    <w:autoRedefine/>
    <w:semiHidden/>
    <w:rsid w:val="008D0AD5"/>
    <w:pPr>
      <w:jc w:val="left"/>
    </w:pPr>
    <w:rPr>
      <w:smallCaps/>
      <w:szCs w:val="26"/>
    </w:rPr>
  </w:style>
  <w:style w:type="paragraph" w:styleId="Sumrio4">
    <w:name w:val="toc 4"/>
    <w:basedOn w:val="Normal"/>
    <w:next w:val="Normal"/>
    <w:autoRedefine/>
    <w:semiHidden/>
    <w:rsid w:val="008D0AD5"/>
    <w:pPr>
      <w:jc w:val="left"/>
    </w:pPr>
    <w:rPr>
      <w:szCs w:val="26"/>
    </w:rPr>
  </w:style>
  <w:style w:type="paragraph" w:styleId="Sumrio5">
    <w:name w:val="toc 5"/>
    <w:basedOn w:val="Normal"/>
    <w:next w:val="Normal"/>
    <w:autoRedefine/>
    <w:semiHidden/>
    <w:rsid w:val="008D0AD5"/>
    <w:pPr>
      <w:jc w:val="left"/>
    </w:pPr>
    <w:rPr>
      <w:szCs w:val="26"/>
    </w:rPr>
  </w:style>
  <w:style w:type="paragraph" w:styleId="Sumrio6">
    <w:name w:val="toc 6"/>
    <w:basedOn w:val="Normal"/>
    <w:next w:val="Normal"/>
    <w:autoRedefine/>
    <w:semiHidden/>
    <w:rsid w:val="008D0AD5"/>
    <w:pPr>
      <w:jc w:val="left"/>
    </w:pPr>
    <w:rPr>
      <w:szCs w:val="26"/>
    </w:rPr>
  </w:style>
  <w:style w:type="paragraph" w:styleId="Sumrio7">
    <w:name w:val="toc 7"/>
    <w:basedOn w:val="Normal"/>
    <w:next w:val="Normal"/>
    <w:autoRedefine/>
    <w:semiHidden/>
    <w:rsid w:val="008D0AD5"/>
    <w:pPr>
      <w:jc w:val="left"/>
    </w:pPr>
    <w:rPr>
      <w:szCs w:val="26"/>
    </w:rPr>
  </w:style>
  <w:style w:type="paragraph" w:styleId="Sumrio8">
    <w:name w:val="toc 8"/>
    <w:basedOn w:val="Normal"/>
    <w:next w:val="Normal"/>
    <w:autoRedefine/>
    <w:semiHidden/>
    <w:rsid w:val="008D0AD5"/>
    <w:pPr>
      <w:jc w:val="left"/>
    </w:pPr>
    <w:rPr>
      <w:szCs w:val="26"/>
    </w:rPr>
  </w:style>
  <w:style w:type="paragraph" w:styleId="Sumrio9">
    <w:name w:val="toc 9"/>
    <w:basedOn w:val="Normal"/>
    <w:next w:val="Normal"/>
    <w:autoRedefine/>
    <w:semiHidden/>
    <w:rsid w:val="008D0AD5"/>
    <w:pPr>
      <w:jc w:val="left"/>
    </w:pPr>
    <w:rPr>
      <w:szCs w:val="26"/>
    </w:rPr>
  </w:style>
  <w:style w:type="paragraph" w:styleId="Corpodetexto">
    <w:name w:val="Body Text"/>
    <w:basedOn w:val="Normal"/>
    <w:rsid w:val="008D0AD5"/>
    <w:pPr>
      <w:spacing w:line="360" w:lineRule="auto"/>
    </w:pPr>
  </w:style>
  <w:style w:type="paragraph" w:styleId="Recuodecorpodetexto2">
    <w:name w:val="Body Text Indent 2"/>
    <w:basedOn w:val="Normal"/>
    <w:rsid w:val="008D0AD5"/>
    <w:pPr>
      <w:ind w:firstLine="708"/>
    </w:pPr>
    <w:rPr>
      <w:spacing w:val="-2"/>
    </w:rPr>
  </w:style>
  <w:style w:type="paragraph" w:customStyle="1" w:styleId="Alan">
    <w:name w:val="Alan"/>
    <w:rsid w:val="008D0AD5"/>
    <w:pPr>
      <w:widowControl w:val="0"/>
      <w:jc w:val="both"/>
    </w:pPr>
    <w:rPr>
      <w:sz w:val="24"/>
    </w:rPr>
  </w:style>
  <w:style w:type="paragraph" w:customStyle="1" w:styleId="ACentury001">
    <w:name w:val="ACentury001"/>
    <w:basedOn w:val="Ttulo1"/>
    <w:autoRedefine/>
    <w:rsid w:val="008D0AD5"/>
    <w:pPr>
      <w:spacing w:before="0" w:after="0" w:line="324" w:lineRule="auto"/>
      <w:jc w:val="left"/>
    </w:pPr>
    <w:rPr>
      <w:rFonts w:ascii="Century Gothic" w:hAnsi="Century Gothic" w:cs="Arial"/>
      <w:i/>
      <w:iCs/>
      <w:caps/>
      <w:smallCaps w:val="0"/>
      <w:snapToGrid w:val="0"/>
      <w:kern w:val="0"/>
      <w:sz w:val="22"/>
    </w:rPr>
  </w:style>
  <w:style w:type="paragraph" w:styleId="Corpodetexto2">
    <w:name w:val="Body Text 2"/>
    <w:basedOn w:val="Normal"/>
    <w:rsid w:val="008D0AD5"/>
    <w:pPr>
      <w:jc w:val="center"/>
    </w:pPr>
  </w:style>
  <w:style w:type="paragraph" w:customStyle="1" w:styleId="a">
    <w:name w:val="a"/>
    <w:basedOn w:val="Recuodecorpodetexto"/>
    <w:rsid w:val="008D0AD5"/>
    <w:pPr>
      <w:tabs>
        <w:tab w:val="num" w:pos="1069"/>
      </w:tabs>
      <w:spacing w:line="324" w:lineRule="auto"/>
      <w:ind w:left="0" w:firstLine="0"/>
    </w:pPr>
    <w:rPr>
      <w:rFonts w:ascii="Century Gothic" w:hAnsi="Century Gothic"/>
      <w:sz w:val="21"/>
    </w:rPr>
  </w:style>
  <w:style w:type="paragraph" w:styleId="Recuodecorpodetexto3">
    <w:name w:val="Body Text Indent 3"/>
    <w:basedOn w:val="Normal"/>
    <w:rsid w:val="008D0AD5"/>
    <w:pPr>
      <w:ind w:firstLine="709"/>
    </w:pPr>
  </w:style>
  <w:style w:type="character" w:styleId="Hyperlink">
    <w:name w:val="Hyperlink"/>
    <w:uiPriority w:val="99"/>
    <w:rsid w:val="008D0AD5"/>
    <w:rPr>
      <w:color w:val="0000FF"/>
      <w:u w:val="single"/>
    </w:rPr>
  </w:style>
  <w:style w:type="character" w:styleId="Refdenotaderodap">
    <w:name w:val="footnote reference"/>
    <w:basedOn w:val="Fontepargpadro"/>
    <w:semiHidden/>
    <w:rsid w:val="008D0AD5"/>
  </w:style>
  <w:style w:type="paragraph" w:customStyle="1" w:styleId="a0">
    <w:name w:val="_"/>
    <w:basedOn w:val="Normal"/>
    <w:rsid w:val="008D0AD5"/>
    <w:pPr>
      <w:widowControl w:val="0"/>
      <w:ind w:left="1530" w:hanging="720"/>
      <w:jc w:val="left"/>
    </w:pPr>
    <w:rPr>
      <w:rFonts w:ascii="Avalon" w:hAnsi="Avalon"/>
      <w:snapToGrid w:val="0"/>
      <w:lang w:val="en-US"/>
    </w:rPr>
  </w:style>
  <w:style w:type="paragraph" w:styleId="Textoembloco">
    <w:name w:val="Block Text"/>
    <w:basedOn w:val="Normal"/>
    <w:rsid w:val="008D0AD5"/>
    <w:pPr>
      <w:tabs>
        <w:tab w:val="left" w:pos="-1171"/>
        <w:tab w:val="left" w:pos="-720"/>
        <w:tab w:val="left" w:pos="0"/>
        <w:tab w:val="left" w:pos="720"/>
        <w:tab w:val="left" w:pos="1440"/>
        <w:tab w:val="left" w:pos="1960"/>
        <w:tab w:val="left" w:pos="2880"/>
      </w:tabs>
      <w:ind w:left="1440" w:right="720"/>
    </w:pPr>
  </w:style>
  <w:style w:type="paragraph" w:styleId="Legenda">
    <w:name w:val="caption"/>
    <w:basedOn w:val="Normal"/>
    <w:next w:val="Normal"/>
    <w:qFormat/>
    <w:rsid w:val="008D0AD5"/>
    <w:pPr>
      <w:tabs>
        <w:tab w:val="left" w:pos="-720"/>
        <w:tab w:val="left" w:pos="0"/>
        <w:tab w:val="left" w:pos="1440"/>
      </w:tabs>
      <w:suppressAutoHyphens/>
      <w:ind w:left="709"/>
    </w:pPr>
    <w:rPr>
      <w:b/>
      <w:spacing w:val="-3"/>
      <w:sz w:val="22"/>
    </w:rPr>
  </w:style>
  <w:style w:type="paragraph" w:styleId="Textodenotaderodap">
    <w:name w:val="footnote text"/>
    <w:basedOn w:val="Normal"/>
    <w:semiHidden/>
    <w:rsid w:val="008D0AD5"/>
    <w:pPr>
      <w:jc w:val="left"/>
    </w:pPr>
    <w:rPr>
      <w:sz w:val="20"/>
    </w:rPr>
  </w:style>
  <w:style w:type="paragraph" w:styleId="Corpodetexto3">
    <w:name w:val="Body Text 3"/>
    <w:basedOn w:val="Normal"/>
    <w:rsid w:val="008D0AD5"/>
    <w:rPr>
      <w:szCs w:val="24"/>
    </w:rPr>
  </w:style>
  <w:style w:type="paragraph" w:customStyle="1" w:styleId="CorpodeTextoBook">
    <w:name w:val="Corpo de Texto Book"/>
    <w:basedOn w:val="Cabealho"/>
    <w:rsid w:val="008D0AD5"/>
    <w:pPr>
      <w:widowControl w:val="0"/>
      <w:tabs>
        <w:tab w:val="clear" w:pos="4419"/>
        <w:tab w:val="clear" w:pos="8838"/>
      </w:tabs>
      <w:spacing w:line="360" w:lineRule="auto"/>
    </w:pPr>
    <w:rPr>
      <w:rFonts w:ascii="Book Antiqua" w:hAnsi="Book Antiqua"/>
      <w:snapToGrid w:val="0"/>
      <w:sz w:val="22"/>
    </w:rPr>
  </w:style>
  <w:style w:type="character" w:styleId="HiperlinkVisitado">
    <w:name w:val="FollowedHyperlink"/>
    <w:rsid w:val="008D0AD5"/>
    <w:rPr>
      <w:color w:val="800080"/>
      <w:u w:val="single"/>
    </w:rPr>
  </w:style>
  <w:style w:type="paragraph" w:customStyle="1" w:styleId="xl24">
    <w:name w:val="xl24"/>
    <w:basedOn w:val="Normal"/>
    <w:rsid w:val="008D0AD5"/>
    <w:pPr>
      <w:spacing w:before="100" w:beforeAutospacing="1" w:after="100" w:afterAutospacing="1"/>
      <w:jc w:val="left"/>
    </w:pPr>
    <w:rPr>
      <w:rFonts w:ascii="Arial" w:eastAsia="Arial Unicode MS" w:hAnsi="Arial" w:cs="Arial"/>
      <w:szCs w:val="24"/>
    </w:rPr>
  </w:style>
  <w:style w:type="paragraph" w:customStyle="1" w:styleId="xl25">
    <w:name w:val="xl25"/>
    <w:basedOn w:val="Normal"/>
    <w:rsid w:val="008D0AD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Cs w:val="24"/>
    </w:rPr>
  </w:style>
  <w:style w:type="paragraph" w:customStyle="1" w:styleId="xl26">
    <w:name w:val="xl26"/>
    <w:basedOn w:val="Normal"/>
    <w:rsid w:val="008D0AD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</w:rPr>
  </w:style>
  <w:style w:type="paragraph" w:customStyle="1" w:styleId="xl27">
    <w:name w:val="xl27"/>
    <w:basedOn w:val="Normal"/>
    <w:rsid w:val="008D0AD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Cs w:val="24"/>
    </w:rPr>
  </w:style>
  <w:style w:type="paragraph" w:customStyle="1" w:styleId="xl28">
    <w:name w:val="xl28"/>
    <w:basedOn w:val="Normal"/>
    <w:rsid w:val="008D0AD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Cs w:val="24"/>
    </w:rPr>
  </w:style>
  <w:style w:type="paragraph" w:customStyle="1" w:styleId="xl29">
    <w:name w:val="xl29"/>
    <w:basedOn w:val="Normal"/>
    <w:rsid w:val="008D0AD5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Cs w:val="24"/>
    </w:rPr>
  </w:style>
  <w:style w:type="paragraph" w:customStyle="1" w:styleId="xl30">
    <w:name w:val="xl30"/>
    <w:basedOn w:val="Normal"/>
    <w:rsid w:val="008D0AD5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Cs w:val="24"/>
    </w:rPr>
  </w:style>
  <w:style w:type="paragraph" w:customStyle="1" w:styleId="xl31">
    <w:name w:val="xl31"/>
    <w:basedOn w:val="Normal"/>
    <w:rsid w:val="008D0AD5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Cs w:val="24"/>
    </w:rPr>
  </w:style>
  <w:style w:type="paragraph" w:customStyle="1" w:styleId="xl32">
    <w:name w:val="xl32"/>
    <w:basedOn w:val="Normal"/>
    <w:rsid w:val="008D0AD5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Cs w:val="24"/>
    </w:rPr>
  </w:style>
  <w:style w:type="paragraph" w:customStyle="1" w:styleId="xl33">
    <w:name w:val="xl33"/>
    <w:basedOn w:val="Normal"/>
    <w:rsid w:val="008D0AD5"/>
    <w:pPr>
      <w:spacing w:before="100" w:beforeAutospacing="1" w:after="100" w:afterAutospacing="1"/>
      <w:jc w:val="center"/>
    </w:pPr>
    <w:rPr>
      <w:rFonts w:ascii="Arial" w:eastAsia="Arial Unicode MS" w:hAnsi="Arial" w:cs="Arial"/>
      <w:szCs w:val="24"/>
    </w:rPr>
  </w:style>
  <w:style w:type="paragraph" w:customStyle="1" w:styleId="xl34">
    <w:name w:val="xl34"/>
    <w:basedOn w:val="Normal"/>
    <w:rsid w:val="008D0AD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</w:rPr>
  </w:style>
  <w:style w:type="paragraph" w:customStyle="1" w:styleId="xl35">
    <w:name w:val="xl35"/>
    <w:basedOn w:val="Normal"/>
    <w:rsid w:val="008D0AD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szCs w:val="24"/>
    </w:rPr>
  </w:style>
  <w:style w:type="paragraph" w:customStyle="1" w:styleId="xl36">
    <w:name w:val="xl36"/>
    <w:basedOn w:val="Normal"/>
    <w:rsid w:val="008D0AD5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b/>
      <w:bCs/>
      <w:szCs w:val="24"/>
    </w:rPr>
  </w:style>
  <w:style w:type="paragraph" w:customStyle="1" w:styleId="xl37">
    <w:name w:val="xl37"/>
    <w:basedOn w:val="Normal"/>
    <w:rsid w:val="008D0A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Cs w:val="24"/>
    </w:rPr>
  </w:style>
  <w:style w:type="paragraph" w:customStyle="1" w:styleId="xl38">
    <w:name w:val="xl38"/>
    <w:basedOn w:val="Normal"/>
    <w:rsid w:val="008D0A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</w:rPr>
  </w:style>
  <w:style w:type="paragraph" w:customStyle="1" w:styleId="xl39">
    <w:name w:val="xl39"/>
    <w:basedOn w:val="Normal"/>
    <w:rsid w:val="008D0AD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szCs w:val="24"/>
    </w:rPr>
  </w:style>
  <w:style w:type="paragraph" w:customStyle="1" w:styleId="xl40">
    <w:name w:val="xl40"/>
    <w:basedOn w:val="Normal"/>
    <w:rsid w:val="008D0AD5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b/>
      <w:bCs/>
      <w:szCs w:val="24"/>
    </w:rPr>
  </w:style>
  <w:style w:type="paragraph" w:customStyle="1" w:styleId="xl41">
    <w:name w:val="xl41"/>
    <w:basedOn w:val="Normal"/>
    <w:rsid w:val="008D0AD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Cs w:val="24"/>
    </w:rPr>
  </w:style>
  <w:style w:type="paragraph" w:customStyle="1" w:styleId="xl42">
    <w:name w:val="xl42"/>
    <w:basedOn w:val="Normal"/>
    <w:rsid w:val="008D0AD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</w:rPr>
  </w:style>
  <w:style w:type="paragraph" w:customStyle="1" w:styleId="xl43">
    <w:name w:val="xl43"/>
    <w:basedOn w:val="Normal"/>
    <w:rsid w:val="008D0AD5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</w:rPr>
  </w:style>
  <w:style w:type="paragraph" w:customStyle="1" w:styleId="xl44">
    <w:name w:val="xl44"/>
    <w:basedOn w:val="Normal"/>
    <w:rsid w:val="008D0AD5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b/>
      <w:bCs/>
      <w:szCs w:val="24"/>
    </w:rPr>
  </w:style>
  <w:style w:type="paragraph" w:customStyle="1" w:styleId="xl45">
    <w:name w:val="xl45"/>
    <w:basedOn w:val="Normal"/>
    <w:rsid w:val="008D0AD5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Cs w:val="24"/>
    </w:rPr>
  </w:style>
  <w:style w:type="paragraph" w:customStyle="1" w:styleId="xl46">
    <w:name w:val="xl46"/>
    <w:basedOn w:val="Normal"/>
    <w:rsid w:val="008D0AD5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b/>
      <w:bCs/>
      <w:szCs w:val="24"/>
    </w:rPr>
  </w:style>
  <w:style w:type="paragraph" w:customStyle="1" w:styleId="xl47">
    <w:name w:val="xl47"/>
    <w:basedOn w:val="Normal"/>
    <w:rsid w:val="008D0AD5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b/>
      <w:bCs/>
      <w:szCs w:val="24"/>
    </w:rPr>
  </w:style>
  <w:style w:type="paragraph" w:customStyle="1" w:styleId="xl48">
    <w:name w:val="xl48"/>
    <w:basedOn w:val="Normal"/>
    <w:rsid w:val="008D0AD5"/>
    <w:pPr>
      <w:spacing w:before="100" w:beforeAutospacing="1" w:after="100" w:afterAutospacing="1"/>
    </w:pPr>
    <w:rPr>
      <w:rFonts w:ascii="Arial" w:eastAsia="Arial Unicode MS" w:hAnsi="Arial" w:cs="Arial"/>
      <w:b/>
      <w:bCs/>
      <w:szCs w:val="24"/>
    </w:rPr>
  </w:style>
  <w:style w:type="paragraph" w:customStyle="1" w:styleId="xl49">
    <w:name w:val="xl49"/>
    <w:basedOn w:val="Normal"/>
    <w:rsid w:val="008D0AD5"/>
    <w:pPr>
      <w:spacing w:before="100" w:beforeAutospacing="1" w:after="100" w:afterAutospacing="1"/>
      <w:jc w:val="left"/>
    </w:pPr>
    <w:rPr>
      <w:rFonts w:ascii="Arial" w:eastAsia="Arial Unicode MS" w:hAnsi="Arial" w:cs="Arial"/>
      <w:b/>
      <w:bCs/>
      <w:szCs w:val="24"/>
    </w:rPr>
  </w:style>
  <w:style w:type="paragraph" w:customStyle="1" w:styleId="xl50">
    <w:name w:val="xl50"/>
    <w:basedOn w:val="Normal"/>
    <w:rsid w:val="008D0AD5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Cs w:val="24"/>
    </w:rPr>
  </w:style>
  <w:style w:type="paragraph" w:customStyle="1" w:styleId="xl51">
    <w:name w:val="xl51"/>
    <w:basedOn w:val="Normal"/>
    <w:rsid w:val="008D0AD5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Cs w:val="24"/>
    </w:rPr>
  </w:style>
  <w:style w:type="paragraph" w:customStyle="1" w:styleId="xl52">
    <w:name w:val="xl52"/>
    <w:basedOn w:val="Normal"/>
    <w:rsid w:val="008D0AD5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Cs w:val="24"/>
    </w:rPr>
  </w:style>
  <w:style w:type="paragraph" w:customStyle="1" w:styleId="xl53">
    <w:name w:val="xl53"/>
    <w:basedOn w:val="Normal"/>
    <w:rsid w:val="008D0AD5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Cs w:val="24"/>
    </w:rPr>
  </w:style>
  <w:style w:type="paragraph" w:customStyle="1" w:styleId="xl54">
    <w:name w:val="xl54"/>
    <w:basedOn w:val="Normal"/>
    <w:rsid w:val="008D0AD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Cs w:val="24"/>
    </w:rPr>
  </w:style>
  <w:style w:type="paragraph" w:customStyle="1" w:styleId="xl55">
    <w:name w:val="xl55"/>
    <w:basedOn w:val="Normal"/>
    <w:rsid w:val="008D0AD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szCs w:val="24"/>
    </w:rPr>
  </w:style>
  <w:style w:type="paragraph" w:customStyle="1" w:styleId="xl56">
    <w:name w:val="xl56"/>
    <w:basedOn w:val="Normal"/>
    <w:rsid w:val="008D0AD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szCs w:val="24"/>
    </w:rPr>
  </w:style>
  <w:style w:type="paragraph" w:customStyle="1" w:styleId="xl57">
    <w:name w:val="xl57"/>
    <w:basedOn w:val="Normal"/>
    <w:rsid w:val="008D0AD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Cs w:val="24"/>
    </w:rPr>
  </w:style>
  <w:style w:type="paragraph" w:customStyle="1" w:styleId="xl58">
    <w:name w:val="xl58"/>
    <w:basedOn w:val="Normal"/>
    <w:rsid w:val="008D0A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</w:rPr>
  </w:style>
  <w:style w:type="paragraph" w:customStyle="1" w:styleId="xl59">
    <w:name w:val="xl59"/>
    <w:basedOn w:val="Normal"/>
    <w:rsid w:val="008D0A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szCs w:val="24"/>
    </w:rPr>
  </w:style>
  <w:style w:type="paragraph" w:customStyle="1" w:styleId="xl60">
    <w:name w:val="xl60"/>
    <w:basedOn w:val="Normal"/>
    <w:rsid w:val="008D0AD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szCs w:val="24"/>
    </w:rPr>
  </w:style>
  <w:style w:type="paragraph" w:customStyle="1" w:styleId="xl61">
    <w:name w:val="xl61"/>
    <w:basedOn w:val="Normal"/>
    <w:rsid w:val="008D0AD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szCs w:val="24"/>
    </w:rPr>
  </w:style>
  <w:style w:type="paragraph" w:customStyle="1" w:styleId="xl62">
    <w:name w:val="xl62"/>
    <w:basedOn w:val="Normal"/>
    <w:rsid w:val="008D0AD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szCs w:val="24"/>
    </w:rPr>
  </w:style>
  <w:style w:type="paragraph" w:customStyle="1" w:styleId="xl63">
    <w:name w:val="xl63"/>
    <w:basedOn w:val="Normal"/>
    <w:rsid w:val="008D0A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szCs w:val="24"/>
    </w:rPr>
  </w:style>
  <w:style w:type="paragraph" w:customStyle="1" w:styleId="xl64">
    <w:name w:val="xl64"/>
    <w:basedOn w:val="Normal"/>
    <w:rsid w:val="008D0A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szCs w:val="24"/>
    </w:rPr>
  </w:style>
  <w:style w:type="paragraph" w:customStyle="1" w:styleId="xl65">
    <w:name w:val="xl65"/>
    <w:basedOn w:val="Normal"/>
    <w:rsid w:val="008D0AD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szCs w:val="24"/>
    </w:rPr>
  </w:style>
  <w:style w:type="paragraph" w:customStyle="1" w:styleId="xl66">
    <w:name w:val="xl66"/>
    <w:basedOn w:val="Normal"/>
    <w:rsid w:val="008D0AD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Cs w:val="24"/>
    </w:rPr>
  </w:style>
  <w:style w:type="paragraph" w:customStyle="1" w:styleId="xl67">
    <w:name w:val="xl67"/>
    <w:basedOn w:val="Normal"/>
    <w:rsid w:val="008D0A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szCs w:val="24"/>
    </w:rPr>
  </w:style>
  <w:style w:type="paragraph" w:customStyle="1" w:styleId="xl68">
    <w:name w:val="xl68"/>
    <w:basedOn w:val="Normal"/>
    <w:rsid w:val="008D0AD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Cs w:val="24"/>
    </w:rPr>
  </w:style>
  <w:style w:type="paragraph" w:customStyle="1" w:styleId="xl69">
    <w:name w:val="xl69"/>
    <w:basedOn w:val="Normal"/>
    <w:rsid w:val="008D0AD5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szCs w:val="24"/>
    </w:rPr>
  </w:style>
  <w:style w:type="paragraph" w:customStyle="1" w:styleId="xl70">
    <w:name w:val="xl70"/>
    <w:basedOn w:val="Normal"/>
    <w:rsid w:val="008D0AD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szCs w:val="24"/>
    </w:rPr>
  </w:style>
  <w:style w:type="paragraph" w:customStyle="1" w:styleId="xl71">
    <w:name w:val="xl71"/>
    <w:basedOn w:val="Normal"/>
    <w:rsid w:val="008D0AD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szCs w:val="24"/>
    </w:rPr>
  </w:style>
  <w:style w:type="paragraph" w:customStyle="1" w:styleId="xl72">
    <w:name w:val="xl72"/>
    <w:basedOn w:val="Normal"/>
    <w:rsid w:val="008D0AD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szCs w:val="24"/>
    </w:rPr>
  </w:style>
  <w:style w:type="paragraph" w:customStyle="1" w:styleId="xl73">
    <w:name w:val="xl73"/>
    <w:basedOn w:val="Normal"/>
    <w:rsid w:val="008D0AD5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b/>
      <w:bCs/>
      <w:szCs w:val="24"/>
    </w:rPr>
  </w:style>
  <w:style w:type="paragraph" w:customStyle="1" w:styleId="xl74">
    <w:name w:val="xl74"/>
    <w:basedOn w:val="Normal"/>
    <w:rsid w:val="008D0AD5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Cs w:val="24"/>
    </w:rPr>
  </w:style>
  <w:style w:type="paragraph" w:customStyle="1" w:styleId="xl75">
    <w:name w:val="xl75"/>
    <w:basedOn w:val="Normal"/>
    <w:rsid w:val="008D0AD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Cs w:val="24"/>
    </w:rPr>
  </w:style>
  <w:style w:type="paragraph" w:customStyle="1" w:styleId="xl76">
    <w:name w:val="xl76"/>
    <w:basedOn w:val="Normal"/>
    <w:rsid w:val="008D0AD5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Cs w:val="24"/>
    </w:rPr>
  </w:style>
  <w:style w:type="paragraph" w:customStyle="1" w:styleId="xl77">
    <w:name w:val="xl77"/>
    <w:basedOn w:val="Normal"/>
    <w:rsid w:val="008D0AD5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Cs w:val="24"/>
    </w:rPr>
  </w:style>
  <w:style w:type="paragraph" w:customStyle="1" w:styleId="xl78">
    <w:name w:val="xl78"/>
    <w:basedOn w:val="Normal"/>
    <w:rsid w:val="008D0AD5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szCs w:val="24"/>
    </w:rPr>
  </w:style>
  <w:style w:type="paragraph" w:customStyle="1" w:styleId="xl79">
    <w:name w:val="xl79"/>
    <w:basedOn w:val="Normal"/>
    <w:rsid w:val="008D0AD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szCs w:val="24"/>
    </w:rPr>
  </w:style>
  <w:style w:type="paragraph" w:customStyle="1" w:styleId="xl80">
    <w:name w:val="xl80"/>
    <w:basedOn w:val="Normal"/>
    <w:rsid w:val="008D0AD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b/>
      <w:bCs/>
      <w:szCs w:val="24"/>
    </w:rPr>
  </w:style>
  <w:style w:type="paragraph" w:customStyle="1" w:styleId="xl81">
    <w:name w:val="xl81"/>
    <w:basedOn w:val="Normal"/>
    <w:rsid w:val="008D0AD5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</w:rPr>
  </w:style>
  <w:style w:type="paragraph" w:customStyle="1" w:styleId="xl82">
    <w:name w:val="xl82"/>
    <w:basedOn w:val="Normal"/>
    <w:rsid w:val="008D0AD5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b/>
      <w:bCs/>
      <w:szCs w:val="24"/>
    </w:rPr>
  </w:style>
  <w:style w:type="paragraph" w:customStyle="1" w:styleId="xl83">
    <w:name w:val="xl83"/>
    <w:basedOn w:val="Normal"/>
    <w:rsid w:val="008D0AD5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b/>
      <w:bCs/>
      <w:szCs w:val="24"/>
    </w:rPr>
  </w:style>
  <w:style w:type="paragraph" w:customStyle="1" w:styleId="xl84">
    <w:name w:val="xl84"/>
    <w:basedOn w:val="Normal"/>
    <w:rsid w:val="008D0AD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b/>
      <w:bCs/>
      <w:szCs w:val="24"/>
    </w:rPr>
  </w:style>
  <w:style w:type="paragraph" w:customStyle="1" w:styleId="xl85">
    <w:name w:val="xl85"/>
    <w:basedOn w:val="Normal"/>
    <w:rsid w:val="008D0AD5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b/>
      <w:bCs/>
      <w:szCs w:val="24"/>
    </w:rPr>
  </w:style>
  <w:style w:type="paragraph" w:customStyle="1" w:styleId="xl86">
    <w:name w:val="xl86"/>
    <w:basedOn w:val="Normal"/>
    <w:rsid w:val="008D0AD5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</w:rPr>
  </w:style>
  <w:style w:type="paragraph" w:customStyle="1" w:styleId="xl87">
    <w:name w:val="xl87"/>
    <w:basedOn w:val="Normal"/>
    <w:rsid w:val="008D0AD5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Cs w:val="24"/>
    </w:rPr>
  </w:style>
  <w:style w:type="paragraph" w:customStyle="1" w:styleId="xl88">
    <w:name w:val="xl88"/>
    <w:basedOn w:val="Normal"/>
    <w:rsid w:val="008D0AD5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Cs w:val="24"/>
    </w:rPr>
  </w:style>
  <w:style w:type="paragraph" w:customStyle="1" w:styleId="xl89">
    <w:name w:val="xl89"/>
    <w:basedOn w:val="Normal"/>
    <w:rsid w:val="008D0AD5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Cs w:val="24"/>
    </w:rPr>
  </w:style>
  <w:style w:type="paragraph" w:customStyle="1" w:styleId="xl90">
    <w:name w:val="xl90"/>
    <w:basedOn w:val="Normal"/>
    <w:rsid w:val="008D0AD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szCs w:val="24"/>
    </w:rPr>
  </w:style>
  <w:style w:type="paragraph" w:customStyle="1" w:styleId="xl91">
    <w:name w:val="xl91"/>
    <w:basedOn w:val="Normal"/>
    <w:rsid w:val="008D0AD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szCs w:val="24"/>
    </w:rPr>
  </w:style>
  <w:style w:type="paragraph" w:customStyle="1" w:styleId="xl92">
    <w:name w:val="xl92"/>
    <w:basedOn w:val="Normal"/>
    <w:rsid w:val="008D0AD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szCs w:val="24"/>
    </w:rPr>
  </w:style>
  <w:style w:type="paragraph" w:customStyle="1" w:styleId="xl93">
    <w:name w:val="xl93"/>
    <w:basedOn w:val="Normal"/>
    <w:rsid w:val="008D0A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szCs w:val="24"/>
    </w:rPr>
  </w:style>
  <w:style w:type="paragraph" w:customStyle="1" w:styleId="xl94">
    <w:name w:val="xl94"/>
    <w:basedOn w:val="Normal"/>
    <w:rsid w:val="008D0AD5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b/>
      <w:bCs/>
      <w:szCs w:val="24"/>
    </w:rPr>
  </w:style>
  <w:style w:type="paragraph" w:customStyle="1" w:styleId="xl95">
    <w:name w:val="xl95"/>
    <w:basedOn w:val="Normal"/>
    <w:rsid w:val="008D0AD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b/>
      <w:bCs/>
      <w:szCs w:val="24"/>
    </w:rPr>
  </w:style>
  <w:style w:type="paragraph" w:customStyle="1" w:styleId="xl96">
    <w:name w:val="xl96"/>
    <w:basedOn w:val="Normal"/>
    <w:rsid w:val="008D0AD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b/>
      <w:bCs/>
      <w:szCs w:val="24"/>
    </w:rPr>
  </w:style>
  <w:style w:type="paragraph" w:customStyle="1" w:styleId="xl99">
    <w:name w:val="xl99"/>
    <w:basedOn w:val="Normal"/>
    <w:rsid w:val="008D0AD5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18"/>
      <w:szCs w:val="18"/>
    </w:rPr>
  </w:style>
  <w:style w:type="paragraph" w:customStyle="1" w:styleId="xl22">
    <w:name w:val="xl22"/>
    <w:basedOn w:val="Normal"/>
    <w:rsid w:val="008D0A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Cs w:val="24"/>
    </w:rPr>
  </w:style>
  <w:style w:type="character" w:customStyle="1" w:styleId="Hiperlink">
    <w:name w:val="Hiperlink"/>
    <w:rsid w:val="008D0AD5"/>
    <w:rPr>
      <w:color w:val="0000FF"/>
      <w:u w:val="single"/>
    </w:rPr>
  </w:style>
  <w:style w:type="paragraph" w:customStyle="1" w:styleId="Default">
    <w:name w:val="Default"/>
    <w:rsid w:val="00F503C5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94624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oChar">
    <w:name w:val="Seção Char"/>
    <w:link w:val="Seo"/>
    <w:rsid w:val="001B0B47"/>
    <w:rPr>
      <w:rFonts w:ascii="Verdana" w:hAnsi="Verdana"/>
      <w:b/>
      <w:noProof/>
      <w:lang w:val="pt-PT"/>
    </w:rPr>
  </w:style>
  <w:style w:type="paragraph" w:styleId="PargrafodaLista">
    <w:name w:val="List Paragraph"/>
    <w:basedOn w:val="Normal"/>
    <w:uiPriority w:val="34"/>
    <w:qFormat/>
    <w:rsid w:val="00CE030D"/>
    <w:pPr>
      <w:ind w:left="708"/>
    </w:pPr>
  </w:style>
  <w:style w:type="paragraph" w:styleId="Textodebalo">
    <w:name w:val="Balloon Text"/>
    <w:basedOn w:val="Normal"/>
    <w:link w:val="TextodebaloChar"/>
    <w:rsid w:val="000F4DA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0F4DA3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uiPriority w:val="99"/>
    <w:rsid w:val="00BC492B"/>
    <w:rPr>
      <w:sz w:val="24"/>
    </w:rPr>
  </w:style>
  <w:style w:type="character" w:customStyle="1" w:styleId="RodapChar">
    <w:name w:val="Rodapé Char"/>
    <w:link w:val="Rodap"/>
    <w:uiPriority w:val="99"/>
    <w:rsid w:val="00BC492B"/>
    <w:rPr>
      <w:sz w:val="24"/>
    </w:rPr>
  </w:style>
  <w:style w:type="paragraph" w:styleId="NormalWeb">
    <w:name w:val="Normal (Web)"/>
    <w:basedOn w:val="Normal"/>
    <w:uiPriority w:val="99"/>
    <w:unhideWhenUsed/>
    <w:rsid w:val="00E045C4"/>
    <w:pPr>
      <w:spacing w:before="100" w:beforeAutospacing="1" w:after="100" w:afterAutospacing="1"/>
      <w:jc w:val="left"/>
    </w:pPr>
    <w:rPr>
      <w:szCs w:val="24"/>
    </w:rPr>
  </w:style>
  <w:style w:type="character" w:customStyle="1" w:styleId="titulo10">
    <w:name w:val="titulo10"/>
    <w:rsid w:val="00B53345"/>
    <w:rPr>
      <w:rFonts w:ascii="Tahoma" w:hAnsi="Tahoma" w:cs="Tahoma" w:hint="default"/>
      <w:b/>
      <w:bCs/>
      <w:strike w:val="0"/>
      <w:dstrike w:val="0"/>
      <w:color w:val="4C4C4C"/>
      <w:sz w:val="17"/>
      <w:szCs w:val="17"/>
      <w:u w:val="none"/>
      <w:effect w:val="none"/>
    </w:rPr>
  </w:style>
  <w:style w:type="character" w:styleId="Forte">
    <w:name w:val="Strong"/>
    <w:qFormat/>
    <w:rsid w:val="00243454"/>
    <w:rPr>
      <w:b/>
      <w:bCs/>
    </w:rPr>
  </w:style>
  <w:style w:type="character" w:styleId="Refdecomentrio">
    <w:name w:val="annotation reference"/>
    <w:semiHidden/>
    <w:unhideWhenUsed/>
    <w:rsid w:val="003D1BE0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3D1BE0"/>
    <w:rPr>
      <w:sz w:val="20"/>
    </w:rPr>
  </w:style>
  <w:style w:type="character" w:customStyle="1" w:styleId="TextodecomentrioChar">
    <w:name w:val="Texto de comentário Char"/>
    <w:link w:val="Textodecomentrio"/>
    <w:semiHidden/>
    <w:rsid w:val="003D1BE0"/>
    <w:rPr>
      <w:noProof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3D1BE0"/>
    <w:rPr>
      <w:b/>
      <w:bCs/>
    </w:rPr>
  </w:style>
  <w:style w:type="character" w:customStyle="1" w:styleId="AssuntodocomentrioChar">
    <w:name w:val="Assunto do comentário Char"/>
    <w:link w:val="Assuntodocomentrio"/>
    <w:semiHidden/>
    <w:rsid w:val="003D1BE0"/>
    <w:rPr>
      <w:b/>
      <w:bCs/>
      <w:noProof/>
    </w:rPr>
  </w:style>
  <w:style w:type="table" w:styleId="TabeladeGrade5Escura-nfase1">
    <w:name w:val="Grid Table 5 Dark Accent 1"/>
    <w:basedOn w:val="Tabelanormal"/>
    <w:uiPriority w:val="50"/>
    <w:rsid w:val="006E1CA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6E1CA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MYRIADCABEALHO">
    <w:name w:val="_MYRIAD_CABEÇALHO"/>
    <w:basedOn w:val="Normal"/>
    <w:qFormat/>
    <w:rsid w:val="00731C2B"/>
    <w:pPr>
      <w:autoSpaceDE w:val="0"/>
      <w:autoSpaceDN w:val="0"/>
      <w:adjustRightInd w:val="0"/>
      <w:spacing w:line="288" w:lineRule="auto"/>
      <w:jc w:val="right"/>
      <w:textAlignment w:val="center"/>
    </w:pPr>
    <w:rPr>
      <w:rFonts w:ascii="HelveticaNeueLT Std Thin Cn" w:hAnsi="HelveticaNeueLT Std Thin Cn"/>
      <w:color w:val="000000"/>
      <w:szCs w:val="24"/>
      <w:lang w:val="en-GB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2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967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303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428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orary%20Internet%20Files\Content.IE5\O7QX4ZU1\FGVManagement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B1790-39C6-4E23-ADE6-D48C59D98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FGVManagement</Template>
  <TotalTime>1</TotalTime>
  <Pages>8</Pages>
  <Words>1152</Words>
  <Characters>7290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Fundacao Getulio Vargas</Company>
  <LinksUpToDate>false</LinksUpToDate>
  <CharactersWithSpaces>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&amp; Leandro</dc:creator>
  <cp:keywords/>
  <dc:description/>
  <cp:lastModifiedBy>Leonardo Alves Vasconcelos</cp:lastModifiedBy>
  <cp:revision>2</cp:revision>
  <cp:lastPrinted>2016-11-21T14:49:00Z</cp:lastPrinted>
  <dcterms:created xsi:type="dcterms:W3CDTF">2022-09-05T01:19:00Z</dcterms:created>
  <dcterms:modified xsi:type="dcterms:W3CDTF">2022-09-05T01:19:00Z</dcterms:modified>
</cp:coreProperties>
</file>