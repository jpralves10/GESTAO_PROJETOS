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5CA76" w14:textId="77777777" w:rsidR="00470845" w:rsidRDefault="00417426" w:rsidP="00417426">
      <w:pPr>
        <w:pStyle w:val="Ttulo2"/>
        <w:spacing w:before="120"/>
        <w:rPr>
          <w:rFonts w:ascii="Verdana" w:hAnsi="Verdana"/>
          <w:i w:val="0"/>
          <w:sz w:val="32"/>
        </w:rPr>
      </w:pPr>
      <w:bookmarkStart w:id="0" w:name="_Toc506653456"/>
      <w:bookmarkStart w:id="1" w:name="_Toc369452945"/>
      <w:bookmarkStart w:id="2" w:name="_Toc402252011"/>
      <w:bookmarkStart w:id="3" w:name="_Toc506653457"/>
      <w:r w:rsidRPr="009D784E">
        <w:rPr>
          <w:rFonts w:ascii="Verdana" w:hAnsi="Verdana"/>
          <w:i w:val="0"/>
          <w:sz w:val="32"/>
        </w:rPr>
        <w:t xml:space="preserve">ANEXO </w:t>
      </w:r>
      <w:r w:rsidR="00491B10" w:rsidRPr="009D784E">
        <w:rPr>
          <w:rFonts w:ascii="Verdana" w:hAnsi="Verdana"/>
          <w:i w:val="0"/>
          <w:sz w:val="32"/>
        </w:rPr>
        <w:t>3</w:t>
      </w:r>
      <w:r w:rsidRPr="009D784E">
        <w:rPr>
          <w:rFonts w:ascii="Verdana" w:hAnsi="Verdana"/>
          <w:i w:val="0"/>
          <w:sz w:val="32"/>
        </w:rPr>
        <w:t xml:space="preserve"> –</w:t>
      </w:r>
      <w:bookmarkEnd w:id="0"/>
      <w:bookmarkEnd w:id="1"/>
      <w:bookmarkEnd w:id="2"/>
      <w:r w:rsidRPr="009D784E">
        <w:rPr>
          <w:rFonts w:ascii="Verdana" w:hAnsi="Verdana"/>
          <w:i w:val="0"/>
          <w:sz w:val="32"/>
        </w:rPr>
        <w:t xml:space="preserve"> E</w:t>
      </w:r>
      <w:r w:rsidR="00491B10" w:rsidRPr="009D784E">
        <w:rPr>
          <w:rFonts w:ascii="Verdana" w:hAnsi="Verdana"/>
          <w:i w:val="0"/>
          <w:sz w:val="32"/>
        </w:rPr>
        <w:t>STUDO DE CASO</w:t>
      </w:r>
      <w:r w:rsidR="006E3FAD">
        <w:rPr>
          <w:rFonts w:ascii="Verdana" w:hAnsi="Verdana"/>
          <w:i w:val="0"/>
          <w:sz w:val="32"/>
        </w:rPr>
        <w:t xml:space="preserve"> </w:t>
      </w:r>
    </w:p>
    <w:bookmarkEnd w:id="3"/>
    <w:p w14:paraId="713A15E0" w14:textId="77777777" w:rsidR="00417426" w:rsidRPr="009D784E" w:rsidRDefault="00417426" w:rsidP="004C06F0">
      <w:pPr>
        <w:pStyle w:val="Ttulo"/>
        <w:spacing w:before="100" w:beforeAutospacing="1" w:after="100" w:afterAutospacing="1"/>
        <w:rPr>
          <w:rFonts w:ascii="Verdana" w:hAnsi="Verdana" w:cs="Times New Roman"/>
          <w:b/>
          <w:sz w:val="32"/>
          <w:szCs w:val="24"/>
        </w:rPr>
      </w:pPr>
    </w:p>
    <w:p w14:paraId="5C661581" w14:textId="77777777" w:rsidR="004C06F0" w:rsidRPr="009D784E" w:rsidRDefault="004C06F0" w:rsidP="004C06F0">
      <w:pPr>
        <w:pStyle w:val="Ttulo"/>
        <w:spacing w:before="100" w:beforeAutospacing="1" w:after="100" w:afterAutospacing="1"/>
        <w:rPr>
          <w:rFonts w:ascii="Verdana" w:hAnsi="Verdana" w:cs="Times New Roman"/>
          <w:b/>
          <w:sz w:val="32"/>
          <w:szCs w:val="24"/>
        </w:rPr>
      </w:pPr>
      <w:proofErr w:type="spellStart"/>
      <w:r w:rsidRPr="009D784E">
        <w:rPr>
          <w:rFonts w:ascii="Verdana" w:hAnsi="Verdana" w:cs="Times New Roman"/>
          <w:b/>
          <w:sz w:val="32"/>
          <w:szCs w:val="24"/>
        </w:rPr>
        <w:t>Hey</w:t>
      </w:r>
      <w:proofErr w:type="spellEnd"/>
      <w:r w:rsidRPr="009D784E">
        <w:rPr>
          <w:rFonts w:ascii="Verdana" w:hAnsi="Verdana" w:cs="Times New Roman"/>
          <w:b/>
          <w:sz w:val="32"/>
          <w:szCs w:val="24"/>
        </w:rPr>
        <w:t xml:space="preserve"> Jude, posso perder o meu emprego!</w:t>
      </w:r>
    </w:p>
    <w:p w14:paraId="5353DBB1" w14:textId="77777777" w:rsidR="004C06F0" w:rsidRPr="009D784E" w:rsidRDefault="004C06F0" w:rsidP="004C06F0">
      <w:pPr>
        <w:spacing w:before="100" w:beforeAutospacing="1" w:after="100" w:afterAutospacing="1"/>
        <w:rPr>
          <w:rFonts w:ascii="Verdana" w:hAnsi="Verdana"/>
          <w:b/>
          <w:sz w:val="32"/>
          <w:szCs w:val="24"/>
        </w:rPr>
      </w:pPr>
    </w:p>
    <w:p w14:paraId="531FE95F" w14:textId="6B7B9639" w:rsidR="004C06F0" w:rsidRPr="009D784E" w:rsidRDefault="004C06F0" w:rsidP="004C06F0">
      <w:pPr>
        <w:spacing w:before="100" w:beforeAutospacing="1" w:after="100" w:afterAutospacing="1"/>
        <w:rPr>
          <w:rFonts w:ascii="Verdana" w:hAnsi="Verdana"/>
          <w:szCs w:val="24"/>
        </w:rPr>
      </w:pPr>
      <w:r w:rsidRPr="009D784E">
        <w:rPr>
          <w:rFonts w:ascii="Verdana" w:hAnsi="Verdana"/>
          <w:b/>
          <w:szCs w:val="24"/>
        </w:rPr>
        <w:t>Leonardo Alves Vasconcelos</w:t>
      </w:r>
      <w:r w:rsidRPr="009D784E">
        <w:rPr>
          <w:rFonts w:ascii="Verdana" w:hAnsi="Verdana"/>
          <w:szCs w:val="24"/>
        </w:rPr>
        <w:t xml:space="preserve"> – le</w:t>
      </w:r>
      <w:r w:rsidR="003764FB" w:rsidRPr="009D784E">
        <w:rPr>
          <w:rFonts w:ascii="Verdana" w:hAnsi="Verdana"/>
          <w:szCs w:val="24"/>
        </w:rPr>
        <w:t>o</w:t>
      </w:r>
      <w:r w:rsidR="00180A63" w:rsidRPr="009D784E">
        <w:rPr>
          <w:rFonts w:ascii="Verdana" w:hAnsi="Verdana"/>
          <w:szCs w:val="24"/>
        </w:rPr>
        <w:t>nardo.</w:t>
      </w:r>
      <w:r w:rsidR="003764FB" w:rsidRPr="009D784E">
        <w:rPr>
          <w:rFonts w:ascii="Verdana" w:hAnsi="Verdana"/>
          <w:szCs w:val="24"/>
        </w:rPr>
        <w:t>vasconcelos@</w:t>
      </w:r>
      <w:r w:rsidR="00180A63" w:rsidRPr="009D784E">
        <w:rPr>
          <w:rFonts w:ascii="Verdana" w:hAnsi="Verdana"/>
          <w:szCs w:val="24"/>
        </w:rPr>
        <w:t>fgv</w:t>
      </w:r>
      <w:r w:rsidR="003764FB" w:rsidRPr="009D784E">
        <w:rPr>
          <w:rFonts w:ascii="Verdana" w:hAnsi="Verdana"/>
          <w:szCs w:val="24"/>
        </w:rPr>
        <w:t>.</w:t>
      </w:r>
      <w:r w:rsidR="00180A63" w:rsidRPr="009D784E">
        <w:rPr>
          <w:rFonts w:ascii="Verdana" w:hAnsi="Verdana"/>
          <w:szCs w:val="24"/>
        </w:rPr>
        <w:t>br</w:t>
      </w:r>
    </w:p>
    <w:p w14:paraId="0A48B3B6" w14:textId="77777777" w:rsidR="004C06F0" w:rsidRPr="009D784E" w:rsidRDefault="004C06F0" w:rsidP="004C06F0">
      <w:pPr>
        <w:spacing w:before="100" w:beforeAutospacing="1" w:after="100" w:afterAutospacing="1"/>
        <w:rPr>
          <w:rFonts w:ascii="Verdana" w:hAnsi="Verdana"/>
          <w:b/>
          <w:sz w:val="22"/>
          <w:szCs w:val="24"/>
        </w:rPr>
      </w:pPr>
    </w:p>
    <w:p w14:paraId="22230A8F" w14:textId="77777777" w:rsidR="004C06F0" w:rsidRPr="009D784E" w:rsidRDefault="004C06F0" w:rsidP="004C06F0">
      <w:pPr>
        <w:spacing w:before="100" w:beforeAutospacing="1" w:after="100" w:afterAutospacing="1"/>
        <w:ind w:firstLine="709"/>
        <w:rPr>
          <w:rFonts w:ascii="Verdana" w:hAnsi="Verdana"/>
          <w:sz w:val="22"/>
          <w:szCs w:val="24"/>
        </w:rPr>
      </w:pPr>
      <w:r w:rsidRPr="009D784E">
        <w:rPr>
          <w:rFonts w:ascii="Verdana" w:hAnsi="Verdana"/>
          <w:sz w:val="22"/>
          <w:szCs w:val="24"/>
        </w:rPr>
        <w:t xml:space="preserve">Carlos Martins é gerente de projetos na XYZ Live, empresa que atua no ramo de produção de eventos. Em 2014, ele recebeu a missão de gerenciar a produção do show do Paul McCartney no Allianz Parque. Nas primeiras conversas que ele teve sobre o projeto, já houve uma sinalização sobre um alto risco nesse contrato, pois o contratante não tinha experiência em megaeventos e havia uma expectativa muito grande dos sócios pelo resultado financeiro do projeto. </w:t>
      </w:r>
    </w:p>
    <w:p w14:paraId="3558E7B1" w14:textId="77777777" w:rsidR="004C06F0" w:rsidRPr="009D784E" w:rsidRDefault="004C06F0" w:rsidP="004C06F0">
      <w:pPr>
        <w:spacing w:before="100" w:beforeAutospacing="1" w:after="100" w:afterAutospacing="1"/>
        <w:ind w:firstLine="709"/>
        <w:rPr>
          <w:rFonts w:ascii="Verdana" w:hAnsi="Verdana"/>
          <w:sz w:val="22"/>
          <w:szCs w:val="24"/>
        </w:rPr>
      </w:pPr>
      <w:r w:rsidRPr="009D784E">
        <w:rPr>
          <w:rFonts w:ascii="Verdana" w:hAnsi="Verdana"/>
          <w:sz w:val="22"/>
          <w:szCs w:val="24"/>
        </w:rPr>
        <w:t xml:space="preserve">O valor do seu contrato era de R$ 7 milhões, porém uma estimativa inicial de acordo com a especificação de serviços e com uma análise prévia de riscos, deu conta que os custos do projeto poderiam variar entre R$ 4 milhões e R$ 8 milhões. Não havia a possibilidade de atraso do projeto, logo, se houvesse qualquer contratempo, haveria a necessidade de contratação de recursos adicionais por um custo maior, prejudicando a rentabilidade do projeto. </w:t>
      </w:r>
    </w:p>
    <w:p w14:paraId="2EBD3FAD" w14:textId="77777777" w:rsidR="004C06F0" w:rsidRPr="009D784E" w:rsidRDefault="004C06F0" w:rsidP="004C06F0">
      <w:pPr>
        <w:spacing w:before="100" w:beforeAutospacing="1" w:after="100" w:afterAutospacing="1"/>
        <w:ind w:firstLine="708"/>
        <w:rPr>
          <w:rFonts w:ascii="Verdana" w:hAnsi="Verdana"/>
          <w:b/>
          <w:sz w:val="22"/>
          <w:szCs w:val="24"/>
        </w:rPr>
      </w:pPr>
      <w:r w:rsidRPr="009D784E">
        <w:rPr>
          <w:rFonts w:ascii="Verdana" w:hAnsi="Verdana"/>
          <w:sz w:val="22"/>
          <w:szCs w:val="24"/>
        </w:rPr>
        <w:t xml:space="preserve">O Gerenciamento de Custos é vital em projetos como esse, e a última experiência da sua empresa com esse cliente provocou um estouro de 40% no orçamento original, um prejuízo de quase R$ 1 milhão para a sua empresa e a demissão do antigo gerente de projeto. </w:t>
      </w:r>
      <w:r w:rsidRPr="009D784E">
        <w:rPr>
          <w:rFonts w:ascii="Verdana" w:hAnsi="Verdana"/>
          <w:b/>
          <w:sz w:val="22"/>
          <w:szCs w:val="24"/>
        </w:rPr>
        <w:t>Carlos ficou muito inseguro quanto aos processos de planejamento, principalmente na aderência do orçamento planejado à realidade do projeto. O que Carlos poderia fazer para suportar essa tomada de decisão?</w:t>
      </w:r>
    </w:p>
    <w:p w14:paraId="2D40A98A" w14:textId="77777777" w:rsidR="004C06F0" w:rsidRPr="009D784E" w:rsidRDefault="004C06F0" w:rsidP="004C06F0">
      <w:pPr>
        <w:spacing w:before="100" w:beforeAutospacing="1" w:after="100" w:afterAutospacing="1"/>
        <w:rPr>
          <w:rFonts w:ascii="Verdana" w:hAnsi="Verdana"/>
          <w:b/>
          <w:sz w:val="22"/>
          <w:szCs w:val="24"/>
        </w:rPr>
      </w:pPr>
    </w:p>
    <w:p w14:paraId="24B4D6DF" w14:textId="77777777" w:rsidR="004C06F0" w:rsidRPr="009D784E" w:rsidRDefault="004C06F0" w:rsidP="004C06F0">
      <w:pPr>
        <w:spacing w:before="100" w:beforeAutospacing="1" w:after="100" w:afterAutospacing="1"/>
        <w:rPr>
          <w:rFonts w:ascii="Verdana" w:hAnsi="Verdana"/>
          <w:b/>
          <w:sz w:val="22"/>
          <w:szCs w:val="24"/>
        </w:rPr>
      </w:pPr>
      <w:r w:rsidRPr="009D784E">
        <w:rPr>
          <w:rFonts w:ascii="Verdana" w:hAnsi="Verdana"/>
          <w:b/>
          <w:sz w:val="22"/>
          <w:szCs w:val="24"/>
        </w:rPr>
        <w:t>O evento</w:t>
      </w:r>
    </w:p>
    <w:p w14:paraId="48A3E448"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 xml:space="preserve">Estamos em janeiro de 2014 e a área de Marketing de um banco brasileiro, para comemorar o seu aniversário de 100 anos, definiu um calendário de eventos e comemorações que teria como ponto alto o show do eterno </w:t>
      </w:r>
      <w:r w:rsidRPr="009D784E">
        <w:rPr>
          <w:rFonts w:ascii="Verdana" w:hAnsi="Verdana"/>
          <w:i/>
          <w:sz w:val="22"/>
          <w:szCs w:val="24"/>
        </w:rPr>
        <w:t>Beatle, Sir Paul McCartney</w:t>
      </w:r>
      <w:r w:rsidRPr="009D784E">
        <w:rPr>
          <w:rFonts w:ascii="Verdana" w:hAnsi="Verdana"/>
          <w:sz w:val="22"/>
          <w:szCs w:val="24"/>
        </w:rPr>
        <w:t xml:space="preserve">, programado para novembro do mesmo ano. O local definido foi o Allianz Parque, e a XYZ Live foi contratada para realizar a produção do evento. O escopo do contrato era a montagem da estrutura do evento (palco, pista, camarotes, etc.), contratação e supervisão do pessoal de apoio, logística que envolveria staff, banda, alimentos e bebidas para áreas VIP e camarins. O estacionamento e a estrutura de bares para as áreas como pista e arquibancada seriam explorados pelas empresas que já possuíam contrato com a arena. Os </w:t>
      </w:r>
      <w:r w:rsidRPr="009D784E">
        <w:rPr>
          <w:rFonts w:ascii="Verdana" w:hAnsi="Verdana"/>
          <w:sz w:val="22"/>
          <w:szCs w:val="24"/>
        </w:rPr>
        <w:lastRenderedPageBreak/>
        <w:t>ingressos, bem como a sua logística de entrega, estariam sob a responsabilidade de uma multinacional com atuação no Brasil com grande experiência em megaeventos. A publicidade do evento ficaria por conta da agência contratada pelo banco e a promoção do evento seria realizada através de campanhas pela TV, Internet, rádio, jornais e e-mail marketing para correntistas que teriam descontos exclusivos na compra de ingressos.</w:t>
      </w:r>
    </w:p>
    <w:p w14:paraId="52796BA2"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 xml:space="preserve">O público esperado era de 80 mil espectadores na arena e os direitos de transmissão ao vivo foram negociados com um canal de TV por assinatura, através da sua agência de publicidade. O diretor de Marketing do banco nesse momento, considerava que esse evento traria um </w:t>
      </w:r>
      <w:r w:rsidRPr="009D784E">
        <w:rPr>
          <w:rFonts w:ascii="Verdana" w:hAnsi="Verdana"/>
          <w:i/>
          <w:sz w:val="22"/>
          <w:szCs w:val="24"/>
        </w:rPr>
        <w:t>recall</w:t>
      </w:r>
      <w:r w:rsidRPr="009D784E">
        <w:rPr>
          <w:rFonts w:ascii="Verdana" w:hAnsi="Verdana"/>
          <w:sz w:val="22"/>
          <w:szCs w:val="24"/>
        </w:rPr>
        <w:t xml:space="preserve"> grandioso para a sua empresa, principalmente pela geração de mídia espontânea que um show do Paul McCartney causa por si só. O </w:t>
      </w:r>
      <w:r w:rsidRPr="009D784E">
        <w:rPr>
          <w:rFonts w:ascii="Verdana" w:hAnsi="Verdana"/>
          <w:i/>
          <w:sz w:val="22"/>
          <w:szCs w:val="24"/>
        </w:rPr>
        <w:t>briefing</w:t>
      </w:r>
      <w:r w:rsidRPr="009D784E">
        <w:rPr>
          <w:rFonts w:ascii="Verdana" w:hAnsi="Verdana"/>
          <w:sz w:val="22"/>
          <w:szCs w:val="24"/>
        </w:rPr>
        <w:t xml:space="preserve"> que foi dado pelo banco para a produtora contratada foi que a experiência para os espectadores, e principalmente para os clientes e convidados do banco que estivessem no evento, deveria ser primorosa, ou seja, não poderia haver nenhum contratempo.</w:t>
      </w:r>
    </w:p>
    <w:p w14:paraId="1722F8A6" w14:textId="77777777" w:rsidR="004C06F0" w:rsidRPr="009D784E" w:rsidRDefault="004C06F0" w:rsidP="004C06F0">
      <w:pPr>
        <w:spacing w:before="100" w:beforeAutospacing="1" w:after="100" w:afterAutospacing="1"/>
        <w:rPr>
          <w:rFonts w:ascii="Verdana" w:hAnsi="Verdana"/>
          <w:sz w:val="22"/>
          <w:szCs w:val="24"/>
        </w:rPr>
      </w:pPr>
    </w:p>
    <w:p w14:paraId="33A9C721" w14:textId="77777777" w:rsidR="004C06F0" w:rsidRPr="009D784E" w:rsidRDefault="004C06F0" w:rsidP="004C06F0">
      <w:pPr>
        <w:spacing w:before="100" w:beforeAutospacing="1" w:after="100" w:afterAutospacing="1"/>
        <w:rPr>
          <w:rFonts w:ascii="Verdana" w:hAnsi="Verdana"/>
          <w:b/>
          <w:sz w:val="22"/>
          <w:szCs w:val="24"/>
        </w:rPr>
      </w:pPr>
      <w:r w:rsidRPr="009D784E">
        <w:rPr>
          <w:rFonts w:ascii="Verdana" w:hAnsi="Verdana"/>
          <w:b/>
          <w:sz w:val="22"/>
          <w:szCs w:val="24"/>
        </w:rPr>
        <w:t>A XYZ Live</w:t>
      </w:r>
    </w:p>
    <w:p w14:paraId="13491A21"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 xml:space="preserve">A XYZ Live nasceu na década de 1990, fundada por dois sócios João Paulo Tavares e Tito Langoni, ex-diretores de um fundo de investimentos, que enxergaram um mercado em potencial com a estabilidade da moeda conquistada com o Plano Real: grandes concertos de rock no Brasil. Especializaram-se nesse segmento e realizaram projetos memoráveis como o </w:t>
      </w:r>
      <w:r w:rsidRPr="009D784E">
        <w:rPr>
          <w:rFonts w:ascii="Verdana" w:hAnsi="Verdana"/>
          <w:i/>
          <w:sz w:val="22"/>
          <w:szCs w:val="24"/>
        </w:rPr>
        <w:t>Monsters of Rock</w:t>
      </w:r>
      <w:r w:rsidRPr="009D784E">
        <w:rPr>
          <w:rFonts w:ascii="Verdana" w:hAnsi="Verdana"/>
          <w:sz w:val="22"/>
          <w:szCs w:val="24"/>
        </w:rPr>
        <w:t xml:space="preserve">, </w:t>
      </w:r>
      <w:r w:rsidRPr="009D784E">
        <w:rPr>
          <w:rFonts w:ascii="Verdana" w:hAnsi="Verdana"/>
          <w:i/>
          <w:sz w:val="22"/>
          <w:szCs w:val="24"/>
        </w:rPr>
        <w:t>Hollywood Rock</w:t>
      </w:r>
      <w:r w:rsidRPr="009D784E">
        <w:rPr>
          <w:rFonts w:ascii="Verdana" w:hAnsi="Verdana"/>
          <w:sz w:val="22"/>
          <w:szCs w:val="24"/>
        </w:rPr>
        <w:t xml:space="preserve">, além de shows de grandes bandas </w:t>
      </w:r>
      <w:r w:rsidRPr="009D784E">
        <w:rPr>
          <w:rFonts w:ascii="Verdana" w:hAnsi="Verdana"/>
          <w:i/>
          <w:sz w:val="22"/>
          <w:szCs w:val="24"/>
        </w:rPr>
        <w:t xml:space="preserve">como Rolling Stones, AC/DC </w:t>
      </w:r>
      <w:r w:rsidRPr="009D784E">
        <w:rPr>
          <w:rFonts w:ascii="Verdana" w:hAnsi="Verdana"/>
          <w:sz w:val="22"/>
          <w:szCs w:val="24"/>
        </w:rPr>
        <w:t xml:space="preserve">e do cantor Roger Waters – ex-integrante do </w:t>
      </w:r>
      <w:r w:rsidRPr="009D784E">
        <w:rPr>
          <w:rFonts w:ascii="Verdana" w:hAnsi="Verdana"/>
          <w:i/>
          <w:sz w:val="22"/>
          <w:szCs w:val="24"/>
        </w:rPr>
        <w:t>Pink Floyd</w:t>
      </w:r>
      <w:r w:rsidRPr="009D784E">
        <w:rPr>
          <w:rFonts w:ascii="Verdana" w:hAnsi="Verdana"/>
          <w:sz w:val="22"/>
          <w:szCs w:val="24"/>
        </w:rPr>
        <w:t xml:space="preserve">. </w:t>
      </w:r>
    </w:p>
    <w:p w14:paraId="767C0EFE"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Atentos às oportunidades de mercado e ao crescimento do país, começaram a diversificar as suas atividades atuando no mercado corporativo e nos grandes eventos esportivos. Investiram muitos recursos, incluindo a construção de galpões para fabricação de cenários e tubulares para palcos e arquibancadas. Logo começaram a colher os frutos desse investimento, quando conseguiram um contrato de produção dos jogos Panamericanos do Rio de Janeiro em 2007, fato que os deixou ainda mais esperançosos com a realização da Copa do Mundo em 2014 e as Olimpíadas do Rio de Janeiro em 2016.</w:t>
      </w:r>
    </w:p>
    <w:p w14:paraId="10583085"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No entanto, apesar dos entendimentos iniciais, o contrato com o Comitê Organizador da Copa do Mundo foi perdido de última hora para uma produtora multinacional e com isso, toda infraestrutura de fabricação que foi ampliada ficou ociosa. O investimento total realizado em 2013 nas obras de adequação da planta de montagem foi de R$ 10 milhões. Controlar toda a cadeia do processo de produção de um evento, por possuir estrutura própria, proporcionava à XYZ Live um grande diferencial competitivo na formação do seu preço, no entanto, o alto investimento nas novas instalações provocou o endividamento da empresa.</w:t>
      </w:r>
    </w:p>
    <w:p w14:paraId="224A16BD" w14:textId="77777777" w:rsidR="004C06F0" w:rsidRPr="009D784E" w:rsidRDefault="004C06F0" w:rsidP="00417426">
      <w:pPr>
        <w:spacing w:before="100" w:beforeAutospacing="1" w:after="100" w:afterAutospacing="1"/>
        <w:ind w:firstLine="708"/>
        <w:rPr>
          <w:rFonts w:ascii="Verdana" w:hAnsi="Verdana"/>
          <w:sz w:val="22"/>
          <w:szCs w:val="24"/>
        </w:rPr>
      </w:pPr>
      <w:r w:rsidRPr="009D784E">
        <w:rPr>
          <w:rFonts w:ascii="Verdana" w:hAnsi="Verdana"/>
          <w:sz w:val="22"/>
          <w:szCs w:val="24"/>
        </w:rPr>
        <w:t xml:space="preserve">Com isso a necessidade de conseguir um grande contrato, e que o mesmo não provocasse prejuízo, era de extrema necessidade para a empresa. Caso esse </w:t>
      </w:r>
      <w:r w:rsidRPr="009D784E">
        <w:rPr>
          <w:rFonts w:ascii="Verdana" w:hAnsi="Verdana"/>
          <w:sz w:val="22"/>
          <w:szCs w:val="24"/>
        </w:rPr>
        <w:lastRenderedPageBreak/>
        <w:t>contrato fosse conquistado, os resultados desse projeto estariam no radar dos dois sócios.</w:t>
      </w:r>
    </w:p>
    <w:p w14:paraId="0F5721E3" w14:textId="77777777" w:rsidR="004C06F0" w:rsidRPr="009D784E" w:rsidRDefault="004C06F0" w:rsidP="004C06F0">
      <w:pPr>
        <w:spacing w:before="100" w:beforeAutospacing="1" w:after="100" w:afterAutospacing="1"/>
        <w:rPr>
          <w:rFonts w:ascii="Verdana" w:hAnsi="Verdana"/>
          <w:b/>
          <w:sz w:val="22"/>
          <w:szCs w:val="24"/>
        </w:rPr>
      </w:pPr>
    </w:p>
    <w:p w14:paraId="1CBBB10C" w14:textId="77777777" w:rsidR="00417426" w:rsidRPr="009D784E" w:rsidRDefault="00417426" w:rsidP="004C06F0">
      <w:pPr>
        <w:spacing w:before="100" w:beforeAutospacing="1" w:after="100" w:afterAutospacing="1"/>
        <w:rPr>
          <w:rFonts w:ascii="Verdana" w:hAnsi="Verdana"/>
          <w:b/>
          <w:sz w:val="22"/>
          <w:szCs w:val="24"/>
        </w:rPr>
      </w:pPr>
    </w:p>
    <w:p w14:paraId="6783D9F2" w14:textId="77777777" w:rsidR="00417426" w:rsidRPr="009D784E" w:rsidRDefault="00417426" w:rsidP="004C06F0">
      <w:pPr>
        <w:spacing w:before="100" w:beforeAutospacing="1" w:after="100" w:afterAutospacing="1"/>
        <w:rPr>
          <w:rFonts w:ascii="Verdana" w:hAnsi="Verdana"/>
          <w:b/>
          <w:sz w:val="22"/>
          <w:szCs w:val="24"/>
        </w:rPr>
      </w:pPr>
    </w:p>
    <w:p w14:paraId="484D08C8" w14:textId="77777777" w:rsidR="004C06F0" w:rsidRPr="009D784E" w:rsidRDefault="004C06F0" w:rsidP="004C06F0">
      <w:pPr>
        <w:spacing w:before="100" w:beforeAutospacing="1" w:after="100" w:afterAutospacing="1"/>
        <w:rPr>
          <w:rFonts w:ascii="Verdana" w:hAnsi="Verdana"/>
          <w:b/>
          <w:sz w:val="22"/>
          <w:szCs w:val="24"/>
        </w:rPr>
      </w:pPr>
      <w:r w:rsidRPr="009D784E">
        <w:rPr>
          <w:rFonts w:ascii="Verdana" w:hAnsi="Verdana"/>
          <w:b/>
          <w:sz w:val="22"/>
          <w:szCs w:val="24"/>
        </w:rPr>
        <w:t>O projeto</w:t>
      </w:r>
    </w:p>
    <w:p w14:paraId="4E56C1C3"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Possuir uma vasta experiência em concertos de rock, foi o maior diferencial para a escolha da XYZ Live para o projeto do show do Paul McCartney no Brasil. O contrato foi assinado em dezembro de 2013, depois de uma longa negociação dos valores baseada no escopo do contrato, logo depois dos sócios da empresa terem recebido a notícia que perderam o contrato com o Comitê Organizador da Copa do Mundo. O projeto não seria a salvação financeira da XYZ Live, mas foi um alento diante da péssima notícia recebida no final do ano.</w:t>
      </w:r>
    </w:p>
    <w:p w14:paraId="71543F43"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Carlos Martins, um produtor contratado recentemente da maior concorrente, foi escolhido para ser o gerente do projeto. Sua experiência na produção da última edição Rock in Rio em 2013, foi o fator que mais pesou na decisão dos sócios.</w:t>
      </w:r>
    </w:p>
    <w:p w14:paraId="480BDCFC"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Segundo os sócios, um ponto de atenção seria a sua falta de experiência com um cliente corporativo, que nesse caso havia contratado a XYZ Live para promover um evento que tinha um forte cunho institucional. No entanto, João Paulo e Tito afirmaram em reunião, que Carlos estaria amparado pelos próprios sócios, nas questões mais delicadas que envolvessem o planejamento e a execução desse projeto.</w:t>
      </w:r>
    </w:p>
    <w:p w14:paraId="0A297BE7"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Com o contrato assinado, o projeto estava autorizado para se iniciar em janeiro de 2014. Não havia tempo a perder, pois seriam apenas 11 meses até o grande dia 25 de novembro de 2014 – aniversário de 100 anos do banco.</w:t>
      </w:r>
    </w:p>
    <w:p w14:paraId="748303EA" w14:textId="77777777" w:rsidR="004C06F0" w:rsidRPr="009D784E" w:rsidRDefault="004C06F0" w:rsidP="004C06F0">
      <w:pPr>
        <w:spacing w:before="100" w:beforeAutospacing="1" w:after="100" w:afterAutospacing="1"/>
        <w:ind w:firstLine="708"/>
        <w:rPr>
          <w:rFonts w:ascii="Verdana" w:hAnsi="Verdana"/>
          <w:b/>
          <w:sz w:val="22"/>
          <w:szCs w:val="24"/>
        </w:rPr>
      </w:pPr>
      <w:r w:rsidRPr="009D784E">
        <w:rPr>
          <w:rFonts w:ascii="Verdana" w:hAnsi="Verdana"/>
          <w:sz w:val="22"/>
          <w:szCs w:val="24"/>
        </w:rPr>
        <w:t>O primeiro desafio seria planejar o projeto. A governança dentro dos projetos na XYZ Live nunca foi uma qualidade a ser destacada. Não havia cultura de planejamento, tampouco a disciplina no monitoramento e controle dos projetos. O modelo de alocação de recursos não possuía metodologia e quando o orçamento estourava, os sócios decidiam simplesmente alocar recursos mais baratos e chegar pelo menos próximo da meta de resultado financeiro do contrato.</w:t>
      </w:r>
    </w:p>
    <w:p w14:paraId="613A0E49"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 xml:space="preserve">Outro fator de preocupação para o gerente de projeto foi que as promessas de apoio por parte dos sócios, na fase de planejamento do evento, foram esquecidas e Carlos começou a enfrentar as primeiras dificuldades. Os antigos gerentes de projeto da empresa com experiência em eventos como esse, ou foram demitidos depois do cancelamento do contrato da Copa do Mundo, ou estavam alocados em outros projetos. </w:t>
      </w:r>
    </w:p>
    <w:p w14:paraId="0B42DE1D"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lastRenderedPageBreak/>
        <w:t xml:space="preserve">Além de Carlos Martins, a equipe do projeto definida pelos sócios era composta de mais 5 pessoas, mas o gerente do projeto percebeu na primeira reunião que fora ele, ninguém mais tinha experiência com um evento desse porte. Mesmo assim, apesar das dificuldades percebidas por Carlos, a reunião de </w:t>
      </w:r>
      <w:r w:rsidRPr="009D784E">
        <w:rPr>
          <w:rFonts w:ascii="Verdana" w:hAnsi="Verdana"/>
          <w:i/>
          <w:sz w:val="22"/>
          <w:szCs w:val="24"/>
        </w:rPr>
        <w:t>kick-off</w:t>
      </w:r>
      <w:r w:rsidRPr="009D784E">
        <w:rPr>
          <w:rFonts w:ascii="Verdana" w:hAnsi="Verdana"/>
          <w:sz w:val="22"/>
          <w:szCs w:val="24"/>
        </w:rPr>
        <w:t xml:space="preserve"> foi extremamente produtiva, onde várias decisões foram tomadas e documentos do projeto foram produzidos, tais como a EAP (Estrutura Analítica do Projeto) com todos os entregáveis do contrato – figura 1 do anexo – e o orçamento do projeto baseado nesta EAP – figura 2. Um cronograma macro foi definido a partir dos dados da proposta que foi aprovada pelo cliente e da experiência do gerente do projeto – tabela 1 do anexo. Além disso, ficou definida a seguinte matriz de responsabilidades descrita na tabela 2 do anexo.</w:t>
      </w:r>
    </w:p>
    <w:p w14:paraId="1F4FBEFA" w14:textId="77777777" w:rsidR="004C06F0" w:rsidRPr="009D784E" w:rsidRDefault="004C06F0" w:rsidP="004C06F0">
      <w:pPr>
        <w:spacing w:before="100" w:beforeAutospacing="1" w:after="100" w:afterAutospacing="1"/>
        <w:rPr>
          <w:rFonts w:ascii="Verdana" w:hAnsi="Verdana"/>
          <w:sz w:val="22"/>
          <w:szCs w:val="24"/>
        </w:rPr>
      </w:pPr>
      <w:r w:rsidRPr="009D784E">
        <w:rPr>
          <w:rFonts w:ascii="Verdana" w:hAnsi="Verdana"/>
          <w:sz w:val="22"/>
          <w:szCs w:val="24"/>
        </w:rPr>
        <w:t xml:space="preserve"> </w:t>
      </w:r>
      <w:r w:rsidRPr="009D784E">
        <w:rPr>
          <w:rFonts w:ascii="Verdana" w:hAnsi="Verdana"/>
          <w:sz w:val="22"/>
          <w:szCs w:val="24"/>
        </w:rPr>
        <w:tab/>
        <w:t>Os próximos passos seriam o detalhamento do escopo e do cronograma, para somente depois estimar os custos reais do projeto. Enquanto isso, os sócios já começavam a cobrar feedback sobre a execução do projeto. Ainda era o início da segunda quinzena de janeiro, mas Carlos se viu obrigado a definir o orçamento do projeto, com a Curva S de custos, sem ter detalhado o escopo e o cronograma, a fim de suprir a demanda de informação dos sócios da empresa. Segundo os prognósticos do gerente do projeto, estava tudo tranquilo, pois o projeto seria entregue no orçamento previsto na fase de proposta.</w:t>
      </w:r>
    </w:p>
    <w:p w14:paraId="515E3863"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Como já havia um orçamento previsto, agora Carlos precisava adequar os documentos de projeto ao valor que tinha passado para os sócios. Por outro lado, ele sabia que se houvesse algum descompasso na curva de desembolsos, ele não poderia cortar demais os custos, pois correria o risco de perder a qualidade da entrega com um cliente tão exigente.</w:t>
      </w:r>
    </w:p>
    <w:p w14:paraId="26A61751" w14:textId="77777777" w:rsidR="004C06F0" w:rsidRPr="009D784E" w:rsidRDefault="004C06F0" w:rsidP="004C06F0">
      <w:pPr>
        <w:spacing w:before="100" w:beforeAutospacing="1" w:after="100" w:afterAutospacing="1"/>
        <w:ind w:firstLine="708"/>
        <w:rPr>
          <w:rFonts w:ascii="Verdana" w:hAnsi="Verdana"/>
          <w:b/>
          <w:sz w:val="22"/>
          <w:szCs w:val="24"/>
        </w:rPr>
      </w:pPr>
      <w:r w:rsidRPr="009D784E">
        <w:rPr>
          <w:rFonts w:ascii="Verdana" w:hAnsi="Verdana"/>
          <w:sz w:val="22"/>
          <w:szCs w:val="24"/>
        </w:rPr>
        <w:t>Os custos previstos estavam na ordem de R$ 5 milhões para esse projeto, divididos em montagem da infraestrutura (palco, iluminação, sonorização e acessos), mão de obra (equipe de staff), a produção do Back/Áreas VIP e por fim hospedagem/traslado dos músicos que representam 50%, 20%, 15% e 10% de todos os seus custos, sendo que o restante do orçamento ficou definido para contingências – 5% do total. Praticamente todas essas atividades são realizadas por terceiros contratados pela sua empresa, com a exceção da montagem que seria feita por estrutura própria.</w:t>
      </w:r>
    </w:p>
    <w:p w14:paraId="4CD940BD"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 xml:space="preserve">Os problemas começaram com o projeto de montagem. O engenheiro da equipe responsável pelo projeto, não considerou requisitos fundamentais para a estrutura de palco demandada pelo produtor de Paul McCartney, e sem o aval de Carlos Martins, autorizou a produção e corte das estruturas tubulares. Quando o gerente do projeto percebeu o erro, ordenou a parada imediata da produção dos tubulares, mas já havia gerado um prejuízo de aproximadamente R$ 500 mil. </w:t>
      </w:r>
    </w:p>
    <w:p w14:paraId="459562FC"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Outro ponto de atenção foi a supervalorização dos preços dos demais serviços como iluminação e sonorização em virtude da Copa do Mundo. Os fornecedores tinham aumentado os preços em virtude da grande demanda no período do megaevento e a concentração dos demais eventos no segundo semestre de 2014. Com isso, as estimativas realizadas no início do ano se tornaram inadequadas de acordo com o novo cenário apresentado.</w:t>
      </w:r>
    </w:p>
    <w:p w14:paraId="0F032C99"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lastRenderedPageBreak/>
        <w:t>No decorrer do projeto, mais problemas foram acometendo o controle de custos do projeto. O cliente começou a mudar a especificação de serviços, de acordo com o que ele considerava importante. Alterou por diversas vezes o layout, a estrutura das áreas VIP e os serviços que deveriam conter nesses espaços. Carlos tentou por diversas vezes propor aditivos contratuais para aumentar o valor do contrato, mas os sócios não permitiram por receio de contrariar e até perder o cliente.</w:t>
      </w:r>
    </w:p>
    <w:p w14:paraId="07D2B543"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A quantidade de recursos na equipe do projeto começou a ser comprometida. Juliana Ribeiro, a profissional mais experiente da equipe, e responsável por uma das áreas mais críticas do evento (back), descobriu que estava esperando um filho em março e em julho teve que entrar em licença médica por ser uma gravidez de risco, além das condições de salubridade do projeto já não serem tão favoráveis.</w:t>
      </w:r>
    </w:p>
    <w:p w14:paraId="39809059" w14:textId="77777777" w:rsidR="004C06F0" w:rsidRPr="009D784E" w:rsidRDefault="004C06F0" w:rsidP="004C06F0">
      <w:pPr>
        <w:spacing w:before="100" w:beforeAutospacing="1" w:after="100" w:afterAutospacing="1"/>
        <w:ind w:firstLine="708"/>
        <w:rPr>
          <w:rFonts w:ascii="Verdana" w:hAnsi="Verdana"/>
          <w:sz w:val="22"/>
          <w:szCs w:val="24"/>
        </w:rPr>
      </w:pPr>
      <w:r w:rsidRPr="009D784E">
        <w:rPr>
          <w:rFonts w:ascii="Verdana" w:hAnsi="Verdana"/>
          <w:sz w:val="22"/>
          <w:szCs w:val="24"/>
        </w:rPr>
        <w:t xml:space="preserve">No início de agosto, Carlos requisitou outro recurso para substituir Juliana e obteve uma negativa por parte dos sócios, tendo em vista que a previsão de custos do projeto já não era tão favorável como tinha sido sinalizado no início do projeto. O orçamento até aquele momento estava 50% acima do estimado, comprometido com os serviços que deveriam ser contratados e tinham preços diferentes dos valores estimados no início do projeto, bem como as falhas de execução, como aquelas que ocorreram na fabricação das estruturas tubulares. </w:t>
      </w:r>
    </w:p>
    <w:p w14:paraId="142E8B57" w14:textId="77777777" w:rsidR="004C06F0" w:rsidRPr="009D784E" w:rsidRDefault="004C06F0" w:rsidP="004C06F0">
      <w:pPr>
        <w:spacing w:before="100" w:beforeAutospacing="1" w:after="100" w:afterAutospacing="1"/>
        <w:rPr>
          <w:rFonts w:ascii="Verdana" w:hAnsi="Verdana"/>
          <w:b/>
          <w:sz w:val="22"/>
          <w:szCs w:val="24"/>
        </w:rPr>
      </w:pPr>
      <w:r w:rsidRPr="009D784E">
        <w:rPr>
          <w:rFonts w:ascii="Verdana" w:hAnsi="Verdana"/>
          <w:b/>
          <w:sz w:val="22"/>
          <w:szCs w:val="24"/>
        </w:rPr>
        <w:t>A tomada de decisão</w:t>
      </w:r>
    </w:p>
    <w:p w14:paraId="58A43663" w14:textId="77777777" w:rsidR="004C06F0" w:rsidRPr="009D784E" w:rsidRDefault="004C06F0" w:rsidP="004C06F0">
      <w:pPr>
        <w:spacing w:before="100" w:beforeAutospacing="1" w:after="100" w:afterAutospacing="1"/>
        <w:ind w:firstLine="410"/>
        <w:rPr>
          <w:rFonts w:ascii="Verdana" w:hAnsi="Verdana"/>
          <w:sz w:val="22"/>
          <w:szCs w:val="24"/>
        </w:rPr>
      </w:pPr>
      <w:r w:rsidRPr="009D784E">
        <w:rPr>
          <w:rFonts w:ascii="Verdana" w:hAnsi="Verdana"/>
          <w:sz w:val="22"/>
          <w:szCs w:val="24"/>
        </w:rPr>
        <w:t>Carlos Martins, gerente de projetos da XYZ Live, responsável pela produção do show de Paul McCartney no Allianz Parque em novembro de 2014, estava com sérios problemas. Estamos em agosto de 2014, o orçamento do projeto estava comprometido com uma série de fatores que vinham desde:</w:t>
      </w:r>
    </w:p>
    <w:p w14:paraId="2EC74D22" w14:textId="77777777" w:rsidR="004C06F0" w:rsidRPr="009D784E" w:rsidRDefault="004C06F0" w:rsidP="004C06F0">
      <w:pPr>
        <w:pStyle w:val="PargrafodaLista"/>
        <w:numPr>
          <w:ilvl w:val="0"/>
          <w:numId w:val="50"/>
        </w:numPr>
        <w:spacing w:before="100" w:beforeAutospacing="1" w:after="100" w:afterAutospacing="1"/>
        <w:contextualSpacing/>
        <w:rPr>
          <w:rFonts w:ascii="Verdana" w:hAnsi="Verdana"/>
          <w:sz w:val="22"/>
          <w:szCs w:val="24"/>
        </w:rPr>
      </w:pPr>
      <w:r w:rsidRPr="009D784E">
        <w:rPr>
          <w:rFonts w:ascii="Verdana" w:hAnsi="Verdana"/>
          <w:sz w:val="22"/>
          <w:szCs w:val="24"/>
        </w:rPr>
        <w:t>Perdas causadas pela fabricação de estruturas de palco fora das especificações do cliente;</w:t>
      </w:r>
    </w:p>
    <w:p w14:paraId="2EE6CAAC" w14:textId="77777777" w:rsidR="004C06F0" w:rsidRPr="009D784E" w:rsidRDefault="004C06F0" w:rsidP="004C06F0">
      <w:pPr>
        <w:pStyle w:val="PargrafodaLista"/>
        <w:numPr>
          <w:ilvl w:val="0"/>
          <w:numId w:val="50"/>
        </w:numPr>
        <w:spacing w:before="100" w:beforeAutospacing="1" w:after="100" w:afterAutospacing="1"/>
        <w:contextualSpacing/>
        <w:rPr>
          <w:rFonts w:ascii="Verdana" w:hAnsi="Verdana"/>
          <w:sz w:val="22"/>
          <w:szCs w:val="24"/>
        </w:rPr>
      </w:pPr>
      <w:r w:rsidRPr="009D784E">
        <w:rPr>
          <w:rFonts w:ascii="Verdana" w:hAnsi="Verdana"/>
          <w:sz w:val="22"/>
          <w:szCs w:val="24"/>
        </w:rPr>
        <w:t>Preços praticados pelos fornecedores bem maiores que os valores estimados por ele no início do projeto;</w:t>
      </w:r>
    </w:p>
    <w:p w14:paraId="66FA0099" w14:textId="77777777" w:rsidR="004C06F0" w:rsidRPr="009D784E" w:rsidRDefault="004C06F0" w:rsidP="004C06F0">
      <w:pPr>
        <w:pStyle w:val="PargrafodaLista"/>
        <w:numPr>
          <w:ilvl w:val="0"/>
          <w:numId w:val="50"/>
        </w:numPr>
        <w:spacing w:before="100" w:beforeAutospacing="1" w:after="100" w:afterAutospacing="1"/>
        <w:contextualSpacing/>
        <w:rPr>
          <w:rFonts w:ascii="Verdana" w:hAnsi="Verdana"/>
          <w:sz w:val="22"/>
          <w:szCs w:val="24"/>
        </w:rPr>
      </w:pPr>
      <w:r w:rsidRPr="009D784E">
        <w:rPr>
          <w:rFonts w:ascii="Verdana" w:hAnsi="Verdana"/>
          <w:sz w:val="22"/>
          <w:szCs w:val="24"/>
        </w:rPr>
        <w:t>Alterações no escopo do contrato demandadas pelo cliente;</w:t>
      </w:r>
    </w:p>
    <w:p w14:paraId="1FF5DECD" w14:textId="77777777" w:rsidR="004C06F0" w:rsidRPr="009D784E" w:rsidRDefault="004C06F0" w:rsidP="004C06F0">
      <w:pPr>
        <w:pStyle w:val="PargrafodaLista"/>
        <w:numPr>
          <w:ilvl w:val="0"/>
          <w:numId w:val="50"/>
        </w:numPr>
        <w:spacing w:before="100" w:beforeAutospacing="1" w:after="100" w:afterAutospacing="1"/>
        <w:contextualSpacing/>
        <w:rPr>
          <w:rFonts w:ascii="Verdana" w:hAnsi="Verdana"/>
          <w:sz w:val="22"/>
          <w:szCs w:val="24"/>
        </w:rPr>
      </w:pPr>
      <w:r w:rsidRPr="009D784E">
        <w:rPr>
          <w:rFonts w:ascii="Verdana" w:hAnsi="Verdana"/>
          <w:sz w:val="22"/>
          <w:szCs w:val="24"/>
        </w:rPr>
        <w:t>Atrasos nas atividades e possibilidade de falta de entrega de algum item do contrato que poderiam gerar multa por parte do cliente.</w:t>
      </w:r>
    </w:p>
    <w:p w14:paraId="3671238F" w14:textId="77777777" w:rsidR="004C06F0" w:rsidRPr="009D784E" w:rsidRDefault="004C06F0" w:rsidP="004C06F0">
      <w:pPr>
        <w:spacing w:before="100" w:beforeAutospacing="1" w:after="100" w:afterAutospacing="1"/>
        <w:ind w:firstLine="360"/>
        <w:rPr>
          <w:rFonts w:ascii="Verdana" w:hAnsi="Verdana"/>
          <w:sz w:val="22"/>
          <w:szCs w:val="24"/>
        </w:rPr>
      </w:pPr>
      <w:r w:rsidRPr="009D784E">
        <w:rPr>
          <w:rFonts w:ascii="Verdana" w:hAnsi="Verdana"/>
          <w:sz w:val="22"/>
          <w:szCs w:val="24"/>
        </w:rPr>
        <w:t>De acordo com as projeções atualizadas, os custos do projeto poderiam chegar ao patamar de R$ 7,8 milhões, excedendo o valor do contrato e provocando um prejuízo de R$ 800 mil reais para a XYZ Live. Sendo assim, Carlos Martins deveria tomar algumas decisões muito difíceis para retomar o controle do projeto e não tinha muito tempo a perder, pois a manutenção desse quadro poderia gerar um grande prejuízo para a sua empresa e lhe custar o seu emprego.</w:t>
      </w:r>
    </w:p>
    <w:p w14:paraId="2D6DEA8F" w14:textId="77777777" w:rsidR="004C06F0" w:rsidRPr="009D784E" w:rsidRDefault="004C06F0" w:rsidP="004C06F0">
      <w:pPr>
        <w:pStyle w:val="PargrafodaLista"/>
        <w:numPr>
          <w:ilvl w:val="0"/>
          <w:numId w:val="51"/>
        </w:numPr>
        <w:spacing w:before="100" w:beforeAutospacing="1" w:after="100" w:afterAutospacing="1"/>
        <w:contextualSpacing/>
        <w:rPr>
          <w:rFonts w:ascii="Verdana" w:hAnsi="Verdana"/>
          <w:sz w:val="22"/>
          <w:szCs w:val="24"/>
        </w:rPr>
      </w:pPr>
      <w:r w:rsidRPr="009D784E">
        <w:rPr>
          <w:rFonts w:ascii="Verdana" w:hAnsi="Verdana"/>
          <w:sz w:val="22"/>
          <w:szCs w:val="24"/>
        </w:rPr>
        <w:t>Quais seriam as alternativas para resolver essa questão?</w:t>
      </w:r>
    </w:p>
    <w:p w14:paraId="6CCC3FF8" w14:textId="77777777" w:rsidR="004C06F0" w:rsidRPr="009D784E" w:rsidRDefault="004C06F0" w:rsidP="004C06F0">
      <w:pPr>
        <w:pStyle w:val="PargrafodaLista"/>
        <w:numPr>
          <w:ilvl w:val="0"/>
          <w:numId w:val="51"/>
        </w:numPr>
        <w:spacing w:before="100" w:beforeAutospacing="1" w:after="100" w:afterAutospacing="1"/>
        <w:contextualSpacing/>
        <w:rPr>
          <w:rFonts w:ascii="Verdana" w:hAnsi="Verdana"/>
          <w:sz w:val="22"/>
          <w:szCs w:val="24"/>
        </w:rPr>
      </w:pPr>
      <w:r w:rsidRPr="009D784E">
        <w:rPr>
          <w:rFonts w:ascii="Verdana" w:hAnsi="Verdana"/>
          <w:sz w:val="22"/>
          <w:szCs w:val="24"/>
        </w:rPr>
        <w:t>O que Carlos Martins deveria ter feito diferente para não se encontrar nessa situação?</w:t>
      </w:r>
    </w:p>
    <w:p w14:paraId="72BF0CFE" w14:textId="77777777" w:rsidR="004C06F0" w:rsidRPr="009D784E" w:rsidRDefault="004C06F0" w:rsidP="004C06F0">
      <w:pPr>
        <w:spacing w:before="100" w:beforeAutospacing="1" w:after="100" w:afterAutospacing="1"/>
        <w:rPr>
          <w:rFonts w:ascii="Verdana" w:hAnsi="Verdana"/>
          <w:sz w:val="22"/>
          <w:szCs w:val="24"/>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5947"/>
      </w:tblGrid>
      <w:tr w:rsidR="004C06F0" w:rsidRPr="009D784E" w14:paraId="3D07E709" w14:textId="77777777" w:rsidTr="007C63C9">
        <w:trPr>
          <w:jc w:val="center"/>
        </w:trPr>
        <w:tc>
          <w:tcPr>
            <w:tcW w:w="8494" w:type="dxa"/>
            <w:gridSpan w:val="2"/>
          </w:tcPr>
          <w:p w14:paraId="26626EE0"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lastRenderedPageBreak/>
              <w:t>Assista os vídeos do Paul McCartney</w:t>
            </w:r>
          </w:p>
          <w:p w14:paraId="294451EE" w14:textId="77777777" w:rsidR="004C06F0" w:rsidRPr="009D784E" w:rsidRDefault="004C06F0" w:rsidP="007C63C9">
            <w:pPr>
              <w:spacing w:before="100" w:beforeAutospacing="1" w:after="100" w:afterAutospacing="1"/>
              <w:rPr>
                <w:rFonts w:ascii="Verdana" w:hAnsi="Verdana"/>
                <w:sz w:val="22"/>
                <w:szCs w:val="24"/>
              </w:rPr>
            </w:pPr>
          </w:p>
        </w:tc>
      </w:tr>
      <w:tr w:rsidR="004C06F0" w:rsidRPr="009D784E" w14:paraId="76792E52" w14:textId="77777777" w:rsidTr="007C63C9">
        <w:trPr>
          <w:jc w:val="center"/>
        </w:trPr>
        <w:tc>
          <w:tcPr>
            <w:tcW w:w="2547" w:type="dxa"/>
          </w:tcPr>
          <w:p w14:paraId="73371A5C" w14:textId="77777777" w:rsidR="004C06F0" w:rsidRPr="009D784E" w:rsidRDefault="004C06F0" w:rsidP="007C63C9">
            <w:pPr>
              <w:spacing w:before="100" w:beforeAutospacing="1" w:after="100" w:afterAutospacing="1"/>
              <w:jc w:val="center"/>
              <w:rPr>
                <w:rFonts w:ascii="Verdana" w:hAnsi="Verdana"/>
                <w:sz w:val="22"/>
                <w:szCs w:val="24"/>
              </w:rPr>
            </w:pPr>
            <w:r w:rsidRPr="009D784E">
              <w:rPr>
                <w:rFonts w:ascii="Verdana" w:hAnsi="Verdana"/>
                <w:sz w:val="22"/>
                <w:szCs w:val="24"/>
              </w:rPr>
              <w:drawing>
                <wp:inline distT="0" distB="0" distL="0" distR="0" wp14:anchorId="70D0E92F" wp14:editId="198E91B5">
                  <wp:extent cx="1247775" cy="12477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c_qr_code_without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tc>
        <w:tc>
          <w:tcPr>
            <w:tcW w:w="5947" w:type="dxa"/>
            <w:vAlign w:val="center"/>
          </w:tcPr>
          <w:p w14:paraId="23FB3050" w14:textId="77777777" w:rsidR="004C06F0" w:rsidRPr="009D784E" w:rsidRDefault="00A36812" w:rsidP="007C63C9">
            <w:pPr>
              <w:spacing w:before="100" w:beforeAutospacing="1" w:after="100" w:afterAutospacing="1"/>
              <w:rPr>
                <w:rFonts w:ascii="Verdana" w:hAnsi="Verdana"/>
                <w:sz w:val="22"/>
                <w:szCs w:val="24"/>
              </w:rPr>
            </w:pPr>
            <w:hyperlink r:id="rId9" w:history="1">
              <w:r w:rsidR="004C06F0" w:rsidRPr="009D784E">
                <w:rPr>
                  <w:rStyle w:val="Hyperlink"/>
                  <w:rFonts w:ascii="Verdana" w:hAnsi="Verdana"/>
                  <w:sz w:val="22"/>
                  <w:szCs w:val="24"/>
                </w:rPr>
                <w:t>https://goo.gl/mpD1Sk</w:t>
              </w:r>
            </w:hyperlink>
          </w:p>
        </w:tc>
      </w:tr>
      <w:tr w:rsidR="004C06F0" w:rsidRPr="009D784E" w14:paraId="70941358" w14:textId="77777777" w:rsidTr="007C63C9">
        <w:trPr>
          <w:jc w:val="center"/>
        </w:trPr>
        <w:tc>
          <w:tcPr>
            <w:tcW w:w="2547" w:type="dxa"/>
          </w:tcPr>
          <w:p w14:paraId="21F30803" w14:textId="77777777" w:rsidR="004C06F0" w:rsidRPr="009D784E" w:rsidRDefault="004C06F0" w:rsidP="007C63C9">
            <w:pPr>
              <w:spacing w:before="100" w:beforeAutospacing="1" w:after="100" w:afterAutospacing="1"/>
              <w:jc w:val="center"/>
              <w:rPr>
                <w:rFonts w:ascii="Verdana" w:hAnsi="Verdana"/>
                <w:sz w:val="22"/>
                <w:szCs w:val="24"/>
              </w:rPr>
            </w:pPr>
            <w:r w:rsidRPr="009D784E">
              <w:rPr>
                <w:rFonts w:ascii="Verdana" w:hAnsi="Verdana"/>
                <w:sz w:val="22"/>
                <w:szCs w:val="24"/>
              </w:rPr>
              <w:drawing>
                <wp:inline distT="0" distB="0" distL="0" distR="0" wp14:anchorId="0D789A4F" wp14:editId="66C47C19">
                  <wp:extent cx="1266825" cy="126682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c_qr_code_without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p>
        </w:tc>
        <w:tc>
          <w:tcPr>
            <w:tcW w:w="5947" w:type="dxa"/>
            <w:vAlign w:val="center"/>
          </w:tcPr>
          <w:p w14:paraId="03871743" w14:textId="77777777" w:rsidR="004C06F0" w:rsidRPr="009D784E" w:rsidRDefault="00A36812" w:rsidP="007C63C9">
            <w:pPr>
              <w:spacing w:before="100" w:beforeAutospacing="1" w:after="100" w:afterAutospacing="1"/>
              <w:rPr>
                <w:rFonts w:ascii="Verdana" w:hAnsi="Verdana"/>
                <w:sz w:val="22"/>
                <w:szCs w:val="24"/>
              </w:rPr>
            </w:pPr>
            <w:hyperlink r:id="rId11" w:history="1">
              <w:r w:rsidR="004C06F0" w:rsidRPr="009D784E">
                <w:rPr>
                  <w:rStyle w:val="Hyperlink"/>
                  <w:rFonts w:ascii="Verdana" w:hAnsi="Verdana"/>
                  <w:sz w:val="22"/>
                  <w:szCs w:val="24"/>
                </w:rPr>
                <w:t>https://goo.gl/xGShv4</w:t>
              </w:r>
            </w:hyperlink>
          </w:p>
        </w:tc>
      </w:tr>
    </w:tbl>
    <w:p w14:paraId="7BB70509" w14:textId="77777777" w:rsidR="004C06F0" w:rsidRPr="009D784E" w:rsidRDefault="004C06F0" w:rsidP="004C06F0">
      <w:pPr>
        <w:spacing w:before="100" w:beforeAutospacing="1" w:after="100" w:afterAutospacing="1"/>
        <w:rPr>
          <w:rFonts w:ascii="Verdana" w:hAnsi="Verdana"/>
          <w:b/>
          <w:sz w:val="22"/>
        </w:rPr>
        <w:sectPr w:rsidR="004C06F0" w:rsidRPr="009D784E" w:rsidSect="00E44C40">
          <w:headerReference w:type="default" r:id="rId12"/>
          <w:footerReference w:type="default" r:id="rId13"/>
          <w:pgSz w:w="11906" w:h="16838"/>
          <w:pgMar w:top="1701" w:right="1134" w:bottom="1134" w:left="1701" w:header="709" w:footer="709" w:gutter="0"/>
          <w:pgNumType w:start="30"/>
          <w:cols w:space="708"/>
          <w:docGrid w:linePitch="360"/>
        </w:sectPr>
      </w:pPr>
    </w:p>
    <w:p w14:paraId="37492407" w14:textId="77777777" w:rsidR="004C06F0" w:rsidRPr="009D784E" w:rsidRDefault="004C06F0" w:rsidP="004C06F0">
      <w:pPr>
        <w:spacing w:before="100" w:beforeAutospacing="1" w:after="100" w:afterAutospacing="1"/>
        <w:rPr>
          <w:rFonts w:ascii="Verdana" w:hAnsi="Verdana"/>
          <w:b/>
          <w:sz w:val="22"/>
        </w:rPr>
      </w:pPr>
      <w:r w:rsidRPr="009D784E">
        <w:rPr>
          <w:rFonts w:ascii="Verdana" w:hAnsi="Verdana"/>
          <w:b/>
          <w:sz w:val="22"/>
        </w:rPr>
        <w:lastRenderedPageBreak/>
        <w:t xml:space="preserve">Anexos </w:t>
      </w:r>
    </w:p>
    <w:p w14:paraId="0BF800D4" w14:textId="77777777" w:rsidR="004C06F0" w:rsidRPr="009D784E" w:rsidRDefault="004C06F0" w:rsidP="004C06F0">
      <w:pPr>
        <w:spacing w:before="100" w:beforeAutospacing="1" w:after="100" w:afterAutospacing="1"/>
        <w:jc w:val="left"/>
        <w:rPr>
          <w:rFonts w:ascii="Verdana" w:hAnsi="Verdana"/>
          <w:b/>
          <w:sz w:val="22"/>
        </w:rPr>
      </w:pPr>
      <w:r w:rsidRPr="009D784E">
        <w:rPr>
          <w:rFonts w:ascii="Verdana" w:hAnsi="Verdana"/>
          <w:b/>
          <w:sz w:val="22"/>
        </w:rPr>
        <w:t xml:space="preserve">Figura 1 – EAP (Estrutura Analítica do Projeto) </w:t>
      </w:r>
      <w:r w:rsidRPr="009D784E">
        <w:rPr>
          <w:rFonts w:ascii="Verdana" w:hAnsi="Verdana"/>
          <w:b/>
          <w:sz w:val="22"/>
        </w:rPr>
        <w:drawing>
          <wp:inline distT="0" distB="0" distL="0" distR="0" wp14:anchorId="1AD9BC27" wp14:editId="2E13DB51">
            <wp:extent cx="8237552" cy="4762832"/>
            <wp:effectExtent l="0" t="38100" r="0" b="1905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4448827" w14:textId="77777777" w:rsidR="004C06F0" w:rsidRPr="009D784E" w:rsidRDefault="004C06F0" w:rsidP="004C06F0">
      <w:pPr>
        <w:spacing w:before="100" w:beforeAutospacing="1" w:after="100" w:afterAutospacing="1"/>
        <w:rPr>
          <w:rFonts w:ascii="Verdana" w:hAnsi="Verdana"/>
          <w:b/>
          <w:sz w:val="22"/>
        </w:rPr>
      </w:pPr>
      <w:r w:rsidRPr="009D784E">
        <w:rPr>
          <w:rFonts w:ascii="Verdana" w:hAnsi="Verdana"/>
          <w:b/>
          <w:sz w:val="22"/>
        </w:rPr>
        <w:lastRenderedPageBreak/>
        <w:t>Figura 2 - Orçamento do Projeto por EAP</w:t>
      </w:r>
    </w:p>
    <w:p w14:paraId="1428106B" w14:textId="6521FE90" w:rsidR="004C06F0" w:rsidRPr="009D784E" w:rsidRDefault="004C06F0" w:rsidP="004C06F0">
      <w:pPr>
        <w:spacing w:before="100" w:beforeAutospacing="1" w:after="100" w:afterAutospacing="1"/>
        <w:rPr>
          <w:rFonts w:ascii="Verdana" w:hAnsi="Verdana"/>
          <w:b/>
          <w:sz w:val="22"/>
        </w:rPr>
      </w:pPr>
      <w:r w:rsidRPr="009D784E">
        <w:rPr>
          <w:rFonts w:ascii="Verdana" w:hAnsi="Verdana"/>
          <w:b/>
          <w:sz w:val="22"/>
        </w:rPr>
        <w:drawing>
          <wp:anchor distT="0" distB="0" distL="114300" distR="114300" simplePos="0" relativeHeight="251658240" behindDoc="0" locked="0" layoutInCell="1" allowOverlap="1" wp14:anchorId="4AD18047" wp14:editId="6232F311">
            <wp:simplePos x="897147" y="1431985"/>
            <wp:positionH relativeFrom="column">
              <wp:align>left</wp:align>
            </wp:positionH>
            <wp:positionV relativeFrom="paragraph">
              <wp:align>top</wp:align>
            </wp:positionV>
            <wp:extent cx="8037195" cy="4638675"/>
            <wp:effectExtent l="0" t="0" r="20955" b="9525"/>
            <wp:wrapSquare wrapText="bothSides"/>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r w:rsidRPr="009D784E">
        <w:rPr>
          <w:rFonts w:ascii="Verdana" w:hAnsi="Verdana"/>
          <w:b/>
          <w:sz w:val="22"/>
        </w:rPr>
        <w:br w:type="textWrapping" w:clear="all"/>
      </w:r>
    </w:p>
    <w:p w14:paraId="642FB8B8" w14:textId="77777777" w:rsidR="00180A63" w:rsidRPr="009D784E" w:rsidRDefault="00180A63" w:rsidP="004C06F0">
      <w:pPr>
        <w:spacing w:before="100" w:beforeAutospacing="1" w:after="100" w:afterAutospacing="1"/>
        <w:rPr>
          <w:rFonts w:ascii="Verdana" w:hAnsi="Verdana"/>
          <w:b/>
          <w:sz w:val="22"/>
        </w:rPr>
      </w:pPr>
    </w:p>
    <w:p w14:paraId="600AA0F3" w14:textId="77777777" w:rsidR="004C06F0" w:rsidRPr="009D784E" w:rsidRDefault="004C06F0" w:rsidP="004C06F0">
      <w:pPr>
        <w:spacing w:before="100" w:beforeAutospacing="1" w:after="100" w:afterAutospacing="1"/>
        <w:rPr>
          <w:rFonts w:ascii="Verdana" w:hAnsi="Verdana"/>
          <w:b/>
          <w:sz w:val="22"/>
        </w:rPr>
      </w:pPr>
      <w:r w:rsidRPr="009D784E">
        <w:rPr>
          <w:rFonts w:ascii="Verdana" w:hAnsi="Verdana"/>
          <w:b/>
          <w:sz w:val="22"/>
        </w:rPr>
        <w:lastRenderedPageBreak/>
        <w:t>Tabela 1 – Cronograma macro</w:t>
      </w:r>
    </w:p>
    <w:tbl>
      <w:tblPr>
        <w:tblW w:w="14381" w:type="dxa"/>
        <w:tblCellMar>
          <w:left w:w="70" w:type="dxa"/>
          <w:right w:w="70" w:type="dxa"/>
        </w:tblCellMar>
        <w:tblLook w:val="04A0" w:firstRow="1" w:lastRow="0" w:firstColumn="1" w:lastColumn="0" w:noHBand="0" w:noVBand="1"/>
      </w:tblPr>
      <w:tblGrid>
        <w:gridCol w:w="453"/>
        <w:gridCol w:w="4540"/>
        <w:gridCol w:w="1200"/>
        <w:gridCol w:w="1813"/>
        <w:gridCol w:w="1985"/>
        <w:gridCol w:w="1932"/>
        <w:gridCol w:w="2600"/>
      </w:tblGrid>
      <w:tr w:rsidR="004C06F0" w:rsidRPr="009D784E" w14:paraId="5C01A5F3" w14:textId="77777777" w:rsidTr="007C63C9">
        <w:trPr>
          <w:trHeight w:val="630"/>
        </w:trPr>
        <w:tc>
          <w:tcPr>
            <w:tcW w:w="38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2CD8071" w14:textId="77777777" w:rsidR="004C06F0" w:rsidRPr="009D784E" w:rsidRDefault="004C06F0" w:rsidP="007C63C9">
            <w:pPr>
              <w:spacing w:before="100" w:beforeAutospacing="1" w:after="100" w:afterAutospacing="1"/>
              <w:rPr>
                <w:rFonts w:ascii="Verdana" w:hAnsi="Verdana"/>
                <w:b/>
                <w:bCs/>
                <w:color w:val="FFFFFF"/>
                <w:sz w:val="22"/>
                <w:szCs w:val="24"/>
              </w:rPr>
            </w:pPr>
            <w:bookmarkStart w:id="4" w:name="RANGE!A1:G1"/>
            <w:r w:rsidRPr="009D784E">
              <w:rPr>
                <w:rFonts w:ascii="Verdana" w:hAnsi="Verdana"/>
                <w:b/>
                <w:bCs/>
                <w:color w:val="FFFFFF"/>
                <w:sz w:val="22"/>
                <w:szCs w:val="24"/>
              </w:rPr>
              <w:t>Id</w:t>
            </w:r>
            <w:bookmarkEnd w:id="4"/>
          </w:p>
        </w:tc>
        <w:tc>
          <w:tcPr>
            <w:tcW w:w="4540" w:type="dxa"/>
            <w:tcBorders>
              <w:top w:val="single" w:sz="4" w:space="0" w:color="auto"/>
              <w:left w:val="nil"/>
              <w:bottom w:val="single" w:sz="4" w:space="0" w:color="auto"/>
              <w:right w:val="single" w:sz="4" w:space="0" w:color="auto"/>
            </w:tcBorders>
            <w:shd w:val="clear" w:color="000000" w:fill="000000"/>
            <w:noWrap/>
            <w:vAlign w:val="center"/>
            <w:hideMark/>
          </w:tcPr>
          <w:p w14:paraId="70C533AF"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Nome</w:t>
            </w:r>
          </w:p>
        </w:tc>
        <w:tc>
          <w:tcPr>
            <w:tcW w:w="1200" w:type="dxa"/>
            <w:tcBorders>
              <w:top w:val="single" w:sz="4" w:space="0" w:color="auto"/>
              <w:left w:val="nil"/>
              <w:bottom w:val="single" w:sz="4" w:space="0" w:color="auto"/>
              <w:right w:val="single" w:sz="4" w:space="0" w:color="auto"/>
            </w:tcBorders>
            <w:shd w:val="clear" w:color="000000" w:fill="000000"/>
            <w:noWrap/>
            <w:vAlign w:val="center"/>
            <w:hideMark/>
          </w:tcPr>
          <w:p w14:paraId="585CA919"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Duração</w:t>
            </w:r>
          </w:p>
        </w:tc>
        <w:tc>
          <w:tcPr>
            <w:tcW w:w="1813" w:type="dxa"/>
            <w:tcBorders>
              <w:top w:val="single" w:sz="4" w:space="0" w:color="auto"/>
              <w:left w:val="nil"/>
              <w:bottom w:val="single" w:sz="4" w:space="0" w:color="auto"/>
              <w:right w:val="single" w:sz="4" w:space="0" w:color="auto"/>
            </w:tcBorders>
            <w:shd w:val="clear" w:color="000000" w:fill="000000"/>
            <w:noWrap/>
            <w:vAlign w:val="center"/>
            <w:hideMark/>
          </w:tcPr>
          <w:p w14:paraId="75D00CE7"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Início</w:t>
            </w:r>
          </w:p>
        </w:tc>
        <w:tc>
          <w:tcPr>
            <w:tcW w:w="1985" w:type="dxa"/>
            <w:tcBorders>
              <w:top w:val="single" w:sz="4" w:space="0" w:color="auto"/>
              <w:left w:val="nil"/>
              <w:bottom w:val="single" w:sz="4" w:space="0" w:color="auto"/>
              <w:right w:val="single" w:sz="4" w:space="0" w:color="auto"/>
            </w:tcBorders>
            <w:shd w:val="clear" w:color="000000" w:fill="000000"/>
            <w:noWrap/>
            <w:vAlign w:val="center"/>
            <w:hideMark/>
          </w:tcPr>
          <w:p w14:paraId="498BFE8A"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Término</w:t>
            </w:r>
          </w:p>
        </w:tc>
        <w:tc>
          <w:tcPr>
            <w:tcW w:w="1863" w:type="dxa"/>
            <w:tcBorders>
              <w:top w:val="single" w:sz="4" w:space="0" w:color="auto"/>
              <w:left w:val="nil"/>
              <w:bottom w:val="single" w:sz="4" w:space="0" w:color="auto"/>
              <w:right w:val="single" w:sz="4" w:space="0" w:color="auto"/>
            </w:tcBorders>
            <w:shd w:val="clear" w:color="000000" w:fill="000000"/>
            <w:noWrap/>
            <w:vAlign w:val="center"/>
            <w:hideMark/>
          </w:tcPr>
          <w:p w14:paraId="1AB0E175"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Predecessoras</w:t>
            </w:r>
          </w:p>
        </w:tc>
        <w:tc>
          <w:tcPr>
            <w:tcW w:w="2600" w:type="dxa"/>
            <w:tcBorders>
              <w:top w:val="single" w:sz="4" w:space="0" w:color="auto"/>
              <w:left w:val="nil"/>
              <w:bottom w:val="single" w:sz="4" w:space="0" w:color="auto"/>
              <w:right w:val="single" w:sz="4" w:space="0" w:color="auto"/>
            </w:tcBorders>
            <w:shd w:val="clear" w:color="000000" w:fill="000000"/>
            <w:vAlign w:val="center"/>
            <w:hideMark/>
          </w:tcPr>
          <w:p w14:paraId="0EC5F982" w14:textId="77777777" w:rsidR="004C06F0" w:rsidRPr="009D784E" w:rsidRDefault="004C06F0" w:rsidP="007C63C9">
            <w:pPr>
              <w:spacing w:before="100" w:beforeAutospacing="1" w:after="100" w:afterAutospacing="1"/>
              <w:jc w:val="center"/>
              <w:rPr>
                <w:rFonts w:ascii="Verdana" w:hAnsi="Verdana"/>
                <w:b/>
                <w:bCs/>
                <w:color w:val="FFFFFF"/>
                <w:sz w:val="22"/>
                <w:szCs w:val="24"/>
              </w:rPr>
            </w:pPr>
            <w:r w:rsidRPr="009D784E">
              <w:rPr>
                <w:rFonts w:ascii="Verdana" w:hAnsi="Verdana"/>
                <w:b/>
                <w:bCs/>
                <w:color w:val="FFFFFF"/>
                <w:sz w:val="22"/>
                <w:szCs w:val="24"/>
              </w:rPr>
              <w:t>Nível da estrutura de tópicos</w:t>
            </w:r>
          </w:p>
        </w:tc>
      </w:tr>
      <w:tr w:rsidR="004C06F0" w:rsidRPr="009D784E" w14:paraId="3DA98690"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46483E2F"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w:t>
            </w:r>
          </w:p>
        </w:tc>
        <w:tc>
          <w:tcPr>
            <w:tcW w:w="4540" w:type="dxa"/>
            <w:tcBorders>
              <w:top w:val="nil"/>
              <w:left w:val="nil"/>
              <w:bottom w:val="single" w:sz="4" w:space="0" w:color="auto"/>
              <w:right w:val="single" w:sz="4" w:space="0" w:color="auto"/>
            </w:tcBorders>
            <w:shd w:val="clear" w:color="auto" w:fill="auto"/>
            <w:noWrap/>
            <w:vAlign w:val="center"/>
            <w:hideMark/>
          </w:tcPr>
          <w:p w14:paraId="5C8661EC"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Paul McCartney Concert</w:t>
            </w:r>
          </w:p>
        </w:tc>
        <w:tc>
          <w:tcPr>
            <w:tcW w:w="1200" w:type="dxa"/>
            <w:tcBorders>
              <w:top w:val="nil"/>
              <w:left w:val="nil"/>
              <w:bottom w:val="single" w:sz="4" w:space="0" w:color="auto"/>
              <w:right w:val="single" w:sz="4" w:space="0" w:color="auto"/>
            </w:tcBorders>
            <w:shd w:val="clear" w:color="auto" w:fill="auto"/>
            <w:noWrap/>
            <w:vAlign w:val="center"/>
            <w:hideMark/>
          </w:tcPr>
          <w:p w14:paraId="2A677433"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231 dias</w:t>
            </w:r>
          </w:p>
        </w:tc>
        <w:tc>
          <w:tcPr>
            <w:tcW w:w="1813" w:type="dxa"/>
            <w:tcBorders>
              <w:top w:val="nil"/>
              <w:left w:val="nil"/>
              <w:bottom w:val="single" w:sz="4" w:space="0" w:color="auto"/>
              <w:right w:val="single" w:sz="4" w:space="0" w:color="auto"/>
            </w:tcBorders>
            <w:shd w:val="clear" w:color="auto" w:fill="auto"/>
            <w:noWrap/>
            <w:vAlign w:val="center"/>
            <w:hideMark/>
          </w:tcPr>
          <w:p w14:paraId="5DE19DB8"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10/01/14 09:00</w:t>
            </w:r>
          </w:p>
        </w:tc>
        <w:tc>
          <w:tcPr>
            <w:tcW w:w="1985" w:type="dxa"/>
            <w:tcBorders>
              <w:top w:val="nil"/>
              <w:left w:val="nil"/>
              <w:bottom w:val="single" w:sz="4" w:space="0" w:color="auto"/>
              <w:right w:val="single" w:sz="4" w:space="0" w:color="auto"/>
            </w:tcBorders>
            <w:shd w:val="clear" w:color="auto" w:fill="auto"/>
            <w:noWrap/>
            <w:vAlign w:val="center"/>
            <w:hideMark/>
          </w:tcPr>
          <w:p w14:paraId="336C89D7"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28/11/14 18:00</w:t>
            </w:r>
          </w:p>
        </w:tc>
        <w:tc>
          <w:tcPr>
            <w:tcW w:w="1863" w:type="dxa"/>
            <w:tcBorders>
              <w:top w:val="nil"/>
              <w:left w:val="nil"/>
              <w:bottom w:val="single" w:sz="4" w:space="0" w:color="auto"/>
              <w:right w:val="single" w:sz="4" w:space="0" w:color="auto"/>
            </w:tcBorders>
            <w:shd w:val="clear" w:color="auto" w:fill="auto"/>
            <w:noWrap/>
            <w:vAlign w:val="center"/>
            <w:hideMark/>
          </w:tcPr>
          <w:p w14:paraId="65F0C975"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616D6ADD" w14:textId="77777777" w:rsidR="004C06F0" w:rsidRPr="009D784E" w:rsidRDefault="004C06F0" w:rsidP="007C63C9">
            <w:pPr>
              <w:spacing w:before="100" w:beforeAutospacing="1" w:after="100" w:afterAutospacing="1"/>
              <w:jc w:val="center"/>
              <w:rPr>
                <w:rFonts w:ascii="Verdana" w:hAnsi="Verdana"/>
                <w:b/>
                <w:bCs/>
                <w:color w:val="000000"/>
                <w:sz w:val="22"/>
                <w:szCs w:val="24"/>
              </w:rPr>
            </w:pPr>
            <w:r w:rsidRPr="009D784E">
              <w:rPr>
                <w:rFonts w:ascii="Verdana" w:hAnsi="Verdana"/>
                <w:b/>
                <w:bCs/>
                <w:color w:val="000000"/>
                <w:sz w:val="22"/>
                <w:szCs w:val="24"/>
              </w:rPr>
              <w:t>1</w:t>
            </w:r>
          </w:p>
        </w:tc>
      </w:tr>
      <w:tr w:rsidR="004C06F0" w:rsidRPr="009D784E" w14:paraId="560B74DC"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2B9C19D5"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w:t>
            </w:r>
          </w:p>
        </w:tc>
        <w:tc>
          <w:tcPr>
            <w:tcW w:w="4540" w:type="dxa"/>
            <w:tcBorders>
              <w:top w:val="nil"/>
              <w:left w:val="nil"/>
              <w:bottom w:val="single" w:sz="4" w:space="0" w:color="auto"/>
              <w:right w:val="single" w:sz="4" w:space="0" w:color="auto"/>
            </w:tcBorders>
            <w:shd w:val="clear" w:color="auto" w:fill="auto"/>
            <w:noWrap/>
            <w:vAlign w:val="center"/>
            <w:hideMark/>
          </w:tcPr>
          <w:p w14:paraId="1E97B9DA"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Gerenciamento do Projeto</w:t>
            </w:r>
          </w:p>
        </w:tc>
        <w:tc>
          <w:tcPr>
            <w:tcW w:w="1200" w:type="dxa"/>
            <w:tcBorders>
              <w:top w:val="nil"/>
              <w:left w:val="nil"/>
              <w:bottom w:val="single" w:sz="4" w:space="0" w:color="auto"/>
              <w:right w:val="single" w:sz="4" w:space="0" w:color="auto"/>
            </w:tcBorders>
            <w:shd w:val="clear" w:color="auto" w:fill="auto"/>
            <w:noWrap/>
            <w:vAlign w:val="center"/>
            <w:hideMark/>
          </w:tcPr>
          <w:p w14:paraId="3DC19FE3"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 dia</w:t>
            </w:r>
          </w:p>
        </w:tc>
        <w:tc>
          <w:tcPr>
            <w:tcW w:w="1813" w:type="dxa"/>
            <w:tcBorders>
              <w:top w:val="nil"/>
              <w:left w:val="nil"/>
              <w:bottom w:val="single" w:sz="4" w:space="0" w:color="auto"/>
              <w:right w:val="single" w:sz="4" w:space="0" w:color="auto"/>
            </w:tcBorders>
            <w:shd w:val="clear" w:color="auto" w:fill="auto"/>
            <w:noWrap/>
            <w:vAlign w:val="center"/>
            <w:hideMark/>
          </w:tcPr>
          <w:p w14:paraId="481F8A13"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10/01/14 09:00</w:t>
            </w:r>
          </w:p>
        </w:tc>
        <w:tc>
          <w:tcPr>
            <w:tcW w:w="1985" w:type="dxa"/>
            <w:tcBorders>
              <w:top w:val="nil"/>
              <w:left w:val="nil"/>
              <w:bottom w:val="single" w:sz="4" w:space="0" w:color="auto"/>
              <w:right w:val="single" w:sz="4" w:space="0" w:color="auto"/>
            </w:tcBorders>
            <w:shd w:val="clear" w:color="auto" w:fill="auto"/>
            <w:noWrap/>
            <w:vAlign w:val="center"/>
            <w:hideMark/>
          </w:tcPr>
          <w:p w14:paraId="7D00E718"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10/01/14 18:00</w:t>
            </w:r>
          </w:p>
        </w:tc>
        <w:tc>
          <w:tcPr>
            <w:tcW w:w="1863" w:type="dxa"/>
            <w:tcBorders>
              <w:top w:val="nil"/>
              <w:left w:val="nil"/>
              <w:bottom w:val="single" w:sz="4" w:space="0" w:color="auto"/>
              <w:right w:val="single" w:sz="4" w:space="0" w:color="auto"/>
            </w:tcBorders>
            <w:shd w:val="clear" w:color="auto" w:fill="auto"/>
            <w:noWrap/>
            <w:vAlign w:val="center"/>
            <w:hideMark/>
          </w:tcPr>
          <w:p w14:paraId="26AE8F03"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11B13358" w14:textId="77777777" w:rsidR="004C06F0" w:rsidRPr="009D784E" w:rsidRDefault="004C06F0" w:rsidP="007C63C9">
            <w:pPr>
              <w:spacing w:before="100" w:beforeAutospacing="1" w:after="100" w:afterAutospacing="1"/>
              <w:jc w:val="center"/>
              <w:rPr>
                <w:rFonts w:ascii="Verdana" w:hAnsi="Verdana"/>
                <w:b/>
                <w:bCs/>
                <w:color w:val="000000"/>
                <w:sz w:val="22"/>
                <w:szCs w:val="24"/>
              </w:rPr>
            </w:pPr>
            <w:r w:rsidRPr="009D784E">
              <w:rPr>
                <w:rFonts w:ascii="Verdana" w:hAnsi="Verdana"/>
                <w:b/>
                <w:bCs/>
                <w:color w:val="000000"/>
                <w:sz w:val="22"/>
                <w:szCs w:val="24"/>
              </w:rPr>
              <w:t>2</w:t>
            </w:r>
          </w:p>
        </w:tc>
      </w:tr>
      <w:tr w:rsidR="004C06F0" w:rsidRPr="009D784E" w14:paraId="371BC306"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108EF71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w:t>
            </w:r>
          </w:p>
        </w:tc>
        <w:tc>
          <w:tcPr>
            <w:tcW w:w="4540" w:type="dxa"/>
            <w:tcBorders>
              <w:top w:val="nil"/>
              <w:left w:val="nil"/>
              <w:bottom w:val="single" w:sz="4" w:space="0" w:color="auto"/>
              <w:right w:val="single" w:sz="4" w:space="0" w:color="auto"/>
            </w:tcBorders>
            <w:shd w:val="clear" w:color="auto" w:fill="auto"/>
            <w:noWrap/>
            <w:vAlign w:val="center"/>
            <w:hideMark/>
          </w:tcPr>
          <w:p w14:paraId="57AAC92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Realizar reunião de kick-off</w:t>
            </w:r>
          </w:p>
        </w:tc>
        <w:tc>
          <w:tcPr>
            <w:tcW w:w="1200" w:type="dxa"/>
            <w:tcBorders>
              <w:top w:val="nil"/>
              <w:left w:val="nil"/>
              <w:bottom w:val="single" w:sz="4" w:space="0" w:color="auto"/>
              <w:right w:val="single" w:sz="4" w:space="0" w:color="auto"/>
            </w:tcBorders>
            <w:shd w:val="clear" w:color="auto" w:fill="auto"/>
            <w:noWrap/>
            <w:vAlign w:val="center"/>
            <w:hideMark/>
          </w:tcPr>
          <w:p w14:paraId="4DF4EC0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 dia</w:t>
            </w:r>
          </w:p>
        </w:tc>
        <w:tc>
          <w:tcPr>
            <w:tcW w:w="1813" w:type="dxa"/>
            <w:tcBorders>
              <w:top w:val="nil"/>
              <w:left w:val="nil"/>
              <w:bottom w:val="single" w:sz="4" w:space="0" w:color="auto"/>
              <w:right w:val="single" w:sz="4" w:space="0" w:color="auto"/>
            </w:tcBorders>
            <w:shd w:val="clear" w:color="auto" w:fill="auto"/>
            <w:noWrap/>
            <w:vAlign w:val="center"/>
            <w:hideMark/>
          </w:tcPr>
          <w:p w14:paraId="480F040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10/01/14 09:00</w:t>
            </w:r>
          </w:p>
        </w:tc>
        <w:tc>
          <w:tcPr>
            <w:tcW w:w="1985" w:type="dxa"/>
            <w:tcBorders>
              <w:top w:val="nil"/>
              <w:left w:val="nil"/>
              <w:bottom w:val="single" w:sz="4" w:space="0" w:color="auto"/>
              <w:right w:val="single" w:sz="4" w:space="0" w:color="auto"/>
            </w:tcBorders>
            <w:shd w:val="clear" w:color="auto" w:fill="auto"/>
            <w:noWrap/>
            <w:vAlign w:val="center"/>
            <w:hideMark/>
          </w:tcPr>
          <w:p w14:paraId="031B8C8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10/01/14 18:00</w:t>
            </w:r>
          </w:p>
        </w:tc>
        <w:tc>
          <w:tcPr>
            <w:tcW w:w="1863" w:type="dxa"/>
            <w:tcBorders>
              <w:top w:val="nil"/>
              <w:left w:val="nil"/>
              <w:bottom w:val="single" w:sz="4" w:space="0" w:color="auto"/>
              <w:right w:val="single" w:sz="4" w:space="0" w:color="auto"/>
            </w:tcBorders>
            <w:shd w:val="clear" w:color="auto" w:fill="auto"/>
            <w:noWrap/>
            <w:vAlign w:val="center"/>
            <w:hideMark/>
          </w:tcPr>
          <w:p w14:paraId="52EB62D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2B3BFB13"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155203CF"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3F157CB8"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4</w:t>
            </w:r>
          </w:p>
        </w:tc>
        <w:tc>
          <w:tcPr>
            <w:tcW w:w="4540" w:type="dxa"/>
            <w:tcBorders>
              <w:top w:val="nil"/>
              <w:left w:val="nil"/>
              <w:bottom w:val="single" w:sz="4" w:space="0" w:color="auto"/>
              <w:right w:val="single" w:sz="4" w:space="0" w:color="auto"/>
            </w:tcBorders>
            <w:shd w:val="clear" w:color="auto" w:fill="auto"/>
            <w:noWrap/>
            <w:vAlign w:val="center"/>
            <w:hideMark/>
          </w:tcPr>
          <w:p w14:paraId="365E79E2"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Estruturas</w:t>
            </w:r>
          </w:p>
        </w:tc>
        <w:tc>
          <w:tcPr>
            <w:tcW w:w="1200" w:type="dxa"/>
            <w:tcBorders>
              <w:top w:val="nil"/>
              <w:left w:val="nil"/>
              <w:bottom w:val="single" w:sz="4" w:space="0" w:color="auto"/>
              <w:right w:val="single" w:sz="4" w:space="0" w:color="auto"/>
            </w:tcBorders>
            <w:shd w:val="clear" w:color="auto" w:fill="auto"/>
            <w:noWrap/>
            <w:vAlign w:val="center"/>
            <w:hideMark/>
          </w:tcPr>
          <w:p w14:paraId="6176A12D"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210 dias</w:t>
            </w:r>
          </w:p>
        </w:tc>
        <w:tc>
          <w:tcPr>
            <w:tcW w:w="1813" w:type="dxa"/>
            <w:tcBorders>
              <w:top w:val="nil"/>
              <w:left w:val="nil"/>
              <w:bottom w:val="single" w:sz="4" w:space="0" w:color="auto"/>
              <w:right w:val="single" w:sz="4" w:space="0" w:color="auto"/>
            </w:tcBorders>
            <w:shd w:val="clear" w:color="auto" w:fill="auto"/>
            <w:noWrap/>
            <w:vAlign w:val="center"/>
            <w:hideMark/>
          </w:tcPr>
          <w:p w14:paraId="1F121F87"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10/02/14 09:00</w:t>
            </w:r>
          </w:p>
        </w:tc>
        <w:tc>
          <w:tcPr>
            <w:tcW w:w="1985" w:type="dxa"/>
            <w:tcBorders>
              <w:top w:val="nil"/>
              <w:left w:val="nil"/>
              <w:bottom w:val="single" w:sz="4" w:space="0" w:color="auto"/>
              <w:right w:val="single" w:sz="4" w:space="0" w:color="auto"/>
            </w:tcBorders>
            <w:shd w:val="clear" w:color="auto" w:fill="auto"/>
            <w:noWrap/>
            <w:vAlign w:val="center"/>
            <w:hideMark/>
          </w:tcPr>
          <w:p w14:paraId="15505244"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28/11/14 18:00</w:t>
            </w:r>
          </w:p>
        </w:tc>
        <w:tc>
          <w:tcPr>
            <w:tcW w:w="1863" w:type="dxa"/>
            <w:tcBorders>
              <w:top w:val="nil"/>
              <w:left w:val="nil"/>
              <w:bottom w:val="single" w:sz="4" w:space="0" w:color="auto"/>
              <w:right w:val="single" w:sz="4" w:space="0" w:color="auto"/>
            </w:tcBorders>
            <w:shd w:val="clear" w:color="auto" w:fill="auto"/>
            <w:noWrap/>
            <w:vAlign w:val="center"/>
            <w:hideMark/>
          </w:tcPr>
          <w:p w14:paraId="4570B479"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0FC86186" w14:textId="77777777" w:rsidR="004C06F0" w:rsidRPr="009D784E" w:rsidRDefault="004C06F0" w:rsidP="007C63C9">
            <w:pPr>
              <w:spacing w:before="100" w:beforeAutospacing="1" w:after="100" w:afterAutospacing="1"/>
              <w:jc w:val="center"/>
              <w:rPr>
                <w:rFonts w:ascii="Verdana" w:hAnsi="Verdana"/>
                <w:b/>
                <w:bCs/>
                <w:color w:val="000000"/>
                <w:sz w:val="22"/>
                <w:szCs w:val="24"/>
              </w:rPr>
            </w:pPr>
            <w:r w:rsidRPr="009D784E">
              <w:rPr>
                <w:rFonts w:ascii="Verdana" w:hAnsi="Verdana"/>
                <w:b/>
                <w:bCs/>
                <w:color w:val="000000"/>
                <w:sz w:val="22"/>
                <w:szCs w:val="24"/>
              </w:rPr>
              <w:t>2</w:t>
            </w:r>
          </w:p>
        </w:tc>
      </w:tr>
      <w:tr w:rsidR="004C06F0" w:rsidRPr="009D784E" w14:paraId="6FF5893E"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0668E38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5</w:t>
            </w:r>
          </w:p>
        </w:tc>
        <w:tc>
          <w:tcPr>
            <w:tcW w:w="4540" w:type="dxa"/>
            <w:tcBorders>
              <w:top w:val="nil"/>
              <w:left w:val="nil"/>
              <w:bottom w:val="single" w:sz="4" w:space="0" w:color="auto"/>
              <w:right w:val="single" w:sz="4" w:space="0" w:color="auto"/>
            </w:tcBorders>
            <w:shd w:val="clear" w:color="auto" w:fill="auto"/>
            <w:noWrap/>
            <w:vAlign w:val="center"/>
            <w:hideMark/>
          </w:tcPr>
          <w:p w14:paraId="00EDAF4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Definir projeto de estruturas e cenário</w:t>
            </w:r>
          </w:p>
        </w:tc>
        <w:tc>
          <w:tcPr>
            <w:tcW w:w="1200" w:type="dxa"/>
            <w:tcBorders>
              <w:top w:val="nil"/>
              <w:left w:val="nil"/>
              <w:bottom w:val="single" w:sz="4" w:space="0" w:color="auto"/>
              <w:right w:val="single" w:sz="4" w:space="0" w:color="auto"/>
            </w:tcBorders>
            <w:shd w:val="clear" w:color="auto" w:fill="auto"/>
            <w:noWrap/>
            <w:vAlign w:val="center"/>
            <w:hideMark/>
          </w:tcPr>
          <w:p w14:paraId="3968F1B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60 dias</w:t>
            </w:r>
          </w:p>
        </w:tc>
        <w:tc>
          <w:tcPr>
            <w:tcW w:w="1813" w:type="dxa"/>
            <w:tcBorders>
              <w:top w:val="nil"/>
              <w:left w:val="nil"/>
              <w:bottom w:val="single" w:sz="4" w:space="0" w:color="auto"/>
              <w:right w:val="single" w:sz="4" w:space="0" w:color="auto"/>
            </w:tcBorders>
            <w:shd w:val="clear" w:color="auto" w:fill="auto"/>
            <w:noWrap/>
            <w:vAlign w:val="center"/>
            <w:hideMark/>
          </w:tcPr>
          <w:p w14:paraId="0A0E77B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10/02/14 09:00</w:t>
            </w:r>
          </w:p>
        </w:tc>
        <w:tc>
          <w:tcPr>
            <w:tcW w:w="1985" w:type="dxa"/>
            <w:tcBorders>
              <w:top w:val="nil"/>
              <w:left w:val="nil"/>
              <w:bottom w:val="single" w:sz="4" w:space="0" w:color="auto"/>
              <w:right w:val="single" w:sz="4" w:space="0" w:color="auto"/>
            </w:tcBorders>
            <w:shd w:val="clear" w:color="auto" w:fill="auto"/>
            <w:noWrap/>
            <w:vAlign w:val="center"/>
            <w:hideMark/>
          </w:tcPr>
          <w:p w14:paraId="6813722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02/05/14 18:00</w:t>
            </w:r>
          </w:p>
        </w:tc>
        <w:tc>
          <w:tcPr>
            <w:tcW w:w="1863" w:type="dxa"/>
            <w:tcBorders>
              <w:top w:val="nil"/>
              <w:left w:val="nil"/>
              <w:bottom w:val="single" w:sz="4" w:space="0" w:color="auto"/>
              <w:right w:val="single" w:sz="4" w:space="0" w:color="auto"/>
            </w:tcBorders>
            <w:shd w:val="clear" w:color="auto" w:fill="auto"/>
            <w:noWrap/>
            <w:vAlign w:val="center"/>
            <w:hideMark/>
          </w:tcPr>
          <w:p w14:paraId="4D10529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3TI+20d</w:t>
            </w:r>
          </w:p>
        </w:tc>
        <w:tc>
          <w:tcPr>
            <w:tcW w:w="2600" w:type="dxa"/>
            <w:tcBorders>
              <w:top w:val="nil"/>
              <w:left w:val="nil"/>
              <w:bottom w:val="single" w:sz="4" w:space="0" w:color="auto"/>
              <w:right w:val="single" w:sz="4" w:space="0" w:color="auto"/>
            </w:tcBorders>
            <w:shd w:val="clear" w:color="auto" w:fill="auto"/>
            <w:noWrap/>
            <w:vAlign w:val="center"/>
            <w:hideMark/>
          </w:tcPr>
          <w:p w14:paraId="063D1259"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10149046"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399EF01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6</w:t>
            </w:r>
          </w:p>
        </w:tc>
        <w:tc>
          <w:tcPr>
            <w:tcW w:w="4540" w:type="dxa"/>
            <w:tcBorders>
              <w:top w:val="nil"/>
              <w:left w:val="nil"/>
              <w:bottom w:val="single" w:sz="4" w:space="0" w:color="auto"/>
              <w:right w:val="single" w:sz="4" w:space="0" w:color="auto"/>
            </w:tcBorders>
            <w:shd w:val="clear" w:color="auto" w:fill="auto"/>
            <w:noWrap/>
            <w:vAlign w:val="center"/>
            <w:hideMark/>
          </w:tcPr>
          <w:p w14:paraId="216E1AE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Validar com a produção da banda</w:t>
            </w:r>
          </w:p>
        </w:tc>
        <w:tc>
          <w:tcPr>
            <w:tcW w:w="1200" w:type="dxa"/>
            <w:tcBorders>
              <w:top w:val="nil"/>
              <w:left w:val="nil"/>
              <w:bottom w:val="single" w:sz="4" w:space="0" w:color="auto"/>
              <w:right w:val="single" w:sz="4" w:space="0" w:color="auto"/>
            </w:tcBorders>
            <w:shd w:val="clear" w:color="auto" w:fill="auto"/>
            <w:noWrap/>
            <w:vAlign w:val="center"/>
            <w:hideMark/>
          </w:tcPr>
          <w:p w14:paraId="180A89E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 dias</w:t>
            </w:r>
          </w:p>
        </w:tc>
        <w:tc>
          <w:tcPr>
            <w:tcW w:w="1813" w:type="dxa"/>
            <w:tcBorders>
              <w:top w:val="nil"/>
              <w:left w:val="nil"/>
              <w:bottom w:val="single" w:sz="4" w:space="0" w:color="auto"/>
              <w:right w:val="single" w:sz="4" w:space="0" w:color="auto"/>
            </w:tcBorders>
            <w:shd w:val="clear" w:color="auto" w:fill="auto"/>
            <w:noWrap/>
            <w:vAlign w:val="center"/>
            <w:hideMark/>
          </w:tcPr>
          <w:p w14:paraId="675A0E8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05/05/14 09:00</w:t>
            </w:r>
          </w:p>
        </w:tc>
        <w:tc>
          <w:tcPr>
            <w:tcW w:w="1985" w:type="dxa"/>
            <w:tcBorders>
              <w:top w:val="nil"/>
              <w:left w:val="nil"/>
              <w:bottom w:val="single" w:sz="4" w:space="0" w:color="auto"/>
              <w:right w:val="single" w:sz="4" w:space="0" w:color="auto"/>
            </w:tcBorders>
            <w:shd w:val="clear" w:color="auto" w:fill="auto"/>
            <w:noWrap/>
            <w:vAlign w:val="center"/>
            <w:hideMark/>
          </w:tcPr>
          <w:p w14:paraId="04ED460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23/05/14 18:00</w:t>
            </w:r>
          </w:p>
        </w:tc>
        <w:tc>
          <w:tcPr>
            <w:tcW w:w="1863" w:type="dxa"/>
            <w:tcBorders>
              <w:top w:val="nil"/>
              <w:left w:val="nil"/>
              <w:bottom w:val="single" w:sz="4" w:space="0" w:color="auto"/>
              <w:right w:val="single" w:sz="4" w:space="0" w:color="auto"/>
            </w:tcBorders>
            <w:shd w:val="clear" w:color="auto" w:fill="auto"/>
            <w:noWrap/>
            <w:vAlign w:val="center"/>
            <w:hideMark/>
          </w:tcPr>
          <w:p w14:paraId="1DA4A90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5</w:t>
            </w:r>
          </w:p>
        </w:tc>
        <w:tc>
          <w:tcPr>
            <w:tcW w:w="2600" w:type="dxa"/>
            <w:tcBorders>
              <w:top w:val="nil"/>
              <w:left w:val="nil"/>
              <w:bottom w:val="single" w:sz="4" w:space="0" w:color="auto"/>
              <w:right w:val="single" w:sz="4" w:space="0" w:color="auto"/>
            </w:tcBorders>
            <w:shd w:val="clear" w:color="auto" w:fill="auto"/>
            <w:noWrap/>
            <w:vAlign w:val="center"/>
            <w:hideMark/>
          </w:tcPr>
          <w:p w14:paraId="50F63322"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7A6010F3"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7FEF76A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7</w:t>
            </w:r>
          </w:p>
        </w:tc>
        <w:tc>
          <w:tcPr>
            <w:tcW w:w="4540" w:type="dxa"/>
            <w:tcBorders>
              <w:top w:val="nil"/>
              <w:left w:val="nil"/>
              <w:bottom w:val="single" w:sz="4" w:space="0" w:color="auto"/>
              <w:right w:val="single" w:sz="4" w:space="0" w:color="auto"/>
            </w:tcBorders>
            <w:shd w:val="clear" w:color="auto" w:fill="auto"/>
            <w:noWrap/>
            <w:vAlign w:val="center"/>
            <w:hideMark/>
          </w:tcPr>
          <w:p w14:paraId="20A747A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Fabricar estruturas</w:t>
            </w:r>
          </w:p>
        </w:tc>
        <w:tc>
          <w:tcPr>
            <w:tcW w:w="1200" w:type="dxa"/>
            <w:tcBorders>
              <w:top w:val="nil"/>
              <w:left w:val="nil"/>
              <w:bottom w:val="single" w:sz="4" w:space="0" w:color="auto"/>
              <w:right w:val="single" w:sz="4" w:space="0" w:color="auto"/>
            </w:tcBorders>
            <w:shd w:val="clear" w:color="auto" w:fill="auto"/>
            <w:noWrap/>
            <w:vAlign w:val="center"/>
            <w:hideMark/>
          </w:tcPr>
          <w:p w14:paraId="4C75601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80 dias</w:t>
            </w:r>
          </w:p>
        </w:tc>
        <w:tc>
          <w:tcPr>
            <w:tcW w:w="1813" w:type="dxa"/>
            <w:tcBorders>
              <w:top w:val="nil"/>
              <w:left w:val="nil"/>
              <w:bottom w:val="single" w:sz="4" w:space="0" w:color="auto"/>
              <w:right w:val="single" w:sz="4" w:space="0" w:color="auto"/>
            </w:tcBorders>
            <w:shd w:val="clear" w:color="auto" w:fill="auto"/>
            <w:noWrap/>
            <w:vAlign w:val="center"/>
            <w:hideMark/>
          </w:tcPr>
          <w:p w14:paraId="4DF3F43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26/05/14 09:00</w:t>
            </w:r>
          </w:p>
        </w:tc>
        <w:tc>
          <w:tcPr>
            <w:tcW w:w="1985" w:type="dxa"/>
            <w:tcBorders>
              <w:top w:val="nil"/>
              <w:left w:val="nil"/>
              <w:bottom w:val="single" w:sz="4" w:space="0" w:color="auto"/>
              <w:right w:val="single" w:sz="4" w:space="0" w:color="auto"/>
            </w:tcBorders>
            <w:shd w:val="clear" w:color="auto" w:fill="auto"/>
            <w:noWrap/>
            <w:vAlign w:val="center"/>
            <w:hideMark/>
          </w:tcPr>
          <w:p w14:paraId="22ED0C7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12/09/14 18:00</w:t>
            </w:r>
          </w:p>
        </w:tc>
        <w:tc>
          <w:tcPr>
            <w:tcW w:w="1863" w:type="dxa"/>
            <w:tcBorders>
              <w:top w:val="nil"/>
              <w:left w:val="nil"/>
              <w:bottom w:val="single" w:sz="4" w:space="0" w:color="auto"/>
              <w:right w:val="single" w:sz="4" w:space="0" w:color="auto"/>
            </w:tcBorders>
            <w:shd w:val="clear" w:color="auto" w:fill="auto"/>
            <w:noWrap/>
            <w:vAlign w:val="center"/>
            <w:hideMark/>
          </w:tcPr>
          <w:p w14:paraId="7B032DC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6</w:t>
            </w:r>
          </w:p>
        </w:tc>
        <w:tc>
          <w:tcPr>
            <w:tcW w:w="2600" w:type="dxa"/>
            <w:tcBorders>
              <w:top w:val="nil"/>
              <w:left w:val="nil"/>
              <w:bottom w:val="single" w:sz="4" w:space="0" w:color="auto"/>
              <w:right w:val="single" w:sz="4" w:space="0" w:color="auto"/>
            </w:tcBorders>
            <w:shd w:val="clear" w:color="auto" w:fill="auto"/>
            <w:noWrap/>
            <w:vAlign w:val="center"/>
            <w:hideMark/>
          </w:tcPr>
          <w:p w14:paraId="4401211C"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018D1DE3"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2773C0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8</w:t>
            </w:r>
          </w:p>
        </w:tc>
        <w:tc>
          <w:tcPr>
            <w:tcW w:w="4540" w:type="dxa"/>
            <w:tcBorders>
              <w:top w:val="nil"/>
              <w:left w:val="nil"/>
              <w:bottom w:val="single" w:sz="4" w:space="0" w:color="auto"/>
              <w:right w:val="single" w:sz="4" w:space="0" w:color="auto"/>
            </w:tcBorders>
            <w:shd w:val="clear" w:color="auto" w:fill="auto"/>
            <w:noWrap/>
            <w:vAlign w:val="center"/>
            <w:hideMark/>
          </w:tcPr>
          <w:p w14:paraId="4347AFA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Fabricar cenário</w:t>
            </w:r>
          </w:p>
        </w:tc>
        <w:tc>
          <w:tcPr>
            <w:tcW w:w="1200" w:type="dxa"/>
            <w:tcBorders>
              <w:top w:val="nil"/>
              <w:left w:val="nil"/>
              <w:bottom w:val="single" w:sz="4" w:space="0" w:color="auto"/>
              <w:right w:val="single" w:sz="4" w:space="0" w:color="auto"/>
            </w:tcBorders>
            <w:shd w:val="clear" w:color="auto" w:fill="auto"/>
            <w:noWrap/>
            <w:vAlign w:val="center"/>
            <w:hideMark/>
          </w:tcPr>
          <w:p w14:paraId="3029F62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 dias</w:t>
            </w:r>
          </w:p>
        </w:tc>
        <w:tc>
          <w:tcPr>
            <w:tcW w:w="1813" w:type="dxa"/>
            <w:tcBorders>
              <w:top w:val="nil"/>
              <w:left w:val="nil"/>
              <w:bottom w:val="single" w:sz="4" w:space="0" w:color="auto"/>
              <w:right w:val="single" w:sz="4" w:space="0" w:color="auto"/>
            </w:tcBorders>
            <w:shd w:val="clear" w:color="auto" w:fill="auto"/>
            <w:noWrap/>
            <w:vAlign w:val="center"/>
            <w:hideMark/>
          </w:tcPr>
          <w:p w14:paraId="54D50C4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15/09/14 09:00</w:t>
            </w:r>
          </w:p>
        </w:tc>
        <w:tc>
          <w:tcPr>
            <w:tcW w:w="1985" w:type="dxa"/>
            <w:tcBorders>
              <w:top w:val="nil"/>
              <w:left w:val="nil"/>
              <w:bottom w:val="single" w:sz="4" w:space="0" w:color="auto"/>
              <w:right w:val="single" w:sz="4" w:space="0" w:color="auto"/>
            </w:tcBorders>
            <w:shd w:val="clear" w:color="auto" w:fill="auto"/>
            <w:noWrap/>
            <w:vAlign w:val="center"/>
            <w:hideMark/>
          </w:tcPr>
          <w:p w14:paraId="0C4434D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10/10/14 18:00</w:t>
            </w:r>
          </w:p>
        </w:tc>
        <w:tc>
          <w:tcPr>
            <w:tcW w:w="1863" w:type="dxa"/>
            <w:tcBorders>
              <w:top w:val="nil"/>
              <w:left w:val="nil"/>
              <w:bottom w:val="single" w:sz="4" w:space="0" w:color="auto"/>
              <w:right w:val="single" w:sz="4" w:space="0" w:color="auto"/>
            </w:tcBorders>
            <w:shd w:val="clear" w:color="auto" w:fill="auto"/>
            <w:noWrap/>
            <w:vAlign w:val="center"/>
            <w:hideMark/>
          </w:tcPr>
          <w:p w14:paraId="2FACE9E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7</w:t>
            </w:r>
          </w:p>
        </w:tc>
        <w:tc>
          <w:tcPr>
            <w:tcW w:w="2600" w:type="dxa"/>
            <w:tcBorders>
              <w:top w:val="nil"/>
              <w:left w:val="nil"/>
              <w:bottom w:val="single" w:sz="4" w:space="0" w:color="auto"/>
              <w:right w:val="single" w:sz="4" w:space="0" w:color="auto"/>
            </w:tcBorders>
            <w:shd w:val="clear" w:color="auto" w:fill="auto"/>
            <w:noWrap/>
            <w:vAlign w:val="center"/>
            <w:hideMark/>
          </w:tcPr>
          <w:p w14:paraId="17967181"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2C0576EB"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1DC02D8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9</w:t>
            </w:r>
          </w:p>
        </w:tc>
        <w:tc>
          <w:tcPr>
            <w:tcW w:w="4540" w:type="dxa"/>
            <w:tcBorders>
              <w:top w:val="nil"/>
              <w:left w:val="nil"/>
              <w:bottom w:val="single" w:sz="4" w:space="0" w:color="auto"/>
              <w:right w:val="single" w:sz="4" w:space="0" w:color="auto"/>
            </w:tcBorders>
            <w:shd w:val="clear" w:color="auto" w:fill="auto"/>
            <w:noWrap/>
            <w:vAlign w:val="center"/>
            <w:hideMark/>
          </w:tcPr>
          <w:p w14:paraId="709FB0B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Realizar ajustes</w:t>
            </w:r>
          </w:p>
        </w:tc>
        <w:tc>
          <w:tcPr>
            <w:tcW w:w="1200" w:type="dxa"/>
            <w:tcBorders>
              <w:top w:val="nil"/>
              <w:left w:val="nil"/>
              <w:bottom w:val="single" w:sz="4" w:space="0" w:color="auto"/>
              <w:right w:val="single" w:sz="4" w:space="0" w:color="auto"/>
            </w:tcBorders>
            <w:shd w:val="clear" w:color="auto" w:fill="auto"/>
            <w:noWrap/>
            <w:vAlign w:val="center"/>
            <w:hideMark/>
          </w:tcPr>
          <w:p w14:paraId="394B60E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 dias</w:t>
            </w:r>
          </w:p>
        </w:tc>
        <w:tc>
          <w:tcPr>
            <w:tcW w:w="1813" w:type="dxa"/>
            <w:tcBorders>
              <w:top w:val="nil"/>
              <w:left w:val="nil"/>
              <w:bottom w:val="single" w:sz="4" w:space="0" w:color="auto"/>
              <w:right w:val="single" w:sz="4" w:space="0" w:color="auto"/>
            </w:tcBorders>
            <w:shd w:val="clear" w:color="auto" w:fill="auto"/>
            <w:noWrap/>
            <w:vAlign w:val="center"/>
            <w:hideMark/>
          </w:tcPr>
          <w:p w14:paraId="1BD1DFF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13/10/14 09:00</w:t>
            </w:r>
          </w:p>
        </w:tc>
        <w:tc>
          <w:tcPr>
            <w:tcW w:w="1985" w:type="dxa"/>
            <w:tcBorders>
              <w:top w:val="nil"/>
              <w:left w:val="nil"/>
              <w:bottom w:val="single" w:sz="4" w:space="0" w:color="auto"/>
              <w:right w:val="single" w:sz="4" w:space="0" w:color="auto"/>
            </w:tcBorders>
            <w:shd w:val="clear" w:color="auto" w:fill="auto"/>
            <w:noWrap/>
            <w:vAlign w:val="center"/>
            <w:hideMark/>
          </w:tcPr>
          <w:p w14:paraId="5D8A540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07/11/14 18:00</w:t>
            </w:r>
          </w:p>
        </w:tc>
        <w:tc>
          <w:tcPr>
            <w:tcW w:w="1863" w:type="dxa"/>
            <w:tcBorders>
              <w:top w:val="nil"/>
              <w:left w:val="nil"/>
              <w:bottom w:val="single" w:sz="4" w:space="0" w:color="auto"/>
              <w:right w:val="single" w:sz="4" w:space="0" w:color="auto"/>
            </w:tcBorders>
            <w:shd w:val="clear" w:color="auto" w:fill="auto"/>
            <w:noWrap/>
            <w:vAlign w:val="center"/>
            <w:hideMark/>
          </w:tcPr>
          <w:p w14:paraId="1EC6AB6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8</w:t>
            </w:r>
          </w:p>
        </w:tc>
        <w:tc>
          <w:tcPr>
            <w:tcW w:w="2600" w:type="dxa"/>
            <w:tcBorders>
              <w:top w:val="nil"/>
              <w:left w:val="nil"/>
              <w:bottom w:val="single" w:sz="4" w:space="0" w:color="auto"/>
              <w:right w:val="single" w:sz="4" w:space="0" w:color="auto"/>
            </w:tcBorders>
            <w:shd w:val="clear" w:color="auto" w:fill="auto"/>
            <w:noWrap/>
            <w:vAlign w:val="center"/>
            <w:hideMark/>
          </w:tcPr>
          <w:p w14:paraId="46AB1305"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754C9C3B"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68AFCF8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w:t>
            </w:r>
          </w:p>
        </w:tc>
        <w:tc>
          <w:tcPr>
            <w:tcW w:w="4540" w:type="dxa"/>
            <w:tcBorders>
              <w:top w:val="nil"/>
              <w:left w:val="nil"/>
              <w:bottom w:val="single" w:sz="4" w:space="0" w:color="auto"/>
              <w:right w:val="single" w:sz="4" w:space="0" w:color="auto"/>
            </w:tcBorders>
            <w:shd w:val="clear" w:color="auto" w:fill="auto"/>
            <w:noWrap/>
            <w:vAlign w:val="center"/>
            <w:hideMark/>
          </w:tcPr>
          <w:p w14:paraId="3BB8D2F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Montar estrutura</w:t>
            </w:r>
          </w:p>
        </w:tc>
        <w:tc>
          <w:tcPr>
            <w:tcW w:w="1200" w:type="dxa"/>
            <w:tcBorders>
              <w:top w:val="nil"/>
              <w:left w:val="nil"/>
              <w:bottom w:val="single" w:sz="4" w:space="0" w:color="auto"/>
              <w:right w:val="single" w:sz="4" w:space="0" w:color="auto"/>
            </w:tcBorders>
            <w:shd w:val="clear" w:color="auto" w:fill="auto"/>
            <w:noWrap/>
            <w:vAlign w:val="center"/>
            <w:hideMark/>
          </w:tcPr>
          <w:p w14:paraId="3C83448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 dias</w:t>
            </w:r>
          </w:p>
        </w:tc>
        <w:tc>
          <w:tcPr>
            <w:tcW w:w="1813" w:type="dxa"/>
            <w:tcBorders>
              <w:top w:val="nil"/>
              <w:left w:val="nil"/>
              <w:bottom w:val="single" w:sz="4" w:space="0" w:color="auto"/>
              <w:right w:val="single" w:sz="4" w:space="0" w:color="auto"/>
            </w:tcBorders>
            <w:shd w:val="clear" w:color="auto" w:fill="auto"/>
            <w:noWrap/>
            <w:vAlign w:val="center"/>
            <w:hideMark/>
          </w:tcPr>
          <w:p w14:paraId="12E891E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20/11/14 09:00</w:t>
            </w:r>
          </w:p>
        </w:tc>
        <w:tc>
          <w:tcPr>
            <w:tcW w:w="1985" w:type="dxa"/>
            <w:tcBorders>
              <w:top w:val="nil"/>
              <w:left w:val="nil"/>
              <w:bottom w:val="single" w:sz="4" w:space="0" w:color="auto"/>
              <w:right w:val="single" w:sz="4" w:space="0" w:color="auto"/>
            </w:tcBorders>
            <w:shd w:val="clear" w:color="auto" w:fill="auto"/>
            <w:noWrap/>
            <w:vAlign w:val="center"/>
            <w:hideMark/>
          </w:tcPr>
          <w:p w14:paraId="7F3176B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18:00</w:t>
            </w:r>
          </w:p>
        </w:tc>
        <w:tc>
          <w:tcPr>
            <w:tcW w:w="1863" w:type="dxa"/>
            <w:tcBorders>
              <w:top w:val="nil"/>
              <w:left w:val="nil"/>
              <w:bottom w:val="single" w:sz="4" w:space="0" w:color="auto"/>
              <w:right w:val="single" w:sz="4" w:space="0" w:color="auto"/>
            </w:tcBorders>
            <w:shd w:val="clear" w:color="auto" w:fill="auto"/>
            <w:noWrap/>
            <w:vAlign w:val="center"/>
            <w:hideMark/>
          </w:tcPr>
          <w:p w14:paraId="27A3849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9TI+8d</w:t>
            </w:r>
          </w:p>
        </w:tc>
        <w:tc>
          <w:tcPr>
            <w:tcW w:w="2600" w:type="dxa"/>
            <w:tcBorders>
              <w:top w:val="nil"/>
              <w:left w:val="nil"/>
              <w:bottom w:val="single" w:sz="4" w:space="0" w:color="auto"/>
              <w:right w:val="single" w:sz="4" w:space="0" w:color="auto"/>
            </w:tcBorders>
            <w:shd w:val="clear" w:color="auto" w:fill="auto"/>
            <w:noWrap/>
            <w:vAlign w:val="center"/>
            <w:hideMark/>
          </w:tcPr>
          <w:p w14:paraId="4721C342"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437231E0"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17127AC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11</w:t>
            </w:r>
          </w:p>
        </w:tc>
        <w:tc>
          <w:tcPr>
            <w:tcW w:w="4540" w:type="dxa"/>
            <w:tcBorders>
              <w:top w:val="nil"/>
              <w:left w:val="nil"/>
              <w:bottom w:val="single" w:sz="4" w:space="0" w:color="auto"/>
              <w:right w:val="single" w:sz="4" w:space="0" w:color="auto"/>
            </w:tcBorders>
            <w:shd w:val="clear" w:color="auto" w:fill="auto"/>
            <w:noWrap/>
            <w:vAlign w:val="center"/>
            <w:hideMark/>
          </w:tcPr>
          <w:p w14:paraId="3AFDA53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Instalar cenários</w:t>
            </w:r>
          </w:p>
        </w:tc>
        <w:tc>
          <w:tcPr>
            <w:tcW w:w="1200" w:type="dxa"/>
            <w:tcBorders>
              <w:top w:val="nil"/>
              <w:left w:val="nil"/>
              <w:bottom w:val="single" w:sz="4" w:space="0" w:color="auto"/>
              <w:right w:val="single" w:sz="4" w:space="0" w:color="auto"/>
            </w:tcBorders>
            <w:shd w:val="clear" w:color="auto" w:fill="auto"/>
            <w:noWrap/>
            <w:vAlign w:val="center"/>
            <w:hideMark/>
          </w:tcPr>
          <w:p w14:paraId="2FB84FA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 dia</w:t>
            </w:r>
          </w:p>
        </w:tc>
        <w:tc>
          <w:tcPr>
            <w:tcW w:w="1813" w:type="dxa"/>
            <w:tcBorders>
              <w:top w:val="nil"/>
              <w:left w:val="nil"/>
              <w:bottom w:val="single" w:sz="4" w:space="0" w:color="auto"/>
              <w:right w:val="single" w:sz="4" w:space="0" w:color="auto"/>
            </w:tcBorders>
            <w:shd w:val="clear" w:color="auto" w:fill="auto"/>
            <w:noWrap/>
            <w:vAlign w:val="center"/>
            <w:hideMark/>
          </w:tcPr>
          <w:p w14:paraId="4CD397B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09:00</w:t>
            </w:r>
          </w:p>
        </w:tc>
        <w:tc>
          <w:tcPr>
            <w:tcW w:w="1985" w:type="dxa"/>
            <w:tcBorders>
              <w:top w:val="nil"/>
              <w:left w:val="nil"/>
              <w:bottom w:val="single" w:sz="4" w:space="0" w:color="auto"/>
              <w:right w:val="single" w:sz="4" w:space="0" w:color="auto"/>
            </w:tcBorders>
            <w:shd w:val="clear" w:color="auto" w:fill="auto"/>
            <w:noWrap/>
            <w:vAlign w:val="center"/>
            <w:hideMark/>
          </w:tcPr>
          <w:p w14:paraId="6C71666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18:00</w:t>
            </w:r>
          </w:p>
        </w:tc>
        <w:tc>
          <w:tcPr>
            <w:tcW w:w="1863" w:type="dxa"/>
            <w:tcBorders>
              <w:top w:val="nil"/>
              <w:left w:val="nil"/>
              <w:bottom w:val="single" w:sz="4" w:space="0" w:color="auto"/>
              <w:right w:val="single" w:sz="4" w:space="0" w:color="auto"/>
            </w:tcBorders>
            <w:shd w:val="clear" w:color="auto" w:fill="auto"/>
            <w:noWrap/>
            <w:vAlign w:val="center"/>
            <w:hideMark/>
          </w:tcPr>
          <w:p w14:paraId="5573875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10TI-1d</w:t>
            </w:r>
          </w:p>
        </w:tc>
        <w:tc>
          <w:tcPr>
            <w:tcW w:w="2600" w:type="dxa"/>
            <w:tcBorders>
              <w:top w:val="nil"/>
              <w:left w:val="nil"/>
              <w:bottom w:val="single" w:sz="4" w:space="0" w:color="auto"/>
              <w:right w:val="single" w:sz="4" w:space="0" w:color="auto"/>
            </w:tcBorders>
            <w:shd w:val="clear" w:color="auto" w:fill="auto"/>
            <w:noWrap/>
            <w:vAlign w:val="center"/>
            <w:hideMark/>
          </w:tcPr>
          <w:p w14:paraId="4C1B03EB"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76596A61"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0EF0409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12</w:t>
            </w:r>
          </w:p>
        </w:tc>
        <w:tc>
          <w:tcPr>
            <w:tcW w:w="4540" w:type="dxa"/>
            <w:tcBorders>
              <w:top w:val="nil"/>
              <w:left w:val="nil"/>
              <w:bottom w:val="single" w:sz="4" w:space="0" w:color="auto"/>
              <w:right w:val="single" w:sz="4" w:space="0" w:color="auto"/>
            </w:tcBorders>
            <w:shd w:val="clear" w:color="auto" w:fill="auto"/>
            <w:noWrap/>
            <w:vAlign w:val="center"/>
            <w:hideMark/>
          </w:tcPr>
          <w:p w14:paraId="31EB592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Aplicar checklist de verificação</w:t>
            </w:r>
          </w:p>
        </w:tc>
        <w:tc>
          <w:tcPr>
            <w:tcW w:w="1200" w:type="dxa"/>
            <w:tcBorders>
              <w:top w:val="nil"/>
              <w:left w:val="nil"/>
              <w:bottom w:val="single" w:sz="4" w:space="0" w:color="auto"/>
              <w:right w:val="single" w:sz="4" w:space="0" w:color="auto"/>
            </w:tcBorders>
            <w:shd w:val="clear" w:color="auto" w:fill="auto"/>
            <w:noWrap/>
            <w:vAlign w:val="center"/>
            <w:hideMark/>
          </w:tcPr>
          <w:p w14:paraId="2CC89ED0"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 dias</w:t>
            </w:r>
          </w:p>
        </w:tc>
        <w:tc>
          <w:tcPr>
            <w:tcW w:w="1813" w:type="dxa"/>
            <w:tcBorders>
              <w:top w:val="nil"/>
              <w:left w:val="nil"/>
              <w:bottom w:val="single" w:sz="4" w:space="0" w:color="auto"/>
              <w:right w:val="single" w:sz="4" w:space="0" w:color="auto"/>
            </w:tcBorders>
            <w:shd w:val="clear" w:color="auto" w:fill="auto"/>
            <w:noWrap/>
            <w:vAlign w:val="center"/>
            <w:hideMark/>
          </w:tcPr>
          <w:p w14:paraId="2781636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09:00</w:t>
            </w:r>
          </w:p>
        </w:tc>
        <w:tc>
          <w:tcPr>
            <w:tcW w:w="1985" w:type="dxa"/>
            <w:tcBorders>
              <w:top w:val="nil"/>
              <w:left w:val="nil"/>
              <w:bottom w:val="single" w:sz="4" w:space="0" w:color="auto"/>
              <w:right w:val="single" w:sz="4" w:space="0" w:color="auto"/>
            </w:tcBorders>
            <w:shd w:val="clear" w:color="auto" w:fill="auto"/>
            <w:noWrap/>
            <w:vAlign w:val="center"/>
            <w:hideMark/>
          </w:tcPr>
          <w:p w14:paraId="29CE8DE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25/11/14 18:00</w:t>
            </w:r>
          </w:p>
        </w:tc>
        <w:tc>
          <w:tcPr>
            <w:tcW w:w="1863" w:type="dxa"/>
            <w:tcBorders>
              <w:top w:val="nil"/>
              <w:left w:val="nil"/>
              <w:bottom w:val="single" w:sz="4" w:space="0" w:color="auto"/>
              <w:right w:val="single" w:sz="4" w:space="0" w:color="auto"/>
            </w:tcBorders>
            <w:shd w:val="clear" w:color="auto" w:fill="auto"/>
            <w:noWrap/>
            <w:vAlign w:val="center"/>
            <w:hideMark/>
          </w:tcPr>
          <w:p w14:paraId="7427A97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10TI-1d</w:t>
            </w:r>
          </w:p>
        </w:tc>
        <w:tc>
          <w:tcPr>
            <w:tcW w:w="2600" w:type="dxa"/>
            <w:tcBorders>
              <w:top w:val="nil"/>
              <w:left w:val="nil"/>
              <w:bottom w:val="single" w:sz="4" w:space="0" w:color="auto"/>
              <w:right w:val="single" w:sz="4" w:space="0" w:color="auto"/>
            </w:tcBorders>
            <w:shd w:val="clear" w:color="auto" w:fill="auto"/>
            <w:noWrap/>
            <w:vAlign w:val="center"/>
            <w:hideMark/>
          </w:tcPr>
          <w:p w14:paraId="309C46EB"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2E8DC997"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F52F03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13</w:t>
            </w:r>
          </w:p>
        </w:tc>
        <w:tc>
          <w:tcPr>
            <w:tcW w:w="4540" w:type="dxa"/>
            <w:tcBorders>
              <w:top w:val="nil"/>
              <w:left w:val="nil"/>
              <w:bottom w:val="single" w:sz="4" w:space="0" w:color="auto"/>
              <w:right w:val="single" w:sz="4" w:space="0" w:color="auto"/>
            </w:tcBorders>
            <w:shd w:val="clear" w:color="auto" w:fill="auto"/>
            <w:noWrap/>
            <w:vAlign w:val="center"/>
            <w:hideMark/>
          </w:tcPr>
          <w:p w14:paraId="0BD74EA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Gerenciar desmontagem da estrutura</w:t>
            </w:r>
          </w:p>
        </w:tc>
        <w:tc>
          <w:tcPr>
            <w:tcW w:w="1200" w:type="dxa"/>
            <w:tcBorders>
              <w:top w:val="nil"/>
              <w:left w:val="nil"/>
              <w:bottom w:val="single" w:sz="4" w:space="0" w:color="auto"/>
              <w:right w:val="single" w:sz="4" w:space="0" w:color="auto"/>
            </w:tcBorders>
            <w:shd w:val="clear" w:color="auto" w:fill="auto"/>
            <w:noWrap/>
            <w:vAlign w:val="center"/>
            <w:hideMark/>
          </w:tcPr>
          <w:p w14:paraId="5DF1CF4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 dias</w:t>
            </w:r>
          </w:p>
        </w:tc>
        <w:tc>
          <w:tcPr>
            <w:tcW w:w="1813" w:type="dxa"/>
            <w:tcBorders>
              <w:top w:val="nil"/>
              <w:left w:val="nil"/>
              <w:bottom w:val="single" w:sz="4" w:space="0" w:color="auto"/>
              <w:right w:val="single" w:sz="4" w:space="0" w:color="auto"/>
            </w:tcBorders>
            <w:shd w:val="clear" w:color="auto" w:fill="auto"/>
            <w:noWrap/>
            <w:vAlign w:val="center"/>
            <w:hideMark/>
          </w:tcPr>
          <w:p w14:paraId="20AA033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26/11/14 09:00</w:t>
            </w:r>
          </w:p>
        </w:tc>
        <w:tc>
          <w:tcPr>
            <w:tcW w:w="1985" w:type="dxa"/>
            <w:tcBorders>
              <w:top w:val="nil"/>
              <w:left w:val="nil"/>
              <w:bottom w:val="single" w:sz="4" w:space="0" w:color="auto"/>
              <w:right w:val="single" w:sz="4" w:space="0" w:color="auto"/>
            </w:tcBorders>
            <w:shd w:val="clear" w:color="auto" w:fill="auto"/>
            <w:noWrap/>
            <w:vAlign w:val="center"/>
            <w:hideMark/>
          </w:tcPr>
          <w:p w14:paraId="3549BA0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28/11/14 18:00</w:t>
            </w:r>
          </w:p>
        </w:tc>
        <w:tc>
          <w:tcPr>
            <w:tcW w:w="1863" w:type="dxa"/>
            <w:tcBorders>
              <w:top w:val="nil"/>
              <w:left w:val="nil"/>
              <w:bottom w:val="single" w:sz="4" w:space="0" w:color="auto"/>
              <w:right w:val="single" w:sz="4" w:space="0" w:color="auto"/>
            </w:tcBorders>
            <w:shd w:val="clear" w:color="auto" w:fill="auto"/>
            <w:noWrap/>
            <w:vAlign w:val="center"/>
            <w:hideMark/>
          </w:tcPr>
          <w:p w14:paraId="6871A99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12</w:t>
            </w:r>
          </w:p>
        </w:tc>
        <w:tc>
          <w:tcPr>
            <w:tcW w:w="2600" w:type="dxa"/>
            <w:tcBorders>
              <w:top w:val="nil"/>
              <w:left w:val="nil"/>
              <w:bottom w:val="single" w:sz="4" w:space="0" w:color="auto"/>
              <w:right w:val="single" w:sz="4" w:space="0" w:color="auto"/>
            </w:tcBorders>
            <w:shd w:val="clear" w:color="auto" w:fill="auto"/>
            <w:noWrap/>
            <w:vAlign w:val="center"/>
            <w:hideMark/>
          </w:tcPr>
          <w:p w14:paraId="6B837E36"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14249C60"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107B75F5"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lastRenderedPageBreak/>
              <w:t>14</w:t>
            </w:r>
          </w:p>
        </w:tc>
        <w:tc>
          <w:tcPr>
            <w:tcW w:w="4540" w:type="dxa"/>
            <w:tcBorders>
              <w:top w:val="nil"/>
              <w:left w:val="nil"/>
              <w:bottom w:val="single" w:sz="4" w:space="0" w:color="auto"/>
              <w:right w:val="single" w:sz="4" w:space="0" w:color="auto"/>
            </w:tcBorders>
            <w:shd w:val="clear" w:color="auto" w:fill="auto"/>
            <w:noWrap/>
            <w:vAlign w:val="center"/>
            <w:hideMark/>
          </w:tcPr>
          <w:p w14:paraId="6B68F225"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Som &amp; Imagem</w:t>
            </w:r>
          </w:p>
        </w:tc>
        <w:tc>
          <w:tcPr>
            <w:tcW w:w="1200" w:type="dxa"/>
            <w:tcBorders>
              <w:top w:val="nil"/>
              <w:left w:val="nil"/>
              <w:bottom w:val="single" w:sz="4" w:space="0" w:color="auto"/>
              <w:right w:val="single" w:sz="4" w:space="0" w:color="auto"/>
            </w:tcBorders>
            <w:shd w:val="clear" w:color="auto" w:fill="auto"/>
            <w:noWrap/>
            <w:vAlign w:val="center"/>
            <w:hideMark/>
          </w:tcPr>
          <w:p w14:paraId="341E73D9"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150 dias</w:t>
            </w:r>
          </w:p>
        </w:tc>
        <w:tc>
          <w:tcPr>
            <w:tcW w:w="1813" w:type="dxa"/>
            <w:tcBorders>
              <w:top w:val="nil"/>
              <w:left w:val="nil"/>
              <w:bottom w:val="single" w:sz="4" w:space="0" w:color="auto"/>
              <w:right w:val="single" w:sz="4" w:space="0" w:color="auto"/>
            </w:tcBorders>
            <w:shd w:val="clear" w:color="auto" w:fill="auto"/>
            <w:noWrap/>
            <w:vAlign w:val="center"/>
            <w:hideMark/>
          </w:tcPr>
          <w:p w14:paraId="0F4F0FCC"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05/05/14 09:00</w:t>
            </w:r>
          </w:p>
        </w:tc>
        <w:tc>
          <w:tcPr>
            <w:tcW w:w="1985" w:type="dxa"/>
            <w:tcBorders>
              <w:top w:val="nil"/>
              <w:left w:val="nil"/>
              <w:bottom w:val="single" w:sz="4" w:space="0" w:color="auto"/>
              <w:right w:val="single" w:sz="4" w:space="0" w:color="auto"/>
            </w:tcBorders>
            <w:shd w:val="clear" w:color="auto" w:fill="auto"/>
            <w:noWrap/>
            <w:vAlign w:val="center"/>
            <w:hideMark/>
          </w:tcPr>
          <w:p w14:paraId="671DAEEB"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28/11/14 18:00</w:t>
            </w:r>
          </w:p>
        </w:tc>
        <w:tc>
          <w:tcPr>
            <w:tcW w:w="1863" w:type="dxa"/>
            <w:tcBorders>
              <w:top w:val="nil"/>
              <w:left w:val="nil"/>
              <w:bottom w:val="single" w:sz="4" w:space="0" w:color="auto"/>
              <w:right w:val="single" w:sz="4" w:space="0" w:color="auto"/>
            </w:tcBorders>
            <w:shd w:val="clear" w:color="auto" w:fill="auto"/>
            <w:noWrap/>
            <w:vAlign w:val="center"/>
            <w:hideMark/>
          </w:tcPr>
          <w:p w14:paraId="78CC54D8"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51DFDCC0" w14:textId="77777777" w:rsidR="004C06F0" w:rsidRPr="009D784E" w:rsidRDefault="004C06F0" w:rsidP="007C63C9">
            <w:pPr>
              <w:spacing w:before="100" w:beforeAutospacing="1" w:after="100" w:afterAutospacing="1"/>
              <w:jc w:val="center"/>
              <w:rPr>
                <w:rFonts w:ascii="Verdana" w:hAnsi="Verdana"/>
                <w:b/>
                <w:bCs/>
                <w:color w:val="000000"/>
                <w:sz w:val="22"/>
                <w:szCs w:val="24"/>
              </w:rPr>
            </w:pPr>
            <w:r w:rsidRPr="009D784E">
              <w:rPr>
                <w:rFonts w:ascii="Verdana" w:hAnsi="Verdana"/>
                <w:b/>
                <w:bCs/>
                <w:color w:val="000000"/>
                <w:sz w:val="22"/>
                <w:szCs w:val="24"/>
              </w:rPr>
              <w:t>2</w:t>
            </w:r>
          </w:p>
        </w:tc>
      </w:tr>
      <w:tr w:rsidR="004C06F0" w:rsidRPr="009D784E" w14:paraId="6D25BCC1"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B8FD48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w:t>
            </w:r>
          </w:p>
        </w:tc>
        <w:tc>
          <w:tcPr>
            <w:tcW w:w="4540" w:type="dxa"/>
            <w:tcBorders>
              <w:top w:val="nil"/>
              <w:left w:val="nil"/>
              <w:bottom w:val="single" w:sz="4" w:space="0" w:color="auto"/>
              <w:right w:val="single" w:sz="4" w:space="0" w:color="auto"/>
            </w:tcBorders>
            <w:shd w:val="clear" w:color="auto" w:fill="auto"/>
            <w:noWrap/>
            <w:vAlign w:val="center"/>
            <w:hideMark/>
          </w:tcPr>
          <w:p w14:paraId="37DA48F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Definir projeto de sonorização</w:t>
            </w:r>
          </w:p>
        </w:tc>
        <w:tc>
          <w:tcPr>
            <w:tcW w:w="1200" w:type="dxa"/>
            <w:tcBorders>
              <w:top w:val="nil"/>
              <w:left w:val="nil"/>
              <w:bottom w:val="single" w:sz="4" w:space="0" w:color="auto"/>
              <w:right w:val="single" w:sz="4" w:space="0" w:color="auto"/>
            </w:tcBorders>
            <w:shd w:val="clear" w:color="auto" w:fill="auto"/>
            <w:noWrap/>
            <w:vAlign w:val="center"/>
            <w:hideMark/>
          </w:tcPr>
          <w:p w14:paraId="4C2D1AF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30 dias</w:t>
            </w:r>
          </w:p>
        </w:tc>
        <w:tc>
          <w:tcPr>
            <w:tcW w:w="1813" w:type="dxa"/>
            <w:tcBorders>
              <w:top w:val="nil"/>
              <w:left w:val="nil"/>
              <w:bottom w:val="single" w:sz="4" w:space="0" w:color="auto"/>
              <w:right w:val="single" w:sz="4" w:space="0" w:color="auto"/>
            </w:tcBorders>
            <w:shd w:val="clear" w:color="auto" w:fill="auto"/>
            <w:noWrap/>
            <w:vAlign w:val="center"/>
            <w:hideMark/>
          </w:tcPr>
          <w:p w14:paraId="797078A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05/05/14 09:00</w:t>
            </w:r>
          </w:p>
        </w:tc>
        <w:tc>
          <w:tcPr>
            <w:tcW w:w="1985" w:type="dxa"/>
            <w:tcBorders>
              <w:top w:val="nil"/>
              <w:left w:val="nil"/>
              <w:bottom w:val="single" w:sz="4" w:space="0" w:color="auto"/>
              <w:right w:val="single" w:sz="4" w:space="0" w:color="auto"/>
            </w:tcBorders>
            <w:shd w:val="clear" w:color="auto" w:fill="auto"/>
            <w:noWrap/>
            <w:vAlign w:val="center"/>
            <w:hideMark/>
          </w:tcPr>
          <w:p w14:paraId="6AD09ED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13/06/14 18:00</w:t>
            </w:r>
          </w:p>
        </w:tc>
        <w:tc>
          <w:tcPr>
            <w:tcW w:w="1863" w:type="dxa"/>
            <w:tcBorders>
              <w:top w:val="nil"/>
              <w:left w:val="nil"/>
              <w:bottom w:val="single" w:sz="4" w:space="0" w:color="auto"/>
              <w:right w:val="single" w:sz="4" w:space="0" w:color="auto"/>
            </w:tcBorders>
            <w:shd w:val="clear" w:color="auto" w:fill="auto"/>
            <w:noWrap/>
            <w:vAlign w:val="center"/>
            <w:hideMark/>
          </w:tcPr>
          <w:p w14:paraId="606A7CB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5</w:t>
            </w:r>
          </w:p>
        </w:tc>
        <w:tc>
          <w:tcPr>
            <w:tcW w:w="2600" w:type="dxa"/>
            <w:tcBorders>
              <w:top w:val="nil"/>
              <w:left w:val="nil"/>
              <w:bottom w:val="single" w:sz="4" w:space="0" w:color="auto"/>
              <w:right w:val="single" w:sz="4" w:space="0" w:color="auto"/>
            </w:tcBorders>
            <w:shd w:val="clear" w:color="auto" w:fill="auto"/>
            <w:noWrap/>
            <w:vAlign w:val="center"/>
            <w:hideMark/>
          </w:tcPr>
          <w:p w14:paraId="70404862"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28FB80E5"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BC71A5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16</w:t>
            </w:r>
          </w:p>
        </w:tc>
        <w:tc>
          <w:tcPr>
            <w:tcW w:w="4540" w:type="dxa"/>
            <w:tcBorders>
              <w:top w:val="nil"/>
              <w:left w:val="nil"/>
              <w:bottom w:val="single" w:sz="4" w:space="0" w:color="auto"/>
              <w:right w:val="single" w:sz="4" w:space="0" w:color="auto"/>
            </w:tcBorders>
            <w:shd w:val="clear" w:color="auto" w:fill="auto"/>
            <w:noWrap/>
            <w:vAlign w:val="center"/>
            <w:hideMark/>
          </w:tcPr>
          <w:p w14:paraId="004A80E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Definir projeto de iluminação</w:t>
            </w:r>
          </w:p>
        </w:tc>
        <w:tc>
          <w:tcPr>
            <w:tcW w:w="1200" w:type="dxa"/>
            <w:tcBorders>
              <w:top w:val="nil"/>
              <w:left w:val="nil"/>
              <w:bottom w:val="single" w:sz="4" w:space="0" w:color="auto"/>
              <w:right w:val="single" w:sz="4" w:space="0" w:color="auto"/>
            </w:tcBorders>
            <w:shd w:val="clear" w:color="auto" w:fill="auto"/>
            <w:noWrap/>
            <w:vAlign w:val="center"/>
            <w:hideMark/>
          </w:tcPr>
          <w:p w14:paraId="453FFD1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30 dias</w:t>
            </w:r>
          </w:p>
        </w:tc>
        <w:tc>
          <w:tcPr>
            <w:tcW w:w="1813" w:type="dxa"/>
            <w:tcBorders>
              <w:top w:val="nil"/>
              <w:left w:val="nil"/>
              <w:bottom w:val="single" w:sz="4" w:space="0" w:color="auto"/>
              <w:right w:val="single" w:sz="4" w:space="0" w:color="auto"/>
            </w:tcBorders>
            <w:shd w:val="clear" w:color="auto" w:fill="auto"/>
            <w:noWrap/>
            <w:vAlign w:val="center"/>
            <w:hideMark/>
          </w:tcPr>
          <w:p w14:paraId="42DCB5F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05/05/14 09:00</w:t>
            </w:r>
          </w:p>
        </w:tc>
        <w:tc>
          <w:tcPr>
            <w:tcW w:w="1985" w:type="dxa"/>
            <w:tcBorders>
              <w:top w:val="nil"/>
              <w:left w:val="nil"/>
              <w:bottom w:val="single" w:sz="4" w:space="0" w:color="auto"/>
              <w:right w:val="single" w:sz="4" w:space="0" w:color="auto"/>
            </w:tcBorders>
            <w:shd w:val="clear" w:color="auto" w:fill="auto"/>
            <w:noWrap/>
            <w:vAlign w:val="center"/>
            <w:hideMark/>
          </w:tcPr>
          <w:p w14:paraId="283DBAD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13/06/14 18:00</w:t>
            </w:r>
          </w:p>
        </w:tc>
        <w:tc>
          <w:tcPr>
            <w:tcW w:w="1863" w:type="dxa"/>
            <w:tcBorders>
              <w:top w:val="nil"/>
              <w:left w:val="nil"/>
              <w:bottom w:val="single" w:sz="4" w:space="0" w:color="auto"/>
              <w:right w:val="single" w:sz="4" w:space="0" w:color="auto"/>
            </w:tcBorders>
            <w:shd w:val="clear" w:color="auto" w:fill="auto"/>
            <w:noWrap/>
            <w:vAlign w:val="center"/>
            <w:hideMark/>
          </w:tcPr>
          <w:p w14:paraId="6334C7F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5</w:t>
            </w:r>
          </w:p>
        </w:tc>
        <w:tc>
          <w:tcPr>
            <w:tcW w:w="2600" w:type="dxa"/>
            <w:tcBorders>
              <w:top w:val="nil"/>
              <w:left w:val="nil"/>
              <w:bottom w:val="single" w:sz="4" w:space="0" w:color="auto"/>
              <w:right w:val="single" w:sz="4" w:space="0" w:color="auto"/>
            </w:tcBorders>
            <w:shd w:val="clear" w:color="auto" w:fill="auto"/>
            <w:noWrap/>
            <w:vAlign w:val="center"/>
            <w:hideMark/>
          </w:tcPr>
          <w:p w14:paraId="7AE7C849"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041D21FD"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38CAC1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17</w:t>
            </w:r>
          </w:p>
        </w:tc>
        <w:tc>
          <w:tcPr>
            <w:tcW w:w="4540" w:type="dxa"/>
            <w:tcBorders>
              <w:top w:val="nil"/>
              <w:left w:val="nil"/>
              <w:bottom w:val="single" w:sz="4" w:space="0" w:color="auto"/>
              <w:right w:val="single" w:sz="4" w:space="0" w:color="auto"/>
            </w:tcBorders>
            <w:shd w:val="clear" w:color="auto" w:fill="auto"/>
            <w:noWrap/>
            <w:vAlign w:val="center"/>
            <w:hideMark/>
          </w:tcPr>
          <w:p w14:paraId="56B261C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Validar com a produção da banda</w:t>
            </w:r>
          </w:p>
        </w:tc>
        <w:tc>
          <w:tcPr>
            <w:tcW w:w="1200" w:type="dxa"/>
            <w:tcBorders>
              <w:top w:val="nil"/>
              <w:left w:val="nil"/>
              <w:bottom w:val="single" w:sz="4" w:space="0" w:color="auto"/>
              <w:right w:val="single" w:sz="4" w:space="0" w:color="auto"/>
            </w:tcBorders>
            <w:shd w:val="clear" w:color="auto" w:fill="auto"/>
            <w:noWrap/>
            <w:vAlign w:val="center"/>
            <w:hideMark/>
          </w:tcPr>
          <w:p w14:paraId="145D88A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 dias</w:t>
            </w:r>
          </w:p>
        </w:tc>
        <w:tc>
          <w:tcPr>
            <w:tcW w:w="1813" w:type="dxa"/>
            <w:tcBorders>
              <w:top w:val="nil"/>
              <w:left w:val="nil"/>
              <w:bottom w:val="single" w:sz="4" w:space="0" w:color="auto"/>
              <w:right w:val="single" w:sz="4" w:space="0" w:color="auto"/>
            </w:tcBorders>
            <w:shd w:val="clear" w:color="auto" w:fill="auto"/>
            <w:noWrap/>
            <w:vAlign w:val="center"/>
            <w:hideMark/>
          </w:tcPr>
          <w:p w14:paraId="634F359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16/06/14 09:00</w:t>
            </w:r>
          </w:p>
        </w:tc>
        <w:tc>
          <w:tcPr>
            <w:tcW w:w="1985" w:type="dxa"/>
            <w:tcBorders>
              <w:top w:val="nil"/>
              <w:left w:val="nil"/>
              <w:bottom w:val="single" w:sz="4" w:space="0" w:color="auto"/>
              <w:right w:val="single" w:sz="4" w:space="0" w:color="auto"/>
            </w:tcBorders>
            <w:shd w:val="clear" w:color="auto" w:fill="auto"/>
            <w:noWrap/>
            <w:vAlign w:val="center"/>
            <w:hideMark/>
          </w:tcPr>
          <w:p w14:paraId="70C7EF6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04/07/14 18:00</w:t>
            </w:r>
          </w:p>
        </w:tc>
        <w:tc>
          <w:tcPr>
            <w:tcW w:w="1863" w:type="dxa"/>
            <w:tcBorders>
              <w:top w:val="nil"/>
              <w:left w:val="nil"/>
              <w:bottom w:val="single" w:sz="4" w:space="0" w:color="auto"/>
              <w:right w:val="single" w:sz="4" w:space="0" w:color="auto"/>
            </w:tcBorders>
            <w:shd w:val="clear" w:color="auto" w:fill="auto"/>
            <w:noWrap/>
            <w:vAlign w:val="center"/>
            <w:hideMark/>
          </w:tcPr>
          <w:p w14:paraId="4137D41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15;16</w:t>
            </w:r>
          </w:p>
        </w:tc>
        <w:tc>
          <w:tcPr>
            <w:tcW w:w="2600" w:type="dxa"/>
            <w:tcBorders>
              <w:top w:val="nil"/>
              <w:left w:val="nil"/>
              <w:bottom w:val="single" w:sz="4" w:space="0" w:color="auto"/>
              <w:right w:val="single" w:sz="4" w:space="0" w:color="auto"/>
            </w:tcBorders>
            <w:shd w:val="clear" w:color="auto" w:fill="auto"/>
            <w:noWrap/>
            <w:vAlign w:val="center"/>
            <w:hideMark/>
          </w:tcPr>
          <w:p w14:paraId="15D0BE31"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5E81B711"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6CADA59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18</w:t>
            </w:r>
          </w:p>
        </w:tc>
        <w:tc>
          <w:tcPr>
            <w:tcW w:w="4540" w:type="dxa"/>
            <w:tcBorders>
              <w:top w:val="nil"/>
              <w:left w:val="nil"/>
              <w:bottom w:val="single" w:sz="4" w:space="0" w:color="auto"/>
              <w:right w:val="single" w:sz="4" w:space="0" w:color="auto"/>
            </w:tcBorders>
            <w:shd w:val="clear" w:color="auto" w:fill="auto"/>
            <w:noWrap/>
            <w:vAlign w:val="center"/>
            <w:hideMark/>
          </w:tcPr>
          <w:p w14:paraId="5CB7C63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Contratar empresa de sonorização</w:t>
            </w:r>
          </w:p>
        </w:tc>
        <w:tc>
          <w:tcPr>
            <w:tcW w:w="1200" w:type="dxa"/>
            <w:tcBorders>
              <w:top w:val="nil"/>
              <w:left w:val="nil"/>
              <w:bottom w:val="single" w:sz="4" w:space="0" w:color="auto"/>
              <w:right w:val="single" w:sz="4" w:space="0" w:color="auto"/>
            </w:tcBorders>
            <w:shd w:val="clear" w:color="auto" w:fill="auto"/>
            <w:noWrap/>
            <w:vAlign w:val="center"/>
            <w:hideMark/>
          </w:tcPr>
          <w:p w14:paraId="113CE73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 dias</w:t>
            </w:r>
          </w:p>
        </w:tc>
        <w:tc>
          <w:tcPr>
            <w:tcW w:w="1813" w:type="dxa"/>
            <w:tcBorders>
              <w:top w:val="nil"/>
              <w:left w:val="nil"/>
              <w:bottom w:val="single" w:sz="4" w:space="0" w:color="auto"/>
              <w:right w:val="single" w:sz="4" w:space="0" w:color="auto"/>
            </w:tcBorders>
            <w:shd w:val="clear" w:color="auto" w:fill="auto"/>
            <w:noWrap/>
            <w:vAlign w:val="center"/>
            <w:hideMark/>
          </w:tcPr>
          <w:p w14:paraId="687E95F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07/07/14 09:00</w:t>
            </w:r>
          </w:p>
        </w:tc>
        <w:tc>
          <w:tcPr>
            <w:tcW w:w="1985" w:type="dxa"/>
            <w:tcBorders>
              <w:top w:val="nil"/>
              <w:left w:val="nil"/>
              <w:bottom w:val="single" w:sz="4" w:space="0" w:color="auto"/>
              <w:right w:val="single" w:sz="4" w:space="0" w:color="auto"/>
            </w:tcBorders>
            <w:shd w:val="clear" w:color="auto" w:fill="auto"/>
            <w:noWrap/>
            <w:vAlign w:val="center"/>
            <w:hideMark/>
          </w:tcPr>
          <w:p w14:paraId="5B4B5FD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25/07/14 18:00</w:t>
            </w:r>
          </w:p>
        </w:tc>
        <w:tc>
          <w:tcPr>
            <w:tcW w:w="1863" w:type="dxa"/>
            <w:tcBorders>
              <w:top w:val="nil"/>
              <w:left w:val="nil"/>
              <w:bottom w:val="single" w:sz="4" w:space="0" w:color="auto"/>
              <w:right w:val="single" w:sz="4" w:space="0" w:color="auto"/>
            </w:tcBorders>
            <w:shd w:val="clear" w:color="auto" w:fill="auto"/>
            <w:noWrap/>
            <w:vAlign w:val="center"/>
            <w:hideMark/>
          </w:tcPr>
          <w:p w14:paraId="75A9CA9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17</w:t>
            </w:r>
          </w:p>
        </w:tc>
        <w:tc>
          <w:tcPr>
            <w:tcW w:w="2600" w:type="dxa"/>
            <w:tcBorders>
              <w:top w:val="nil"/>
              <w:left w:val="nil"/>
              <w:bottom w:val="single" w:sz="4" w:space="0" w:color="auto"/>
              <w:right w:val="single" w:sz="4" w:space="0" w:color="auto"/>
            </w:tcBorders>
            <w:shd w:val="clear" w:color="auto" w:fill="auto"/>
            <w:noWrap/>
            <w:vAlign w:val="center"/>
            <w:hideMark/>
          </w:tcPr>
          <w:p w14:paraId="0DCF2316"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66BFC80E"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3158EA3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19</w:t>
            </w:r>
          </w:p>
        </w:tc>
        <w:tc>
          <w:tcPr>
            <w:tcW w:w="4540" w:type="dxa"/>
            <w:tcBorders>
              <w:top w:val="nil"/>
              <w:left w:val="nil"/>
              <w:bottom w:val="single" w:sz="4" w:space="0" w:color="auto"/>
              <w:right w:val="single" w:sz="4" w:space="0" w:color="auto"/>
            </w:tcBorders>
            <w:shd w:val="clear" w:color="auto" w:fill="auto"/>
            <w:noWrap/>
            <w:vAlign w:val="center"/>
            <w:hideMark/>
          </w:tcPr>
          <w:p w14:paraId="3B1EB83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Contratar empresa de iluminação</w:t>
            </w:r>
          </w:p>
        </w:tc>
        <w:tc>
          <w:tcPr>
            <w:tcW w:w="1200" w:type="dxa"/>
            <w:tcBorders>
              <w:top w:val="nil"/>
              <w:left w:val="nil"/>
              <w:bottom w:val="single" w:sz="4" w:space="0" w:color="auto"/>
              <w:right w:val="single" w:sz="4" w:space="0" w:color="auto"/>
            </w:tcBorders>
            <w:shd w:val="clear" w:color="auto" w:fill="auto"/>
            <w:noWrap/>
            <w:vAlign w:val="center"/>
            <w:hideMark/>
          </w:tcPr>
          <w:p w14:paraId="248E0D9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 dias</w:t>
            </w:r>
          </w:p>
        </w:tc>
        <w:tc>
          <w:tcPr>
            <w:tcW w:w="1813" w:type="dxa"/>
            <w:tcBorders>
              <w:top w:val="nil"/>
              <w:left w:val="nil"/>
              <w:bottom w:val="single" w:sz="4" w:space="0" w:color="auto"/>
              <w:right w:val="single" w:sz="4" w:space="0" w:color="auto"/>
            </w:tcBorders>
            <w:shd w:val="clear" w:color="auto" w:fill="auto"/>
            <w:noWrap/>
            <w:vAlign w:val="center"/>
            <w:hideMark/>
          </w:tcPr>
          <w:p w14:paraId="78AB499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07/07/14 09:00</w:t>
            </w:r>
          </w:p>
        </w:tc>
        <w:tc>
          <w:tcPr>
            <w:tcW w:w="1985" w:type="dxa"/>
            <w:tcBorders>
              <w:top w:val="nil"/>
              <w:left w:val="nil"/>
              <w:bottom w:val="single" w:sz="4" w:space="0" w:color="auto"/>
              <w:right w:val="single" w:sz="4" w:space="0" w:color="auto"/>
            </w:tcBorders>
            <w:shd w:val="clear" w:color="auto" w:fill="auto"/>
            <w:noWrap/>
            <w:vAlign w:val="center"/>
            <w:hideMark/>
          </w:tcPr>
          <w:p w14:paraId="5E34195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25/07/14 18:00</w:t>
            </w:r>
          </w:p>
        </w:tc>
        <w:tc>
          <w:tcPr>
            <w:tcW w:w="1863" w:type="dxa"/>
            <w:tcBorders>
              <w:top w:val="nil"/>
              <w:left w:val="nil"/>
              <w:bottom w:val="single" w:sz="4" w:space="0" w:color="auto"/>
              <w:right w:val="single" w:sz="4" w:space="0" w:color="auto"/>
            </w:tcBorders>
            <w:shd w:val="clear" w:color="auto" w:fill="auto"/>
            <w:noWrap/>
            <w:vAlign w:val="center"/>
            <w:hideMark/>
          </w:tcPr>
          <w:p w14:paraId="0FBD5B5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17</w:t>
            </w:r>
          </w:p>
        </w:tc>
        <w:tc>
          <w:tcPr>
            <w:tcW w:w="2600" w:type="dxa"/>
            <w:tcBorders>
              <w:top w:val="nil"/>
              <w:left w:val="nil"/>
              <w:bottom w:val="single" w:sz="4" w:space="0" w:color="auto"/>
              <w:right w:val="single" w:sz="4" w:space="0" w:color="auto"/>
            </w:tcBorders>
            <w:shd w:val="clear" w:color="auto" w:fill="auto"/>
            <w:noWrap/>
            <w:vAlign w:val="center"/>
            <w:hideMark/>
          </w:tcPr>
          <w:p w14:paraId="6E665460"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1E7C04A0"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666AB18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w:t>
            </w:r>
          </w:p>
        </w:tc>
        <w:tc>
          <w:tcPr>
            <w:tcW w:w="4540" w:type="dxa"/>
            <w:tcBorders>
              <w:top w:val="nil"/>
              <w:left w:val="nil"/>
              <w:bottom w:val="single" w:sz="4" w:space="0" w:color="auto"/>
              <w:right w:val="single" w:sz="4" w:space="0" w:color="auto"/>
            </w:tcBorders>
            <w:shd w:val="clear" w:color="auto" w:fill="auto"/>
            <w:noWrap/>
            <w:vAlign w:val="center"/>
            <w:hideMark/>
          </w:tcPr>
          <w:p w14:paraId="262A60B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Gerenciar contratos</w:t>
            </w:r>
          </w:p>
        </w:tc>
        <w:tc>
          <w:tcPr>
            <w:tcW w:w="1200" w:type="dxa"/>
            <w:tcBorders>
              <w:top w:val="nil"/>
              <w:left w:val="nil"/>
              <w:bottom w:val="single" w:sz="4" w:space="0" w:color="auto"/>
              <w:right w:val="single" w:sz="4" w:space="0" w:color="auto"/>
            </w:tcBorders>
            <w:shd w:val="clear" w:color="auto" w:fill="auto"/>
            <w:noWrap/>
            <w:vAlign w:val="center"/>
            <w:hideMark/>
          </w:tcPr>
          <w:p w14:paraId="42CD14F0"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90 dias</w:t>
            </w:r>
          </w:p>
        </w:tc>
        <w:tc>
          <w:tcPr>
            <w:tcW w:w="1813" w:type="dxa"/>
            <w:tcBorders>
              <w:top w:val="nil"/>
              <w:left w:val="nil"/>
              <w:bottom w:val="single" w:sz="4" w:space="0" w:color="auto"/>
              <w:right w:val="single" w:sz="4" w:space="0" w:color="auto"/>
            </w:tcBorders>
            <w:shd w:val="clear" w:color="auto" w:fill="auto"/>
            <w:noWrap/>
            <w:vAlign w:val="center"/>
            <w:hideMark/>
          </w:tcPr>
          <w:p w14:paraId="50A9077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28/07/14 09:00</w:t>
            </w:r>
          </w:p>
        </w:tc>
        <w:tc>
          <w:tcPr>
            <w:tcW w:w="1985" w:type="dxa"/>
            <w:tcBorders>
              <w:top w:val="nil"/>
              <w:left w:val="nil"/>
              <w:bottom w:val="single" w:sz="4" w:space="0" w:color="auto"/>
              <w:right w:val="single" w:sz="4" w:space="0" w:color="auto"/>
            </w:tcBorders>
            <w:shd w:val="clear" w:color="auto" w:fill="auto"/>
            <w:noWrap/>
            <w:vAlign w:val="center"/>
            <w:hideMark/>
          </w:tcPr>
          <w:p w14:paraId="7F90369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28/11/14 18:00</w:t>
            </w:r>
          </w:p>
        </w:tc>
        <w:tc>
          <w:tcPr>
            <w:tcW w:w="1863" w:type="dxa"/>
            <w:tcBorders>
              <w:top w:val="nil"/>
              <w:left w:val="nil"/>
              <w:bottom w:val="single" w:sz="4" w:space="0" w:color="auto"/>
              <w:right w:val="single" w:sz="4" w:space="0" w:color="auto"/>
            </w:tcBorders>
            <w:shd w:val="clear" w:color="auto" w:fill="auto"/>
            <w:noWrap/>
            <w:vAlign w:val="center"/>
            <w:hideMark/>
          </w:tcPr>
          <w:p w14:paraId="5A8C5C2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19;18</w:t>
            </w:r>
          </w:p>
        </w:tc>
        <w:tc>
          <w:tcPr>
            <w:tcW w:w="2600" w:type="dxa"/>
            <w:tcBorders>
              <w:top w:val="nil"/>
              <w:left w:val="nil"/>
              <w:bottom w:val="single" w:sz="4" w:space="0" w:color="auto"/>
              <w:right w:val="single" w:sz="4" w:space="0" w:color="auto"/>
            </w:tcBorders>
            <w:shd w:val="clear" w:color="auto" w:fill="auto"/>
            <w:noWrap/>
            <w:vAlign w:val="center"/>
            <w:hideMark/>
          </w:tcPr>
          <w:p w14:paraId="55B86809"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7CB5515B"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16CA426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21</w:t>
            </w:r>
          </w:p>
        </w:tc>
        <w:tc>
          <w:tcPr>
            <w:tcW w:w="4540" w:type="dxa"/>
            <w:tcBorders>
              <w:top w:val="nil"/>
              <w:left w:val="nil"/>
              <w:bottom w:val="single" w:sz="4" w:space="0" w:color="auto"/>
              <w:right w:val="single" w:sz="4" w:space="0" w:color="auto"/>
            </w:tcBorders>
            <w:shd w:val="clear" w:color="auto" w:fill="auto"/>
            <w:noWrap/>
            <w:vAlign w:val="center"/>
            <w:hideMark/>
          </w:tcPr>
          <w:p w14:paraId="6862E9F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Instalar sonorização</w:t>
            </w:r>
          </w:p>
        </w:tc>
        <w:tc>
          <w:tcPr>
            <w:tcW w:w="1200" w:type="dxa"/>
            <w:tcBorders>
              <w:top w:val="nil"/>
              <w:left w:val="nil"/>
              <w:bottom w:val="single" w:sz="4" w:space="0" w:color="auto"/>
              <w:right w:val="single" w:sz="4" w:space="0" w:color="auto"/>
            </w:tcBorders>
            <w:shd w:val="clear" w:color="auto" w:fill="auto"/>
            <w:noWrap/>
            <w:vAlign w:val="center"/>
            <w:hideMark/>
          </w:tcPr>
          <w:p w14:paraId="35B6CCE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 dias</w:t>
            </w:r>
          </w:p>
        </w:tc>
        <w:tc>
          <w:tcPr>
            <w:tcW w:w="1813" w:type="dxa"/>
            <w:tcBorders>
              <w:top w:val="nil"/>
              <w:left w:val="nil"/>
              <w:bottom w:val="single" w:sz="4" w:space="0" w:color="auto"/>
              <w:right w:val="single" w:sz="4" w:space="0" w:color="auto"/>
            </w:tcBorders>
            <w:shd w:val="clear" w:color="auto" w:fill="auto"/>
            <w:noWrap/>
            <w:vAlign w:val="center"/>
            <w:hideMark/>
          </w:tcPr>
          <w:p w14:paraId="40DF6C6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20/11/14 09:00</w:t>
            </w:r>
          </w:p>
        </w:tc>
        <w:tc>
          <w:tcPr>
            <w:tcW w:w="1985" w:type="dxa"/>
            <w:tcBorders>
              <w:top w:val="nil"/>
              <w:left w:val="nil"/>
              <w:bottom w:val="single" w:sz="4" w:space="0" w:color="auto"/>
              <w:right w:val="single" w:sz="4" w:space="0" w:color="auto"/>
            </w:tcBorders>
            <w:shd w:val="clear" w:color="auto" w:fill="auto"/>
            <w:noWrap/>
            <w:vAlign w:val="center"/>
            <w:hideMark/>
          </w:tcPr>
          <w:p w14:paraId="564F2F0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18:00</w:t>
            </w:r>
          </w:p>
        </w:tc>
        <w:tc>
          <w:tcPr>
            <w:tcW w:w="1863" w:type="dxa"/>
            <w:tcBorders>
              <w:top w:val="nil"/>
              <w:left w:val="nil"/>
              <w:bottom w:val="single" w:sz="4" w:space="0" w:color="auto"/>
              <w:right w:val="single" w:sz="4" w:space="0" w:color="auto"/>
            </w:tcBorders>
            <w:shd w:val="clear" w:color="auto" w:fill="auto"/>
            <w:noWrap/>
            <w:vAlign w:val="center"/>
            <w:hideMark/>
          </w:tcPr>
          <w:p w14:paraId="36CCA19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20TI-7d</w:t>
            </w:r>
          </w:p>
        </w:tc>
        <w:tc>
          <w:tcPr>
            <w:tcW w:w="2600" w:type="dxa"/>
            <w:tcBorders>
              <w:top w:val="nil"/>
              <w:left w:val="nil"/>
              <w:bottom w:val="single" w:sz="4" w:space="0" w:color="auto"/>
              <w:right w:val="single" w:sz="4" w:space="0" w:color="auto"/>
            </w:tcBorders>
            <w:shd w:val="clear" w:color="auto" w:fill="auto"/>
            <w:noWrap/>
            <w:vAlign w:val="center"/>
            <w:hideMark/>
          </w:tcPr>
          <w:p w14:paraId="636033EF"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5497C4D8"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2FF01B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22</w:t>
            </w:r>
          </w:p>
        </w:tc>
        <w:tc>
          <w:tcPr>
            <w:tcW w:w="4540" w:type="dxa"/>
            <w:tcBorders>
              <w:top w:val="nil"/>
              <w:left w:val="nil"/>
              <w:bottom w:val="single" w:sz="4" w:space="0" w:color="auto"/>
              <w:right w:val="single" w:sz="4" w:space="0" w:color="auto"/>
            </w:tcBorders>
            <w:shd w:val="clear" w:color="auto" w:fill="auto"/>
            <w:noWrap/>
            <w:vAlign w:val="center"/>
            <w:hideMark/>
          </w:tcPr>
          <w:p w14:paraId="1BF2052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Instalar iluminação</w:t>
            </w:r>
          </w:p>
        </w:tc>
        <w:tc>
          <w:tcPr>
            <w:tcW w:w="1200" w:type="dxa"/>
            <w:tcBorders>
              <w:top w:val="nil"/>
              <w:left w:val="nil"/>
              <w:bottom w:val="single" w:sz="4" w:space="0" w:color="auto"/>
              <w:right w:val="single" w:sz="4" w:space="0" w:color="auto"/>
            </w:tcBorders>
            <w:shd w:val="clear" w:color="auto" w:fill="auto"/>
            <w:noWrap/>
            <w:vAlign w:val="center"/>
            <w:hideMark/>
          </w:tcPr>
          <w:p w14:paraId="2EBD6990"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 dias</w:t>
            </w:r>
          </w:p>
        </w:tc>
        <w:tc>
          <w:tcPr>
            <w:tcW w:w="1813" w:type="dxa"/>
            <w:tcBorders>
              <w:top w:val="nil"/>
              <w:left w:val="nil"/>
              <w:bottom w:val="single" w:sz="4" w:space="0" w:color="auto"/>
              <w:right w:val="single" w:sz="4" w:space="0" w:color="auto"/>
            </w:tcBorders>
            <w:shd w:val="clear" w:color="auto" w:fill="auto"/>
            <w:noWrap/>
            <w:vAlign w:val="center"/>
            <w:hideMark/>
          </w:tcPr>
          <w:p w14:paraId="3387877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20/11/14 09:00</w:t>
            </w:r>
          </w:p>
        </w:tc>
        <w:tc>
          <w:tcPr>
            <w:tcW w:w="1985" w:type="dxa"/>
            <w:tcBorders>
              <w:top w:val="nil"/>
              <w:left w:val="nil"/>
              <w:bottom w:val="single" w:sz="4" w:space="0" w:color="auto"/>
              <w:right w:val="single" w:sz="4" w:space="0" w:color="auto"/>
            </w:tcBorders>
            <w:shd w:val="clear" w:color="auto" w:fill="auto"/>
            <w:noWrap/>
            <w:vAlign w:val="center"/>
            <w:hideMark/>
          </w:tcPr>
          <w:p w14:paraId="7164A50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18:00</w:t>
            </w:r>
          </w:p>
        </w:tc>
        <w:tc>
          <w:tcPr>
            <w:tcW w:w="1863" w:type="dxa"/>
            <w:tcBorders>
              <w:top w:val="nil"/>
              <w:left w:val="nil"/>
              <w:bottom w:val="single" w:sz="4" w:space="0" w:color="auto"/>
              <w:right w:val="single" w:sz="4" w:space="0" w:color="auto"/>
            </w:tcBorders>
            <w:shd w:val="clear" w:color="auto" w:fill="auto"/>
            <w:noWrap/>
            <w:vAlign w:val="center"/>
            <w:hideMark/>
          </w:tcPr>
          <w:p w14:paraId="3D1B5A8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20TI-7d</w:t>
            </w:r>
          </w:p>
        </w:tc>
        <w:tc>
          <w:tcPr>
            <w:tcW w:w="2600" w:type="dxa"/>
            <w:tcBorders>
              <w:top w:val="nil"/>
              <w:left w:val="nil"/>
              <w:bottom w:val="single" w:sz="4" w:space="0" w:color="auto"/>
              <w:right w:val="single" w:sz="4" w:space="0" w:color="auto"/>
            </w:tcBorders>
            <w:shd w:val="clear" w:color="auto" w:fill="auto"/>
            <w:noWrap/>
            <w:vAlign w:val="center"/>
            <w:hideMark/>
          </w:tcPr>
          <w:p w14:paraId="5D6DB3CE"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bl>
    <w:p w14:paraId="658A4F29" w14:textId="77777777" w:rsidR="004C06F0" w:rsidRPr="009D784E" w:rsidRDefault="004C06F0" w:rsidP="004C06F0">
      <w:pPr>
        <w:spacing w:before="100" w:beforeAutospacing="1" w:after="100" w:afterAutospacing="1"/>
        <w:rPr>
          <w:rFonts w:ascii="Verdana" w:hAnsi="Verdana"/>
          <w:b/>
          <w:sz w:val="22"/>
        </w:rPr>
      </w:pPr>
      <w:r w:rsidRPr="009D784E">
        <w:rPr>
          <w:rFonts w:ascii="Verdana" w:hAnsi="Verdana"/>
          <w:b/>
          <w:sz w:val="22"/>
        </w:rPr>
        <w:t>Tabela 1 – Cronograma macro (continuação)</w:t>
      </w:r>
    </w:p>
    <w:tbl>
      <w:tblPr>
        <w:tblW w:w="14381" w:type="dxa"/>
        <w:tblCellMar>
          <w:left w:w="70" w:type="dxa"/>
          <w:right w:w="70" w:type="dxa"/>
        </w:tblCellMar>
        <w:tblLook w:val="04A0" w:firstRow="1" w:lastRow="0" w:firstColumn="1" w:lastColumn="0" w:noHBand="0" w:noVBand="1"/>
      </w:tblPr>
      <w:tblGrid>
        <w:gridCol w:w="453"/>
        <w:gridCol w:w="4540"/>
        <w:gridCol w:w="1200"/>
        <w:gridCol w:w="1813"/>
        <w:gridCol w:w="1985"/>
        <w:gridCol w:w="1932"/>
        <w:gridCol w:w="2600"/>
      </w:tblGrid>
      <w:tr w:rsidR="004C06F0" w:rsidRPr="009D784E" w14:paraId="24611D38" w14:textId="77777777" w:rsidTr="007C63C9">
        <w:trPr>
          <w:trHeight w:val="315"/>
        </w:trPr>
        <w:tc>
          <w:tcPr>
            <w:tcW w:w="380" w:type="dxa"/>
            <w:tcBorders>
              <w:top w:val="single" w:sz="4" w:space="0" w:color="auto"/>
              <w:left w:val="single" w:sz="4" w:space="0" w:color="auto"/>
              <w:bottom w:val="single" w:sz="4" w:space="0" w:color="auto"/>
              <w:right w:val="single" w:sz="4" w:space="0" w:color="auto"/>
            </w:tcBorders>
            <w:shd w:val="clear" w:color="auto" w:fill="000000" w:themeFill="text1"/>
            <w:noWrap/>
            <w:vAlign w:val="center"/>
          </w:tcPr>
          <w:p w14:paraId="060BBFF9"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Id</w:t>
            </w:r>
          </w:p>
        </w:tc>
        <w:tc>
          <w:tcPr>
            <w:tcW w:w="4540" w:type="dxa"/>
            <w:tcBorders>
              <w:top w:val="single" w:sz="4" w:space="0" w:color="auto"/>
              <w:left w:val="nil"/>
              <w:bottom w:val="single" w:sz="4" w:space="0" w:color="auto"/>
              <w:right w:val="single" w:sz="4" w:space="0" w:color="auto"/>
            </w:tcBorders>
            <w:shd w:val="clear" w:color="auto" w:fill="000000" w:themeFill="text1"/>
            <w:noWrap/>
            <w:vAlign w:val="center"/>
          </w:tcPr>
          <w:p w14:paraId="0BD07266"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Nome</w:t>
            </w:r>
          </w:p>
        </w:tc>
        <w:tc>
          <w:tcPr>
            <w:tcW w:w="1200" w:type="dxa"/>
            <w:tcBorders>
              <w:top w:val="single" w:sz="4" w:space="0" w:color="auto"/>
              <w:left w:val="nil"/>
              <w:bottom w:val="single" w:sz="4" w:space="0" w:color="auto"/>
              <w:right w:val="single" w:sz="4" w:space="0" w:color="auto"/>
            </w:tcBorders>
            <w:shd w:val="clear" w:color="auto" w:fill="000000" w:themeFill="text1"/>
            <w:noWrap/>
            <w:vAlign w:val="center"/>
          </w:tcPr>
          <w:p w14:paraId="56C17CB5"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Duração</w:t>
            </w:r>
          </w:p>
        </w:tc>
        <w:tc>
          <w:tcPr>
            <w:tcW w:w="1813" w:type="dxa"/>
            <w:tcBorders>
              <w:top w:val="single" w:sz="4" w:space="0" w:color="auto"/>
              <w:left w:val="nil"/>
              <w:bottom w:val="single" w:sz="4" w:space="0" w:color="auto"/>
              <w:right w:val="single" w:sz="4" w:space="0" w:color="auto"/>
            </w:tcBorders>
            <w:shd w:val="clear" w:color="auto" w:fill="000000" w:themeFill="text1"/>
            <w:noWrap/>
            <w:vAlign w:val="center"/>
          </w:tcPr>
          <w:p w14:paraId="57DA1ACC"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Início</w:t>
            </w:r>
          </w:p>
        </w:tc>
        <w:tc>
          <w:tcPr>
            <w:tcW w:w="1985" w:type="dxa"/>
            <w:tcBorders>
              <w:top w:val="single" w:sz="4" w:space="0" w:color="auto"/>
              <w:left w:val="nil"/>
              <w:bottom w:val="single" w:sz="4" w:space="0" w:color="auto"/>
              <w:right w:val="single" w:sz="4" w:space="0" w:color="auto"/>
            </w:tcBorders>
            <w:shd w:val="clear" w:color="auto" w:fill="000000" w:themeFill="text1"/>
            <w:noWrap/>
            <w:vAlign w:val="center"/>
          </w:tcPr>
          <w:p w14:paraId="6542E54A"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Término</w:t>
            </w:r>
          </w:p>
        </w:tc>
        <w:tc>
          <w:tcPr>
            <w:tcW w:w="1863" w:type="dxa"/>
            <w:tcBorders>
              <w:top w:val="single" w:sz="4" w:space="0" w:color="auto"/>
              <w:left w:val="nil"/>
              <w:bottom w:val="single" w:sz="4" w:space="0" w:color="auto"/>
              <w:right w:val="single" w:sz="4" w:space="0" w:color="auto"/>
            </w:tcBorders>
            <w:shd w:val="clear" w:color="auto" w:fill="000000" w:themeFill="text1"/>
            <w:noWrap/>
            <w:vAlign w:val="center"/>
          </w:tcPr>
          <w:p w14:paraId="52633846" w14:textId="77777777" w:rsidR="004C06F0" w:rsidRPr="009D784E" w:rsidRDefault="004C06F0" w:rsidP="007C63C9">
            <w:pPr>
              <w:spacing w:before="100" w:beforeAutospacing="1" w:after="100" w:afterAutospacing="1"/>
              <w:rPr>
                <w:rFonts w:ascii="Verdana" w:hAnsi="Verdana"/>
                <w:b/>
                <w:bCs/>
                <w:color w:val="FFFFFF"/>
                <w:sz w:val="22"/>
                <w:szCs w:val="24"/>
              </w:rPr>
            </w:pPr>
            <w:r w:rsidRPr="009D784E">
              <w:rPr>
                <w:rFonts w:ascii="Verdana" w:hAnsi="Verdana"/>
                <w:b/>
                <w:bCs/>
                <w:color w:val="FFFFFF"/>
                <w:sz w:val="22"/>
                <w:szCs w:val="24"/>
              </w:rPr>
              <w:t>Predecessoras</w:t>
            </w:r>
          </w:p>
        </w:tc>
        <w:tc>
          <w:tcPr>
            <w:tcW w:w="2600" w:type="dxa"/>
            <w:tcBorders>
              <w:top w:val="single" w:sz="4" w:space="0" w:color="auto"/>
              <w:left w:val="nil"/>
              <w:bottom w:val="single" w:sz="4" w:space="0" w:color="auto"/>
              <w:right w:val="single" w:sz="4" w:space="0" w:color="auto"/>
            </w:tcBorders>
            <w:shd w:val="clear" w:color="auto" w:fill="000000" w:themeFill="text1"/>
            <w:noWrap/>
            <w:vAlign w:val="center"/>
          </w:tcPr>
          <w:p w14:paraId="4372C0F4" w14:textId="77777777" w:rsidR="004C06F0" w:rsidRPr="009D784E" w:rsidRDefault="004C06F0" w:rsidP="007C63C9">
            <w:pPr>
              <w:spacing w:before="100" w:beforeAutospacing="1" w:after="100" w:afterAutospacing="1"/>
              <w:jc w:val="center"/>
              <w:rPr>
                <w:rFonts w:ascii="Verdana" w:hAnsi="Verdana"/>
                <w:b/>
                <w:bCs/>
                <w:color w:val="FFFFFF"/>
                <w:sz w:val="22"/>
                <w:szCs w:val="24"/>
              </w:rPr>
            </w:pPr>
            <w:r w:rsidRPr="009D784E">
              <w:rPr>
                <w:rFonts w:ascii="Verdana" w:hAnsi="Verdana"/>
                <w:b/>
                <w:bCs/>
                <w:color w:val="FFFFFF"/>
                <w:sz w:val="22"/>
                <w:szCs w:val="24"/>
              </w:rPr>
              <w:t>Nível da estrutura de tópicos</w:t>
            </w:r>
          </w:p>
        </w:tc>
      </w:tr>
      <w:tr w:rsidR="004C06F0" w:rsidRPr="009D784E" w14:paraId="14BCD2E6"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3CAAB93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23</w:t>
            </w:r>
          </w:p>
        </w:tc>
        <w:tc>
          <w:tcPr>
            <w:tcW w:w="4540" w:type="dxa"/>
            <w:tcBorders>
              <w:top w:val="nil"/>
              <w:left w:val="nil"/>
              <w:bottom w:val="single" w:sz="4" w:space="0" w:color="auto"/>
              <w:right w:val="single" w:sz="4" w:space="0" w:color="auto"/>
            </w:tcBorders>
            <w:shd w:val="clear" w:color="auto" w:fill="auto"/>
            <w:noWrap/>
            <w:vAlign w:val="center"/>
            <w:hideMark/>
          </w:tcPr>
          <w:p w14:paraId="7C917FC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Aplicar checklist de verificação</w:t>
            </w:r>
          </w:p>
        </w:tc>
        <w:tc>
          <w:tcPr>
            <w:tcW w:w="1200" w:type="dxa"/>
            <w:tcBorders>
              <w:top w:val="nil"/>
              <w:left w:val="nil"/>
              <w:bottom w:val="single" w:sz="4" w:space="0" w:color="auto"/>
              <w:right w:val="single" w:sz="4" w:space="0" w:color="auto"/>
            </w:tcBorders>
            <w:shd w:val="clear" w:color="auto" w:fill="auto"/>
            <w:noWrap/>
            <w:vAlign w:val="center"/>
            <w:hideMark/>
          </w:tcPr>
          <w:p w14:paraId="74E0B41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 dias</w:t>
            </w:r>
          </w:p>
        </w:tc>
        <w:tc>
          <w:tcPr>
            <w:tcW w:w="1813" w:type="dxa"/>
            <w:tcBorders>
              <w:top w:val="nil"/>
              <w:left w:val="nil"/>
              <w:bottom w:val="single" w:sz="4" w:space="0" w:color="auto"/>
              <w:right w:val="single" w:sz="4" w:space="0" w:color="auto"/>
            </w:tcBorders>
            <w:shd w:val="clear" w:color="auto" w:fill="auto"/>
            <w:noWrap/>
            <w:vAlign w:val="center"/>
            <w:hideMark/>
          </w:tcPr>
          <w:p w14:paraId="6B6A91E0"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09:00</w:t>
            </w:r>
          </w:p>
        </w:tc>
        <w:tc>
          <w:tcPr>
            <w:tcW w:w="1985" w:type="dxa"/>
            <w:tcBorders>
              <w:top w:val="nil"/>
              <w:left w:val="nil"/>
              <w:bottom w:val="single" w:sz="4" w:space="0" w:color="auto"/>
              <w:right w:val="single" w:sz="4" w:space="0" w:color="auto"/>
            </w:tcBorders>
            <w:shd w:val="clear" w:color="auto" w:fill="auto"/>
            <w:noWrap/>
            <w:vAlign w:val="center"/>
            <w:hideMark/>
          </w:tcPr>
          <w:p w14:paraId="726B3A6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25/11/14 18:00</w:t>
            </w:r>
          </w:p>
        </w:tc>
        <w:tc>
          <w:tcPr>
            <w:tcW w:w="1863" w:type="dxa"/>
            <w:tcBorders>
              <w:top w:val="nil"/>
              <w:left w:val="nil"/>
              <w:bottom w:val="single" w:sz="4" w:space="0" w:color="auto"/>
              <w:right w:val="single" w:sz="4" w:space="0" w:color="auto"/>
            </w:tcBorders>
            <w:shd w:val="clear" w:color="auto" w:fill="auto"/>
            <w:noWrap/>
            <w:vAlign w:val="center"/>
            <w:hideMark/>
          </w:tcPr>
          <w:p w14:paraId="16AB8CC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21TI-1d;22TI-1d</w:t>
            </w:r>
          </w:p>
        </w:tc>
        <w:tc>
          <w:tcPr>
            <w:tcW w:w="2600" w:type="dxa"/>
            <w:tcBorders>
              <w:top w:val="nil"/>
              <w:left w:val="nil"/>
              <w:bottom w:val="single" w:sz="4" w:space="0" w:color="auto"/>
              <w:right w:val="single" w:sz="4" w:space="0" w:color="auto"/>
            </w:tcBorders>
            <w:shd w:val="clear" w:color="auto" w:fill="auto"/>
            <w:noWrap/>
            <w:vAlign w:val="center"/>
            <w:hideMark/>
          </w:tcPr>
          <w:p w14:paraId="4E43A925"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4035F675"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2AF38EF5"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24</w:t>
            </w:r>
          </w:p>
        </w:tc>
        <w:tc>
          <w:tcPr>
            <w:tcW w:w="4540" w:type="dxa"/>
            <w:tcBorders>
              <w:top w:val="nil"/>
              <w:left w:val="nil"/>
              <w:bottom w:val="single" w:sz="4" w:space="0" w:color="auto"/>
              <w:right w:val="single" w:sz="4" w:space="0" w:color="auto"/>
            </w:tcBorders>
            <w:shd w:val="clear" w:color="auto" w:fill="auto"/>
            <w:noWrap/>
            <w:vAlign w:val="center"/>
            <w:hideMark/>
          </w:tcPr>
          <w:p w14:paraId="5CC018D4"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Pessoal</w:t>
            </w:r>
          </w:p>
        </w:tc>
        <w:tc>
          <w:tcPr>
            <w:tcW w:w="1200" w:type="dxa"/>
            <w:tcBorders>
              <w:top w:val="nil"/>
              <w:left w:val="nil"/>
              <w:bottom w:val="single" w:sz="4" w:space="0" w:color="auto"/>
              <w:right w:val="single" w:sz="4" w:space="0" w:color="auto"/>
            </w:tcBorders>
            <w:shd w:val="clear" w:color="auto" w:fill="auto"/>
            <w:noWrap/>
            <w:vAlign w:val="center"/>
            <w:hideMark/>
          </w:tcPr>
          <w:p w14:paraId="50857653"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102 dias</w:t>
            </w:r>
          </w:p>
        </w:tc>
        <w:tc>
          <w:tcPr>
            <w:tcW w:w="1813" w:type="dxa"/>
            <w:tcBorders>
              <w:top w:val="nil"/>
              <w:left w:val="nil"/>
              <w:bottom w:val="single" w:sz="4" w:space="0" w:color="auto"/>
              <w:right w:val="single" w:sz="4" w:space="0" w:color="auto"/>
            </w:tcBorders>
            <w:shd w:val="clear" w:color="auto" w:fill="auto"/>
            <w:noWrap/>
            <w:vAlign w:val="center"/>
            <w:hideMark/>
          </w:tcPr>
          <w:p w14:paraId="2B192AEA"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07/07/14 09:00</w:t>
            </w:r>
          </w:p>
        </w:tc>
        <w:tc>
          <w:tcPr>
            <w:tcW w:w="1985" w:type="dxa"/>
            <w:tcBorders>
              <w:top w:val="nil"/>
              <w:left w:val="nil"/>
              <w:bottom w:val="single" w:sz="4" w:space="0" w:color="auto"/>
              <w:right w:val="single" w:sz="4" w:space="0" w:color="auto"/>
            </w:tcBorders>
            <w:shd w:val="clear" w:color="auto" w:fill="auto"/>
            <w:noWrap/>
            <w:vAlign w:val="center"/>
            <w:hideMark/>
          </w:tcPr>
          <w:p w14:paraId="7F9027E6"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25/11/14 18:00</w:t>
            </w:r>
          </w:p>
        </w:tc>
        <w:tc>
          <w:tcPr>
            <w:tcW w:w="1863" w:type="dxa"/>
            <w:tcBorders>
              <w:top w:val="nil"/>
              <w:left w:val="nil"/>
              <w:bottom w:val="single" w:sz="4" w:space="0" w:color="auto"/>
              <w:right w:val="single" w:sz="4" w:space="0" w:color="auto"/>
            </w:tcBorders>
            <w:shd w:val="clear" w:color="auto" w:fill="auto"/>
            <w:noWrap/>
            <w:vAlign w:val="center"/>
            <w:hideMark/>
          </w:tcPr>
          <w:p w14:paraId="58579B0A"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33E3AB78" w14:textId="77777777" w:rsidR="004C06F0" w:rsidRPr="009D784E" w:rsidRDefault="004C06F0" w:rsidP="007C63C9">
            <w:pPr>
              <w:spacing w:before="100" w:beforeAutospacing="1" w:after="100" w:afterAutospacing="1"/>
              <w:jc w:val="center"/>
              <w:rPr>
                <w:rFonts w:ascii="Verdana" w:hAnsi="Verdana"/>
                <w:b/>
                <w:bCs/>
                <w:color w:val="000000"/>
                <w:sz w:val="22"/>
                <w:szCs w:val="24"/>
              </w:rPr>
            </w:pPr>
            <w:r w:rsidRPr="009D784E">
              <w:rPr>
                <w:rFonts w:ascii="Verdana" w:hAnsi="Verdana"/>
                <w:b/>
                <w:bCs/>
                <w:color w:val="000000"/>
                <w:sz w:val="22"/>
                <w:szCs w:val="24"/>
              </w:rPr>
              <w:t>2</w:t>
            </w:r>
          </w:p>
        </w:tc>
      </w:tr>
      <w:tr w:rsidR="004C06F0" w:rsidRPr="009D784E" w14:paraId="539A62C6"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713CB480"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w:t>
            </w:r>
          </w:p>
        </w:tc>
        <w:tc>
          <w:tcPr>
            <w:tcW w:w="4540" w:type="dxa"/>
            <w:tcBorders>
              <w:top w:val="nil"/>
              <w:left w:val="nil"/>
              <w:bottom w:val="single" w:sz="4" w:space="0" w:color="auto"/>
              <w:right w:val="single" w:sz="4" w:space="0" w:color="auto"/>
            </w:tcBorders>
            <w:shd w:val="clear" w:color="auto" w:fill="auto"/>
            <w:noWrap/>
            <w:vAlign w:val="center"/>
            <w:hideMark/>
          </w:tcPr>
          <w:p w14:paraId="40E5961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Definir equipe do evento</w:t>
            </w:r>
          </w:p>
        </w:tc>
        <w:tc>
          <w:tcPr>
            <w:tcW w:w="1200" w:type="dxa"/>
            <w:tcBorders>
              <w:top w:val="nil"/>
              <w:left w:val="nil"/>
              <w:bottom w:val="single" w:sz="4" w:space="0" w:color="auto"/>
              <w:right w:val="single" w:sz="4" w:space="0" w:color="auto"/>
            </w:tcBorders>
            <w:shd w:val="clear" w:color="auto" w:fill="auto"/>
            <w:noWrap/>
            <w:vAlign w:val="center"/>
            <w:hideMark/>
          </w:tcPr>
          <w:p w14:paraId="42BB2F3E"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60 dias</w:t>
            </w:r>
          </w:p>
        </w:tc>
        <w:tc>
          <w:tcPr>
            <w:tcW w:w="1813" w:type="dxa"/>
            <w:tcBorders>
              <w:top w:val="nil"/>
              <w:left w:val="nil"/>
              <w:bottom w:val="single" w:sz="4" w:space="0" w:color="auto"/>
              <w:right w:val="single" w:sz="4" w:space="0" w:color="auto"/>
            </w:tcBorders>
            <w:shd w:val="clear" w:color="auto" w:fill="auto"/>
            <w:noWrap/>
            <w:vAlign w:val="center"/>
            <w:hideMark/>
          </w:tcPr>
          <w:p w14:paraId="22103D4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07/07/14 09:00</w:t>
            </w:r>
          </w:p>
        </w:tc>
        <w:tc>
          <w:tcPr>
            <w:tcW w:w="1985" w:type="dxa"/>
            <w:tcBorders>
              <w:top w:val="nil"/>
              <w:left w:val="nil"/>
              <w:bottom w:val="single" w:sz="4" w:space="0" w:color="auto"/>
              <w:right w:val="single" w:sz="4" w:space="0" w:color="auto"/>
            </w:tcBorders>
            <w:shd w:val="clear" w:color="auto" w:fill="auto"/>
            <w:noWrap/>
            <w:vAlign w:val="center"/>
            <w:hideMark/>
          </w:tcPr>
          <w:p w14:paraId="640BD23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26/09/14 18:00</w:t>
            </w:r>
          </w:p>
        </w:tc>
        <w:tc>
          <w:tcPr>
            <w:tcW w:w="1863" w:type="dxa"/>
            <w:tcBorders>
              <w:top w:val="nil"/>
              <w:left w:val="nil"/>
              <w:bottom w:val="single" w:sz="4" w:space="0" w:color="auto"/>
              <w:right w:val="single" w:sz="4" w:space="0" w:color="auto"/>
            </w:tcBorders>
            <w:shd w:val="clear" w:color="auto" w:fill="auto"/>
            <w:noWrap/>
            <w:vAlign w:val="center"/>
            <w:hideMark/>
          </w:tcPr>
          <w:p w14:paraId="348D5B4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2DF2B870"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207A2D6B"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64CC27B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26</w:t>
            </w:r>
          </w:p>
        </w:tc>
        <w:tc>
          <w:tcPr>
            <w:tcW w:w="4540" w:type="dxa"/>
            <w:tcBorders>
              <w:top w:val="nil"/>
              <w:left w:val="nil"/>
              <w:bottom w:val="single" w:sz="4" w:space="0" w:color="auto"/>
              <w:right w:val="single" w:sz="4" w:space="0" w:color="auto"/>
            </w:tcBorders>
            <w:shd w:val="clear" w:color="auto" w:fill="auto"/>
            <w:noWrap/>
            <w:vAlign w:val="center"/>
            <w:hideMark/>
          </w:tcPr>
          <w:p w14:paraId="071C4C8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Selecionar pessoal</w:t>
            </w:r>
          </w:p>
        </w:tc>
        <w:tc>
          <w:tcPr>
            <w:tcW w:w="1200" w:type="dxa"/>
            <w:tcBorders>
              <w:top w:val="nil"/>
              <w:left w:val="nil"/>
              <w:bottom w:val="single" w:sz="4" w:space="0" w:color="auto"/>
              <w:right w:val="single" w:sz="4" w:space="0" w:color="auto"/>
            </w:tcBorders>
            <w:shd w:val="clear" w:color="auto" w:fill="auto"/>
            <w:noWrap/>
            <w:vAlign w:val="center"/>
            <w:hideMark/>
          </w:tcPr>
          <w:p w14:paraId="63B0C7F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30 dias</w:t>
            </w:r>
          </w:p>
        </w:tc>
        <w:tc>
          <w:tcPr>
            <w:tcW w:w="1813" w:type="dxa"/>
            <w:tcBorders>
              <w:top w:val="nil"/>
              <w:left w:val="nil"/>
              <w:bottom w:val="single" w:sz="4" w:space="0" w:color="auto"/>
              <w:right w:val="single" w:sz="4" w:space="0" w:color="auto"/>
            </w:tcBorders>
            <w:shd w:val="clear" w:color="auto" w:fill="auto"/>
            <w:noWrap/>
            <w:vAlign w:val="center"/>
            <w:hideMark/>
          </w:tcPr>
          <w:p w14:paraId="0FF3F7F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29/09/14 09:00</w:t>
            </w:r>
          </w:p>
        </w:tc>
        <w:tc>
          <w:tcPr>
            <w:tcW w:w="1985" w:type="dxa"/>
            <w:tcBorders>
              <w:top w:val="nil"/>
              <w:left w:val="nil"/>
              <w:bottom w:val="single" w:sz="4" w:space="0" w:color="auto"/>
              <w:right w:val="single" w:sz="4" w:space="0" w:color="auto"/>
            </w:tcBorders>
            <w:shd w:val="clear" w:color="auto" w:fill="auto"/>
            <w:noWrap/>
            <w:vAlign w:val="center"/>
            <w:hideMark/>
          </w:tcPr>
          <w:p w14:paraId="1D7BAEA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07/11/14 18:00</w:t>
            </w:r>
          </w:p>
        </w:tc>
        <w:tc>
          <w:tcPr>
            <w:tcW w:w="1863" w:type="dxa"/>
            <w:tcBorders>
              <w:top w:val="nil"/>
              <w:left w:val="nil"/>
              <w:bottom w:val="single" w:sz="4" w:space="0" w:color="auto"/>
              <w:right w:val="single" w:sz="4" w:space="0" w:color="auto"/>
            </w:tcBorders>
            <w:shd w:val="clear" w:color="auto" w:fill="auto"/>
            <w:noWrap/>
            <w:vAlign w:val="center"/>
            <w:hideMark/>
          </w:tcPr>
          <w:p w14:paraId="2CE7BE7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w:t>
            </w:r>
          </w:p>
        </w:tc>
        <w:tc>
          <w:tcPr>
            <w:tcW w:w="2600" w:type="dxa"/>
            <w:tcBorders>
              <w:top w:val="nil"/>
              <w:left w:val="nil"/>
              <w:bottom w:val="single" w:sz="4" w:space="0" w:color="auto"/>
              <w:right w:val="single" w:sz="4" w:space="0" w:color="auto"/>
            </w:tcBorders>
            <w:shd w:val="clear" w:color="auto" w:fill="auto"/>
            <w:noWrap/>
            <w:vAlign w:val="center"/>
            <w:hideMark/>
          </w:tcPr>
          <w:p w14:paraId="5182C2DB"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56E21117"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0A2D1DE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lastRenderedPageBreak/>
              <w:t>27</w:t>
            </w:r>
          </w:p>
        </w:tc>
        <w:tc>
          <w:tcPr>
            <w:tcW w:w="4540" w:type="dxa"/>
            <w:tcBorders>
              <w:top w:val="nil"/>
              <w:left w:val="nil"/>
              <w:bottom w:val="single" w:sz="4" w:space="0" w:color="auto"/>
              <w:right w:val="single" w:sz="4" w:space="0" w:color="auto"/>
            </w:tcBorders>
            <w:shd w:val="clear" w:color="auto" w:fill="auto"/>
            <w:noWrap/>
            <w:vAlign w:val="center"/>
            <w:hideMark/>
          </w:tcPr>
          <w:p w14:paraId="7FE07A4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Contratar pessoal</w:t>
            </w:r>
          </w:p>
        </w:tc>
        <w:tc>
          <w:tcPr>
            <w:tcW w:w="1200" w:type="dxa"/>
            <w:tcBorders>
              <w:top w:val="nil"/>
              <w:left w:val="nil"/>
              <w:bottom w:val="single" w:sz="4" w:space="0" w:color="auto"/>
              <w:right w:val="single" w:sz="4" w:space="0" w:color="auto"/>
            </w:tcBorders>
            <w:shd w:val="clear" w:color="auto" w:fill="auto"/>
            <w:noWrap/>
            <w:vAlign w:val="center"/>
            <w:hideMark/>
          </w:tcPr>
          <w:p w14:paraId="61BF2C4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5 dias</w:t>
            </w:r>
          </w:p>
        </w:tc>
        <w:tc>
          <w:tcPr>
            <w:tcW w:w="1813" w:type="dxa"/>
            <w:tcBorders>
              <w:top w:val="nil"/>
              <w:left w:val="nil"/>
              <w:bottom w:val="single" w:sz="4" w:space="0" w:color="auto"/>
              <w:right w:val="single" w:sz="4" w:space="0" w:color="auto"/>
            </w:tcBorders>
            <w:shd w:val="clear" w:color="auto" w:fill="auto"/>
            <w:noWrap/>
            <w:vAlign w:val="center"/>
            <w:hideMark/>
          </w:tcPr>
          <w:p w14:paraId="7E12E58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10/11/14 09:00</w:t>
            </w:r>
          </w:p>
        </w:tc>
        <w:tc>
          <w:tcPr>
            <w:tcW w:w="1985" w:type="dxa"/>
            <w:tcBorders>
              <w:top w:val="nil"/>
              <w:left w:val="nil"/>
              <w:bottom w:val="single" w:sz="4" w:space="0" w:color="auto"/>
              <w:right w:val="single" w:sz="4" w:space="0" w:color="auto"/>
            </w:tcBorders>
            <w:shd w:val="clear" w:color="auto" w:fill="auto"/>
            <w:noWrap/>
            <w:vAlign w:val="center"/>
            <w:hideMark/>
          </w:tcPr>
          <w:p w14:paraId="35FC534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14/11/14 18:00</w:t>
            </w:r>
          </w:p>
        </w:tc>
        <w:tc>
          <w:tcPr>
            <w:tcW w:w="1863" w:type="dxa"/>
            <w:tcBorders>
              <w:top w:val="nil"/>
              <w:left w:val="nil"/>
              <w:bottom w:val="single" w:sz="4" w:space="0" w:color="auto"/>
              <w:right w:val="single" w:sz="4" w:space="0" w:color="auto"/>
            </w:tcBorders>
            <w:shd w:val="clear" w:color="auto" w:fill="auto"/>
            <w:noWrap/>
            <w:vAlign w:val="center"/>
            <w:hideMark/>
          </w:tcPr>
          <w:p w14:paraId="2C1449C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26</w:t>
            </w:r>
          </w:p>
        </w:tc>
        <w:tc>
          <w:tcPr>
            <w:tcW w:w="2600" w:type="dxa"/>
            <w:tcBorders>
              <w:top w:val="nil"/>
              <w:left w:val="nil"/>
              <w:bottom w:val="single" w:sz="4" w:space="0" w:color="auto"/>
              <w:right w:val="single" w:sz="4" w:space="0" w:color="auto"/>
            </w:tcBorders>
            <w:shd w:val="clear" w:color="auto" w:fill="auto"/>
            <w:noWrap/>
            <w:vAlign w:val="center"/>
            <w:hideMark/>
          </w:tcPr>
          <w:p w14:paraId="215F0F7E"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25863106"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39B681A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28</w:t>
            </w:r>
          </w:p>
        </w:tc>
        <w:tc>
          <w:tcPr>
            <w:tcW w:w="4540" w:type="dxa"/>
            <w:tcBorders>
              <w:top w:val="nil"/>
              <w:left w:val="nil"/>
              <w:bottom w:val="single" w:sz="4" w:space="0" w:color="auto"/>
              <w:right w:val="single" w:sz="4" w:space="0" w:color="auto"/>
            </w:tcBorders>
            <w:shd w:val="clear" w:color="auto" w:fill="auto"/>
            <w:noWrap/>
            <w:vAlign w:val="center"/>
            <w:hideMark/>
          </w:tcPr>
          <w:p w14:paraId="2999163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Treinar pessoal</w:t>
            </w:r>
          </w:p>
        </w:tc>
        <w:tc>
          <w:tcPr>
            <w:tcW w:w="1200" w:type="dxa"/>
            <w:tcBorders>
              <w:top w:val="nil"/>
              <w:left w:val="nil"/>
              <w:bottom w:val="single" w:sz="4" w:space="0" w:color="auto"/>
              <w:right w:val="single" w:sz="4" w:space="0" w:color="auto"/>
            </w:tcBorders>
            <w:shd w:val="clear" w:color="auto" w:fill="auto"/>
            <w:noWrap/>
            <w:vAlign w:val="center"/>
            <w:hideMark/>
          </w:tcPr>
          <w:p w14:paraId="70F65CC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5 dias</w:t>
            </w:r>
          </w:p>
        </w:tc>
        <w:tc>
          <w:tcPr>
            <w:tcW w:w="1813" w:type="dxa"/>
            <w:tcBorders>
              <w:top w:val="nil"/>
              <w:left w:val="nil"/>
              <w:bottom w:val="single" w:sz="4" w:space="0" w:color="auto"/>
              <w:right w:val="single" w:sz="4" w:space="0" w:color="auto"/>
            </w:tcBorders>
            <w:shd w:val="clear" w:color="auto" w:fill="auto"/>
            <w:noWrap/>
            <w:vAlign w:val="center"/>
            <w:hideMark/>
          </w:tcPr>
          <w:p w14:paraId="3652107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17/11/14 09:00</w:t>
            </w:r>
          </w:p>
        </w:tc>
        <w:tc>
          <w:tcPr>
            <w:tcW w:w="1985" w:type="dxa"/>
            <w:tcBorders>
              <w:top w:val="nil"/>
              <w:left w:val="nil"/>
              <w:bottom w:val="single" w:sz="4" w:space="0" w:color="auto"/>
              <w:right w:val="single" w:sz="4" w:space="0" w:color="auto"/>
            </w:tcBorders>
            <w:shd w:val="clear" w:color="auto" w:fill="auto"/>
            <w:noWrap/>
            <w:vAlign w:val="center"/>
            <w:hideMark/>
          </w:tcPr>
          <w:p w14:paraId="054F6F4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21/11/14 18:00</w:t>
            </w:r>
          </w:p>
        </w:tc>
        <w:tc>
          <w:tcPr>
            <w:tcW w:w="1863" w:type="dxa"/>
            <w:tcBorders>
              <w:top w:val="nil"/>
              <w:left w:val="nil"/>
              <w:bottom w:val="single" w:sz="4" w:space="0" w:color="auto"/>
              <w:right w:val="single" w:sz="4" w:space="0" w:color="auto"/>
            </w:tcBorders>
            <w:shd w:val="clear" w:color="auto" w:fill="auto"/>
            <w:noWrap/>
            <w:vAlign w:val="center"/>
            <w:hideMark/>
          </w:tcPr>
          <w:p w14:paraId="536D489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27</w:t>
            </w:r>
          </w:p>
        </w:tc>
        <w:tc>
          <w:tcPr>
            <w:tcW w:w="2600" w:type="dxa"/>
            <w:tcBorders>
              <w:top w:val="nil"/>
              <w:left w:val="nil"/>
              <w:bottom w:val="single" w:sz="4" w:space="0" w:color="auto"/>
              <w:right w:val="single" w:sz="4" w:space="0" w:color="auto"/>
            </w:tcBorders>
            <w:shd w:val="clear" w:color="auto" w:fill="auto"/>
            <w:noWrap/>
            <w:vAlign w:val="center"/>
            <w:hideMark/>
          </w:tcPr>
          <w:p w14:paraId="2286B97A"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22E78FE1"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2813736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29</w:t>
            </w:r>
          </w:p>
        </w:tc>
        <w:tc>
          <w:tcPr>
            <w:tcW w:w="4540" w:type="dxa"/>
            <w:tcBorders>
              <w:top w:val="nil"/>
              <w:left w:val="nil"/>
              <w:bottom w:val="single" w:sz="4" w:space="0" w:color="auto"/>
              <w:right w:val="single" w:sz="4" w:space="0" w:color="auto"/>
            </w:tcBorders>
            <w:shd w:val="clear" w:color="auto" w:fill="auto"/>
            <w:noWrap/>
            <w:vAlign w:val="center"/>
            <w:hideMark/>
          </w:tcPr>
          <w:p w14:paraId="0D3EB6B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Gerenciar pessoal</w:t>
            </w:r>
          </w:p>
        </w:tc>
        <w:tc>
          <w:tcPr>
            <w:tcW w:w="1200" w:type="dxa"/>
            <w:tcBorders>
              <w:top w:val="nil"/>
              <w:left w:val="nil"/>
              <w:bottom w:val="single" w:sz="4" w:space="0" w:color="auto"/>
              <w:right w:val="single" w:sz="4" w:space="0" w:color="auto"/>
            </w:tcBorders>
            <w:shd w:val="clear" w:color="auto" w:fill="auto"/>
            <w:noWrap/>
            <w:vAlign w:val="center"/>
            <w:hideMark/>
          </w:tcPr>
          <w:p w14:paraId="39F4803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 dias</w:t>
            </w:r>
          </w:p>
        </w:tc>
        <w:tc>
          <w:tcPr>
            <w:tcW w:w="1813" w:type="dxa"/>
            <w:tcBorders>
              <w:top w:val="nil"/>
              <w:left w:val="nil"/>
              <w:bottom w:val="single" w:sz="4" w:space="0" w:color="auto"/>
              <w:right w:val="single" w:sz="4" w:space="0" w:color="auto"/>
            </w:tcBorders>
            <w:shd w:val="clear" w:color="auto" w:fill="auto"/>
            <w:noWrap/>
            <w:vAlign w:val="center"/>
            <w:hideMark/>
          </w:tcPr>
          <w:p w14:paraId="73E6BF59"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09:00</w:t>
            </w:r>
          </w:p>
        </w:tc>
        <w:tc>
          <w:tcPr>
            <w:tcW w:w="1985" w:type="dxa"/>
            <w:tcBorders>
              <w:top w:val="nil"/>
              <w:left w:val="nil"/>
              <w:bottom w:val="single" w:sz="4" w:space="0" w:color="auto"/>
              <w:right w:val="single" w:sz="4" w:space="0" w:color="auto"/>
            </w:tcBorders>
            <w:shd w:val="clear" w:color="auto" w:fill="auto"/>
            <w:noWrap/>
            <w:vAlign w:val="center"/>
            <w:hideMark/>
          </w:tcPr>
          <w:p w14:paraId="7647BA9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25/11/14 18:00</w:t>
            </w:r>
          </w:p>
        </w:tc>
        <w:tc>
          <w:tcPr>
            <w:tcW w:w="1863" w:type="dxa"/>
            <w:tcBorders>
              <w:top w:val="nil"/>
              <w:left w:val="nil"/>
              <w:bottom w:val="single" w:sz="4" w:space="0" w:color="auto"/>
              <w:right w:val="single" w:sz="4" w:space="0" w:color="auto"/>
            </w:tcBorders>
            <w:shd w:val="clear" w:color="auto" w:fill="auto"/>
            <w:noWrap/>
            <w:vAlign w:val="center"/>
            <w:hideMark/>
          </w:tcPr>
          <w:p w14:paraId="38CDCCB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28</w:t>
            </w:r>
          </w:p>
        </w:tc>
        <w:tc>
          <w:tcPr>
            <w:tcW w:w="2600" w:type="dxa"/>
            <w:tcBorders>
              <w:top w:val="nil"/>
              <w:left w:val="nil"/>
              <w:bottom w:val="single" w:sz="4" w:space="0" w:color="auto"/>
              <w:right w:val="single" w:sz="4" w:space="0" w:color="auto"/>
            </w:tcBorders>
            <w:shd w:val="clear" w:color="auto" w:fill="auto"/>
            <w:noWrap/>
            <w:vAlign w:val="center"/>
            <w:hideMark/>
          </w:tcPr>
          <w:p w14:paraId="4A3308DB"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6C152E97"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288767CE"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30</w:t>
            </w:r>
          </w:p>
        </w:tc>
        <w:tc>
          <w:tcPr>
            <w:tcW w:w="4540" w:type="dxa"/>
            <w:tcBorders>
              <w:top w:val="nil"/>
              <w:left w:val="nil"/>
              <w:bottom w:val="single" w:sz="4" w:space="0" w:color="auto"/>
              <w:right w:val="single" w:sz="4" w:space="0" w:color="auto"/>
            </w:tcBorders>
            <w:shd w:val="clear" w:color="auto" w:fill="auto"/>
            <w:noWrap/>
            <w:vAlign w:val="center"/>
            <w:hideMark/>
          </w:tcPr>
          <w:p w14:paraId="6DA62519"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Back</w:t>
            </w:r>
          </w:p>
        </w:tc>
        <w:tc>
          <w:tcPr>
            <w:tcW w:w="1200" w:type="dxa"/>
            <w:tcBorders>
              <w:top w:val="nil"/>
              <w:left w:val="nil"/>
              <w:bottom w:val="single" w:sz="4" w:space="0" w:color="auto"/>
              <w:right w:val="single" w:sz="4" w:space="0" w:color="auto"/>
            </w:tcBorders>
            <w:shd w:val="clear" w:color="auto" w:fill="auto"/>
            <w:noWrap/>
            <w:vAlign w:val="center"/>
            <w:hideMark/>
          </w:tcPr>
          <w:p w14:paraId="19EA1311"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132 dias</w:t>
            </w:r>
          </w:p>
        </w:tc>
        <w:tc>
          <w:tcPr>
            <w:tcW w:w="1813" w:type="dxa"/>
            <w:tcBorders>
              <w:top w:val="nil"/>
              <w:left w:val="nil"/>
              <w:bottom w:val="single" w:sz="4" w:space="0" w:color="auto"/>
              <w:right w:val="single" w:sz="4" w:space="0" w:color="auto"/>
            </w:tcBorders>
            <w:shd w:val="clear" w:color="auto" w:fill="auto"/>
            <w:noWrap/>
            <w:vAlign w:val="center"/>
            <w:hideMark/>
          </w:tcPr>
          <w:p w14:paraId="43EA24B4"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26/05/14 09:00</w:t>
            </w:r>
          </w:p>
        </w:tc>
        <w:tc>
          <w:tcPr>
            <w:tcW w:w="1985" w:type="dxa"/>
            <w:tcBorders>
              <w:top w:val="nil"/>
              <w:left w:val="nil"/>
              <w:bottom w:val="single" w:sz="4" w:space="0" w:color="auto"/>
              <w:right w:val="single" w:sz="4" w:space="0" w:color="auto"/>
            </w:tcBorders>
            <w:shd w:val="clear" w:color="auto" w:fill="auto"/>
            <w:noWrap/>
            <w:vAlign w:val="center"/>
            <w:hideMark/>
          </w:tcPr>
          <w:p w14:paraId="088EE9B5"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25/11/14 18:00</w:t>
            </w:r>
          </w:p>
        </w:tc>
        <w:tc>
          <w:tcPr>
            <w:tcW w:w="1863" w:type="dxa"/>
            <w:tcBorders>
              <w:top w:val="nil"/>
              <w:left w:val="nil"/>
              <w:bottom w:val="single" w:sz="4" w:space="0" w:color="auto"/>
              <w:right w:val="single" w:sz="4" w:space="0" w:color="auto"/>
            </w:tcBorders>
            <w:shd w:val="clear" w:color="auto" w:fill="auto"/>
            <w:noWrap/>
            <w:vAlign w:val="center"/>
            <w:hideMark/>
          </w:tcPr>
          <w:p w14:paraId="6DA86FD6"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71D74F96" w14:textId="77777777" w:rsidR="004C06F0" w:rsidRPr="009D784E" w:rsidRDefault="004C06F0" w:rsidP="007C63C9">
            <w:pPr>
              <w:spacing w:before="100" w:beforeAutospacing="1" w:after="100" w:afterAutospacing="1"/>
              <w:jc w:val="center"/>
              <w:rPr>
                <w:rFonts w:ascii="Verdana" w:hAnsi="Verdana"/>
                <w:b/>
                <w:bCs/>
                <w:color w:val="000000"/>
                <w:sz w:val="22"/>
                <w:szCs w:val="24"/>
              </w:rPr>
            </w:pPr>
            <w:r w:rsidRPr="009D784E">
              <w:rPr>
                <w:rFonts w:ascii="Verdana" w:hAnsi="Verdana"/>
                <w:b/>
                <w:bCs/>
                <w:color w:val="000000"/>
                <w:sz w:val="22"/>
                <w:szCs w:val="24"/>
              </w:rPr>
              <w:t>2</w:t>
            </w:r>
          </w:p>
        </w:tc>
      </w:tr>
      <w:tr w:rsidR="004C06F0" w:rsidRPr="009D784E" w14:paraId="214BE406"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03A955D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31</w:t>
            </w:r>
          </w:p>
        </w:tc>
        <w:tc>
          <w:tcPr>
            <w:tcW w:w="4540" w:type="dxa"/>
            <w:tcBorders>
              <w:top w:val="nil"/>
              <w:left w:val="nil"/>
              <w:bottom w:val="single" w:sz="4" w:space="0" w:color="auto"/>
              <w:right w:val="single" w:sz="4" w:space="0" w:color="auto"/>
            </w:tcBorders>
            <w:shd w:val="clear" w:color="auto" w:fill="auto"/>
            <w:noWrap/>
            <w:vAlign w:val="center"/>
            <w:hideMark/>
          </w:tcPr>
          <w:p w14:paraId="124FAE4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Detalhar requisitos de back</w:t>
            </w:r>
          </w:p>
        </w:tc>
        <w:tc>
          <w:tcPr>
            <w:tcW w:w="1200" w:type="dxa"/>
            <w:tcBorders>
              <w:top w:val="nil"/>
              <w:left w:val="nil"/>
              <w:bottom w:val="single" w:sz="4" w:space="0" w:color="auto"/>
              <w:right w:val="single" w:sz="4" w:space="0" w:color="auto"/>
            </w:tcBorders>
            <w:shd w:val="clear" w:color="auto" w:fill="auto"/>
            <w:noWrap/>
            <w:vAlign w:val="center"/>
            <w:hideMark/>
          </w:tcPr>
          <w:p w14:paraId="15DD3C4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 dias</w:t>
            </w:r>
          </w:p>
        </w:tc>
        <w:tc>
          <w:tcPr>
            <w:tcW w:w="1813" w:type="dxa"/>
            <w:tcBorders>
              <w:top w:val="nil"/>
              <w:left w:val="nil"/>
              <w:bottom w:val="single" w:sz="4" w:space="0" w:color="auto"/>
              <w:right w:val="single" w:sz="4" w:space="0" w:color="auto"/>
            </w:tcBorders>
            <w:shd w:val="clear" w:color="auto" w:fill="auto"/>
            <w:noWrap/>
            <w:vAlign w:val="center"/>
            <w:hideMark/>
          </w:tcPr>
          <w:p w14:paraId="635E0D8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26/05/14 09:00</w:t>
            </w:r>
          </w:p>
        </w:tc>
        <w:tc>
          <w:tcPr>
            <w:tcW w:w="1985" w:type="dxa"/>
            <w:tcBorders>
              <w:top w:val="nil"/>
              <w:left w:val="nil"/>
              <w:bottom w:val="single" w:sz="4" w:space="0" w:color="auto"/>
              <w:right w:val="single" w:sz="4" w:space="0" w:color="auto"/>
            </w:tcBorders>
            <w:shd w:val="clear" w:color="auto" w:fill="auto"/>
            <w:noWrap/>
            <w:vAlign w:val="center"/>
            <w:hideMark/>
          </w:tcPr>
          <w:p w14:paraId="2A3A453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06/06/14 18:00</w:t>
            </w:r>
          </w:p>
        </w:tc>
        <w:tc>
          <w:tcPr>
            <w:tcW w:w="1863" w:type="dxa"/>
            <w:tcBorders>
              <w:top w:val="nil"/>
              <w:left w:val="nil"/>
              <w:bottom w:val="single" w:sz="4" w:space="0" w:color="auto"/>
              <w:right w:val="single" w:sz="4" w:space="0" w:color="auto"/>
            </w:tcBorders>
            <w:shd w:val="clear" w:color="auto" w:fill="auto"/>
            <w:noWrap/>
            <w:vAlign w:val="center"/>
            <w:hideMark/>
          </w:tcPr>
          <w:p w14:paraId="187F3AC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6</w:t>
            </w:r>
          </w:p>
        </w:tc>
        <w:tc>
          <w:tcPr>
            <w:tcW w:w="2600" w:type="dxa"/>
            <w:tcBorders>
              <w:top w:val="nil"/>
              <w:left w:val="nil"/>
              <w:bottom w:val="single" w:sz="4" w:space="0" w:color="auto"/>
              <w:right w:val="single" w:sz="4" w:space="0" w:color="auto"/>
            </w:tcBorders>
            <w:shd w:val="clear" w:color="auto" w:fill="auto"/>
            <w:noWrap/>
            <w:vAlign w:val="center"/>
            <w:hideMark/>
          </w:tcPr>
          <w:p w14:paraId="63FDF925"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2186C055"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77777D0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32</w:t>
            </w:r>
          </w:p>
        </w:tc>
        <w:tc>
          <w:tcPr>
            <w:tcW w:w="4540" w:type="dxa"/>
            <w:tcBorders>
              <w:top w:val="nil"/>
              <w:left w:val="nil"/>
              <w:bottom w:val="single" w:sz="4" w:space="0" w:color="auto"/>
              <w:right w:val="single" w:sz="4" w:space="0" w:color="auto"/>
            </w:tcBorders>
            <w:shd w:val="clear" w:color="auto" w:fill="auto"/>
            <w:noWrap/>
            <w:vAlign w:val="center"/>
            <w:hideMark/>
          </w:tcPr>
          <w:p w14:paraId="3E03DD3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Validar com a produção da banda</w:t>
            </w:r>
          </w:p>
        </w:tc>
        <w:tc>
          <w:tcPr>
            <w:tcW w:w="1200" w:type="dxa"/>
            <w:tcBorders>
              <w:top w:val="nil"/>
              <w:left w:val="nil"/>
              <w:bottom w:val="single" w:sz="4" w:space="0" w:color="auto"/>
              <w:right w:val="single" w:sz="4" w:space="0" w:color="auto"/>
            </w:tcBorders>
            <w:shd w:val="clear" w:color="auto" w:fill="auto"/>
            <w:noWrap/>
            <w:vAlign w:val="center"/>
            <w:hideMark/>
          </w:tcPr>
          <w:p w14:paraId="3549797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 dias</w:t>
            </w:r>
          </w:p>
        </w:tc>
        <w:tc>
          <w:tcPr>
            <w:tcW w:w="1813" w:type="dxa"/>
            <w:tcBorders>
              <w:top w:val="nil"/>
              <w:left w:val="nil"/>
              <w:bottom w:val="single" w:sz="4" w:space="0" w:color="auto"/>
              <w:right w:val="single" w:sz="4" w:space="0" w:color="auto"/>
            </w:tcBorders>
            <w:shd w:val="clear" w:color="auto" w:fill="auto"/>
            <w:noWrap/>
            <w:vAlign w:val="center"/>
            <w:hideMark/>
          </w:tcPr>
          <w:p w14:paraId="5EC4B951"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09/06/14 09:00</w:t>
            </w:r>
          </w:p>
        </w:tc>
        <w:tc>
          <w:tcPr>
            <w:tcW w:w="1985" w:type="dxa"/>
            <w:tcBorders>
              <w:top w:val="nil"/>
              <w:left w:val="nil"/>
              <w:bottom w:val="single" w:sz="4" w:space="0" w:color="auto"/>
              <w:right w:val="single" w:sz="4" w:space="0" w:color="auto"/>
            </w:tcBorders>
            <w:shd w:val="clear" w:color="auto" w:fill="auto"/>
            <w:noWrap/>
            <w:vAlign w:val="center"/>
            <w:hideMark/>
          </w:tcPr>
          <w:p w14:paraId="3C064D6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27/06/14 18:00</w:t>
            </w:r>
          </w:p>
        </w:tc>
        <w:tc>
          <w:tcPr>
            <w:tcW w:w="1863" w:type="dxa"/>
            <w:tcBorders>
              <w:top w:val="nil"/>
              <w:left w:val="nil"/>
              <w:bottom w:val="single" w:sz="4" w:space="0" w:color="auto"/>
              <w:right w:val="single" w:sz="4" w:space="0" w:color="auto"/>
            </w:tcBorders>
            <w:shd w:val="clear" w:color="auto" w:fill="auto"/>
            <w:noWrap/>
            <w:vAlign w:val="center"/>
            <w:hideMark/>
          </w:tcPr>
          <w:p w14:paraId="58D3BD8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31</w:t>
            </w:r>
          </w:p>
        </w:tc>
        <w:tc>
          <w:tcPr>
            <w:tcW w:w="2600" w:type="dxa"/>
            <w:tcBorders>
              <w:top w:val="nil"/>
              <w:left w:val="nil"/>
              <w:bottom w:val="single" w:sz="4" w:space="0" w:color="auto"/>
              <w:right w:val="single" w:sz="4" w:space="0" w:color="auto"/>
            </w:tcBorders>
            <w:shd w:val="clear" w:color="auto" w:fill="auto"/>
            <w:noWrap/>
            <w:vAlign w:val="center"/>
            <w:hideMark/>
          </w:tcPr>
          <w:p w14:paraId="4E1BF4AF"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1B8E6008"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498D3FC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33</w:t>
            </w:r>
          </w:p>
        </w:tc>
        <w:tc>
          <w:tcPr>
            <w:tcW w:w="4540" w:type="dxa"/>
            <w:tcBorders>
              <w:top w:val="nil"/>
              <w:left w:val="nil"/>
              <w:bottom w:val="single" w:sz="4" w:space="0" w:color="auto"/>
              <w:right w:val="single" w:sz="4" w:space="0" w:color="auto"/>
            </w:tcBorders>
            <w:shd w:val="clear" w:color="auto" w:fill="auto"/>
            <w:noWrap/>
            <w:vAlign w:val="center"/>
            <w:hideMark/>
          </w:tcPr>
          <w:p w14:paraId="4AD50A1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Contratar fornecedores</w:t>
            </w:r>
          </w:p>
        </w:tc>
        <w:tc>
          <w:tcPr>
            <w:tcW w:w="1200" w:type="dxa"/>
            <w:tcBorders>
              <w:top w:val="nil"/>
              <w:left w:val="nil"/>
              <w:bottom w:val="single" w:sz="4" w:space="0" w:color="auto"/>
              <w:right w:val="single" w:sz="4" w:space="0" w:color="auto"/>
            </w:tcBorders>
            <w:shd w:val="clear" w:color="auto" w:fill="auto"/>
            <w:noWrap/>
            <w:vAlign w:val="center"/>
            <w:hideMark/>
          </w:tcPr>
          <w:p w14:paraId="69F0E8C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100 dias</w:t>
            </w:r>
          </w:p>
        </w:tc>
        <w:tc>
          <w:tcPr>
            <w:tcW w:w="1813" w:type="dxa"/>
            <w:tcBorders>
              <w:top w:val="nil"/>
              <w:left w:val="nil"/>
              <w:bottom w:val="single" w:sz="4" w:space="0" w:color="auto"/>
              <w:right w:val="single" w:sz="4" w:space="0" w:color="auto"/>
            </w:tcBorders>
            <w:shd w:val="clear" w:color="auto" w:fill="auto"/>
            <w:noWrap/>
            <w:vAlign w:val="center"/>
            <w:hideMark/>
          </w:tcPr>
          <w:p w14:paraId="5A1FCF2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30/06/14 09:00</w:t>
            </w:r>
          </w:p>
        </w:tc>
        <w:tc>
          <w:tcPr>
            <w:tcW w:w="1985" w:type="dxa"/>
            <w:tcBorders>
              <w:top w:val="nil"/>
              <w:left w:val="nil"/>
              <w:bottom w:val="single" w:sz="4" w:space="0" w:color="auto"/>
              <w:right w:val="single" w:sz="4" w:space="0" w:color="auto"/>
            </w:tcBorders>
            <w:shd w:val="clear" w:color="auto" w:fill="auto"/>
            <w:noWrap/>
            <w:vAlign w:val="center"/>
            <w:hideMark/>
          </w:tcPr>
          <w:p w14:paraId="115AB40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14/11/14 18:00</w:t>
            </w:r>
          </w:p>
        </w:tc>
        <w:tc>
          <w:tcPr>
            <w:tcW w:w="1863" w:type="dxa"/>
            <w:tcBorders>
              <w:top w:val="nil"/>
              <w:left w:val="nil"/>
              <w:bottom w:val="single" w:sz="4" w:space="0" w:color="auto"/>
              <w:right w:val="single" w:sz="4" w:space="0" w:color="auto"/>
            </w:tcBorders>
            <w:shd w:val="clear" w:color="auto" w:fill="auto"/>
            <w:noWrap/>
            <w:vAlign w:val="center"/>
            <w:hideMark/>
          </w:tcPr>
          <w:p w14:paraId="5FB863F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32</w:t>
            </w:r>
          </w:p>
        </w:tc>
        <w:tc>
          <w:tcPr>
            <w:tcW w:w="2600" w:type="dxa"/>
            <w:tcBorders>
              <w:top w:val="nil"/>
              <w:left w:val="nil"/>
              <w:bottom w:val="single" w:sz="4" w:space="0" w:color="auto"/>
              <w:right w:val="single" w:sz="4" w:space="0" w:color="auto"/>
            </w:tcBorders>
            <w:shd w:val="clear" w:color="auto" w:fill="auto"/>
            <w:noWrap/>
            <w:vAlign w:val="center"/>
            <w:hideMark/>
          </w:tcPr>
          <w:p w14:paraId="3FE050F3"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5BA7B525"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4006E00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34</w:t>
            </w:r>
          </w:p>
        </w:tc>
        <w:tc>
          <w:tcPr>
            <w:tcW w:w="4540" w:type="dxa"/>
            <w:tcBorders>
              <w:top w:val="nil"/>
              <w:left w:val="nil"/>
              <w:bottom w:val="single" w:sz="4" w:space="0" w:color="auto"/>
              <w:right w:val="single" w:sz="4" w:space="0" w:color="auto"/>
            </w:tcBorders>
            <w:shd w:val="clear" w:color="auto" w:fill="auto"/>
            <w:noWrap/>
            <w:vAlign w:val="center"/>
            <w:hideMark/>
          </w:tcPr>
          <w:p w14:paraId="62CC830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Instalar recursos do back</w:t>
            </w:r>
          </w:p>
        </w:tc>
        <w:tc>
          <w:tcPr>
            <w:tcW w:w="1200" w:type="dxa"/>
            <w:tcBorders>
              <w:top w:val="nil"/>
              <w:left w:val="nil"/>
              <w:bottom w:val="single" w:sz="4" w:space="0" w:color="auto"/>
              <w:right w:val="single" w:sz="4" w:space="0" w:color="auto"/>
            </w:tcBorders>
            <w:shd w:val="clear" w:color="auto" w:fill="auto"/>
            <w:noWrap/>
            <w:vAlign w:val="center"/>
            <w:hideMark/>
          </w:tcPr>
          <w:p w14:paraId="5ACC206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 dias</w:t>
            </w:r>
          </w:p>
        </w:tc>
        <w:tc>
          <w:tcPr>
            <w:tcW w:w="1813" w:type="dxa"/>
            <w:tcBorders>
              <w:top w:val="nil"/>
              <w:left w:val="nil"/>
              <w:bottom w:val="single" w:sz="4" w:space="0" w:color="auto"/>
              <w:right w:val="single" w:sz="4" w:space="0" w:color="auto"/>
            </w:tcBorders>
            <w:shd w:val="clear" w:color="auto" w:fill="auto"/>
            <w:noWrap/>
            <w:vAlign w:val="center"/>
            <w:hideMark/>
          </w:tcPr>
          <w:p w14:paraId="6404D0D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20/11/14 09:00</w:t>
            </w:r>
          </w:p>
        </w:tc>
        <w:tc>
          <w:tcPr>
            <w:tcW w:w="1985" w:type="dxa"/>
            <w:tcBorders>
              <w:top w:val="nil"/>
              <w:left w:val="nil"/>
              <w:bottom w:val="single" w:sz="4" w:space="0" w:color="auto"/>
              <w:right w:val="single" w:sz="4" w:space="0" w:color="auto"/>
            </w:tcBorders>
            <w:shd w:val="clear" w:color="auto" w:fill="auto"/>
            <w:noWrap/>
            <w:vAlign w:val="center"/>
            <w:hideMark/>
          </w:tcPr>
          <w:p w14:paraId="27CD6AE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18:00</w:t>
            </w:r>
          </w:p>
        </w:tc>
        <w:tc>
          <w:tcPr>
            <w:tcW w:w="1863" w:type="dxa"/>
            <w:tcBorders>
              <w:top w:val="nil"/>
              <w:left w:val="nil"/>
              <w:bottom w:val="single" w:sz="4" w:space="0" w:color="auto"/>
              <w:right w:val="single" w:sz="4" w:space="0" w:color="auto"/>
            </w:tcBorders>
            <w:shd w:val="clear" w:color="auto" w:fill="auto"/>
            <w:noWrap/>
            <w:vAlign w:val="center"/>
            <w:hideMark/>
          </w:tcPr>
          <w:p w14:paraId="0E8AF7B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33TI+3d</w:t>
            </w:r>
          </w:p>
        </w:tc>
        <w:tc>
          <w:tcPr>
            <w:tcW w:w="2600" w:type="dxa"/>
            <w:tcBorders>
              <w:top w:val="nil"/>
              <w:left w:val="nil"/>
              <w:bottom w:val="single" w:sz="4" w:space="0" w:color="auto"/>
              <w:right w:val="single" w:sz="4" w:space="0" w:color="auto"/>
            </w:tcBorders>
            <w:shd w:val="clear" w:color="auto" w:fill="auto"/>
            <w:noWrap/>
            <w:vAlign w:val="center"/>
            <w:hideMark/>
          </w:tcPr>
          <w:p w14:paraId="044EBCA5"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0E1B4D23"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4BDD36E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35</w:t>
            </w:r>
          </w:p>
        </w:tc>
        <w:tc>
          <w:tcPr>
            <w:tcW w:w="4540" w:type="dxa"/>
            <w:tcBorders>
              <w:top w:val="nil"/>
              <w:left w:val="nil"/>
              <w:bottom w:val="single" w:sz="4" w:space="0" w:color="auto"/>
              <w:right w:val="single" w:sz="4" w:space="0" w:color="auto"/>
            </w:tcBorders>
            <w:shd w:val="clear" w:color="auto" w:fill="auto"/>
            <w:noWrap/>
            <w:vAlign w:val="center"/>
            <w:hideMark/>
          </w:tcPr>
          <w:p w14:paraId="00908D1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Aplicar checklist de verificação</w:t>
            </w:r>
          </w:p>
        </w:tc>
        <w:tc>
          <w:tcPr>
            <w:tcW w:w="1200" w:type="dxa"/>
            <w:tcBorders>
              <w:top w:val="nil"/>
              <w:left w:val="nil"/>
              <w:bottom w:val="single" w:sz="4" w:space="0" w:color="auto"/>
              <w:right w:val="single" w:sz="4" w:space="0" w:color="auto"/>
            </w:tcBorders>
            <w:shd w:val="clear" w:color="auto" w:fill="auto"/>
            <w:noWrap/>
            <w:vAlign w:val="center"/>
            <w:hideMark/>
          </w:tcPr>
          <w:p w14:paraId="44829722"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 dias</w:t>
            </w:r>
          </w:p>
        </w:tc>
        <w:tc>
          <w:tcPr>
            <w:tcW w:w="1813" w:type="dxa"/>
            <w:tcBorders>
              <w:top w:val="nil"/>
              <w:left w:val="nil"/>
              <w:bottom w:val="single" w:sz="4" w:space="0" w:color="auto"/>
              <w:right w:val="single" w:sz="4" w:space="0" w:color="auto"/>
            </w:tcBorders>
            <w:shd w:val="clear" w:color="auto" w:fill="auto"/>
            <w:noWrap/>
            <w:vAlign w:val="center"/>
            <w:hideMark/>
          </w:tcPr>
          <w:p w14:paraId="60ECC805"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24/11/14 09:00</w:t>
            </w:r>
          </w:p>
        </w:tc>
        <w:tc>
          <w:tcPr>
            <w:tcW w:w="1985" w:type="dxa"/>
            <w:tcBorders>
              <w:top w:val="nil"/>
              <w:left w:val="nil"/>
              <w:bottom w:val="single" w:sz="4" w:space="0" w:color="auto"/>
              <w:right w:val="single" w:sz="4" w:space="0" w:color="auto"/>
            </w:tcBorders>
            <w:shd w:val="clear" w:color="auto" w:fill="auto"/>
            <w:noWrap/>
            <w:vAlign w:val="center"/>
            <w:hideMark/>
          </w:tcPr>
          <w:p w14:paraId="76C256D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25/11/14 18:00</w:t>
            </w:r>
          </w:p>
        </w:tc>
        <w:tc>
          <w:tcPr>
            <w:tcW w:w="1863" w:type="dxa"/>
            <w:tcBorders>
              <w:top w:val="nil"/>
              <w:left w:val="nil"/>
              <w:bottom w:val="single" w:sz="4" w:space="0" w:color="auto"/>
              <w:right w:val="single" w:sz="4" w:space="0" w:color="auto"/>
            </w:tcBorders>
            <w:shd w:val="clear" w:color="auto" w:fill="auto"/>
            <w:noWrap/>
            <w:vAlign w:val="center"/>
            <w:hideMark/>
          </w:tcPr>
          <w:p w14:paraId="188B171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34TI-1d</w:t>
            </w:r>
          </w:p>
        </w:tc>
        <w:tc>
          <w:tcPr>
            <w:tcW w:w="2600" w:type="dxa"/>
            <w:tcBorders>
              <w:top w:val="nil"/>
              <w:left w:val="nil"/>
              <w:bottom w:val="single" w:sz="4" w:space="0" w:color="auto"/>
              <w:right w:val="single" w:sz="4" w:space="0" w:color="auto"/>
            </w:tcBorders>
            <w:shd w:val="clear" w:color="auto" w:fill="auto"/>
            <w:noWrap/>
            <w:vAlign w:val="center"/>
            <w:hideMark/>
          </w:tcPr>
          <w:p w14:paraId="2B0230EA"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53EEB9E5"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486B002C"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36</w:t>
            </w:r>
          </w:p>
        </w:tc>
        <w:tc>
          <w:tcPr>
            <w:tcW w:w="4540" w:type="dxa"/>
            <w:tcBorders>
              <w:top w:val="nil"/>
              <w:left w:val="nil"/>
              <w:bottom w:val="single" w:sz="4" w:space="0" w:color="auto"/>
              <w:right w:val="single" w:sz="4" w:space="0" w:color="auto"/>
            </w:tcBorders>
            <w:shd w:val="clear" w:color="auto" w:fill="auto"/>
            <w:noWrap/>
            <w:vAlign w:val="center"/>
            <w:hideMark/>
          </w:tcPr>
          <w:p w14:paraId="4BF26443"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Logística</w:t>
            </w:r>
          </w:p>
        </w:tc>
        <w:tc>
          <w:tcPr>
            <w:tcW w:w="1200" w:type="dxa"/>
            <w:tcBorders>
              <w:top w:val="nil"/>
              <w:left w:val="nil"/>
              <w:bottom w:val="single" w:sz="4" w:space="0" w:color="auto"/>
              <w:right w:val="single" w:sz="4" w:space="0" w:color="auto"/>
            </w:tcBorders>
            <w:shd w:val="clear" w:color="auto" w:fill="auto"/>
            <w:noWrap/>
            <w:vAlign w:val="center"/>
            <w:hideMark/>
          </w:tcPr>
          <w:p w14:paraId="2CFD34BC"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125 dias</w:t>
            </w:r>
          </w:p>
        </w:tc>
        <w:tc>
          <w:tcPr>
            <w:tcW w:w="1813" w:type="dxa"/>
            <w:tcBorders>
              <w:top w:val="nil"/>
              <w:left w:val="nil"/>
              <w:bottom w:val="single" w:sz="4" w:space="0" w:color="auto"/>
              <w:right w:val="single" w:sz="4" w:space="0" w:color="auto"/>
            </w:tcBorders>
            <w:shd w:val="clear" w:color="auto" w:fill="auto"/>
            <w:noWrap/>
            <w:vAlign w:val="center"/>
            <w:hideMark/>
          </w:tcPr>
          <w:p w14:paraId="08DCD456"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09/06/14 09:00</w:t>
            </w:r>
          </w:p>
        </w:tc>
        <w:tc>
          <w:tcPr>
            <w:tcW w:w="1985" w:type="dxa"/>
            <w:tcBorders>
              <w:top w:val="nil"/>
              <w:left w:val="nil"/>
              <w:bottom w:val="single" w:sz="4" w:space="0" w:color="auto"/>
              <w:right w:val="single" w:sz="4" w:space="0" w:color="auto"/>
            </w:tcBorders>
            <w:shd w:val="clear" w:color="auto" w:fill="auto"/>
            <w:noWrap/>
            <w:vAlign w:val="center"/>
            <w:hideMark/>
          </w:tcPr>
          <w:p w14:paraId="1ACA9806"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28/11/14 18:00</w:t>
            </w:r>
          </w:p>
        </w:tc>
        <w:tc>
          <w:tcPr>
            <w:tcW w:w="1863" w:type="dxa"/>
            <w:tcBorders>
              <w:top w:val="nil"/>
              <w:left w:val="nil"/>
              <w:bottom w:val="single" w:sz="4" w:space="0" w:color="auto"/>
              <w:right w:val="single" w:sz="4" w:space="0" w:color="auto"/>
            </w:tcBorders>
            <w:shd w:val="clear" w:color="auto" w:fill="auto"/>
            <w:noWrap/>
            <w:vAlign w:val="center"/>
            <w:hideMark/>
          </w:tcPr>
          <w:p w14:paraId="6936DB2B" w14:textId="77777777" w:rsidR="004C06F0" w:rsidRPr="009D784E" w:rsidRDefault="004C06F0" w:rsidP="007C63C9">
            <w:pPr>
              <w:spacing w:before="100" w:beforeAutospacing="1" w:after="100" w:afterAutospacing="1"/>
              <w:rPr>
                <w:rFonts w:ascii="Verdana" w:hAnsi="Verdana"/>
                <w:b/>
                <w:bCs/>
                <w:color w:val="000000"/>
                <w:sz w:val="22"/>
                <w:szCs w:val="24"/>
              </w:rPr>
            </w:pPr>
            <w:r w:rsidRPr="009D784E">
              <w:rPr>
                <w:rFonts w:ascii="Verdana" w:hAnsi="Verdana"/>
                <w:b/>
                <w:bCs/>
                <w:color w:val="000000"/>
                <w:sz w:val="22"/>
                <w:szCs w:val="24"/>
              </w:rPr>
              <w:t> </w:t>
            </w:r>
          </w:p>
        </w:tc>
        <w:tc>
          <w:tcPr>
            <w:tcW w:w="2600" w:type="dxa"/>
            <w:tcBorders>
              <w:top w:val="nil"/>
              <w:left w:val="nil"/>
              <w:bottom w:val="single" w:sz="4" w:space="0" w:color="auto"/>
              <w:right w:val="single" w:sz="4" w:space="0" w:color="auto"/>
            </w:tcBorders>
            <w:shd w:val="clear" w:color="auto" w:fill="auto"/>
            <w:noWrap/>
            <w:vAlign w:val="center"/>
            <w:hideMark/>
          </w:tcPr>
          <w:p w14:paraId="7882FB47" w14:textId="77777777" w:rsidR="004C06F0" w:rsidRPr="009D784E" w:rsidRDefault="004C06F0" w:rsidP="007C63C9">
            <w:pPr>
              <w:spacing w:before="100" w:beforeAutospacing="1" w:after="100" w:afterAutospacing="1"/>
              <w:jc w:val="center"/>
              <w:rPr>
                <w:rFonts w:ascii="Verdana" w:hAnsi="Verdana"/>
                <w:b/>
                <w:bCs/>
                <w:color w:val="000000"/>
                <w:sz w:val="22"/>
                <w:szCs w:val="24"/>
              </w:rPr>
            </w:pPr>
            <w:r w:rsidRPr="009D784E">
              <w:rPr>
                <w:rFonts w:ascii="Verdana" w:hAnsi="Verdana"/>
                <w:b/>
                <w:bCs/>
                <w:color w:val="000000"/>
                <w:sz w:val="22"/>
                <w:szCs w:val="24"/>
              </w:rPr>
              <w:t>2</w:t>
            </w:r>
          </w:p>
        </w:tc>
      </w:tr>
      <w:tr w:rsidR="004C06F0" w:rsidRPr="009D784E" w14:paraId="135AE887"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085E5DA3"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37</w:t>
            </w:r>
          </w:p>
        </w:tc>
        <w:tc>
          <w:tcPr>
            <w:tcW w:w="4540" w:type="dxa"/>
            <w:tcBorders>
              <w:top w:val="nil"/>
              <w:left w:val="nil"/>
              <w:bottom w:val="single" w:sz="4" w:space="0" w:color="auto"/>
              <w:right w:val="single" w:sz="4" w:space="0" w:color="auto"/>
            </w:tcBorders>
            <w:shd w:val="clear" w:color="auto" w:fill="auto"/>
            <w:noWrap/>
            <w:vAlign w:val="center"/>
            <w:hideMark/>
          </w:tcPr>
          <w:p w14:paraId="273AE8B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Definir roteiros e requisitos de logística</w:t>
            </w:r>
          </w:p>
        </w:tc>
        <w:tc>
          <w:tcPr>
            <w:tcW w:w="1200" w:type="dxa"/>
            <w:tcBorders>
              <w:top w:val="nil"/>
              <w:left w:val="nil"/>
              <w:bottom w:val="single" w:sz="4" w:space="0" w:color="auto"/>
              <w:right w:val="single" w:sz="4" w:space="0" w:color="auto"/>
            </w:tcBorders>
            <w:shd w:val="clear" w:color="auto" w:fill="auto"/>
            <w:noWrap/>
            <w:vAlign w:val="center"/>
            <w:hideMark/>
          </w:tcPr>
          <w:p w14:paraId="19FE9EA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 dias</w:t>
            </w:r>
          </w:p>
        </w:tc>
        <w:tc>
          <w:tcPr>
            <w:tcW w:w="1813" w:type="dxa"/>
            <w:tcBorders>
              <w:top w:val="nil"/>
              <w:left w:val="nil"/>
              <w:bottom w:val="single" w:sz="4" w:space="0" w:color="auto"/>
              <w:right w:val="single" w:sz="4" w:space="0" w:color="auto"/>
            </w:tcBorders>
            <w:shd w:val="clear" w:color="auto" w:fill="auto"/>
            <w:noWrap/>
            <w:vAlign w:val="center"/>
            <w:hideMark/>
          </w:tcPr>
          <w:p w14:paraId="58195544"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09/06/14 09:00</w:t>
            </w:r>
          </w:p>
        </w:tc>
        <w:tc>
          <w:tcPr>
            <w:tcW w:w="1985" w:type="dxa"/>
            <w:tcBorders>
              <w:top w:val="nil"/>
              <w:left w:val="nil"/>
              <w:bottom w:val="single" w:sz="4" w:space="0" w:color="auto"/>
              <w:right w:val="single" w:sz="4" w:space="0" w:color="auto"/>
            </w:tcBorders>
            <w:shd w:val="clear" w:color="auto" w:fill="auto"/>
            <w:noWrap/>
            <w:vAlign w:val="center"/>
            <w:hideMark/>
          </w:tcPr>
          <w:p w14:paraId="5EE9016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20/06/14 18:00</w:t>
            </w:r>
          </w:p>
        </w:tc>
        <w:tc>
          <w:tcPr>
            <w:tcW w:w="1863" w:type="dxa"/>
            <w:tcBorders>
              <w:top w:val="nil"/>
              <w:left w:val="nil"/>
              <w:bottom w:val="single" w:sz="4" w:space="0" w:color="auto"/>
              <w:right w:val="single" w:sz="4" w:space="0" w:color="auto"/>
            </w:tcBorders>
            <w:shd w:val="clear" w:color="auto" w:fill="auto"/>
            <w:noWrap/>
            <w:vAlign w:val="center"/>
            <w:hideMark/>
          </w:tcPr>
          <w:p w14:paraId="2BE85F68"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31</w:t>
            </w:r>
          </w:p>
        </w:tc>
        <w:tc>
          <w:tcPr>
            <w:tcW w:w="2600" w:type="dxa"/>
            <w:tcBorders>
              <w:top w:val="nil"/>
              <w:left w:val="nil"/>
              <w:bottom w:val="single" w:sz="4" w:space="0" w:color="auto"/>
              <w:right w:val="single" w:sz="4" w:space="0" w:color="auto"/>
            </w:tcBorders>
            <w:shd w:val="clear" w:color="auto" w:fill="auto"/>
            <w:noWrap/>
            <w:vAlign w:val="center"/>
            <w:hideMark/>
          </w:tcPr>
          <w:p w14:paraId="0CA0E416"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07474029"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21972FE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38</w:t>
            </w:r>
          </w:p>
        </w:tc>
        <w:tc>
          <w:tcPr>
            <w:tcW w:w="4540" w:type="dxa"/>
            <w:tcBorders>
              <w:top w:val="nil"/>
              <w:left w:val="nil"/>
              <w:bottom w:val="single" w:sz="4" w:space="0" w:color="auto"/>
              <w:right w:val="single" w:sz="4" w:space="0" w:color="auto"/>
            </w:tcBorders>
            <w:shd w:val="clear" w:color="auto" w:fill="auto"/>
            <w:noWrap/>
            <w:vAlign w:val="center"/>
            <w:hideMark/>
          </w:tcPr>
          <w:p w14:paraId="4016695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Validar com a produção da banda</w:t>
            </w:r>
          </w:p>
        </w:tc>
        <w:tc>
          <w:tcPr>
            <w:tcW w:w="1200" w:type="dxa"/>
            <w:tcBorders>
              <w:top w:val="nil"/>
              <w:left w:val="nil"/>
              <w:bottom w:val="single" w:sz="4" w:space="0" w:color="auto"/>
              <w:right w:val="single" w:sz="4" w:space="0" w:color="auto"/>
            </w:tcBorders>
            <w:shd w:val="clear" w:color="auto" w:fill="auto"/>
            <w:noWrap/>
            <w:vAlign w:val="center"/>
            <w:hideMark/>
          </w:tcPr>
          <w:p w14:paraId="36D525E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15 dias</w:t>
            </w:r>
          </w:p>
        </w:tc>
        <w:tc>
          <w:tcPr>
            <w:tcW w:w="1813" w:type="dxa"/>
            <w:tcBorders>
              <w:top w:val="nil"/>
              <w:left w:val="nil"/>
              <w:bottom w:val="single" w:sz="4" w:space="0" w:color="auto"/>
              <w:right w:val="single" w:sz="4" w:space="0" w:color="auto"/>
            </w:tcBorders>
            <w:shd w:val="clear" w:color="auto" w:fill="auto"/>
            <w:noWrap/>
            <w:vAlign w:val="center"/>
            <w:hideMark/>
          </w:tcPr>
          <w:p w14:paraId="2A1CA25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23/06/14 09:00</w:t>
            </w:r>
          </w:p>
        </w:tc>
        <w:tc>
          <w:tcPr>
            <w:tcW w:w="1985" w:type="dxa"/>
            <w:tcBorders>
              <w:top w:val="nil"/>
              <w:left w:val="nil"/>
              <w:bottom w:val="single" w:sz="4" w:space="0" w:color="auto"/>
              <w:right w:val="single" w:sz="4" w:space="0" w:color="auto"/>
            </w:tcBorders>
            <w:shd w:val="clear" w:color="auto" w:fill="auto"/>
            <w:noWrap/>
            <w:vAlign w:val="center"/>
            <w:hideMark/>
          </w:tcPr>
          <w:p w14:paraId="278D4BCF"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11/07/14 18:00</w:t>
            </w:r>
          </w:p>
        </w:tc>
        <w:tc>
          <w:tcPr>
            <w:tcW w:w="1863" w:type="dxa"/>
            <w:tcBorders>
              <w:top w:val="nil"/>
              <w:left w:val="nil"/>
              <w:bottom w:val="single" w:sz="4" w:space="0" w:color="auto"/>
              <w:right w:val="single" w:sz="4" w:space="0" w:color="auto"/>
            </w:tcBorders>
            <w:shd w:val="clear" w:color="auto" w:fill="auto"/>
            <w:noWrap/>
            <w:vAlign w:val="center"/>
            <w:hideMark/>
          </w:tcPr>
          <w:p w14:paraId="72A21A5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37</w:t>
            </w:r>
          </w:p>
        </w:tc>
        <w:tc>
          <w:tcPr>
            <w:tcW w:w="2600" w:type="dxa"/>
            <w:tcBorders>
              <w:top w:val="nil"/>
              <w:left w:val="nil"/>
              <w:bottom w:val="single" w:sz="4" w:space="0" w:color="auto"/>
              <w:right w:val="single" w:sz="4" w:space="0" w:color="auto"/>
            </w:tcBorders>
            <w:shd w:val="clear" w:color="auto" w:fill="auto"/>
            <w:noWrap/>
            <w:vAlign w:val="center"/>
            <w:hideMark/>
          </w:tcPr>
          <w:p w14:paraId="4FDA5DA4"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571DF76F"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537527BB"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39</w:t>
            </w:r>
          </w:p>
        </w:tc>
        <w:tc>
          <w:tcPr>
            <w:tcW w:w="4540" w:type="dxa"/>
            <w:tcBorders>
              <w:top w:val="nil"/>
              <w:left w:val="nil"/>
              <w:bottom w:val="single" w:sz="4" w:space="0" w:color="auto"/>
              <w:right w:val="single" w:sz="4" w:space="0" w:color="auto"/>
            </w:tcBorders>
            <w:shd w:val="clear" w:color="auto" w:fill="auto"/>
            <w:noWrap/>
            <w:vAlign w:val="center"/>
            <w:hideMark/>
          </w:tcPr>
          <w:p w14:paraId="50820BAC"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Contratar fornecedores</w:t>
            </w:r>
          </w:p>
        </w:tc>
        <w:tc>
          <w:tcPr>
            <w:tcW w:w="1200" w:type="dxa"/>
            <w:tcBorders>
              <w:top w:val="nil"/>
              <w:left w:val="nil"/>
              <w:bottom w:val="single" w:sz="4" w:space="0" w:color="auto"/>
              <w:right w:val="single" w:sz="4" w:space="0" w:color="auto"/>
            </w:tcBorders>
            <w:shd w:val="clear" w:color="auto" w:fill="auto"/>
            <w:noWrap/>
            <w:vAlign w:val="center"/>
            <w:hideMark/>
          </w:tcPr>
          <w:p w14:paraId="28069E0D"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90 dias</w:t>
            </w:r>
          </w:p>
        </w:tc>
        <w:tc>
          <w:tcPr>
            <w:tcW w:w="1813" w:type="dxa"/>
            <w:tcBorders>
              <w:top w:val="nil"/>
              <w:left w:val="nil"/>
              <w:bottom w:val="single" w:sz="4" w:space="0" w:color="auto"/>
              <w:right w:val="single" w:sz="4" w:space="0" w:color="auto"/>
            </w:tcBorders>
            <w:shd w:val="clear" w:color="auto" w:fill="auto"/>
            <w:noWrap/>
            <w:vAlign w:val="center"/>
            <w:hideMark/>
          </w:tcPr>
          <w:p w14:paraId="20EA270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14/07/14 09:00</w:t>
            </w:r>
          </w:p>
        </w:tc>
        <w:tc>
          <w:tcPr>
            <w:tcW w:w="1985" w:type="dxa"/>
            <w:tcBorders>
              <w:top w:val="nil"/>
              <w:left w:val="nil"/>
              <w:bottom w:val="single" w:sz="4" w:space="0" w:color="auto"/>
              <w:right w:val="single" w:sz="4" w:space="0" w:color="auto"/>
            </w:tcBorders>
            <w:shd w:val="clear" w:color="auto" w:fill="auto"/>
            <w:noWrap/>
            <w:vAlign w:val="center"/>
            <w:hideMark/>
          </w:tcPr>
          <w:p w14:paraId="51E7E3E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14/11/14 18:00</w:t>
            </w:r>
          </w:p>
        </w:tc>
        <w:tc>
          <w:tcPr>
            <w:tcW w:w="1863" w:type="dxa"/>
            <w:tcBorders>
              <w:top w:val="nil"/>
              <w:left w:val="nil"/>
              <w:bottom w:val="single" w:sz="4" w:space="0" w:color="auto"/>
              <w:right w:val="single" w:sz="4" w:space="0" w:color="auto"/>
            </w:tcBorders>
            <w:shd w:val="clear" w:color="auto" w:fill="auto"/>
            <w:noWrap/>
            <w:vAlign w:val="center"/>
            <w:hideMark/>
          </w:tcPr>
          <w:p w14:paraId="481EDCC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38</w:t>
            </w:r>
          </w:p>
        </w:tc>
        <w:tc>
          <w:tcPr>
            <w:tcW w:w="2600" w:type="dxa"/>
            <w:tcBorders>
              <w:top w:val="nil"/>
              <w:left w:val="nil"/>
              <w:bottom w:val="single" w:sz="4" w:space="0" w:color="auto"/>
              <w:right w:val="single" w:sz="4" w:space="0" w:color="auto"/>
            </w:tcBorders>
            <w:shd w:val="clear" w:color="auto" w:fill="auto"/>
            <w:noWrap/>
            <w:vAlign w:val="center"/>
            <w:hideMark/>
          </w:tcPr>
          <w:p w14:paraId="6308792F"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r w:rsidR="004C06F0" w:rsidRPr="009D784E" w14:paraId="3D72E95E" w14:textId="77777777" w:rsidTr="007C63C9">
        <w:trPr>
          <w:trHeight w:val="315"/>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14:paraId="33AA44BA"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40</w:t>
            </w:r>
          </w:p>
        </w:tc>
        <w:tc>
          <w:tcPr>
            <w:tcW w:w="4540" w:type="dxa"/>
            <w:tcBorders>
              <w:top w:val="nil"/>
              <w:left w:val="nil"/>
              <w:bottom w:val="single" w:sz="4" w:space="0" w:color="auto"/>
              <w:right w:val="single" w:sz="4" w:space="0" w:color="auto"/>
            </w:tcBorders>
            <w:shd w:val="clear" w:color="auto" w:fill="auto"/>
            <w:noWrap/>
            <w:vAlign w:val="center"/>
            <w:hideMark/>
          </w:tcPr>
          <w:p w14:paraId="261B608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Gerenciar logística da banda e equipamentos</w:t>
            </w:r>
          </w:p>
        </w:tc>
        <w:tc>
          <w:tcPr>
            <w:tcW w:w="1200" w:type="dxa"/>
            <w:tcBorders>
              <w:top w:val="nil"/>
              <w:left w:val="nil"/>
              <w:bottom w:val="single" w:sz="4" w:space="0" w:color="auto"/>
              <w:right w:val="single" w:sz="4" w:space="0" w:color="auto"/>
            </w:tcBorders>
            <w:shd w:val="clear" w:color="auto" w:fill="auto"/>
            <w:noWrap/>
            <w:vAlign w:val="center"/>
            <w:hideMark/>
          </w:tcPr>
          <w:p w14:paraId="0352BD10"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10 dias</w:t>
            </w:r>
          </w:p>
        </w:tc>
        <w:tc>
          <w:tcPr>
            <w:tcW w:w="1813" w:type="dxa"/>
            <w:tcBorders>
              <w:top w:val="nil"/>
              <w:left w:val="nil"/>
              <w:bottom w:val="single" w:sz="4" w:space="0" w:color="auto"/>
              <w:right w:val="single" w:sz="4" w:space="0" w:color="auto"/>
            </w:tcBorders>
            <w:shd w:val="clear" w:color="auto" w:fill="auto"/>
            <w:noWrap/>
            <w:vAlign w:val="center"/>
            <w:hideMark/>
          </w:tcPr>
          <w:p w14:paraId="182BD420"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17/11/14 09:00</w:t>
            </w:r>
          </w:p>
        </w:tc>
        <w:tc>
          <w:tcPr>
            <w:tcW w:w="1985" w:type="dxa"/>
            <w:tcBorders>
              <w:top w:val="nil"/>
              <w:left w:val="nil"/>
              <w:bottom w:val="single" w:sz="4" w:space="0" w:color="auto"/>
              <w:right w:val="single" w:sz="4" w:space="0" w:color="auto"/>
            </w:tcBorders>
            <w:shd w:val="clear" w:color="auto" w:fill="auto"/>
            <w:noWrap/>
            <w:vAlign w:val="center"/>
            <w:hideMark/>
          </w:tcPr>
          <w:p w14:paraId="647583C7"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28/11/14 18:00</w:t>
            </w:r>
          </w:p>
        </w:tc>
        <w:tc>
          <w:tcPr>
            <w:tcW w:w="1863" w:type="dxa"/>
            <w:tcBorders>
              <w:top w:val="nil"/>
              <w:left w:val="nil"/>
              <w:bottom w:val="single" w:sz="4" w:space="0" w:color="auto"/>
              <w:right w:val="single" w:sz="4" w:space="0" w:color="auto"/>
            </w:tcBorders>
            <w:shd w:val="clear" w:color="auto" w:fill="auto"/>
            <w:noWrap/>
            <w:vAlign w:val="center"/>
            <w:hideMark/>
          </w:tcPr>
          <w:p w14:paraId="0B4D43F6" w14:textId="77777777" w:rsidR="004C06F0" w:rsidRPr="009D784E" w:rsidRDefault="004C06F0" w:rsidP="007C63C9">
            <w:pPr>
              <w:spacing w:before="100" w:beforeAutospacing="1" w:after="100" w:afterAutospacing="1"/>
              <w:rPr>
                <w:rFonts w:ascii="Verdana" w:hAnsi="Verdana"/>
                <w:color w:val="000000"/>
                <w:sz w:val="22"/>
                <w:szCs w:val="24"/>
              </w:rPr>
            </w:pPr>
            <w:r w:rsidRPr="009D784E">
              <w:rPr>
                <w:rFonts w:ascii="Verdana" w:hAnsi="Verdana"/>
                <w:color w:val="000000"/>
                <w:sz w:val="22"/>
                <w:szCs w:val="24"/>
              </w:rPr>
              <w:t>39</w:t>
            </w:r>
          </w:p>
        </w:tc>
        <w:tc>
          <w:tcPr>
            <w:tcW w:w="2600" w:type="dxa"/>
            <w:tcBorders>
              <w:top w:val="nil"/>
              <w:left w:val="nil"/>
              <w:bottom w:val="single" w:sz="4" w:space="0" w:color="auto"/>
              <w:right w:val="single" w:sz="4" w:space="0" w:color="auto"/>
            </w:tcBorders>
            <w:shd w:val="clear" w:color="auto" w:fill="auto"/>
            <w:noWrap/>
            <w:vAlign w:val="center"/>
            <w:hideMark/>
          </w:tcPr>
          <w:p w14:paraId="2E34DF9A" w14:textId="77777777" w:rsidR="004C06F0" w:rsidRPr="009D784E" w:rsidRDefault="004C06F0" w:rsidP="007C63C9">
            <w:pPr>
              <w:spacing w:before="100" w:beforeAutospacing="1" w:after="100" w:afterAutospacing="1"/>
              <w:jc w:val="center"/>
              <w:rPr>
                <w:rFonts w:ascii="Verdana" w:hAnsi="Verdana"/>
                <w:color w:val="000000"/>
                <w:sz w:val="22"/>
                <w:szCs w:val="24"/>
              </w:rPr>
            </w:pPr>
            <w:r w:rsidRPr="009D784E">
              <w:rPr>
                <w:rFonts w:ascii="Verdana" w:hAnsi="Verdana"/>
                <w:color w:val="000000"/>
                <w:sz w:val="22"/>
                <w:szCs w:val="24"/>
              </w:rPr>
              <w:t>3</w:t>
            </w:r>
          </w:p>
        </w:tc>
      </w:tr>
    </w:tbl>
    <w:p w14:paraId="7C6F8D7E" w14:textId="77777777" w:rsidR="004C06F0" w:rsidRPr="009D784E" w:rsidRDefault="004C06F0" w:rsidP="004C06F0">
      <w:pPr>
        <w:spacing w:before="100" w:beforeAutospacing="1" w:after="100" w:afterAutospacing="1"/>
        <w:rPr>
          <w:rFonts w:ascii="Verdana" w:hAnsi="Verdana"/>
          <w:b/>
          <w:sz w:val="22"/>
        </w:rPr>
      </w:pPr>
    </w:p>
    <w:p w14:paraId="5E940C83" w14:textId="77777777" w:rsidR="004C06F0" w:rsidRPr="009D784E" w:rsidRDefault="004C06F0" w:rsidP="004C06F0">
      <w:pPr>
        <w:spacing w:before="100" w:beforeAutospacing="1" w:after="100" w:afterAutospacing="1"/>
        <w:rPr>
          <w:rFonts w:ascii="Verdana" w:hAnsi="Verdana"/>
          <w:b/>
          <w:sz w:val="22"/>
        </w:rPr>
      </w:pPr>
    </w:p>
    <w:p w14:paraId="70B0F399" w14:textId="77777777" w:rsidR="004C06F0" w:rsidRPr="009D784E" w:rsidRDefault="004C06F0" w:rsidP="004C06F0">
      <w:pPr>
        <w:spacing w:before="100" w:beforeAutospacing="1" w:after="100" w:afterAutospacing="1"/>
        <w:rPr>
          <w:rFonts w:ascii="Verdana" w:hAnsi="Verdana"/>
          <w:b/>
          <w:sz w:val="22"/>
        </w:rPr>
      </w:pPr>
    </w:p>
    <w:p w14:paraId="38376F48" w14:textId="77777777" w:rsidR="004C06F0" w:rsidRPr="009D784E" w:rsidRDefault="004C06F0" w:rsidP="004C06F0">
      <w:pPr>
        <w:spacing w:before="100" w:beforeAutospacing="1" w:after="100" w:afterAutospacing="1"/>
        <w:rPr>
          <w:rFonts w:ascii="Verdana" w:hAnsi="Verdana"/>
          <w:b/>
          <w:sz w:val="22"/>
        </w:rPr>
      </w:pPr>
      <w:r w:rsidRPr="009D784E">
        <w:rPr>
          <w:rFonts w:ascii="Verdana" w:hAnsi="Verdana"/>
          <w:b/>
          <w:sz w:val="22"/>
        </w:rPr>
        <w:t>Tabela 2 – Matriz de responsabilidades</w:t>
      </w:r>
    </w:p>
    <w:p w14:paraId="41B4ECBB" w14:textId="77777777" w:rsidR="004C06F0" w:rsidRPr="009D784E" w:rsidRDefault="004C06F0" w:rsidP="004C06F0">
      <w:pPr>
        <w:spacing w:before="100" w:beforeAutospacing="1" w:after="100" w:afterAutospacing="1"/>
        <w:rPr>
          <w:rFonts w:ascii="Verdana" w:hAnsi="Verdana"/>
          <w:sz w:val="22"/>
          <w:szCs w:val="24"/>
        </w:rPr>
      </w:pPr>
    </w:p>
    <w:tbl>
      <w:tblPr>
        <w:tblStyle w:val="Tabelacomgrade"/>
        <w:tblW w:w="0" w:type="auto"/>
        <w:tblLook w:val="04A0" w:firstRow="1" w:lastRow="0" w:firstColumn="1" w:lastColumn="0" w:noHBand="0" w:noVBand="1"/>
      </w:tblPr>
      <w:tblGrid>
        <w:gridCol w:w="562"/>
        <w:gridCol w:w="1843"/>
        <w:gridCol w:w="11057"/>
      </w:tblGrid>
      <w:tr w:rsidR="004C06F0" w:rsidRPr="009D784E" w14:paraId="4FBF4C54" w14:textId="77777777" w:rsidTr="007C63C9">
        <w:tc>
          <w:tcPr>
            <w:tcW w:w="562" w:type="dxa"/>
            <w:shd w:val="clear" w:color="auto" w:fill="0D0D0D" w:themeFill="text1" w:themeFillTint="F2"/>
          </w:tcPr>
          <w:p w14:paraId="54EA9806" w14:textId="77777777" w:rsidR="004C06F0" w:rsidRPr="009D784E" w:rsidRDefault="004C06F0" w:rsidP="007C63C9">
            <w:pPr>
              <w:spacing w:before="100" w:beforeAutospacing="1" w:after="100" w:afterAutospacing="1"/>
              <w:rPr>
                <w:rFonts w:ascii="Verdana" w:hAnsi="Verdana"/>
                <w:b/>
                <w:color w:val="FFFFFF" w:themeColor="background1"/>
                <w:sz w:val="22"/>
                <w:szCs w:val="24"/>
              </w:rPr>
            </w:pPr>
            <w:r w:rsidRPr="009D784E">
              <w:rPr>
                <w:rFonts w:ascii="Verdana" w:hAnsi="Verdana"/>
                <w:b/>
                <w:color w:val="FFFFFF" w:themeColor="background1"/>
                <w:sz w:val="22"/>
                <w:szCs w:val="24"/>
              </w:rPr>
              <w:t>ID</w:t>
            </w:r>
          </w:p>
        </w:tc>
        <w:tc>
          <w:tcPr>
            <w:tcW w:w="1843" w:type="dxa"/>
            <w:shd w:val="clear" w:color="auto" w:fill="0D0D0D" w:themeFill="text1" w:themeFillTint="F2"/>
          </w:tcPr>
          <w:p w14:paraId="46D71311" w14:textId="77777777" w:rsidR="004C06F0" w:rsidRPr="009D784E" w:rsidRDefault="004C06F0" w:rsidP="007C63C9">
            <w:pPr>
              <w:spacing w:before="100" w:beforeAutospacing="1" w:after="100" w:afterAutospacing="1"/>
              <w:rPr>
                <w:rFonts w:ascii="Verdana" w:hAnsi="Verdana"/>
                <w:b/>
                <w:color w:val="FFFFFF" w:themeColor="background1"/>
                <w:sz w:val="22"/>
                <w:szCs w:val="24"/>
              </w:rPr>
            </w:pPr>
            <w:r w:rsidRPr="009D784E">
              <w:rPr>
                <w:rFonts w:ascii="Verdana" w:hAnsi="Verdana"/>
                <w:b/>
                <w:color w:val="FFFFFF" w:themeColor="background1"/>
                <w:sz w:val="22"/>
                <w:szCs w:val="24"/>
              </w:rPr>
              <w:t>Recurso</w:t>
            </w:r>
          </w:p>
        </w:tc>
        <w:tc>
          <w:tcPr>
            <w:tcW w:w="11057" w:type="dxa"/>
            <w:shd w:val="clear" w:color="auto" w:fill="0D0D0D" w:themeFill="text1" w:themeFillTint="F2"/>
          </w:tcPr>
          <w:p w14:paraId="44035ACD" w14:textId="77777777" w:rsidR="004C06F0" w:rsidRPr="009D784E" w:rsidRDefault="004C06F0" w:rsidP="007C63C9">
            <w:pPr>
              <w:spacing w:before="100" w:beforeAutospacing="1" w:after="100" w:afterAutospacing="1"/>
              <w:rPr>
                <w:rFonts w:ascii="Verdana" w:hAnsi="Verdana"/>
                <w:b/>
                <w:color w:val="FFFFFF" w:themeColor="background1"/>
                <w:sz w:val="22"/>
                <w:szCs w:val="24"/>
              </w:rPr>
            </w:pPr>
            <w:r w:rsidRPr="009D784E">
              <w:rPr>
                <w:rFonts w:ascii="Verdana" w:hAnsi="Verdana"/>
                <w:b/>
                <w:color w:val="FFFFFF" w:themeColor="background1"/>
                <w:sz w:val="22"/>
                <w:szCs w:val="24"/>
              </w:rPr>
              <w:t>Responsabilidade</w:t>
            </w:r>
          </w:p>
        </w:tc>
      </w:tr>
      <w:tr w:rsidR="004C06F0" w:rsidRPr="009D784E" w14:paraId="2731487F" w14:textId="77777777" w:rsidTr="007C63C9">
        <w:tc>
          <w:tcPr>
            <w:tcW w:w="562" w:type="dxa"/>
          </w:tcPr>
          <w:p w14:paraId="78E014E5"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1</w:t>
            </w:r>
          </w:p>
        </w:tc>
        <w:tc>
          <w:tcPr>
            <w:tcW w:w="1843" w:type="dxa"/>
          </w:tcPr>
          <w:p w14:paraId="478E81FD"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Carlos Martins</w:t>
            </w:r>
          </w:p>
        </w:tc>
        <w:tc>
          <w:tcPr>
            <w:tcW w:w="11057" w:type="dxa"/>
          </w:tcPr>
          <w:p w14:paraId="411D96DC"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Gerenciamento do Projeto</w:t>
            </w:r>
          </w:p>
        </w:tc>
      </w:tr>
      <w:tr w:rsidR="004C06F0" w:rsidRPr="009D784E" w14:paraId="159C471B" w14:textId="77777777" w:rsidTr="007C63C9">
        <w:tc>
          <w:tcPr>
            <w:tcW w:w="562" w:type="dxa"/>
          </w:tcPr>
          <w:p w14:paraId="28B6EA0F"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2</w:t>
            </w:r>
          </w:p>
        </w:tc>
        <w:tc>
          <w:tcPr>
            <w:tcW w:w="1843" w:type="dxa"/>
          </w:tcPr>
          <w:p w14:paraId="0C3E0497"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Paulo Soares</w:t>
            </w:r>
          </w:p>
        </w:tc>
        <w:tc>
          <w:tcPr>
            <w:tcW w:w="11057" w:type="dxa"/>
          </w:tcPr>
          <w:p w14:paraId="4242BEBE"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Profissional da área de Compras, responsável pela gestão dos contratos com os fornecedores.</w:t>
            </w:r>
          </w:p>
        </w:tc>
      </w:tr>
      <w:tr w:rsidR="004C06F0" w:rsidRPr="009D784E" w14:paraId="4BF263AC" w14:textId="77777777" w:rsidTr="007C63C9">
        <w:tc>
          <w:tcPr>
            <w:tcW w:w="562" w:type="dxa"/>
          </w:tcPr>
          <w:p w14:paraId="2760A69C"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3</w:t>
            </w:r>
          </w:p>
        </w:tc>
        <w:tc>
          <w:tcPr>
            <w:tcW w:w="1843" w:type="dxa"/>
          </w:tcPr>
          <w:p w14:paraId="41E4734E"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Valéria Maia</w:t>
            </w:r>
          </w:p>
        </w:tc>
        <w:tc>
          <w:tcPr>
            <w:tcW w:w="11057" w:type="dxa"/>
          </w:tcPr>
          <w:p w14:paraId="74285FDC"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Profissional de Recursos Humanos, responsável pela contratação de recursos temporários para prestar serviço nos períodos pré, pós e durante o evento.</w:t>
            </w:r>
          </w:p>
        </w:tc>
      </w:tr>
      <w:tr w:rsidR="004C06F0" w:rsidRPr="009D784E" w14:paraId="10C601BC" w14:textId="77777777" w:rsidTr="007C63C9">
        <w:tc>
          <w:tcPr>
            <w:tcW w:w="562" w:type="dxa"/>
          </w:tcPr>
          <w:p w14:paraId="2CE694ED"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4</w:t>
            </w:r>
          </w:p>
        </w:tc>
        <w:tc>
          <w:tcPr>
            <w:tcW w:w="1843" w:type="dxa"/>
          </w:tcPr>
          <w:p w14:paraId="24EC20F7"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Juliana Ribeiro</w:t>
            </w:r>
          </w:p>
        </w:tc>
        <w:tc>
          <w:tcPr>
            <w:tcW w:w="11057" w:type="dxa"/>
          </w:tcPr>
          <w:p w14:paraId="11B9678B"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Profissional responsável pela produção back do evento. Áreas VIP, backstage e camarim.</w:t>
            </w:r>
          </w:p>
        </w:tc>
      </w:tr>
      <w:tr w:rsidR="004C06F0" w:rsidRPr="009D784E" w14:paraId="441796AD" w14:textId="77777777" w:rsidTr="007C63C9">
        <w:tc>
          <w:tcPr>
            <w:tcW w:w="562" w:type="dxa"/>
          </w:tcPr>
          <w:p w14:paraId="173D52A8"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5</w:t>
            </w:r>
          </w:p>
        </w:tc>
        <w:tc>
          <w:tcPr>
            <w:tcW w:w="1843" w:type="dxa"/>
          </w:tcPr>
          <w:p w14:paraId="2698A3D7"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Danilo Amaral</w:t>
            </w:r>
          </w:p>
        </w:tc>
        <w:tc>
          <w:tcPr>
            <w:tcW w:w="11057" w:type="dxa"/>
          </w:tcPr>
          <w:p w14:paraId="48D23A68"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Estagiário de administração com a responsabilidade de apoio logístico e interface com a equipe dos galpões de montagem das estruturas externas (palco, gradis que separam as áreas – ex.: pista comum e pista premium – torres de iluminação e de som, etc.).</w:t>
            </w:r>
          </w:p>
        </w:tc>
      </w:tr>
      <w:tr w:rsidR="004C06F0" w:rsidRPr="009D784E" w14:paraId="5E988132" w14:textId="77777777" w:rsidTr="007C63C9">
        <w:tc>
          <w:tcPr>
            <w:tcW w:w="562" w:type="dxa"/>
          </w:tcPr>
          <w:p w14:paraId="57FC3E18"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6</w:t>
            </w:r>
          </w:p>
        </w:tc>
        <w:tc>
          <w:tcPr>
            <w:tcW w:w="1843" w:type="dxa"/>
          </w:tcPr>
          <w:p w14:paraId="02E6F0FE"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Henrique Zottis</w:t>
            </w:r>
          </w:p>
        </w:tc>
        <w:tc>
          <w:tcPr>
            <w:tcW w:w="11057" w:type="dxa"/>
          </w:tcPr>
          <w:p w14:paraId="70B804AE" w14:textId="77777777" w:rsidR="004C06F0" w:rsidRPr="009D784E" w:rsidRDefault="004C06F0" w:rsidP="007C63C9">
            <w:pPr>
              <w:spacing w:before="100" w:beforeAutospacing="1" w:after="100" w:afterAutospacing="1"/>
              <w:rPr>
                <w:rFonts w:ascii="Verdana" w:hAnsi="Verdana"/>
                <w:sz w:val="22"/>
                <w:szCs w:val="24"/>
              </w:rPr>
            </w:pPr>
            <w:r w:rsidRPr="009D784E">
              <w:rPr>
                <w:rFonts w:ascii="Verdana" w:hAnsi="Verdana"/>
                <w:sz w:val="22"/>
                <w:szCs w:val="24"/>
              </w:rPr>
              <w:t>Assistente de projeto, responsável pelo controle e atualização dos documentos e ferramentas do projeto, bem como a interface com todas as áreas envolvidas no projeto (cliente, agência, fornecedores, etc.).</w:t>
            </w:r>
          </w:p>
        </w:tc>
      </w:tr>
    </w:tbl>
    <w:p w14:paraId="1BA140FF" w14:textId="77777777" w:rsidR="004C06F0" w:rsidRPr="009D784E" w:rsidRDefault="004C06F0" w:rsidP="004C06F0">
      <w:pPr>
        <w:spacing w:before="100" w:beforeAutospacing="1" w:after="100" w:afterAutospacing="1"/>
        <w:rPr>
          <w:rFonts w:ascii="Verdana" w:hAnsi="Verdana"/>
          <w:b/>
          <w:sz w:val="22"/>
        </w:rPr>
      </w:pPr>
    </w:p>
    <w:p w14:paraId="14472459" w14:textId="77777777" w:rsidR="004C06F0" w:rsidRPr="009D784E" w:rsidRDefault="004C06F0" w:rsidP="004C06F0">
      <w:pPr>
        <w:spacing w:before="100" w:beforeAutospacing="1" w:after="100" w:afterAutospacing="1"/>
        <w:rPr>
          <w:rFonts w:ascii="Verdana" w:hAnsi="Verdana"/>
          <w:b/>
          <w:sz w:val="22"/>
        </w:rPr>
      </w:pPr>
    </w:p>
    <w:p w14:paraId="084A162B" w14:textId="77777777" w:rsidR="004C06F0" w:rsidRPr="009D784E" w:rsidRDefault="004C06F0" w:rsidP="004C06F0">
      <w:pPr>
        <w:spacing w:before="100" w:beforeAutospacing="1" w:after="100" w:afterAutospacing="1"/>
        <w:rPr>
          <w:rFonts w:ascii="Verdana" w:hAnsi="Verdana"/>
          <w:b/>
          <w:sz w:val="22"/>
        </w:rPr>
      </w:pPr>
    </w:p>
    <w:p w14:paraId="1D412D11" w14:textId="77777777" w:rsidR="004C06F0" w:rsidRPr="009D784E" w:rsidRDefault="004C06F0" w:rsidP="004C06F0">
      <w:pPr>
        <w:spacing w:before="100" w:beforeAutospacing="1" w:after="100" w:afterAutospacing="1"/>
        <w:rPr>
          <w:rFonts w:ascii="Verdana" w:hAnsi="Verdana"/>
          <w:b/>
          <w:sz w:val="22"/>
        </w:rPr>
      </w:pPr>
    </w:p>
    <w:p w14:paraId="686A968D" w14:textId="77777777" w:rsidR="004C06F0" w:rsidRPr="009D784E" w:rsidRDefault="004C06F0" w:rsidP="004C06F0">
      <w:pPr>
        <w:spacing w:before="100" w:beforeAutospacing="1" w:after="100" w:afterAutospacing="1"/>
        <w:rPr>
          <w:rFonts w:ascii="Verdana" w:hAnsi="Verdana"/>
          <w:b/>
          <w:sz w:val="22"/>
          <w:szCs w:val="24"/>
          <w:u w:val="single"/>
        </w:rPr>
      </w:pPr>
    </w:p>
    <w:p w14:paraId="5C1E93F6" w14:textId="77777777" w:rsidR="004C06F0" w:rsidRPr="009D784E" w:rsidRDefault="004C06F0" w:rsidP="004C06F0">
      <w:pPr>
        <w:pStyle w:val="PargrafodaLista"/>
        <w:spacing w:before="100" w:beforeAutospacing="1" w:after="100" w:afterAutospacing="1"/>
        <w:ind w:left="360"/>
        <w:rPr>
          <w:rFonts w:ascii="Verdana" w:hAnsi="Verdana"/>
          <w:b/>
          <w:sz w:val="22"/>
          <w:szCs w:val="24"/>
          <w:u w:val="single"/>
        </w:rPr>
      </w:pPr>
    </w:p>
    <w:p w14:paraId="1C1F1E0F" w14:textId="77777777" w:rsidR="001C41AC" w:rsidRPr="009D784E" w:rsidRDefault="001C41AC" w:rsidP="001C41AC">
      <w:pPr>
        <w:rPr>
          <w:rFonts w:ascii="Verdana" w:hAnsi="Verdana"/>
          <w:sz w:val="22"/>
        </w:rPr>
      </w:pPr>
    </w:p>
    <w:sectPr w:rsidR="001C41AC" w:rsidRPr="009D784E" w:rsidSect="00B37114">
      <w:headerReference w:type="default" r:id="rId24"/>
      <w:footerReference w:type="default" r:id="rId25"/>
      <w:pgSz w:w="16840" w:h="11907" w:orient="landscape" w:code="9"/>
      <w:pgMar w:top="1701" w:right="1701"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5738D" w14:textId="77777777" w:rsidR="007C63C9" w:rsidRDefault="007C63C9">
      <w:r>
        <w:separator/>
      </w:r>
    </w:p>
  </w:endnote>
  <w:endnote w:type="continuationSeparator" w:id="0">
    <w:p w14:paraId="5C0B097B" w14:textId="77777777" w:rsidR="007C63C9" w:rsidRDefault="007C63C9">
      <w:r>
        <w:continuationSeparator/>
      </w:r>
    </w:p>
  </w:endnote>
  <w:endnote w:type="continuationNotice" w:id="1">
    <w:p w14:paraId="757927CB" w14:textId="77777777" w:rsidR="007C63C9" w:rsidRDefault="007C63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Neue-BoldCond">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entury Gothic">
    <w:altName w:val="Calibri"/>
    <w:panose1 w:val="020B0502020202020204"/>
    <w:charset w:val="00"/>
    <w:family w:val="swiss"/>
    <w:pitch w:val="variable"/>
    <w:sig w:usb0="00000287" w:usb1="00000000" w:usb2="00000000" w:usb3="00000000" w:csb0="0000009F" w:csb1="00000000"/>
  </w:font>
  <w:font w:name="Avalon">
    <w:altName w:val="Courier New"/>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8B3B" w14:textId="77777777" w:rsidR="004C06F0" w:rsidRPr="003575C9" w:rsidRDefault="004C06F0" w:rsidP="007C63C9">
    <w:pPr>
      <w:pStyle w:val="Rodap"/>
      <w:jc w:val="right"/>
      <w:rPr>
        <w:szCs w:val="24"/>
      </w:rPr>
    </w:pPr>
  </w:p>
  <w:p w14:paraId="21C0FC33" w14:textId="496E3B46" w:rsidR="004C06F0" w:rsidRPr="00E44C40" w:rsidRDefault="00E44C40" w:rsidP="00E44C40">
    <w:pPr>
      <w:pStyle w:val="Rodap"/>
      <w:pBdr>
        <w:top w:val="single" w:sz="4" w:space="1" w:color="auto"/>
      </w:pBdr>
      <w:ind w:right="-1"/>
      <w:jc w:val="right"/>
      <w:rPr>
        <w:rFonts w:ascii="Verdana" w:hAnsi="Verdana"/>
        <w:i/>
        <w:sz w:val="20"/>
      </w:rPr>
    </w:pPr>
    <w:r w:rsidRPr="003B7554">
      <w:rPr>
        <w:rFonts w:ascii="Verdana" w:hAnsi="Verdana"/>
        <w:i/>
        <w:sz w:val="20"/>
      </w:rPr>
      <w:t xml:space="preserve">Gerenciamento de </w:t>
    </w:r>
    <w:r w:rsidR="00A36812">
      <w:rPr>
        <w:rFonts w:ascii="Verdana" w:hAnsi="Verdana"/>
        <w:i/>
        <w:sz w:val="20"/>
      </w:rPr>
      <w:t xml:space="preserve">Cronograma e </w:t>
    </w:r>
    <w:r w:rsidRPr="003B7554">
      <w:rPr>
        <w:rFonts w:ascii="Verdana" w:hAnsi="Verdana"/>
        <w:i/>
        <w:sz w:val="20"/>
      </w:rPr>
      <w:t>Custos em Projetos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C97CB" w14:textId="77777777" w:rsidR="005C6392" w:rsidRDefault="005C6392">
    <w:pPr>
      <w:pStyle w:val="Rodap"/>
      <w:pBdr>
        <w:top w:val="single" w:sz="4" w:space="1" w:color="auto"/>
      </w:pBdr>
      <w:ind w:right="-1"/>
      <w:jc w:val="right"/>
      <w:rPr>
        <w:i/>
      </w:rPr>
    </w:pPr>
    <w:r>
      <w:rPr>
        <w:i/>
      </w:rPr>
      <w:t>Gerenciamento de Custos em Projetos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16C67" w14:textId="77777777" w:rsidR="007C63C9" w:rsidRDefault="007C63C9">
      <w:r>
        <w:separator/>
      </w:r>
    </w:p>
  </w:footnote>
  <w:footnote w:type="continuationSeparator" w:id="0">
    <w:p w14:paraId="0D4AE560" w14:textId="77777777" w:rsidR="007C63C9" w:rsidRDefault="007C63C9">
      <w:r>
        <w:continuationSeparator/>
      </w:r>
    </w:p>
  </w:footnote>
  <w:footnote w:type="continuationNotice" w:id="1">
    <w:p w14:paraId="12893EC8" w14:textId="77777777" w:rsidR="007C63C9" w:rsidRDefault="007C63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281157"/>
      <w:docPartObj>
        <w:docPartGallery w:val="Page Numbers (Top of Page)"/>
        <w:docPartUnique/>
      </w:docPartObj>
    </w:sdtPr>
    <w:sdtEndPr/>
    <w:sdtContent>
      <w:p w14:paraId="0096D858" w14:textId="55095C46" w:rsidR="00E44C40" w:rsidRDefault="00E44C40">
        <w:pPr>
          <w:pStyle w:val="Cabealho"/>
          <w:jc w:val="right"/>
        </w:pPr>
        <w:r>
          <w:fldChar w:fldCharType="begin"/>
        </w:r>
        <w:r>
          <w:instrText>PAGE   \* MERGEFORMAT</w:instrText>
        </w:r>
        <w:r>
          <w:fldChar w:fldCharType="separate"/>
        </w:r>
        <w:r>
          <w:t>2</w:t>
        </w:r>
        <w:r>
          <w:fldChar w:fldCharType="end"/>
        </w:r>
      </w:p>
    </w:sdtContent>
  </w:sdt>
  <w:p w14:paraId="35F65155" w14:textId="77777777" w:rsidR="00E44C40" w:rsidRDefault="00E44C40">
    <w:pPr>
      <w:pStyle w:val="Cabealho"/>
    </w:pPr>
  </w:p>
  <w:p w14:paraId="459AE78C" w14:textId="23EDC0D8" w:rsidR="00E44C40" w:rsidRDefault="006F0703" w:rsidP="00E44C40">
    <w:pPr>
      <w:pStyle w:val="Cabealho"/>
      <w:pBdr>
        <w:bottom w:val="single" w:sz="4" w:space="0" w:color="auto"/>
      </w:pBdr>
      <w:ind w:right="360"/>
      <w:jc w:val="left"/>
    </w:pPr>
    <w:r>
      <w:drawing>
        <wp:inline distT="0" distB="0" distL="0" distR="0" wp14:anchorId="730BF3CF" wp14:editId="2C954822">
          <wp:extent cx="892175" cy="341630"/>
          <wp:effectExtent l="0" t="0" r="3175" b="0"/>
          <wp:docPr id="5" name="Imagem 5"/>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175" cy="341630"/>
                  </a:xfrm>
                  <a:prstGeom prst="rect">
                    <a:avLst/>
                  </a:prstGeom>
                  <a:noFill/>
                  <a:ln>
                    <a:noFill/>
                  </a:ln>
                  <a:extLst>
                    <a:ext uri="{53640926-AAD7-44D8-BBD7-CCE9431645EC}">
                      <a14:shadowObscured xmlns:a14="http://schemas.microsoft.com/office/drawing/2010/main"/>
                    </a:ext>
                  </a:extLst>
                </pic:spPr>
              </pic:pic>
            </a:graphicData>
          </a:graphic>
        </wp:inline>
      </w:drawing>
    </w:r>
  </w:p>
  <w:p w14:paraId="62B1B79B" w14:textId="77777777" w:rsidR="005B390F" w:rsidRDefault="005B390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7A7D2" w14:textId="77777777" w:rsidR="005C6392" w:rsidRDefault="005C6392" w:rsidP="008F54F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91B10">
      <w:rPr>
        <w:rStyle w:val="Nmerodepgina"/>
      </w:rPr>
      <w:t>10</w:t>
    </w:r>
    <w:r>
      <w:rPr>
        <w:rStyle w:val="Nmerodepgina"/>
      </w:rPr>
      <w:fldChar w:fldCharType="end"/>
    </w:r>
  </w:p>
  <w:p w14:paraId="0A2E200C" w14:textId="1052012C" w:rsidR="005C6392" w:rsidRDefault="00180A63" w:rsidP="005C6392">
    <w:pPr>
      <w:pStyle w:val="Cabealho"/>
      <w:pBdr>
        <w:bottom w:val="single" w:sz="4" w:space="1" w:color="auto"/>
      </w:pBdr>
      <w:ind w:right="360"/>
      <w:jc w:val="left"/>
    </w:pPr>
    <w:r w:rsidRPr="00B207A1">
      <w:drawing>
        <wp:anchor distT="0" distB="0" distL="114300" distR="114300" simplePos="0" relativeHeight="251658240" behindDoc="0" locked="0" layoutInCell="1" allowOverlap="1" wp14:anchorId="3503AC48" wp14:editId="68F521F1">
          <wp:simplePos x="0" y="0"/>
          <wp:positionH relativeFrom="column">
            <wp:posOffset>0</wp:posOffset>
          </wp:positionH>
          <wp:positionV relativeFrom="paragraph">
            <wp:posOffset>-635</wp:posOffset>
          </wp:positionV>
          <wp:extent cx="1510665" cy="341630"/>
          <wp:effectExtent l="0" t="0" r="0" b="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16504"/>
                  <a:stretch/>
                </pic:blipFill>
                <pic:spPr bwMode="auto">
                  <a:xfrm>
                    <a:off x="0" y="0"/>
                    <a:ext cx="1510665"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903079" w14:textId="77777777" w:rsidR="005C6392" w:rsidRDefault="005C6392" w:rsidP="008F54FE">
    <w:pPr>
      <w:pStyle w:val="Cabealho"/>
      <w:pBdr>
        <w:bottom w:val="single" w:sz="4" w:space="1" w:color="auto"/>
      </w:pBdr>
      <w:ind w:right="360"/>
      <w:jc w:val="left"/>
    </w:pPr>
  </w:p>
  <w:p w14:paraId="04A049B5" w14:textId="77777777" w:rsidR="005C6392" w:rsidRDefault="005C63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CD2"/>
    <w:multiLevelType w:val="hybridMultilevel"/>
    <w:tmpl w:val="A328DCB0"/>
    <w:lvl w:ilvl="0" w:tplc="CCD6B48C">
      <w:start w:val="1"/>
      <w:numFmt w:val="bullet"/>
      <w:lvlText w:val=""/>
      <w:lvlJc w:val="left"/>
      <w:pPr>
        <w:tabs>
          <w:tab w:val="num" w:pos="720"/>
        </w:tabs>
        <w:ind w:left="720" w:hanging="360"/>
      </w:pPr>
      <w:rPr>
        <w:rFonts w:ascii="Wingdings" w:hAnsi="Wingdings" w:hint="default"/>
      </w:rPr>
    </w:lvl>
    <w:lvl w:ilvl="1" w:tplc="CE04091C">
      <w:start w:val="167"/>
      <w:numFmt w:val="bullet"/>
      <w:lvlText w:val=""/>
      <w:lvlJc w:val="left"/>
      <w:pPr>
        <w:tabs>
          <w:tab w:val="num" w:pos="1440"/>
        </w:tabs>
        <w:ind w:left="1440" w:hanging="360"/>
      </w:pPr>
      <w:rPr>
        <w:rFonts w:ascii="Wingdings" w:hAnsi="Wingdings" w:hint="default"/>
      </w:rPr>
    </w:lvl>
    <w:lvl w:ilvl="2" w:tplc="D7CEA6AA" w:tentative="1">
      <w:start w:val="1"/>
      <w:numFmt w:val="bullet"/>
      <w:lvlText w:val=""/>
      <w:lvlJc w:val="left"/>
      <w:pPr>
        <w:tabs>
          <w:tab w:val="num" w:pos="2160"/>
        </w:tabs>
        <w:ind w:left="2160" w:hanging="360"/>
      </w:pPr>
      <w:rPr>
        <w:rFonts w:ascii="Wingdings" w:hAnsi="Wingdings" w:hint="default"/>
      </w:rPr>
    </w:lvl>
    <w:lvl w:ilvl="3" w:tplc="70D0643C" w:tentative="1">
      <w:start w:val="1"/>
      <w:numFmt w:val="bullet"/>
      <w:lvlText w:val=""/>
      <w:lvlJc w:val="left"/>
      <w:pPr>
        <w:tabs>
          <w:tab w:val="num" w:pos="2880"/>
        </w:tabs>
        <w:ind w:left="2880" w:hanging="360"/>
      </w:pPr>
      <w:rPr>
        <w:rFonts w:ascii="Wingdings" w:hAnsi="Wingdings" w:hint="default"/>
      </w:rPr>
    </w:lvl>
    <w:lvl w:ilvl="4" w:tplc="D19006E8" w:tentative="1">
      <w:start w:val="1"/>
      <w:numFmt w:val="bullet"/>
      <w:lvlText w:val=""/>
      <w:lvlJc w:val="left"/>
      <w:pPr>
        <w:tabs>
          <w:tab w:val="num" w:pos="3600"/>
        </w:tabs>
        <w:ind w:left="3600" w:hanging="360"/>
      </w:pPr>
      <w:rPr>
        <w:rFonts w:ascii="Wingdings" w:hAnsi="Wingdings" w:hint="default"/>
      </w:rPr>
    </w:lvl>
    <w:lvl w:ilvl="5" w:tplc="5B600EA6" w:tentative="1">
      <w:start w:val="1"/>
      <w:numFmt w:val="bullet"/>
      <w:lvlText w:val=""/>
      <w:lvlJc w:val="left"/>
      <w:pPr>
        <w:tabs>
          <w:tab w:val="num" w:pos="4320"/>
        </w:tabs>
        <w:ind w:left="4320" w:hanging="360"/>
      </w:pPr>
      <w:rPr>
        <w:rFonts w:ascii="Wingdings" w:hAnsi="Wingdings" w:hint="default"/>
      </w:rPr>
    </w:lvl>
    <w:lvl w:ilvl="6" w:tplc="648A80B2" w:tentative="1">
      <w:start w:val="1"/>
      <w:numFmt w:val="bullet"/>
      <w:lvlText w:val=""/>
      <w:lvlJc w:val="left"/>
      <w:pPr>
        <w:tabs>
          <w:tab w:val="num" w:pos="5040"/>
        </w:tabs>
        <w:ind w:left="5040" w:hanging="360"/>
      </w:pPr>
      <w:rPr>
        <w:rFonts w:ascii="Wingdings" w:hAnsi="Wingdings" w:hint="default"/>
      </w:rPr>
    </w:lvl>
    <w:lvl w:ilvl="7" w:tplc="D27EA474" w:tentative="1">
      <w:start w:val="1"/>
      <w:numFmt w:val="bullet"/>
      <w:lvlText w:val=""/>
      <w:lvlJc w:val="left"/>
      <w:pPr>
        <w:tabs>
          <w:tab w:val="num" w:pos="5760"/>
        </w:tabs>
        <w:ind w:left="5760" w:hanging="360"/>
      </w:pPr>
      <w:rPr>
        <w:rFonts w:ascii="Wingdings" w:hAnsi="Wingdings" w:hint="default"/>
      </w:rPr>
    </w:lvl>
    <w:lvl w:ilvl="8" w:tplc="84EE12C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7D618D"/>
    <w:multiLevelType w:val="multilevel"/>
    <w:tmpl w:val="3A8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2803"/>
    <w:multiLevelType w:val="hybridMultilevel"/>
    <w:tmpl w:val="7E44903A"/>
    <w:lvl w:ilvl="0" w:tplc="96C6D888">
      <w:start w:val="1"/>
      <w:numFmt w:val="bullet"/>
      <w:lvlText w:val=""/>
      <w:lvlJc w:val="left"/>
      <w:pPr>
        <w:tabs>
          <w:tab w:val="num" w:pos="720"/>
        </w:tabs>
        <w:ind w:left="720" w:hanging="360"/>
      </w:pPr>
      <w:rPr>
        <w:rFonts w:ascii="Wingdings" w:hAnsi="Wingdings" w:hint="default"/>
      </w:rPr>
    </w:lvl>
    <w:lvl w:ilvl="1" w:tplc="67883C80">
      <w:start w:val="167"/>
      <w:numFmt w:val="bullet"/>
      <w:lvlText w:val=""/>
      <w:lvlJc w:val="left"/>
      <w:pPr>
        <w:tabs>
          <w:tab w:val="num" w:pos="1440"/>
        </w:tabs>
        <w:ind w:left="1440" w:hanging="360"/>
      </w:pPr>
      <w:rPr>
        <w:rFonts w:ascii="Wingdings" w:hAnsi="Wingdings" w:hint="default"/>
      </w:rPr>
    </w:lvl>
    <w:lvl w:ilvl="2" w:tplc="58704F46" w:tentative="1">
      <w:start w:val="1"/>
      <w:numFmt w:val="bullet"/>
      <w:lvlText w:val=""/>
      <w:lvlJc w:val="left"/>
      <w:pPr>
        <w:tabs>
          <w:tab w:val="num" w:pos="2160"/>
        </w:tabs>
        <w:ind w:left="2160" w:hanging="360"/>
      </w:pPr>
      <w:rPr>
        <w:rFonts w:ascii="Wingdings" w:hAnsi="Wingdings" w:hint="default"/>
      </w:rPr>
    </w:lvl>
    <w:lvl w:ilvl="3" w:tplc="AB5C5392" w:tentative="1">
      <w:start w:val="1"/>
      <w:numFmt w:val="bullet"/>
      <w:lvlText w:val=""/>
      <w:lvlJc w:val="left"/>
      <w:pPr>
        <w:tabs>
          <w:tab w:val="num" w:pos="2880"/>
        </w:tabs>
        <w:ind w:left="2880" w:hanging="360"/>
      </w:pPr>
      <w:rPr>
        <w:rFonts w:ascii="Wingdings" w:hAnsi="Wingdings" w:hint="default"/>
      </w:rPr>
    </w:lvl>
    <w:lvl w:ilvl="4" w:tplc="A002E81A" w:tentative="1">
      <w:start w:val="1"/>
      <w:numFmt w:val="bullet"/>
      <w:lvlText w:val=""/>
      <w:lvlJc w:val="left"/>
      <w:pPr>
        <w:tabs>
          <w:tab w:val="num" w:pos="3600"/>
        </w:tabs>
        <w:ind w:left="3600" w:hanging="360"/>
      </w:pPr>
      <w:rPr>
        <w:rFonts w:ascii="Wingdings" w:hAnsi="Wingdings" w:hint="default"/>
      </w:rPr>
    </w:lvl>
    <w:lvl w:ilvl="5" w:tplc="BAB40E56" w:tentative="1">
      <w:start w:val="1"/>
      <w:numFmt w:val="bullet"/>
      <w:lvlText w:val=""/>
      <w:lvlJc w:val="left"/>
      <w:pPr>
        <w:tabs>
          <w:tab w:val="num" w:pos="4320"/>
        </w:tabs>
        <w:ind w:left="4320" w:hanging="360"/>
      </w:pPr>
      <w:rPr>
        <w:rFonts w:ascii="Wingdings" w:hAnsi="Wingdings" w:hint="default"/>
      </w:rPr>
    </w:lvl>
    <w:lvl w:ilvl="6" w:tplc="804ED1F6" w:tentative="1">
      <w:start w:val="1"/>
      <w:numFmt w:val="bullet"/>
      <w:lvlText w:val=""/>
      <w:lvlJc w:val="left"/>
      <w:pPr>
        <w:tabs>
          <w:tab w:val="num" w:pos="5040"/>
        </w:tabs>
        <w:ind w:left="5040" w:hanging="360"/>
      </w:pPr>
      <w:rPr>
        <w:rFonts w:ascii="Wingdings" w:hAnsi="Wingdings" w:hint="default"/>
      </w:rPr>
    </w:lvl>
    <w:lvl w:ilvl="7" w:tplc="401CD30C" w:tentative="1">
      <w:start w:val="1"/>
      <w:numFmt w:val="bullet"/>
      <w:lvlText w:val=""/>
      <w:lvlJc w:val="left"/>
      <w:pPr>
        <w:tabs>
          <w:tab w:val="num" w:pos="5760"/>
        </w:tabs>
        <w:ind w:left="5760" w:hanging="360"/>
      </w:pPr>
      <w:rPr>
        <w:rFonts w:ascii="Wingdings" w:hAnsi="Wingdings" w:hint="default"/>
      </w:rPr>
    </w:lvl>
    <w:lvl w:ilvl="8" w:tplc="21BA65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9D5B39"/>
    <w:multiLevelType w:val="hybridMultilevel"/>
    <w:tmpl w:val="B1E2A75E"/>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0BF039E7"/>
    <w:multiLevelType w:val="hybridMultilevel"/>
    <w:tmpl w:val="289A04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84672"/>
    <w:multiLevelType w:val="hybridMultilevel"/>
    <w:tmpl w:val="685ABE34"/>
    <w:lvl w:ilvl="0" w:tplc="54D26060">
      <w:start w:val="1"/>
      <w:numFmt w:val="bullet"/>
      <w:lvlText w:val=""/>
      <w:lvlJc w:val="left"/>
      <w:pPr>
        <w:tabs>
          <w:tab w:val="num" w:pos="720"/>
        </w:tabs>
        <w:ind w:left="720" w:hanging="360"/>
      </w:pPr>
      <w:rPr>
        <w:rFonts w:ascii="Wingdings" w:hAnsi="Wingdings" w:hint="default"/>
      </w:rPr>
    </w:lvl>
    <w:lvl w:ilvl="1" w:tplc="C2DAB106">
      <w:start w:val="167"/>
      <w:numFmt w:val="bullet"/>
      <w:lvlText w:val=""/>
      <w:lvlJc w:val="left"/>
      <w:pPr>
        <w:tabs>
          <w:tab w:val="num" w:pos="1440"/>
        </w:tabs>
        <w:ind w:left="1440" w:hanging="360"/>
      </w:pPr>
      <w:rPr>
        <w:rFonts w:ascii="Wingdings" w:hAnsi="Wingdings" w:hint="default"/>
      </w:rPr>
    </w:lvl>
    <w:lvl w:ilvl="2" w:tplc="C33C73D0" w:tentative="1">
      <w:start w:val="1"/>
      <w:numFmt w:val="bullet"/>
      <w:lvlText w:val=""/>
      <w:lvlJc w:val="left"/>
      <w:pPr>
        <w:tabs>
          <w:tab w:val="num" w:pos="2160"/>
        </w:tabs>
        <w:ind w:left="2160" w:hanging="360"/>
      </w:pPr>
      <w:rPr>
        <w:rFonts w:ascii="Wingdings" w:hAnsi="Wingdings" w:hint="default"/>
      </w:rPr>
    </w:lvl>
    <w:lvl w:ilvl="3" w:tplc="938000CC" w:tentative="1">
      <w:start w:val="1"/>
      <w:numFmt w:val="bullet"/>
      <w:lvlText w:val=""/>
      <w:lvlJc w:val="left"/>
      <w:pPr>
        <w:tabs>
          <w:tab w:val="num" w:pos="2880"/>
        </w:tabs>
        <w:ind w:left="2880" w:hanging="360"/>
      </w:pPr>
      <w:rPr>
        <w:rFonts w:ascii="Wingdings" w:hAnsi="Wingdings" w:hint="default"/>
      </w:rPr>
    </w:lvl>
    <w:lvl w:ilvl="4" w:tplc="E9364E44" w:tentative="1">
      <w:start w:val="1"/>
      <w:numFmt w:val="bullet"/>
      <w:lvlText w:val=""/>
      <w:lvlJc w:val="left"/>
      <w:pPr>
        <w:tabs>
          <w:tab w:val="num" w:pos="3600"/>
        </w:tabs>
        <w:ind w:left="3600" w:hanging="360"/>
      </w:pPr>
      <w:rPr>
        <w:rFonts w:ascii="Wingdings" w:hAnsi="Wingdings" w:hint="default"/>
      </w:rPr>
    </w:lvl>
    <w:lvl w:ilvl="5" w:tplc="F2706566" w:tentative="1">
      <w:start w:val="1"/>
      <w:numFmt w:val="bullet"/>
      <w:lvlText w:val=""/>
      <w:lvlJc w:val="left"/>
      <w:pPr>
        <w:tabs>
          <w:tab w:val="num" w:pos="4320"/>
        </w:tabs>
        <w:ind w:left="4320" w:hanging="360"/>
      </w:pPr>
      <w:rPr>
        <w:rFonts w:ascii="Wingdings" w:hAnsi="Wingdings" w:hint="default"/>
      </w:rPr>
    </w:lvl>
    <w:lvl w:ilvl="6" w:tplc="97DC44E2" w:tentative="1">
      <w:start w:val="1"/>
      <w:numFmt w:val="bullet"/>
      <w:lvlText w:val=""/>
      <w:lvlJc w:val="left"/>
      <w:pPr>
        <w:tabs>
          <w:tab w:val="num" w:pos="5040"/>
        </w:tabs>
        <w:ind w:left="5040" w:hanging="360"/>
      </w:pPr>
      <w:rPr>
        <w:rFonts w:ascii="Wingdings" w:hAnsi="Wingdings" w:hint="default"/>
      </w:rPr>
    </w:lvl>
    <w:lvl w:ilvl="7" w:tplc="E73A1C1C" w:tentative="1">
      <w:start w:val="1"/>
      <w:numFmt w:val="bullet"/>
      <w:lvlText w:val=""/>
      <w:lvlJc w:val="left"/>
      <w:pPr>
        <w:tabs>
          <w:tab w:val="num" w:pos="5760"/>
        </w:tabs>
        <w:ind w:left="5760" w:hanging="360"/>
      </w:pPr>
      <w:rPr>
        <w:rFonts w:ascii="Wingdings" w:hAnsi="Wingdings" w:hint="default"/>
      </w:rPr>
    </w:lvl>
    <w:lvl w:ilvl="8" w:tplc="CF8224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1D3E2A"/>
    <w:multiLevelType w:val="hybridMultilevel"/>
    <w:tmpl w:val="02E2175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9770A4"/>
    <w:multiLevelType w:val="hybridMultilevel"/>
    <w:tmpl w:val="0F2A1D5A"/>
    <w:lvl w:ilvl="0" w:tplc="73DC1F8A">
      <w:start w:val="1"/>
      <w:numFmt w:val="bullet"/>
      <w:lvlText w:val=""/>
      <w:lvlJc w:val="left"/>
      <w:pPr>
        <w:tabs>
          <w:tab w:val="num" w:pos="720"/>
        </w:tabs>
        <w:ind w:left="720" w:hanging="360"/>
      </w:pPr>
      <w:rPr>
        <w:rFonts w:ascii="Wingdings" w:hAnsi="Wingdings" w:hint="default"/>
      </w:rPr>
    </w:lvl>
    <w:lvl w:ilvl="1" w:tplc="76F0679A">
      <w:start w:val="167"/>
      <w:numFmt w:val="bullet"/>
      <w:lvlText w:val=""/>
      <w:lvlJc w:val="left"/>
      <w:pPr>
        <w:tabs>
          <w:tab w:val="num" w:pos="1440"/>
        </w:tabs>
        <w:ind w:left="1440" w:hanging="360"/>
      </w:pPr>
      <w:rPr>
        <w:rFonts w:ascii="Wingdings" w:hAnsi="Wingdings" w:hint="default"/>
      </w:rPr>
    </w:lvl>
    <w:lvl w:ilvl="2" w:tplc="F2F2F2AE" w:tentative="1">
      <w:start w:val="1"/>
      <w:numFmt w:val="bullet"/>
      <w:lvlText w:val=""/>
      <w:lvlJc w:val="left"/>
      <w:pPr>
        <w:tabs>
          <w:tab w:val="num" w:pos="2160"/>
        </w:tabs>
        <w:ind w:left="2160" w:hanging="360"/>
      </w:pPr>
      <w:rPr>
        <w:rFonts w:ascii="Wingdings" w:hAnsi="Wingdings" w:hint="default"/>
      </w:rPr>
    </w:lvl>
    <w:lvl w:ilvl="3" w:tplc="7D8AB06A" w:tentative="1">
      <w:start w:val="1"/>
      <w:numFmt w:val="bullet"/>
      <w:lvlText w:val=""/>
      <w:lvlJc w:val="left"/>
      <w:pPr>
        <w:tabs>
          <w:tab w:val="num" w:pos="2880"/>
        </w:tabs>
        <w:ind w:left="2880" w:hanging="360"/>
      </w:pPr>
      <w:rPr>
        <w:rFonts w:ascii="Wingdings" w:hAnsi="Wingdings" w:hint="default"/>
      </w:rPr>
    </w:lvl>
    <w:lvl w:ilvl="4" w:tplc="518614C4" w:tentative="1">
      <w:start w:val="1"/>
      <w:numFmt w:val="bullet"/>
      <w:lvlText w:val=""/>
      <w:lvlJc w:val="left"/>
      <w:pPr>
        <w:tabs>
          <w:tab w:val="num" w:pos="3600"/>
        </w:tabs>
        <w:ind w:left="3600" w:hanging="360"/>
      </w:pPr>
      <w:rPr>
        <w:rFonts w:ascii="Wingdings" w:hAnsi="Wingdings" w:hint="default"/>
      </w:rPr>
    </w:lvl>
    <w:lvl w:ilvl="5" w:tplc="E740054A" w:tentative="1">
      <w:start w:val="1"/>
      <w:numFmt w:val="bullet"/>
      <w:lvlText w:val=""/>
      <w:lvlJc w:val="left"/>
      <w:pPr>
        <w:tabs>
          <w:tab w:val="num" w:pos="4320"/>
        </w:tabs>
        <w:ind w:left="4320" w:hanging="360"/>
      </w:pPr>
      <w:rPr>
        <w:rFonts w:ascii="Wingdings" w:hAnsi="Wingdings" w:hint="default"/>
      </w:rPr>
    </w:lvl>
    <w:lvl w:ilvl="6" w:tplc="26120972" w:tentative="1">
      <w:start w:val="1"/>
      <w:numFmt w:val="bullet"/>
      <w:lvlText w:val=""/>
      <w:lvlJc w:val="left"/>
      <w:pPr>
        <w:tabs>
          <w:tab w:val="num" w:pos="5040"/>
        </w:tabs>
        <w:ind w:left="5040" w:hanging="360"/>
      </w:pPr>
      <w:rPr>
        <w:rFonts w:ascii="Wingdings" w:hAnsi="Wingdings" w:hint="default"/>
      </w:rPr>
    </w:lvl>
    <w:lvl w:ilvl="7" w:tplc="97CCF6CA" w:tentative="1">
      <w:start w:val="1"/>
      <w:numFmt w:val="bullet"/>
      <w:lvlText w:val=""/>
      <w:lvlJc w:val="left"/>
      <w:pPr>
        <w:tabs>
          <w:tab w:val="num" w:pos="5760"/>
        </w:tabs>
        <w:ind w:left="5760" w:hanging="360"/>
      </w:pPr>
      <w:rPr>
        <w:rFonts w:ascii="Wingdings" w:hAnsi="Wingdings" w:hint="default"/>
      </w:rPr>
    </w:lvl>
    <w:lvl w:ilvl="8" w:tplc="37D8DF8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D47F1A"/>
    <w:multiLevelType w:val="hybridMultilevel"/>
    <w:tmpl w:val="D3029D5E"/>
    <w:lvl w:ilvl="0" w:tplc="A01E1CA6">
      <w:start w:val="1"/>
      <w:numFmt w:val="bullet"/>
      <w:lvlText w:val=""/>
      <w:lvlJc w:val="left"/>
      <w:pPr>
        <w:tabs>
          <w:tab w:val="num" w:pos="720"/>
        </w:tabs>
        <w:ind w:left="720" w:hanging="360"/>
      </w:pPr>
      <w:rPr>
        <w:rFonts w:ascii="Wingdings" w:hAnsi="Wingdings" w:hint="default"/>
      </w:rPr>
    </w:lvl>
    <w:lvl w:ilvl="1" w:tplc="4EE88846">
      <w:start w:val="167"/>
      <w:numFmt w:val="bullet"/>
      <w:lvlText w:val=""/>
      <w:lvlJc w:val="left"/>
      <w:pPr>
        <w:tabs>
          <w:tab w:val="num" w:pos="1440"/>
        </w:tabs>
        <w:ind w:left="1440" w:hanging="360"/>
      </w:pPr>
      <w:rPr>
        <w:rFonts w:ascii="Wingdings" w:hAnsi="Wingdings" w:hint="default"/>
      </w:rPr>
    </w:lvl>
    <w:lvl w:ilvl="2" w:tplc="5FA81114" w:tentative="1">
      <w:start w:val="1"/>
      <w:numFmt w:val="bullet"/>
      <w:lvlText w:val=""/>
      <w:lvlJc w:val="left"/>
      <w:pPr>
        <w:tabs>
          <w:tab w:val="num" w:pos="2160"/>
        </w:tabs>
        <w:ind w:left="2160" w:hanging="360"/>
      </w:pPr>
      <w:rPr>
        <w:rFonts w:ascii="Wingdings" w:hAnsi="Wingdings" w:hint="default"/>
      </w:rPr>
    </w:lvl>
    <w:lvl w:ilvl="3" w:tplc="A300D5A0" w:tentative="1">
      <w:start w:val="1"/>
      <w:numFmt w:val="bullet"/>
      <w:lvlText w:val=""/>
      <w:lvlJc w:val="left"/>
      <w:pPr>
        <w:tabs>
          <w:tab w:val="num" w:pos="2880"/>
        </w:tabs>
        <w:ind w:left="2880" w:hanging="360"/>
      </w:pPr>
      <w:rPr>
        <w:rFonts w:ascii="Wingdings" w:hAnsi="Wingdings" w:hint="default"/>
      </w:rPr>
    </w:lvl>
    <w:lvl w:ilvl="4" w:tplc="15BC19B2" w:tentative="1">
      <w:start w:val="1"/>
      <w:numFmt w:val="bullet"/>
      <w:lvlText w:val=""/>
      <w:lvlJc w:val="left"/>
      <w:pPr>
        <w:tabs>
          <w:tab w:val="num" w:pos="3600"/>
        </w:tabs>
        <w:ind w:left="3600" w:hanging="360"/>
      </w:pPr>
      <w:rPr>
        <w:rFonts w:ascii="Wingdings" w:hAnsi="Wingdings" w:hint="default"/>
      </w:rPr>
    </w:lvl>
    <w:lvl w:ilvl="5" w:tplc="3B406AB2" w:tentative="1">
      <w:start w:val="1"/>
      <w:numFmt w:val="bullet"/>
      <w:lvlText w:val=""/>
      <w:lvlJc w:val="left"/>
      <w:pPr>
        <w:tabs>
          <w:tab w:val="num" w:pos="4320"/>
        </w:tabs>
        <w:ind w:left="4320" w:hanging="360"/>
      </w:pPr>
      <w:rPr>
        <w:rFonts w:ascii="Wingdings" w:hAnsi="Wingdings" w:hint="default"/>
      </w:rPr>
    </w:lvl>
    <w:lvl w:ilvl="6" w:tplc="8EC82984" w:tentative="1">
      <w:start w:val="1"/>
      <w:numFmt w:val="bullet"/>
      <w:lvlText w:val=""/>
      <w:lvlJc w:val="left"/>
      <w:pPr>
        <w:tabs>
          <w:tab w:val="num" w:pos="5040"/>
        </w:tabs>
        <w:ind w:left="5040" w:hanging="360"/>
      </w:pPr>
      <w:rPr>
        <w:rFonts w:ascii="Wingdings" w:hAnsi="Wingdings" w:hint="default"/>
      </w:rPr>
    </w:lvl>
    <w:lvl w:ilvl="7" w:tplc="21D6948A" w:tentative="1">
      <w:start w:val="1"/>
      <w:numFmt w:val="bullet"/>
      <w:lvlText w:val=""/>
      <w:lvlJc w:val="left"/>
      <w:pPr>
        <w:tabs>
          <w:tab w:val="num" w:pos="5760"/>
        </w:tabs>
        <w:ind w:left="5760" w:hanging="360"/>
      </w:pPr>
      <w:rPr>
        <w:rFonts w:ascii="Wingdings" w:hAnsi="Wingdings" w:hint="default"/>
      </w:rPr>
    </w:lvl>
    <w:lvl w:ilvl="8" w:tplc="0F8CB04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AC614A"/>
    <w:multiLevelType w:val="hybridMultilevel"/>
    <w:tmpl w:val="3E56B948"/>
    <w:lvl w:ilvl="0" w:tplc="B6D6C726">
      <w:start w:val="1"/>
      <w:numFmt w:val="bullet"/>
      <w:lvlText w:val=""/>
      <w:lvlJc w:val="left"/>
      <w:pPr>
        <w:tabs>
          <w:tab w:val="num" w:pos="720"/>
        </w:tabs>
        <w:ind w:left="720" w:hanging="360"/>
      </w:pPr>
      <w:rPr>
        <w:rFonts w:ascii="Wingdings" w:hAnsi="Wingdings" w:hint="default"/>
      </w:rPr>
    </w:lvl>
    <w:lvl w:ilvl="1" w:tplc="84A660E2">
      <w:start w:val="167"/>
      <w:numFmt w:val="bullet"/>
      <w:lvlText w:val=""/>
      <w:lvlJc w:val="left"/>
      <w:pPr>
        <w:tabs>
          <w:tab w:val="num" w:pos="1440"/>
        </w:tabs>
        <w:ind w:left="1440" w:hanging="360"/>
      </w:pPr>
      <w:rPr>
        <w:rFonts w:ascii="Wingdings" w:hAnsi="Wingdings" w:hint="default"/>
      </w:rPr>
    </w:lvl>
    <w:lvl w:ilvl="2" w:tplc="5A1E9918">
      <w:start w:val="167"/>
      <w:numFmt w:val="bullet"/>
      <w:lvlText w:val=""/>
      <w:lvlJc w:val="left"/>
      <w:pPr>
        <w:tabs>
          <w:tab w:val="num" w:pos="2160"/>
        </w:tabs>
        <w:ind w:left="2160" w:hanging="360"/>
      </w:pPr>
      <w:rPr>
        <w:rFonts w:ascii="Wingdings" w:hAnsi="Wingdings" w:hint="default"/>
      </w:rPr>
    </w:lvl>
    <w:lvl w:ilvl="3" w:tplc="CD747368" w:tentative="1">
      <w:start w:val="1"/>
      <w:numFmt w:val="bullet"/>
      <w:lvlText w:val=""/>
      <w:lvlJc w:val="left"/>
      <w:pPr>
        <w:tabs>
          <w:tab w:val="num" w:pos="2880"/>
        </w:tabs>
        <w:ind w:left="2880" w:hanging="360"/>
      </w:pPr>
      <w:rPr>
        <w:rFonts w:ascii="Wingdings" w:hAnsi="Wingdings" w:hint="default"/>
      </w:rPr>
    </w:lvl>
    <w:lvl w:ilvl="4" w:tplc="B71426B2" w:tentative="1">
      <w:start w:val="1"/>
      <w:numFmt w:val="bullet"/>
      <w:lvlText w:val=""/>
      <w:lvlJc w:val="left"/>
      <w:pPr>
        <w:tabs>
          <w:tab w:val="num" w:pos="3600"/>
        </w:tabs>
        <w:ind w:left="3600" w:hanging="360"/>
      </w:pPr>
      <w:rPr>
        <w:rFonts w:ascii="Wingdings" w:hAnsi="Wingdings" w:hint="default"/>
      </w:rPr>
    </w:lvl>
    <w:lvl w:ilvl="5" w:tplc="D09221AC" w:tentative="1">
      <w:start w:val="1"/>
      <w:numFmt w:val="bullet"/>
      <w:lvlText w:val=""/>
      <w:lvlJc w:val="left"/>
      <w:pPr>
        <w:tabs>
          <w:tab w:val="num" w:pos="4320"/>
        </w:tabs>
        <w:ind w:left="4320" w:hanging="360"/>
      </w:pPr>
      <w:rPr>
        <w:rFonts w:ascii="Wingdings" w:hAnsi="Wingdings" w:hint="default"/>
      </w:rPr>
    </w:lvl>
    <w:lvl w:ilvl="6" w:tplc="4C664A4A" w:tentative="1">
      <w:start w:val="1"/>
      <w:numFmt w:val="bullet"/>
      <w:lvlText w:val=""/>
      <w:lvlJc w:val="left"/>
      <w:pPr>
        <w:tabs>
          <w:tab w:val="num" w:pos="5040"/>
        </w:tabs>
        <w:ind w:left="5040" w:hanging="360"/>
      </w:pPr>
      <w:rPr>
        <w:rFonts w:ascii="Wingdings" w:hAnsi="Wingdings" w:hint="default"/>
      </w:rPr>
    </w:lvl>
    <w:lvl w:ilvl="7" w:tplc="5582DA8C" w:tentative="1">
      <w:start w:val="1"/>
      <w:numFmt w:val="bullet"/>
      <w:lvlText w:val=""/>
      <w:lvlJc w:val="left"/>
      <w:pPr>
        <w:tabs>
          <w:tab w:val="num" w:pos="5760"/>
        </w:tabs>
        <w:ind w:left="5760" w:hanging="360"/>
      </w:pPr>
      <w:rPr>
        <w:rFonts w:ascii="Wingdings" w:hAnsi="Wingdings" w:hint="default"/>
      </w:rPr>
    </w:lvl>
    <w:lvl w:ilvl="8" w:tplc="CAEE92F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A8440D"/>
    <w:multiLevelType w:val="singleLevel"/>
    <w:tmpl w:val="D00A87A2"/>
    <w:lvl w:ilvl="0">
      <w:start w:val="1"/>
      <w:numFmt w:val="lowerLetter"/>
      <w:lvlText w:val="%1)"/>
      <w:lvlJc w:val="left"/>
      <w:pPr>
        <w:tabs>
          <w:tab w:val="num" w:pos="1065"/>
        </w:tabs>
        <w:ind w:left="1065" w:hanging="360"/>
      </w:pPr>
      <w:rPr>
        <w:rFonts w:hint="default"/>
      </w:rPr>
    </w:lvl>
  </w:abstractNum>
  <w:abstractNum w:abstractNumId="11" w15:restartNumberingAfterBreak="0">
    <w:nsid w:val="1BCB0398"/>
    <w:multiLevelType w:val="hybridMultilevel"/>
    <w:tmpl w:val="06D8C9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F0D6833"/>
    <w:multiLevelType w:val="multilevel"/>
    <w:tmpl w:val="6EE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B58ED"/>
    <w:multiLevelType w:val="hybridMultilevel"/>
    <w:tmpl w:val="A20AE22C"/>
    <w:lvl w:ilvl="0" w:tplc="0416000D">
      <w:start w:val="1"/>
      <w:numFmt w:val="bullet"/>
      <w:lvlText w:val=""/>
      <w:lvlJc w:val="left"/>
      <w:pPr>
        <w:tabs>
          <w:tab w:val="num" w:pos="473"/>
        </w:tabs>
        <w:ind w:left="454" w:hanging="341"/>
      </w:pPr>
      <w:rPr>
        <w:rFonts w:ascii="Wingdings" w:hAnsi="Wingdings" w:hint="default"/>
      </w:rPr>
    </w:lvl>
    <w:lvl w:ilvl="1" w:tplc="74848834" w:tentative="1">
      <w:start w:val="1"/>
      <w:numFmt w:val="bullet"/>
      <w:lvlText w:val="o"/>
      <w:lvlJc w:val="left"/>
      <w:pPr>
        <w:tabs>
          <w:tab w:val="num" w:pos="1440"/>
        </w:tabs>
        <w:ind w:left="1440" w:hanging="360"/>
      </w:pPr>
      <w:rPr>
        <w:rFonts w:ascii="Courier New" w:hAnsi="Courier New" w:hint="default"/>
      </w:rPr>
    </w:lvl>
    <w:lvl w:ilvl="2" w:tplc="DDB85C9A" w:tentative="1">
      <w:start w:val="1"/>
      <w:numFmt w:val="bullet"/>
      <w:lvlText w:val=""/>
      <w:lvlJc w:val="left"/>
      <w:pPr>
        <w:tabs>
          <w:tab w:val="num" w:pos="2160"/>
        </w:tabs>
        <w:ind w:left="2160" w:hanging="360"/>
      </w:pPr>
      <w:rPr>
        <w:rFonts w:ascii="Wingdings" w:hAnsi="Wingdings" w:hint="default"/>
      </w:rPr>
    </w:lvl>
    <w:lvl w:ilvl="3" w:tplc="1CA43488" w:tentative="1">
      <w:start w:val="1"/>
      <w:numFmt w:val="bullet"/>
      <w:lvlText w:val=""/>
      <w:lvlJc w:val="left"/>
      <w:pPr>
        <w:tabs>
          <w:tab w:val="num" w:pos="2880"/>
        </w:tabs>
        <w:ind w:left="2880" w:hanging="360"/>
      </w:pPr>
      <w:rPr>
        <w:rFonts w:ascii="Symbol" w:hAnsi="Symbol" w:hint="default"/>
      </w:rPr>
    </w:lvl>
    <w:lvl w:ilvl="4" w:tplc="9C60876C" w:tentative="1">
      <w:start w:val="1"/>
      <w:numFmt w:val="bullet"/>
      <w:lvlText w:val="o"/>
      <w:lvlJc w:val="left"/>
      <w:pPr>
        <w:tabs>
          <w:tab w:val="num" w:pos="3600"/>
        </w:tabs>
        <w:ind w:left="3600" w:hanging="360"/>
      </w:pPr>
      <w:rPr>
        <w:rFonts w:ascii="Courier New" w:hAnsi="Courier New" w:hint="default"/>
      </w:rPr>
    </w:lvl>
    <w:lvl w:ilvl="5" w:tplc="9ECEE2AC" w:tentative="1">
      <w:start w:val="1"/>
      <w:numFmt w:val="bullet"/>
      <w:lvlText w:val=""/>
      <w:lvlJc w:val="left"/>
      <w:pPr>
        <w:tabs>
          <w:tab w:val="num" w:pos="4320"/>
        </w:tabs>
        <w:ind w:left="4320" w:hanging="360"/>
      </w:pPr>
      <w:rPr>
        <w:rFonts w:ascii="Wingdings" w:hAnsi="Wingdings" w:hint="default"/>
      </w:rPr>
    </w:lvl>
    <w:lvl w:ilvl="6" w:tplc="8E305FDA" w:tentative="1">
      <w:start w:val="1"/>
      <w:numFmt w:val="bullet"/>
      <w:lvlText w:val=""/>
      <w:lvlJc w:val="left"/>
      <w:pPr>
        <w:tabs>
          <w:tab w:val="num" w:pos="5040"/>
        </w:tabs>
        <w:ind w:left="5040" w:hanging="360"/>
      </w:pPr>
      <w:rPr>
        <w:rFonts w:ascii="Symbol" w:hAnsi="Symbol" w:hint="default"/>
      </w:rPr>
    </w:lvl>
    <w:lvl w:ilvl="7" w:tplc="8228A966" w:tentative="1">
      <w:start w:val="1"/>
      <w:numFmt w:val="bullet"/>
      <w:lvlText w:val="o"/>
      <w:lvlJc w:val="left"/>
      <w:pPr>
        <w:tabs>
          <w:tab w:val="num" w:pos="5760"/>
        </w:tabs>
        <w:ind w:left="5760" w:hanging="360"/>
      </w:pPr>
      <w:rPr>
        <w:rFonts w:ascii="Courier New" w:hAnsi="Courier New" w:hint="default"/>
      </w:rPr>
    </w:lvl>
    <w:lvl w:ilvl="8" w:tplc="2A1A8BC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2D7185"/>
    <w:multiLevelType w:val="hybridMultilevel"/>
    <w:tmpl w:val="9E9C4FDC"/>
    <w:lvl w:ilvl="0" w:tplc="11D6C5BE">
      <w:start w:val="1"/>
      <w:numFmt w:val="bullet"/>
      <w:lvlText w:val=""/>
      <w:lvlJc w:val="left"/>
      <w:pPr>
        <w:tabs>
          <w:tab w:val="num" w:pos="720"/>
        </w:tabs>
        <w:ind w:left="720" w:hanging="360"/>
      </w:pPr>
      <w:rPr>
        <w:rFonts w:ascii="Wingdings" w:hAnsi="Wingdings" w:hint="default"/>
      </w:rPr>
    </w:lvl>
    <w:lvl w:ilvl="1" w:tplc="851CE98E">
      <w:start w:val="167"/>
      <w:numFmt w:val="bullet"/>
      <w:lvlText w:val=""/>
      <w:lvlJc w:val="left"/>
      <w:pPr>
        <w:tabs>
          <w:tab w:val="num" w:pos="1440"/>
        </w:tabs>
        <w:ind w:left="1440" w:hanging="360"/>
      </w:pPr>
      <w:rPr>
        <w:rFonts w:ascii="Wingdings" w:hAnsi="Wingdings" w:hint="default"/>
      </w:rPr>
    </w:lvl>
    <w:lvl w:ilvl="2" w:tplc="B19C1D0E" w:tentative="1">
      <w:start w:val="1"/>
      <w:numFmt w:val="bullet"/>
      <w:lvlText w:val=""/>
      <w:lvlJc w:val="left"/>
      <w:pPr>
        <w:tabs>
          <w:tab w:val="num" w:pos="2160"/>
        </w:tabs>
        <w:ind w:left="2160" w:hanging="360"/>
      </w:pPr>
      <w:rPr>
        <w:rFonts w:ascii="Wingdings" w:hAnsi="Wingdings" w:hint="default"/>
      </w:rPr>
    </w:lvl>
    <w:lvl w:ilvl="3" w:tplc="0592EF5E" w:tentative="1">
      <w:start w:val="1"/>
      <w:numFmt w:val="bullet"/>
      <w:lvlText w:val=""/>
      <w:lvlJc w:val="left"/>
      <w:pPr>
        <w:tabs>
          <w:tab w:val="num" w:pos="2880"/>
        </w:tabs>
        <w:ind w:left="2880" w:hanging="360"/>
      </w:pPr>
      <w:rPr>
        <w:rFonts w:ascii="Wingdings" w:hAnsi="Wingdings" w:hint="default"/>
      </w:rPr>
    </w:lvl>
    <w:lvl w:ilvl="4" w:tplc="808E543E" w:tentative="1">
      <w:start w:val="1"/>
      <w:numFmt w:val="bullet"/>
      <w:lvlText w:val=""/>
      <w:lvlJc w:val="left"/>
      <w:pPr>
        <w:tabs>
          <w:tab w:val="num" w:pos="3600"/>
        </w:tabs>
        <w:ind w:left="3600" w:hanging="360"/>
      </w:pPr>
      <w:rPr>
        <w:rFonts w:ascii="Wingdings" w:hAnsi="Wingdings" w:hint="default"/>
      </w:rPr>
    </w:lvl>
    <w:lvl w:ilvl="5" w:tplc="2030162C" w:tentative="1">
      <w:start w:val="1"/>
      <w:numFmt w:val="bullet"/>
      <w:lvlText w:val=""/>
      <w:lvlJc w:val="left"/>
      <w:pPr>
        <w:tabs>
          <w:tab w:val="num" w:pos="4320"/>
        </w:tabs>
        <w:ind w:left="4320" w:hanging="360"/>
      </w:pPr>
      <w:rPr>
        <w:rFonts w:ascii="Wingdings" w:hAnsi="Wingdings" w:hint="default"/>
      </w:rPr>
    </w:lvl>
    <w:lvl w:ilvl="6" w:tplc="D38AD0BA" w:tentative="1">
      <w:start w:val="1"/>
      <w:numFmt w:val="bullet"/>
      <w:lvlText w:val=""/>
      <w:lvlJc w:val="left"/>
      <w:pPr>
        <w:tabs>
          <w:tab w:val="num" w:pos="5040"/>
        </w:tabs>
        <w:ind w:left="5040" w:hanging="360"/>
      </w:pPr>
      <w:rPr>
        <w:rFonts w:ascii="Wingdings" w:hAnsi="Wingdings" w:hint="default"/>
      </w:rPr>
    </w:lvl>
    <w:lvl w:ilvl="7" w:tplc="0B52ACC0" w:tentative="1">
      <w:start w:val="1"/>
      <w:numFmt w:val="bullet"/>
      <w:lvlText w:val=""/>
      <w:lvlJc w:val="left"/>
      <w:pPr>
        <w:tabs>
          <w:tab w:val="num" w:pos="5760"/>
        </w:tabs>
        <w:ind w:left="5760" w:hanging="360"/>
      </w:pPr>
      <w:rPr>
        <w:rFonts w:ascii="Wingdings" w:hAnsi="Wingdings" w:hint="default"/>
      </w:rPr>
    </w:lvl>
    <w:lvl w:ilvl="8" w:tplc="DA20AB5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496C33"/>
    <w:multiLevelType w:val="hybridMultilevel"/>
    <w:tmpl w:val="58204886"/>
    <w:lvl w:ilvl="0" w:tplc="390862A4">
      <w:start w:val="1"/>
      <w:numFmt w:val="bullet"/>
      <w:lvlText w:val=""/>
      <w:lvlJc w:val="left"/>
      <w:pPr>
        <w:tabs>
          <w:tab w:val="num" w:pos="1077"/>
        </w:tabs>
        <w:ind w:left="1077" w:hanging="368"/>
      </w:pPr>
      <w:rPr>
        <w:rFonts w:ascii="Symbol" w:hAnsi="Symbol" w:hint="default"/>
        <w:color w:val="auto"/>
      </w:rPr>
    </w:lvl>
    <w:lvl w:ilvl="1" w:tplc="9162F990" w:tentative="1">
      <w:start w:val="1"/>
      <w:numFmt w:val="bullet"/>
      <w:lvlText w:val="o"/>
      <w:lvlJc w:val="left"/>
      <w:pPr>
        <w:tabs>
          <w:tab w:val="num" w:pos="1440"/>
        </w:tabs>
        <w:ind w:left="1440" w:hanging="360"/>
      </w:pPr>
      <w:rPr>
        <w:rFonts w:ascii="Courier New" w:hAnsi="Courier New" w:hint="default"/>
      </w:rPr>
    </w:lvl>
    <w:lvl w:ilvl="2" w:tplc="8A509642" w:tentative="1">
      <w:start w:val="1"/>
      <w:numFmt w:val="bullet"/>
      <w:lvlText w:val=""/>
      <w:lvlJc w:val="left"/>
      <w:pPr>
        <w:tabs>
          <w:tab w:val="num" w:pos="2160"/>
        </w:tabs>
        <w:ind w:left="2160" w:hanging="360"/>
      </w:pPr>
      <w:rPr>
        <w:rFonts w:ascii="Wingdings" w:hAnsi="Wingdings" w:hint="default"/>
      </w:rPr>
    </w:lvl>
    <w:lvl w:ilvl="3" w:tplc="0D9467CA" w:tentative="1">
      <w:start w:val="1"/>
      <w:numFmt w:val="bullet"/>
      <w:lvlText w:val=""/>
      <w:lvlJc w:val="left"/>
      <w:pPr>
        <w:tabs>
          <w:tab w:val="num" w:pos="2880"/>
        </w:tabs>
        <w:ind w:left="2880" w:hanging="360"/>
      </w:pPr>
      <w:rPr>
        <w:rFonts w:ascii="Symbol" w:hAnsi="Symbol" w:hint="default"/>
      </w:rPr>
    </w:lvl>
    <w:lvl w:ilvl="4" w:tplc="1332ECBA" w:tentative="1">
      <w:start w:val="1"/>
      <w:numFmt w:val="bullet"/>
      <w:lvlText w:val="o"/>
      <w:lvlJc w:val="left"/>
      <w:pPr>
        <w:tabs>
          <w:tab w:val="num" w:pos="3600"/>
        </w:tabs>
        <w:ind w:left="3600" w:hanging="360"/>
      </w:pPr>
      <w:rPr>
        <w:rFonts w:ascii="Courier New" w:hAnsi="Courier New" w:hint="default"/>
      </w:rPr>
    </w:lvl>
    <w:lvl w:ilvl="5" w:tplc="342E4734" w:tentative="1">
      <w:start w:val="1"/>
      <w:numFmt w:val="bullet"/>
      <w:lvlText w:val=""/>
      <w:lvlJc w:val="left"/>
      <w:pPr>
        <w:tabs>
          <w:tab w:val="num" w:pos="4320"/>
        </w:tabs>
        <w:ind w:left="4320" w:hanging="360"/>
      </w:pPr>
      <w:rPr>
        <w:rFonts w:ascii="Wingdings" w:hAnsi="Wingdings" w:hint="default"/>
      </w:rPr>
    </w:lvl>
    <w:lvl w:ilvl="6" w:tplc="1B643B48" w:tentative="1">
      <w:start w:val="1"/>
      <w:numFmt w:val="bullet"/>
      <w:lvlText w:val=""/>
      <w:lvlJc w:val="left"/>
      <w:pPr>
        <w:tabs>
          <w:tab w:val="num" w:pos="5040"/>
        </w:tabs>
        <w:ind w:left="5040" w:hanging="360"/>
      </w:pPr>
      <w:rPr>
        <w:rFonts w:ascii="Symbol" w:hAnsi="Symbol" w:hint="default"/>
      </w:rPr>
    </w:lvl>
    <w:lvl w:ilvl="7" w:tplc="A0D0E1C2" w:tentative="1">
      <w:start w:val="1"/>
      <w:numFmt w:val="bullet"/>
      <w:lvlText w:val="o"/>
      <w:lvlJc w:val="left"/>
      <w:pPr>
        <w:tabs>
          <w:tab w:val="num" w:pos="5760"/>
        </w:tabs>
        <w:ind w:left="5760" w:hanging="360"/>
      </w:pPr>
      <w:rPr>
        <w:rFonts w:ascii="Courier New" w:hAnsi="Courier New" w:hint="default"/>
      </w:rPr>
    </w:lvl>
    <w:lvl w:ilvl="8" w:tplc="9290306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5D5FA9"/>
    <w:multiLevelType w:val="hybridMultilevel"/>
    <w:tmpl w:val="66400856"/>
    <w:lvl w:ilvl="0" w:tplc="41D4EEE4">
      <w:start w:val="1"/>
      <w:numFmt w:val="bullet"/>
      <w:lvlText w:val=""/>
      <w:lvlJc w:val="left"/>
      <w:pPr>
        <w:tabs>
          <w:tab w:val="num" w:pos="720"/>
        </w:tabs>
        <w:ind w:left="720" w:hanging="360"/>
      </w:pPr>
      <w:rPr>
        <w:rFonts w:ascii="Wingdings" w:hAnsi="Wingdings" w:hint="default"/>
      </w:rPr>
    </w:lvl>
    <w:lvl w:ilvl="1" w:tplc="30B882D2">
      <w:start w:val="167"/>
      <w:numFmt w:val="bullet"/>
      <w:lvlText w:val=""/>
      <w:lvlJc w:val="left"/>
      <w:pPr>
        <w:tabs>
          <w:tab w:val="num" w:pos="1440"/>
        </w:tabs>
        <w:ind w:left="1440" w:hanging="360"/>
      </w:pPr>
      <w:rPr>
        <w:rFonts w:ascii="Wingdings" w:hAnsi="Wingdings" w:hint="default"/>
      </w:rPr>
    </w:lvl>
    <w:lvl w:ilvl="2" w:tplc="1F0A3B9C" w:tentative="1">
      <w:start w:val="1"/>
      <w:numFmt w:val="bullet"/>
      <w:lvlText w:val=""/>
      <w:lvlJc w:val="left"/>
      <w:pPr>
        <w:tabs>
          <w:tab w:val="num" w:pos="2160"/>
        </w:tabs>
        <w:ind w:left="2160" w:hanging="360"/>
      </w:pPr>
      <w:rPr>
        <w:rFonts w:ascii="Wingdings" w:hAnsi="Wingdings" w:hint="default"/>
      </w:rPr>
    </w:lvl>
    <w:lvl w:ilvl="3" w:tplc="4A8669DE" w:tentative="1">
      <w:start w:val="1"/>
      <w:numFmt w:val="bullet"/>
      <w:lvlText w:val=""/>
      <w:lvlJc w:val="left"/>
      <w:pPr>
        <w:tabs>
          <w:tab w:val="num" w:pos="2880"/>
        </w:tabs>
        <w:ind w:left="2880" w:hanging="360"/>
      </w:pPr>
      <w:rPr>
        <w:rFonts w:ascii="Wingdings" w:hAnsi="Wingdings" w:hint="default"/>
      </w:rPr>
    </w:lvl>
    <w:lvl w:ilvl="4" w:tplc="07B05812" w:tentative="1">
      <w:start w:val="1"/>
      <w:numFmt w:val="bullet"/>
      <w:lvlText w:val=""/>
      <w:lvlJc w:val="left"/>
      <w:pPr>
        <w:tabs>
          <w:tab w:val="num" w:pos="3600"/>
        </w:tabs>
        <w:ind w:left="3600" w:hanging="360"/>
      </w:pPr>
      <w:rPr>
        <w:rFonts w:ascii="Wingdings" w:hAnsi="Wingdings" w:hint="default"/>
      </w:rPr>
    </w:lvl>
    <w:lvl w:ilvl="5" w:tplc="FC1C80F4" w:tentative="1">
      <w:start w:val="1"/>
      <w:numFmt w:val="bullet"/>
      <w:lvlText w:val=""/>
      <w:lvlJc w:val="left"/>
      <w:pPr>
        <w:tabs>
          <w:tab w:val="num" w:pos="4320"/>
        </w:tabs>
        <w:ind w:left="4320" w:hanging="360"/>
      </w:pPr>
      <w:rPr>
        <w:rFonts w:ascii="Wingdings" w:hAnsi="Wingdings" w:hint="default"/>
      </w:rPr>
    </w:lvl>
    <w:lvl w:ilvl="6" w:tplc="A49C77C8" w:tentative="1">
      <w:start w:val="1"/>
      <w:numFmt w:val="bullet"/>
      <w:lvlText w:val=""/>
      <w:lvlJc w:val="left"/>
      <w:pPr>
        <w:tabs>
          <w:tab w:val="num" w:pos="5040"/>
        </w:tabs>
        <w:ind w:left="5040" w:hanging="360"/>
      </w:pPr>
      <w:rPr>
        <w:rFonts w:ascii="Wingdings" w:hAnsi="Wingdings" w:hint="default"/>
      </w:rPr>
    </w:lvl>
    <w:lvl w:ilvl="7" w:tplc="BA0E4496" w:tentative="1">
      <w:start w:val="1"/>
      <w:numFmt w:val="bullet"/>
      <w:lvlText w:val=""/>
      <w:lvlJc w:val="left"/>
      <w:pPr>
        <w:tabs>
          <w:tab w:val="num" w:pos="5760"/>
        </w:tabs>
        <w:ind w:left="5760" w:hanging="360"/>
      </w:pPr>
      <w:rPr>
        <w:rFonts w:ascii="Wingdings" w:hAnsi="Wingdings" w:hint="default"/>
      </w:rPr>
    </w:lvl>
    <w:lvl w:ilvl="8" w:tplc="7F369AF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491FE6"/>
    <w:multiLevelType w:val="hybridMultilevel"/>
    <w:tmpl w:val="DB5CE69A"/>
    <w:lvl w:ilvl="0" w:tplc="32FE9F68">
      <w:start w:val="1"/>
      <w:numFmt w:val="bullet"/>
      <w:lvlText w:val=""/>
      <w:lvlJc w:val="left"/>
      <w:pPr>
        <w:tabs>
          <w:tab w:val="num" w:pos="1077"/>
        </w:tabs>
        <w:ind w:left="1077" w:hanging="368"/>
      </w:pPr>
      <w:rPr>
        <w:rFonts w:ascii="Symbol" w:hAnsi="Symbol" w:hint="default"/>
        <w:color w:val="auto"/>
      </w:rPr>
    </w:lvl>
    <w:lvl w:ilvl="1" w:tplc="D2C68986" w:tentative="1">
      <w:start w:val="1"/>
      <w:numFmt w:val="bullet"/>
      <w:lvlText w:val="o"/>
      <w:lvlJc w:val="left"/>
      <w:pPr>
        <w:tabs>
          <w:tab w:val="num" w:pos="1440"/>
        </w:tabs>
        <w:ind w:left="1440" w:hanging="360"/>
      </w:pPr>
      <w:rPr>
        <w:rFonts w:ascii="Courier New" w:hAnsi="Courier New" w:hint="default"/>
      </w:rPr>
    </w:lvl>
    <w:lvl w:ilvl="2" w:tplc="7824655E" w:tentative="1">
      <w:start w:val="1"/>
      <w:numFmt w:val="bullet"/>
      <w:lvlText w:val=""/>
      <w:lvlJc w:val="left"/>
      <w:pPr>
        <w:tabs>
          <w:tab w:val="num" w:pos="2160"/>
        </w:tabs>
        <w:ind w:left="2160" w:hanging="360"/>
      </w:pPr>
      <w:rPr>
        <w:rFonts w:ascii="Wingdings" w:hAnsi="Wingdings" w:hint="default"/>
      </w:rPr>
    </w:lvl>
    <w:lvl w:ilvl="3" w:tplc="54943300" w:tentative="1">
      <w:start w:val="1"/>
      <w:numFmt w:val="bullet"/>
      <w:lvlText w:val=""/>
      <w:lvlJc w:val="left"/>
      <w:pPr>
        <w:tabs>
          <w:tab w:val="num" w:pos="2880"/>
        </w:tabs>
        <w:ind w:left="2880" w:hanging="360"/>
      </w:pPr>
      <w:rPr>
        <w:rFonts w:ascii="Symbol" w:hAnsi="Symbol" w:hint="default"/>
      </w:rPr>
    </w:lvl>
    <w:lvl w:ilvl="4" w:tplc="0996385C" w:tentative="1">
      <w:start w:val="1"/>
      <w:numFmt w:val="bullet"/>
      <w:lvlText w:val="o"/>
      <w:lvlJc w:val="left"/>
      <w:pPr>
        <w:tabs>
          <w:tab w:val="num" w:pos="3600"/>
        </w:tabs>
        <w:ind w:left="3600" w:hanging="360"/>
      </w:pPr>
      <w:rPr>
        <w:rFonts w:ascii="Courier New" w:hAnsi="Courier New" w:hint="default"/>
      </w:rPr>
    </w:lvl>
    <w:lvl w:ilvl="5" w:tplc="86D63490" w:tentative="1">
      <w:start w:val="1"/>
      <w:numFmt w:val="bullet"/>
      <w:lvlText w:val=""/>
      <w:lvlJc w:val="left"/>
      <w:pPr>
        <w:tabs>
          <w:tab w:val="num" w:pos="4320"/>
        </w:tabs>
        <w:ind w:left="4320" w:hanging="360"/>
      </w:pPr>
      <w:rPr>
        <w:rFonts w:ascii="Wingdings" w:hAnsi="Wingdings" w:hint="default"/>
      </w:rPr>
    </w:lvl>
    <w:lvl w:ilvl="6" w:tplc="C74AEF44" w:tentative="1">
      <w:start w:val="1"/>
      <w:numFmt w:val="bullet"/>
      <w:lvlText w:val=""/>
      <w:lvlJc w:val="left"/>
      <w:pPr>
        <w:tabs>
          <w:tab w:val="num" w:pos="5040"/>
        </w:tabs>
        <w:ind w:left="5040" w:hanging="360"/>
      </w:pPr>
      <w:rPr>
        <w:rFonts w:ascii="Symbol" w:hAnsi="Symbol" w:hint="default"/>
      </w:rPr>
    </w:lvl>
    <w:lvl w:ilvl="7" w:tplc="B308CB60" w:tentative="1">
      <w:start w:val="1"/>
      <w:numFmt w:val="bullet"/>
      <w:lvlText w:val="o"/>
      <w:lvlJc w:val="left"/>
      <w:pPr>
        <w:tabs>
          <w:tab w:val="num" w:pos="5760"/>
        </w:tabs>
        <w:ind w:left="5760" w:hanging="360"/>
      </w:pPr>
      <w:rPr>
        <w:rFonts w:ascii="Courier New" w:hAnsi="Courier New" w:hint="default"/>
      </w:rPr>
    </w:lvl>
    <w:lvl w:ilvl="8" w:tplc="CDFE1AE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347F9D"/>
    <w:multiLevelType w:val="hybridMultilevel"/>
    <w:tmpl w:val="1122B79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A7A0EBA"/>
    <w:multiLevelType w:val="hybridMultilevel"/>
    <w:tmpl w:val="2AC29AEE"/>
    <w:lvl w:ilvl="0" w:tplc="145C736E">
      <w:start w:val="1"/>
      <w:numFmt w:val="bullet"/>
      <w:lvlText w:val=""/>
      <w:lvlJc w:val="left"/>
      <w:pPr>
        <w:tabs>
          <w:tab w:val="num" w:pos="720"/>
        </w:tabs>
        <w:ind w:left="720" w:hanging="360"/>
      </w:pPr>
      <w:rPr>
        <w:rFonts w:ascii="Wingdings" w:hAnsi="Wingdings" w:hint="default"/>
      </w:rPr>
    </w:lvl>
    <w:lvl w:ilvl="1" w:tplc="B88C5FC2">
      <w:start w:val="167"/>
      <w:numFmt w:val="bullet"/>
      <w:lvlText w:val=""/>
      <w:lvlJc w:val="left"/>
      <w:pPr>
        <w:tabs>
          <w:tab w:val="num" w:pos="1440"/>
        </w:tabs>
        <w:ind w:left="1440" w:hanging="360"/>
      </w:pPr>
      <w:rPr>
        <w:rFonts w:ascii="Wingdings" w:hAnsi="Wingdings" w:hint="default"/>
      </w:rPr>
    </w:lvl>
    <w:lvl w:ilvl="2" w:tplc="F96655E6">
      <w:start w:val="167"/>
      <w:numFmt w:val="bullet"/>
      <w:lvlText w:val=""/>
      <w:lvlJc w:val="left"/>
      <w:pPr>
        <w:tabs>
          <w:tab w:val="num" w:pos="2160"/>
        </w:tabs>
        <w:ind w:left="2160" w:hanging="360"/>
      </w:pPr>
      <w:rPr>
        <w:rFonts w:ascii="Wingdings" w:hAnsi="Wingdings" w:hint="default"/>
      </w:rPr>
    </w:lvl>
    <w:lvl w:ilvl="3" w:tplc="BAE2EE5E">
      <w:start w:val="167"/>
      <w:numFmt w:val="bullet"/>
      <w:lvlText w:val=""/>
      <w:lvlJc w:val="left"/>
      <w:pPr>
        <w:tabs>
          <w:tab w:val="num" w:pos="2880"/>
        </w:tabs>
        <w:ind w:left="2880" w:hanging="360"/>
      </w:pPr>
      <w:rPr>
        <w:rFonts w:ascii="Wingdings" w:hAnsi="Wingdings" w:hint="default"/>
      </w:rPr>
    </w:lvl>
    <w:lvl w:ilvl="4" w:tplc="5278334C">
      <w:start w:val="1"/>
      <w:numFmt w:val="bullet"/>
      <w:lvlText w:val=""/>
      <w:lvlJc w:val="left"/>
      <w:pPr>
        <w:tabs>
          <w:tab w:val="num" w:pos="3600"/>
        </w:tabs>
        <w:ind w:left="3600" w:hanging="360"/>
      </w:pPr>
      <w:rPr>
        <w:rFonts w:ascii="Wingdings" w:hAnsi="Wingdings" w:hint="default"/>
      </w:rPr>
    </w:lvl>
    <w:lvl w:ilvl="5" w:tplc="6C9052F6" w:tentative="1">
      <w:start w:val="1"/>
      <w:numFmt w:val="bullet"/>
      <w:lvlText w:val=""/>
      <w:lvlJc w:val="left"/>
      <w:pPr>
        <w:tabs>
          <w:tab w:val="num" w:pos="4320"/>
        </w:tabs>
        <w:ind w:left="4320" w:hanging="360"/>
      </w:pPr>
      <w:rPr>
        <w:rFonts w:ascii="Wingdings" w:hAnsi="Wingdings" w:hint="default"/>
      </w:rPr>
    </w:lvl>
    <w:lvl w:ilvl="6" w:tplc="1CF089D8" w:tentative="1">
      <w:start w:val="1"/>
      <w:numFmt w:val="bullet"/>
      <w:lvlText w:val=""/>
      <w:lvlJc w:val="left"/>
      <w:pPr>
        <w:tabs>
          <w:tab w:val="num" w:pos="5040"/>
        </w:tabs>
        <w:ind w:left="5040" w:hanging="360"/>
      </w:pPr>
      <w:rPr>
        <w:rFonts w:ascii="Wingdings" w:hAnsi="Wingdings" w:hint="default"/>
      </w:rPr>
    </w:lvl>
    <w:lvl w:ilvl="7" w:tplc="9F589AC8" w:tentative="1">
      <w:start w:val="1"/>
      <w:numFmt w:val="bullet"/>
      <w:lvlText w:val=""/>
      <w:lvlJc w:val="left"/>
      <w:pPr>
        <w:tabs>
          <w:tab w:val="num" w:pos="5760"/>
        </w:tabs>
        <w:ind w:left="5760" w:hanging="360"/>
      </w:pPr>
      <w:rPr>
        <w:rFonts w:ascii="Wingdings" w:hAnsi="Wingdings" w:hint="default"/>
      </w:rPr>
    </w:lvl>
    <w:lvl w:ilvl="8" w:tplc="85B01F1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FB385F"/>
    <w:multiLevelType w:val="hybridMultilevel"/>
    <w:tmpl w:val="48488384"/>
    <w:lvl w:ilvl="0" w:tplc="0416000D">
      <w:start w:val="1"/>
      <w:numFmt w:val="bullet"/>
      <w:lvlText w:val=""/>
      <w:lvlJc w:val="left"/>
      <w:pPr>
        <w:tabs>
          <w:tab w:val="num" w:pos="473"/>
        </w:tabs>
        <w:ind w:left="454" w:hanging="341"/>
      </w:pPr>
      <w:rPr>
        <w:rFonts w:ascii="Wingdings" w:hAnsi="Wingdings" w:hint="default"/>
      </w:rPr>
    </w:lvl>
    <w:lvl w:ilvl="1" w:tplc="74848834" w:tentative="1">
      <w:start w:val="1"/>
      <w:numFmt w:val="bullet"/>
      <w:lvlText w:val="o"/>
      <w:lvlJc w:val="left"/>
      <w:pPr>
        <w:tabs>
          <w:tab w:val="num" w:pos="1440"/>
        </w:tabs>
        <w:ind w:left="1440" w:hanging="360"/>
      </w:pPr>
      <w:rPr>
        <w:rFonts w:ascii="Courier New" w:hAnsi="Courier New" w:hint="default"/>
      </w:rPr>
    </w:lvl>
    <w:lvl w:ilvl="2" w:tplc="DDB85C9A" w:tentative="1">
      <w:start w:val="1"/>
      <w:numFmt w:val="bullet"/>
      <w:lvlText w:val=""/>
      <w:lvlJc w:val="left"/>
      <w:pPr>
        <w:tabs>
          <w:tab w:val="num" w:pos="2160"/>
        </w:tabs>
        <w:ind w:left="2160" w:hanging="360"/>
      </w:pPr>
      <w:rPr>
        <w:rFonts w:ascii="Wingdings" w:hAnsi="Wingdings" w:hint="default"/>
      </w:rPr>
    </w:lvl>
    <w:lvl w:ilvl="3" w:tplc="1CA43488" w:tentative="1">
      <w:start w:val="1"/>
      <w:numFmt w:val="bullet"/>
      <w:lvlText w:val=""/>
      <w:lvlJc w:val="left"/>
      <w:pPr>
        <w:tabs>
          <w:tab w:val="num" w:pos="2880"/>
        </w:tabs>
        <w:ind w:left="2880" w:hanging="360"/>
      </w:pPr>
      <w:rPr>
        <w:rFonts w:ascii="Symbol" w:hAnsi="Symbol" w:hint="default"/>
      </w:rPr>
    </w:lvl>
    <w:lvl w:ilvl="4" w:tplc="9C60876C" w:tentative="1">
      <w:start w:val="1"/>
      <w:numFmt w:val="bullet"/>
      <w:lvlText w:val="o"/>
      <w:lvlJc w:val="left"/>
      <w:pPr>
        <w:tabs>
          <w:tab w:val="num" w:pos="3600"/>
        </w:tabs>
        <w:ind w:left="3600" w:hanging="360"/>
      </w:pPr>
      <w:rPr>
        <w:rFonts w:ascii="Courier New" w:hAnsi="Courier New" w:hint="default"/>
      </w:rPr>
    </w:lvl>
    <w:lvl w:ilvl="5" w:tplc="9ECEE2AC" w:tentative="1">
      <w:start w:val="1"/>
      <w:numFmt w:val="bullet"/>
      <w:lvlText w:val=""/>
      <w:lvlJc w:val="left"/>
      <w:pPr>
        <w:tabs>
          <w:tab w:val="num" w:pos="4320"/>
        </w:tabs>
        <w:ind w:left="4320" w:hanging="360"/>
      </w:pPr>
      <w:rPr>
        <w:rFonts w:ascii="Wingdings" w:hAnsi="Wingdings" w:hint="default"/>
      </w:rPr>
    </w:lvl>
    <w:lvl w:ilvl="6" w:tplc="8E305FDA" w:tentative="1">
      <w:start w:val="1"/>
      <w:numFmt w:val="bullet"/>
      <w:lvlText w:val=""/>
      <w:lvlJc w:val="left"/>
      <w:pPr>
        <w:tabs>
          <w:tab w:val="num" w:pos="5040"/>
        </w:tabs>
        <w:ind w:left="5040" w:hanging="360"/>
      </w:pPr>
      <w:rPr>
        <w:rFonts w:ascii="Symbol" w:hAnsi="Symbol" w:hint="default"/>
      </w:rPr>
    </w:lvl>
    <w:lvl w:ilvl="7" w:tplc="8228A966" w:tentative="1">
      <w:start w:val="1"/>
      <w:numFmt w:val="bullet"/>
      <w:lvlText w:val="o"/>
      <w:lvlJc w:val="left"/>
      <w:pPr>
        <w:tabs>
          <w:tab w:val="num" w:pos="5760"/>
        </w:tabs>
        <w:ind w:left="5760" w:hanging="360"/>
      </w:pPr>
      <w:rPr>
        <w:rFonts w:ascii="Courier New" w:hAnsi="Courier New" w:hint="default"/>
      </w:rPr>
    </w:lvl>
    <w:lvl w:ilvl="8" w:tplc="2A1A8BC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5038D7"/>
    <w:multiLevelType w:val="hybridMultilevel"/>
    <w:tmpl w:val="AF2A8F6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357958"/>
    <w:multiLevelType w:val="hybridMultilevel"/>
    <w:tmpl w:val="F8FEF158"/>
    <w:lvl w:ilvl="0" w:tplc="7EDC1DCE">
      <w:start w:val="1"/>
      <w:numFmt w:val="bullet"/>
      <w:lvlText w:val="•"/>
      <w:lvlJc w:val="left"/>
      <w:pPr>
        <w:tabs>
          <w:tab w:val="num" w:pos="360"/>
        </w:tabs>
        <w:ind w:left="360" w:hanging="360"/>
      </w:pPr>
      <w:rPr>
        <w:rFonts w:ascii="Arial" w:hAnsi="Arial" w:hint="default"/>
      </w:rPr>
    </w:lvl>
    <w:lvl w:ilvl="1" w:tplc="BF9C7EAC" w:tentative="1">
      <w:start w:val="1"/>
      <w:numFmt w:val="bullet"/>
      <w:lvlText w:val="•"/>
      <w:lvlJc w:val="left"/>
      <w:pPr>
        <w:tabs>
          <w:tab w:val="num" w:pos="1080"/>
        </w:tabs>
        <w:ind w:left="1080" w:hanging="360"/>
      </w:pPr>
      <w:rPr>
        <w:rFonts w:ascii="Arial" w:hAnsi="Arial" w:hint="default"/>
      </w:rPr>
    </w:lvl>
    <w:lvl w:ilvl="2" w:tplc="F8EC30E0" w:tentative="1">
      <w:start w:val="1"/>
      <w:numFmt w:val="bullet"/>
      <w:lvlText w:val="•"/>
      <w:lvlJc w:val="left"/>
      <w:pPr>
        <w:tabs>
          <w:tab w:val="num" w:pos="1800"/>
        </w:tabs>
        <w:ind w:left="1800" w:hanging="360"/>
      </w:pPr>
      <w:rPr>
        <w:rFonts w:ascii="Arial" w:hAnsi="Arial" w:hint="default"/>
      </w:rPr>
    </w:lvl>
    <w:lvl w:ilvl="3" w:tplc="46A44E86" w:tentative="1">
      <w:start w:val="1"/>
      <w:numFmt w:val="bullet"/>
      <w:lvlText w:val="•"/>
      <w:lvlJc w:val="left"/>
      <w:pPr>
        <w:tabs>
          <w:tab w:val="num" w:pos="2520"/>
        </w:tabs>
        <w:ind w:left="2520" w:hanging="360"/>
      </w:pPr>
      <w:rPr>
        <w:rFonts w:ascii="Arial" w:hAnsi="Arial" w:hint="default"/>
      </w:rPr>
    </w:lvl>
    <w:lvl w:ilvl="4" w:tplc="C2B06964" w:tentative="1">
      <w:start w:val="1"/>
      <w:numFmt w:val="bullet"/>
      <w:lvlText w:val="•"/>
      <w:lvlJc w:val="left"/>
      <w:pPr>
        <w:tabs>
          <w:tab w:val="num" w:pos="3240"/>
        </w:tabs>
        <w:ind w:left="3240" w:hanging="360"/>
      </w:pPr>
      <w:rPr>
        <w:rFonts w:ascii="Arial" w:hAnsi="Arial" w:hint="default"/>
      </w:rPr>
    </w:lvl>
    <w:lvl w:ilvl="5" w:tplc="A6AE0A20" w:tentative="1">
      <w:start w:val="1"/>
      <w:numFmt w:val="bullet"/>
      <w:lvlText w:val="•"/>
      <w:lvlJc w:val="left"/>
      <w:pPr>
        <w:tabs>
          <w:tab w:val="num" w:pos="3960"/>
        </w:tabs>
        <w:ind w:left="3960" w:hanging="360"/>
      </w:pPr>
      <w:rPr>
        <w:rFonts w:ascii="Arial" w:hAnsi="Arial" w:hint="default"/>
      </w:rPr>
    </w:lvl>
    <w:lvl w:ilvl="6" w:tplc="CCA8D2BE" w:tentative="1">
      <w:start w:val="1"/>
      <w:numFmt w:val="bullet"/>
      <w:lvlText w:val="•"/>
      <w:lvlJc w:val="left"/>
      <w:pPr>
        <w:tabs>
          <w:tab w:val="num" w:pos="4680"/>
        </w:tabs>
        <w:ind w:left="4680" w:hanging="360"/>
      </w:pPr>
      <w:rPr>
        <w:rFonts w:ascii="Arial" w:hAnsi="Arial" w:hint="default"/>
      </w:rPr>
    </w:lvl>
    <w:lvl w:ilvl="7" w:tplc="4544AB70" w:tentative="1">
      <w:start w:val="1"/>
      <w:numFmt w:val="bullet"/>
      <w:lvlText w:val="•"/>
      <w:lvlJc w:val="left"/>
      <w:pPr>
        <w:tabs>
          <w:tab w:val="num" w:pos="5400"/>
        </w:tabs>
        <w:ind w:left="5400" w:hanging="360"/>
      </w:pPr>
      <w:rPr>
        <w:rFonts w:ascii="Arial" w:hAnsi="Arial" w:hint="default"/>
      </w:rPr>
    </w:lvl>
    <w:lvl w:ilvl="8" w:tplc="89423C74" w:tentative="1">
      <w:start w:val="1"/>
      <w:numFmt w:val="bullet"/>
      <w:lvlText w:val="•"/>
      <w:lvlJc w:val="left"/>
      <w:pPr>
        <w:tabs>
          <w:tab w:val="num" w:pos="6120"/>
        </w:tabs>
        <w:ind w:left="6120" w:hanging="360"/>
      </w:pPr>
      <w:rPr>
        <w:rFonts w:ascii="Arial" w:hAnsi="Arial" w:hint="default"/>
      </w:rPr>
    </w:lvl>
  </w:abstractNum>
  <w:abstractNum w:abstractNumId="23" w15:restartNumberingAfterBreak="0">
    <w:nsid w:val="40926568"/>
    <w:multiLevelType w:val="hybridMultilevel"/>
    <w:tmpl w:val="345E54B2"/>
    <w:lvl w:ilvl="0" w:tplc="8A04423C">
      <w:start w:val="1"/>
      <w:numFmt w:val="bullet"/>
      <w:lvlText w:val=""/>
      <w:lvlJc w:val="left"/>
      <w:pPr>
        <w:tabs>
          <w:tab w:val="num" w:pos="720"/>
        </w:tabs>
        <w:ind w:left="720" w:hanging="360"/>
      </w:pPr>
      <w:rPr>
        <w:rFonts w:ascii="Wingdings" w:hAnsi="Wingdings" w:hint="default"/>
      </w:rPr>
    </w:lvl>
    <w:lvl w:ilvl="1" w:tplc="660E9668">
      <w:start w:val="167"/>
      <w:numFmt w:val="bullet"/>
      <w:lvlText w:val=""/>
      <w:lvlJc w:val="left"/>
      <w:pPr>
        <w:tabs>
          <w:tab w:val="num" w:pos="1440"/>
        </w:tabs>
        <w:ind w:left="1440" w:hanging="360"/>
      </w:pPr>
      <w:rPr>
        <w:rFonts w:ascii="Wingdings" w:hAnsi="Wingdings" w:hint="default"/>
      </w:rPr>
    </w:lvl>
    <w:lvl w:ilvl="2" w:tplc="A97EB81E" w:tentative="1">
      <w:start w:val="1"/>
      <w:numFmt w:val="bullet"/>
      <w:lvlText w:val=""/>
      <w:lvlJc w:val="left"/>
      <w:pPr>
        <w:tabs>
          <w:tab w:val="num" w:pos="2160"/>
        </w:tabs>
        <w:ind w:left="2160" w:hanging="360"/>
      </w:pPr>
      <w:rPr>
        <w:rFonts w:ascii="Wingdings" w:hAnsi="Wingdings" w:hint="default"/>
      </w:rPr>
    </w:lvl>
    <w:lvl w:ilvl="3" w:tplc="0D748AD4" w:tentative="1">
      <w:start w:val="1"/>
      <w:numFmt w:val="bullet"/>
      <w:lvlText w:val=""/>
      <w:lvlJc w:val="left"/>
      <w:pPr>
        <w:tabs>
          <w:tab w:val="num" w:pos="2880"/>
        </w:tabs>
        <w:ind w:left="2880" w:hanging="360"/>
      </w:pPr>
      <w:rPr>
        <w:rFonts w:ascii="Wingdings" w:hAnsi="Wingdings" w:hint="default"/>
      </w:rPr>
    </w:lvl>
    <w:lvl w:ilvl="4" w:tplc="86C823AC" w:tentative="1">
      <w:start w:val="1"/>
      <w:numFmt w:val="bullet"/>
      <w:lvlText w:val=""/>
      <w:lvlJc w:val="left"/>
      <w:pPr>
        <w:tabs>
          <w:tab w:val="num" w:pos="3600"/>
        </w:tabs>
        <w:ind w:left="3600" w:hanging="360"/>
      </w:pPr>
      <w:rPr>
        <w:rFonts w:ascii="Wingdings" w:hAnsi="Wingdings" w:hint="default"/>
      </w:rPr>
    </w:lvl>
    <w:lvl w:ilvl="5" w:tplc="DE3A03A0" w:tentative="1">
      <w:start w:val="1"/>
      <w:numFmt w:val="bullet"/>
      <w:lvlText w:val=""/>
      <w:lvlJc w:val="left"/>
      <w:pPr>
        <w:tabs>
          <w:tab w:val="num" w:pos="4320"/>
        </w:tabs>
        <w:ind w:left="4320" w:hanging="360"/>
      </w:pPr>
      <w:rPr>
        <w:rFonts w:ascii="Wingdings" w:hAnsi="Wingdings" w:hint="default"/>
      </w:rPr>
    </w:lvl>
    <w:lvl w:ilvl="6" w:tplc="87B829F8" w:tentative="1">
      <w:start w:val="1"/>
      <w:numFmt w:val="bullet"/>
      <w:lvlText w:val=""/>
      <w:lvlJc w:val="left"/>
      <w:pPr>
        <w:tabs>
          <w:tab w:val="num" w:pos="5040"/>
        </w:tabs>
        <w:ind w:left="5040" w:hanging="360"/>
      </w:pPr>
      <w:rPr>
        <w:rFonts w:ascii="Wingdings" w:hAnsi="Wingdings" w:hint="default"/>
      </w:rPr>
    </w:lvl>
    <w:lvl w:ilvl="7" w:tplc="722CA210" w:tentative="1">
      <w:start w:val="1"/>
      <w:numFmt w:val="bullet"/>
      <w:lvlText w:val=""/>
      <w:lvlJc w:val="left"/>
      <w:pPr>
        <w:tabs>
          <w:tab w:val="num" w:pos="5760"/>
        </w:tabs>
        <w:ind w:left="5760" w:hanging="360"/>
      </w:pPr>
      <w:rPr>
        <w:rFonts w:ascii="Wingdings" w:hAnsi="Wingdings" w:hint="default"/>
      </w:rPr>
    </w:lvl>
    <w:lvl w:ilvl="8" w:tplc="C65E948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BF13EF"/>
    <w:multiLevelType w:val="hybridMultilevel"/>
    <w:tmpl w:val="F84C0C9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BA514F"/>
    <w:multiLevelType w:val="singleLevel"/>
    <w:tmpl w:val="04160001"/>
    <w:lvl w:ilvl="0">
      <w:start w:val="1"/>
      <w:numFmt w:val="bullet"/>
      <w:lvlText w:val=""/>
      <w:lvlJc w:val="left"/>
      <w:pPr>
        <w:tabs>
          <w:tab w:val="num" w:pos="720"/>
        </w:tabs>
        <w:ind w:left="720" w:hanging="360"/>
      </w:pPr>
      <w:rPr>
        <w:rFonts w:ascii="Symbol" w:hAnsi="Symbol" w:hint="default"/>
      </w:rPr>
    </w:lvl>
  </w:abstractNum>
  <w:abstractNum w:abstractNumId="26" w15:restartNumberingAfterBreak="0">
    <w:nsid w:val="43990943"/>
    <w:multiLevelType w:val="hybridMultilevel"/>
    <w:tmpl w:val="147C2226"/>
    <w:lvl w:ilvl="0" w:tplc="920A07D0">
      <w:start w:val="1"/>
      <w:numFmt w:val="bullet"/>
      <w:lvlText w:val=""/>
      <w:lvlJc w:val="left"/>
      <w:pPr>
        <w:tabs>
          <w:tab w:val="num" w:pos="720"/>
        </w:tabs>
        <w:ind w:left="720" w:hanging="360"/>
      </w:pPr>
      <w:rPr>
        <w:rFonts w:ascii="Wingdings" w:hAnsi="Wingdings" w:hint="default"/>
      </w:rPr>
    </w:lvl>
    <w:lvl w:ilvl="1" w:tplc="2C867824">
      <w:start w:val="167"/>
      <w:numFmt w:val="bullet"/>
      <w:lvlText w:val=""/>
      <w:lvlJc w:val="left"/>
      <w:pPr>
        <w:tabs>
          <w:tab w:val="num" w:pos="1440"/>
        </w:tabs>
        <w:ind w:left="1440" w:hanging="360"/>
      </w:pPr>
      <w:rPr>
        <w:rFonts w:ascii="Wingdings" w:hAnsi="Wingdings" w:hint="default"/>
      </w:rPr>
    </w:lvl>
    <w:lvl w:ilvl="2" w:tplc="9A1C90A8" w:tentative="1">
      <w:start w:val="1"/>
      <w:numFmt w:val="bullet"/>
      <w:lvlText w:val=""/>
      <w:lvlJc w:val="left"/>
      <w:pPr>
        <w:tabs>
          <w:tab w:val="num" w:pos="2160"/>
        </w:tabs>
        <w:ind w:left="2160" w:hanging="360"/>
      </w:pPr>
      <w:rPr>
        <w:rFonts w:ascii="Wingdings" w:hAnsi="Wingdings" w:hint="default"/>
      </w:rPr>
    </w:lvl>
    <w:lvl w:ilvl="3" w:tplc="15084418" w:tentative="1">
      <w:start w:val="1"/>
      <w:numFmt w:val="bullet"/>
      <w:lvlText w:val=""/>
      <w:lvlJc w:val="left"/>
      <w:pPr>
        <w:tabs>
          <w:tab w:val="num" w:pos="2880"/>
        </w:tabs>
        <w:ind w:left="2880" w:hanging="360"/>
      </w:pPr>
      <w:rPr>
        <w:rFonts w:ascii="Wingdings" w:hAnsi="Wingdings" w:hint="default"/>
      </w:rPr>
    </w:lvl>
    <w:lvl w:ilvl="4" w:tplc="A7F01208" w:tentative="1">
      <w:start w:val="1"/>
      <w:numFmt w:val="bullet"/>
      <w:lvlText w:val=""/>
      <w:lvlJc w:val="left"/>
      <w:pPr>
        <w:tabs>
          <w:tab w:val="num" w:pos="3600"/>
        </w:tabs>
        <w:ind w:left="3600" w:hanging="360"/>
      </w:pPr>
      <w:rPr>
        <w:rFonts w:ascii="Wingdings" w:hAnsi="Wingdings" w:hint="default"/>
      </w:rPr>
    </w:lvl>
    <w:lvl w:ilvl="5" w:tplc="183AC13E" w:tentative="1">
      <w:start w:val="1"/>
      <w:numFmt w:val="bullet"/>
      <w:lvlText w:val=""/>
      <w:lvlJc w:val="left"/>
      <w:pPr>
        <w:tabs>
          <w:tab w:val="num" w:pos="4320"/>
        </w:tabs>
        <w:ind w:left="4320" w:hanging="360"/>
      </w:pPr>
      <w:rPr>
        <w:rFonts w:ascii="Wingdings" w:hAnsi="Wingdings" w:hint="default"/>
      </w:rPr>
    </w:lvl>
    <w:lvl w:ilvl="6" w:tplc="03A2BA80" w:tentative="1">
      <w:start w:val="1"/>
      <w:numFmt w:val="bullet"/>
      <w:lvlText w:val=""/>
      <w:lvlJc w:val="left"/>
      <w:pPr>
        <w:tabs>
          <w:tab w:val="num" w:pos="5040"/>
        </w:tabs>
        <w:ind w:left="5040" w:hanging="360"/>
      </w:pPr>
      <w:rPr>
        <w:rFonts w:ascii="Wingdings" w:hAnsi="Wingdings" w:hint="default"/>
      </w:rPr>
    </w:lvl>
    <w:lvl w:ilvl="7" w:tplc="5A504992" w:tentative="1">
      <w:start w:val="1"/>
      <w:numFmt w:val="bullet"/>
      <w:lvlText w:val=""/>
      <w:lvlJc w:val="left"/>
      <w:pPr>
        <w:tabs>
          <w:tab w:val="num" w:pos="5760"/>
        </w:tabs>
        <w:ind w:left="5760" w:hanging="360"/>
      </w:pPr>
      <w:rPr>
        <w:rFonts w:ascii="Wingdings" w:hAnsi="Wingdings" w:hint="default"/>
      </w:rPr>
    </w:lvl>
    <w:lvl w:ilvl="8" w:tplc="F77CF4B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C703F1"/>
    <w:multiLevelType w:val="hybridMultilevel"/>
    <w:tmpl w:val="D4BCDA90"/>
    <w:lvl w:ilvl="0" w:tplc="47923FF2">
      <w:start w:val="1"/>
      <w:numFmt w:val="bullet"/>
      <w:lvlText w:val=""/>
      <w:lvlJc w:val="left"/>
      <w:pPr>
        <w:tabs>
          <w:tab w:val="num" w:pos="720"/>
        </w:tabs>
        <w:ind w:left="720" w:hanging="360"/>
      </w:pPr>
      <w:rPr>
        <w:rFonts w:ascii="Wingdings" w:hAnsi="Wingdings" w:hint="default"/>
      </w:rPr>
    </w:lvl>
    <w:lvl w:ilvl="1" w:tplc="910622D0" w:tentative="1">
      <w:start w:val="1"/>
      <w:numFmt w:val="bullet"/>
      <w:lvlText w:val=""/>
      <w:lvlJc w:val="left"/>
      <w:pPr>
        <w:tabs>
          <w:tab w:val="num" w:pos="1440"/>
        </w:tabs>
        <w:ind w:left="1440" w:hanging="360"/>
      </w:pPr>
      <w:rPr>
        <w:rFonts w:ascii="Wingdings" w:hAnsi="Wingdings" w:hint="default"/>
      </w:rPr>
    </w:lvl>
    <w:lvl w:ilvl="2" w:tplc="0A245F04" w:tentative="1">
      <w:start w:val="1"/>
      <w:numFmt w:val="bullet"/>
      <w:lvlText w:val=""/>
      <w:lvlJc w:val="left"/>
      <w:pPr>
        <w:tabs>
          <w:tab w:val="num" w:pos="2160"/>
        </w:tabs>
        <w:ind w:left="2160" w:hanging="360"/>
      </w:pPr>
      <w:rPr>
        <w:rFonts w:ascii="Wingdings" w:hAnsi="Wingdings" w:hint="default"/>
      </w:rPr>
    </w:lvl>
    <w:lvl w:ilvl="3" w:tplc="BA66705C" w:tentative="1">
      <w:start w:val="1"/>
      <w:numFmt w:val="bullet"/>
      <w:lvlText w:val=""/>
      <w:lvlJc w:val="left"/>
      <w:pPr>
        <w:tabs>
          <w:tab w:val="num" w:pos="2880"/>
        </w:tabs>
        <w:ind w:left="2880" w:hanging="360"/>
      </w:pPr>
      <w:rPr>
        <w:rFonts w:ascii="Wingdings" w:hAnsi="Wingdings" w:hint="default"/>
      </w:rPr>
    </w:lvl>
    <w:lvl w:ilvl="4" w:tplc="1C30A212" w:tentative="1">
      <w:start w:val="1"/>
      <w:numFmt w:val="bullet"/>
      <w:lvlText w:val=""/>
      <w:lvlJc w:val="left"/>
      <w:pPr>
        <w:tabs>
          <w:tab w:val="num" w:pos="3600"/>
        </w:tabs>
        <w:ind w:left="3600" w:hanging="360"/>
      </w:pPr>
      <w:rPr>
        <w:rFonts w:ascii="Wingdings" w:hAnsi="Wingdings" w:hint="default"/>
      </w:rPr>
    </w:lvl>
    <w:lvl w:ilvl="5" w:tplc="12964AF2" w:tentative="1">
      <w:start w:val="1"/>
      <w:numFmt w:val="bullet"/>
      <w:lvlText w:val=""/>
      <w:lvlJc w:val="left"/>
      <w:pPr>
        <w:tabs>
          <w:tab w:val="num" w:pos="4320"/>
        </w:tabs>
        <w:ind w:left="4320" w:hanging="360"/>
      </w:pPr>
      <w:rPr>
        <w:rFonts w:ascii="Wingdings" w:hAnsi="Wingdings" w:hint="default"/>
      </w:rPr>
    </w:lvl>
    <w:lvl w:ilvl="6" w:tplc="83221D0C" w:tentative="1">
      <w:start w:val="1"/>
      <w:numFmt w:val="bullet"/>
      <w:lvlText w:val=""/>
      <w:lvlJc w:val="left"/>
      <w:pPr>
        <w:tabs>
          <w:tab w:val="num" w:pos="5040"/>
        </w:tabs>
        <w:ind w:left="5040" w:hanging="360"/>
      </w:pPr>
      <w:rPr>
        <w:rFonts w:ascii="Wingdings" w:hAnsi="Wingdings" w:hint="default"/>
      </w:rPr>
    </w:lvl>
    <w:lvl w:ilvl="7" w:tplc="AC582A36" w:tentative="1">
      <w:start w:val="1"/>
      <w:numFmt w:val="bullet"/>
      <w:lvlText w:val=""/>
      <w:lvlJc w:val="left"/>
      <w:pPr>
        <w:tabs>
          <w:tab w:val="num" w:pos="5760"/>
        </w:tabs>
        <w:ind w:left="5760" w:hanging="360"/>
      </w:pPr>
      <w:rPr>
        <w:rFonts w:ascii="Wingdings" w:hAnsi="Wingdings" w:hint="default"/>
      </w:rPr>
    </w:lvl>
    <w:lvl w:ilvl="8" w:tplc="E7FC6DB2"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A93E6F"/>
    <w:multiLevelType w:val="singleLevel"/>
    <w:tmpl w:val="E65039EA"/>
    <w:lvl w:ilvl="0">
      <w:start w:val="1"/>
      <w:numFmt w:val="lowerLetter"/>
      <w:lvlText w:val="%1)"/>
      <w:lvlJc w:val="left"/>
      <w:pPr>
        <w:tabs>
          <w:tab w:val="num" w:pos="1065"/>
        </w:tabs>
        <w:ind w:left="1065" w:hanging="360"/>
      </w:pPr>
      <w:rPr>
        <w:rFonts w:hint="default"/>
      </w:rPr>
    </w:lvl>
  </w:abstractNum>
  <w:abstractNum w:abstractNumId="29" w15:restartNumberingAfterBreak="0">
    <w:nsid w:val="4B943AF7"/>
    <w:multiLevelType w:val="hybridMultilevel"/>
    <w:tmpl w:val="987A1216"/>
    <w:lvl w:ilvl="0" w:tplc="17F6BAA0">
      <w:start w:val="1"/>
      <w:numFmt w:val="bullet"/>
      <w:lvlText w:val=""/>
      <w:lvlJc w:val="left"/>
      <w:pPr>
        <w:tabs>
          <w:tab w:val="num" w:pos="720"/>
        </w:tabs>
        <w:ind w:left="720" w:hanging="360"/>
      </w:pPr>
      <w:rPr>
        <w:rFonts w:ascii="Wingdings" w:hAnsi="Wingdings" w:hint="default"/>
      </w:rPr>
    </w:lvl>
    <w:lvl w:ilvl="1" w:tplc="345C0D2E">
      <w:start w:val="167"/>
      <w:numFmt w:val="bullet"/>
      <w:lvlText w:val=""/>
      <w:lvlJc w:val="left"/>
      <w:pPr>
        <w:tabs>
          <w:tab w:val="num" w:pos="1440"/>
        </w:tabs>
        <w:ind w:left="1440" w:hanging="360"/>
      </w:pPr>
      <w:rPr>
        <w:rFonts w:ascii="Wingdings" w:hAnsi="Wingdings" w:hint="default"/>
      </w:rPr>
    </w:lvl>
    <w:lvl w:ilvl="2" w:tplc="0C36D6C0" w:tentative="1">
      <w:start w:val="1"/>
      <w:numFmt w:val="bullet"/>
      <w:lvlText w:val=""/>
      <w:lvlJc w:val="left"/>
      <w:pPr>
        <w:tabs>
          <w:tab w:val="num" w:pos="2160"/>
        </w:tabs>
        <w:ind w:left="2160" w:hanging="360"/>
      </w:pPr>
      <w:rPr>
        <w:rFonts w:ascii="Wingdings" w:hAnsi="Wingdings" w:hint="default"/>
      </w:rPr>
    </w:lvl>
    <w:lvl w:ilvl="3" w:tplc="2E0CD43A" w:tentative="1">
      <w:start w:val="1"/>
      <w:numFmt w:val="bullet"/>
      <w:lvlText w:val=""/>
      <w:lvlJc w:val="left"/>
      <w:pPr>
        <w:tabs>
          <w:tab w:val="num" w:pos="2880"/>
        </w:tabs>
        <w:ind w:left="2880" w:hanging="360"/>
      </w:pPr>
      <w:rPr>
        <w:rFonts w:ascii="Wingdings" w:hAnsi="Wingdings" w:hint="default"/>
      </w:rPr>
    </w:lvl>
    <w:lvl w:ilvl="4" w:tplc="2F1A4D08" w:tentative="1">
      <w:start w:val="1"/>
      <w:numFmt w:val="bullet"/>
      <w:lvlText w:val=""/>
      <w:lvlJc w:val="left"/>
      <w:pPr>
        <w:tabs>
          <w:tab w:val="num" w:pos="3600"/>
        </w:tabs>
        <w:ind w:left="3600" w:hanging="360"/>
      </w:pPr>
      <w:rPr>
        <w:rFonts w:ascii="Wingdings" w:hAnsi="Wingdings" w:hint="default"/>
      </w:rPr>
    </w:lvl>
    <w:lvl w:ilvl="5" w:tplc="8A1CE0BA" w:tentative="1">
      <w:start w:val="1"/>
      <w:numFmt w:val="bullet"/>
      <w:lvlText w:val=""/>
      <w:lvlJc w:val="left"/>
      <w:pPr>
        <w:tabs>
          <w:tab w:val="num" w:pos="4320"/>
        </w:tabs>
        <w:ind w:left="4320" w:hanging="360"/>
      </w:pPr>
      <w:rPr>
        <w:rFonts w:ascii="Wingdings" w:hAnsi="Wingdings" w:hint="default"/>
      </w:rPr>
    </w:lvl>
    <w:lvl w:ilvl="6" w:tplc="C31459A4" w:tentative="1">
      <w:start w:val="1"/>
      <w:numFmt w:val="bullet"/>
      <w:lvlText w:val=""/>
      <w:lvlJc w:val="left"/>
      <w:pPr>
        <w:tabs>
          <w:tab w:val="num" w:pos="5040"/>
        </w:tabs>
        <w:ind w:left="5040" w:hanging="360"/>
      </w:pPr>
      <w:rPr>
        <w:rFonts w:ascii="Wingdings" w:hAnsi="Wingdings" w:hint="default"/>
      </w:rPr>
    </w:lvl>
    <w:lvl w:ilvl="7" w:tplc="855C9BF4" w:tentative="1">
      <w:start w:val="1"/>
      <w:numFmt w:val="bullet"/>
      <w:lvlText w:val=""/>
      <w:lvlJc w:val="left"/>
      <w:pPr>
        <w:tabs>
          <w:tab w:val="num" w:pos="5760"/>
        </w:tabs>
        <w:ind w:left="5760" w:hanging="360"/>
      </w:pPr>
      <w:rPr>
        <w:rFonts w:ascii="Wingdings" w:hAnsi="Wingdings" w:hint="default"/>
      </w:rPr>
    </w:lvl>
    <w:lvl w:ilvl="8" w:tplc="7848F15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E8E578C"/>
    <w:multiLevelType w:val="hybridMultilevel"/>
    <w:tmpl w:val="B7E43BE0"/>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31" w15:restartNumberingAfterBreak="0">
    <w:nsid w:val="4FD96F22"/>
    <w:multiLevelType w:val="hybridMultilevel"/>
    <w:tmpl w:val="56CA1D3E"/>
    <w:lvl w:ilvl="0" w:tplc="353486E8">
      <w:start w:val="1"/>
      <w:numFmt w:val="bullet"/>
      <w:lvlText w:val=""/>
      <w:lvlJc w:val="left"/>
      <w:pPr>
        <w:tabs>
          <w:tab w:val="num" w:pos="720"/>
        </w:tabs>
        <w:ind w:left="720" w:hanging="360"/>
      </w:pPr>
      <w:rPr>
        <w:rFonts w:ascii="Wingdings" w:hAnsi="Wingdings" w:hint="default"/>
      </w:rPr>
    </w:lvl>
    <w:lvl w:ilvl="1" w:tplc="D550D52A">
      <w:start w:val="1"/>
      <w:numFmt w:val="bullet"/>
      <w:lvlText w:val=""/>
      <w:lvlJc w:val="left"/>
      <w:pPr>
        <w:tabs>
          <w:tab w:val="num" w:pos="1440"/>
        </w:tabs>
        <w:ind w:left="1440" w:hanging="360"/>
      </w:pPr>
      <w:rPr>
        <w:rFonts w:ascii="Wingdings" w:hAnsi="Wingdings" w:hint="default"/>
      </w:rPr>
    </w:lvl>
    <w:lvl w:ilvl="2" w:tplc="6E7ACEEC" w:tentative="1">
      <w:start w:val="1"/>
      <w:numFmt w:val="bullet"/>
      <w:lvlText w:val=""/>
      <w:lvlJc w:val="left"/>
      <w:pPr>
        <w:tabs>
          <w:tab w:val="num" w:pos="2160"/>
        </w:tabs>
        <w:ind w:left="2160" w:hanging="360"/>
      </w:pPr>
      <w:rPr>
        <w:rFonts w:ascii="Wingdings" w:hAnsi="Wingdings" w:hint="default"/>
      </w:rPr>
    </w:lvl>
    <w:lvl w:ilvl="3" w:tplc="DB106EE2" w:tentative="1">
      <w:start w:val="1"/>
      <w:numFmt w:val="bullet"/>
      <w:lvlText w:val=""/>
      <w:lvlJc w:val="left"/>
      <w:pPr>
        <w:tabs>
          <w:tab w:val="num" w:pos="2880"/>
        </w:tabs>
        <w:ind w:left="2880" w:hanging="360"/>
      </w:pPr>
      <w:rPr>
        <w:rFonts w:ascii="Wingdings" w:hAnsi="Wingdings" w:hint="default"/>
      </w:rPr>
    </w:lvl>
    <w:lvl w:ilvl="4" w:tplc="38E64AF6" w:tentative="1">
      <w:start w:val="1"/>
      <w:numFmt w:val="bullet"/>
      <w:lvlText w:val=""/>
      <w:lvlJc w:val="left"/>
      <w:pPr>
        <w:tabs>
          <w:tab w:val="num" w:pos="3600"/>
        </w:tabs>
        <w:ind w:left="3600" w:hanging="360"/>
      </w:pPr>
      <w:rPr>
        <w:rFonts w:ascii="Wingdings" w:hAnsi="Wingdings" w:hint="default"/>
      </w:rPr>
    </w:lvl>
    <w:lvl w:ilvl="5" w:tplc="314A4712" w:tentative="1">
      <w:start w:val="1"/>
      <w:numFmt w:val="bullet"/>
      <w:lvlText w:val=""/>
      <w:lvlJc w:val="left"/>
      <w:pPr>
        <w:tabs>
          <w:tab w:val="num" w:pos="4320"/>
        </w:tabs>
        <w:ind w:left="4320" w:hanging="360"/>
      </w:pPr>
      <w:rPr>
        <w:rFonts w:ascii="Wingdings" w:hAnsi="Wingdings" w:hint="default"/>
      </w:rPr>
    </w:lvl>
    <w:lvl w:ilvl="6" w:tplc="D282741C" w:tentative="1">
      <w:start w:val="1"/>
      <w:numFmt w:val="bullet"/>
      <w:lvlText w:val=""/>
      <w:lvlJc w:val="left"/>
      <w:pPr>
        <w:tabs>
          <w:tab w:val="num" w:pos="5040"/>
        </w:tabs>
        <w:ind w:left="5040" w:hanging="360"/>
      </w:pPr>
      <w:rPr>
        <w:rFonts w:ascii="Wingdings" w:hAnsi="Wingdings" w:hint="default"/>
      </w:rPr>
    </w:lvl>
    <w:lvl w:ilvl="7" w:tplc="D81651EA" w:tentative="1">
      <w:start w:val="1"/>
      <w:numFmt w:val="bullet"/>
      <w:lvlText w:val=""/>
      <w:lvlJc w:val="left"/>
      <w:pPr>
        <w:tabs>
          <w:tab w:val="num" w:pos="5760"/>
        </w:tabs>
        <w:ind w:left="5760" w:hanging="360"/>
      </w:pPr>
      <w:rPr>
        <w:rFonts w:ascii="Wingdings" w:hAnsi="Wingdings" w:hint="default"/>
      </w:rPr>
    </w:lvl>
    <w:lvl w:ilvl="8" w:tplc="F3AEE81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E84C58"/>
    <w:multiLevelType w:val="hybridMultilevel"/>
    <w:tmpl w:val="FF621844"/>
    <w:lvl w:ilvl="0" w:tplc="31BED604">
      <w:start w:val="1"/>
      <w:numFmt w:val="bullet"/>
      <w:lvlText w:val=""/>
      <w:lvlJc w:val="left"/>
      <w:pPr>
        <w:tabs>
          <w:tab w:val="num" w:pos="720"/>
        </w:tabs>
        <w:ind w:left="720" w:hanging="360"/>
      </w:pPr>
      <w:rPr>
        <w:rFonts w:ascii="Wingdings" w:hAnsi="Wingdings" w:hint="default"/>
      </w:rPr>
    </w:lvl>
    <w:lvl w:ilvl="1" w:tplc="15F4AA48">
      <w:start w:val="167"/>
      <w:numFmt w:val="bullet"/>
      <w:lvlText w:val=""/>
      <w:lvlJc w:val="left"/>
      <w:pPr>
        <w:tabs>
          <w:tab w:val="num" w:pos="1440"/>
        </w:tabs>
        <w:ind w:left="1440" w:hanging="360"/>
      </w:pPr>
      <w:rPr>
        <w:rFonts w:ascii="Wingdings" w:hAnsi="Wingdings" w:hint="default"/>
      </w:rPr>
    </w:lvl>
    <w:lvl w:ilvl="2" w:tplc="F90843EC" w:tentative="1">
      <w:start w:val="1"/>
      <w:numFmt w:val="bullet"/>
      <w:lvlText w:val=""/>
      <w:lvlJc w:val="left"/>
      <w:pPr>
        <w:tabs>
          <w:tab w:val="num" w:pos="2160"/>
        </w:tabs>
        <w:ind w:left="2160" w:hanging="360"/>
      </w:pPr>
      <w:rPr>
        <w:rFonts w:ascii="Wingdings" w:hAnsi="Wingdings" w:hint="default"/>
      </w:rPr>
    </w:lvl>
    <w:lvl w:ilvl="3" w:tplc="4A1ED908" w:tentative="1">
      <w:start w:val="1"/>
      <w:numFmt w:val="bullet"/>
      <w:lvlText w:val=""/>
      <w:lvlJc w:val="left"/>
      <w:pPr>
        <w:tabs>
          <w:tab w:val="num" w:pos="2880"/>
        </w:tabs>
        <w:ind w:left="2880" w:hanging="360"/>
      </w:pPr>
      <w:rPr>
        <w:rFonts w:ascii="Wingdings" w:hAnsi="Wingdings" w:hint="default"/>
      </w:rPr>
    </w:lvl>
    <w:lvl w:ilvl="4" w:tplc="A886B114" w:tentative="1">
      <w:start w:val="1"/>
      <w:numFmt w:val="bullet"/>
      <w:lvlText w:val=""/>
      <w:lvlJc w:val="left"/>
      <w:pPr>
        <w:tabs>
          <w:tab w:val="num" w:pos="3600"/>
        </w:tabs>
        <w:ind w:left="3600" w:hanging="360"/>
      </w:pPr>
      <w:rPr>
        <w:rFonts w:ascii="Wingdings" w:hAnsi="Wingdings" w:hint="default"/>
      </w:rPr>
    </w:lvl>
    <w:lvl w:ilvl="5" w:tplc="F71A2138" w:tentative="1">
      <w:start w:val="1"/>
      <w:numFmt w:val="bullet"/>
      <w:lvlText w:val=""/>
      <w:lvlJc w:val="left"/>
      <w:pPr>
        <w:tabs>
          <w:tab w:val="num" w:pos="4320"/>
        </w:tabs>
        <w:ind w:left="4320" w:hanging="360"/>
      </w:pPr>
      <w:rPr>
        <w:rFonts w:ascii="Wingdings" w:hAnsi="Wingdings" w:hint="default"/>
      </w:rPr>
    </w:lvl>
    <w:lvl w:ilvl="6" w:tplc="BCBABE96" w:tentative="1">
      <w:start w:val="1"/>
      <w:numFmt w:val="bullet"/>
      <w:lvlText w:val=""/>
      <w:lvlJc w:val="left"/>
      <w:pPr>
        <w:tabs>
          <w:tab w:val="num" w:pos="5040"/>
        </w:tabs>
        <w:ind w:left="5040" w:hanging="360"/>
      </w:pPr>
      <w:rPr>
        <w:rFonts w:ascii="Wingdings" w:hAnsi="Wingdings" w:hint="default"/>
      </w:rPr>
    </w:lvl>
    <w:lvl w:ilvl="7" w:tplc="08EA389A" w:tentative="1">
      <w:start w:val="1"/>
      <w:numFmt w:val="bullet"/>
      <w:lvlText w:val=""/>
      <w:lvlJc w:val="left"/>
      <w:pPr>
        <w:tabs>
          <w:tab w:val="num" w:pos="5760"/>
        </w:tabs>
        <w:ind w:left="5760" w:hanging="360"/>
      </w:pPr>
      <w:rPr>
        <w:rFonts w:ascii="Wingdings" w:hAnsi="Wingdings" w:hint="default"/>
      </w:rPr>
    </w:lvl>
    <w:lvl w:ilvl="8" w:tplc="BBDECF3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46148F2"/>
    <w:multiLevelType w:val="hybridMultilevel"/>
    <w:tmpl w:val="5FE2F322"/>
    <w:lvl w:ilvl="0" w:tplc="F3BAB920">
      <w:start w:val="1"/>
      <w:numFmt w:val="bullet"/>
      <w:lvlText w:val=""/>
      <w:lvlJc w:val="left"/>
      <w:pPr>
        <w:tabs>
          <w:tab w:val="num" w:pos="720"/>
        </w:tabs>
        <w:ind w:left="720" w:hanging="360"/>
      </w:pPr>
      <w:rPr>
        <w:rFonts w:ascii="Wingdings" w:hAnsi="Wingdings" w:hint="default"/>
      </w:rPr>
    </w:lvl>
    <w:lvl w:ilvl="1" w:tplc="890C2DB2">
      <w:start w:val="167"/>
      <w:numFmt w:val="bullet"/>
      <w:lvlText w:val=""/>
      <w:lvlJc w:val="left"/>
      <w:pPr>
        <w:tabs>
          <w:tab w:val="num" w:pos="1440"/>
        </w:tabs>
        <w:ind w:left="1440" w:hanging="360"/>
      </w:pPr>
      <w:rPr>
        <w:rFonts w:ascii="Wingdings" w:hAnsi="Wingdings" w:hint="default"/>
      </w:rPr>
    </w:lvl>
    <w:lvl w:ilvl="2" w:tplc="88824A2E" w:tentative="1">
      <w:start w:val="1"/>
      <w:numFmt w:val="bullet"/>
      <w:lvlText w:val=""/>
      <w:lvlJc w:val="left"/>
      <w:pPr>
        <w:tabs>
          <w:tab w:val="num" w:pos="2160"/>
        </w:tabs>
        <w:ind w:left="2160" w:hanging="360"/>
      </w:pPr>
      <w:rPr>
        <w:rFonts w:ascii="Wingdings" w:hAnsi="Wingdings" w:hint="default"/>
      </w:rPr>
    </w:lvl>
    <w:lvl w:ilvl="3" w:tplc="14BE0A34" w:tentative="1">
      <w:start w:val="1"/>
      <w:numFmt w:val="bullet"/>
      <w:lvlText w:val=""/>
      <w:lvlJc w:val="left"/>
      <w:pPr>
        <w:tabs>
          <w:tab w:val="num" w:pos="2880"/>
        </w:tabs>
        <w:ind w:left="2880" w:hanging="360"/>
      </w:pPr>
      <w:rPr>
        <w:rFonts w:ascii="Wingdings" w:hAnsi="Wingdings" w:hint="default"/>
      </w:rPr>
    </w:lvl>
    <w:lvl w:ilvl="4" w:tplc="BF604964" w:tentative="1">
      <w:start w:val="1"/>
      <w:numFmt w:val="bullet"/>
      <w:lvlText w:val=""/>
      <w:lvlJc w:val="left"/>
      <w:pPr>
        <w:tabs>
          <w:tab w:val="num" w:pos="3600"/>
        </w:tabs>
        <w:ind w:left="3600" w:hanging="360"/>
      </w:pPr>
      <w:rPr>
        <w:rFonts w:ascii="Wingdings" w:hAnsi="Wingdings" w:hint="default"/>
      </w:rPr>
    </w:lvl>
    <w:lvl w:ilvl="5" w:tplc="0A50E73E" w:tentative="1">
      <w:start w:val="1"/>
      <w:numFmt w:val="bullet"/>
      <w:lvlText w:val=""/>
      <w:lvlJc w:val="left"/>
      <w:pPr>
        <w:tabs>
          <w:tab w:val="num" w:pos="4320"/>
        </w:tabs>
        <w:ind w:left="4320" w:hanging="360"/>
      </w:pPr>
      <w:rPr>
        <w:rFonts w:ascii="Wingdings" w:hAnsi="Wingdings" w:hint="default"/>
      </w:rPr>
    </w:lvl>
    <w:lvl w:ilvl="6" w:tplc="E80A495E" w:tentative="1">
      <w:start w:val="1"/>
      <w:numFmt w:val="bullet"/>
      <w:lvlText w:val=""/>
      <w:lvlJc w:val="left"/>
      <w:pPr>
        <w:tabs>
          <w:tab w:val="num" w:pos="5040"/>
        </w:tabs>
        <w:ind w:left="5040" w:hanging="360"/>
      </w:pPr>
      <w:rPr>
        <w:rFonts w:ascii="Wingdings" w:hAnsi="Wingdings" w:hint="default"/>
      </w:rPr>
    </w:lvl>
    <w:lvl w:ilvl="7" w:tplc="05E6BD6A" w:tentative="1">
      <w:start w:val="1"/>
      <w:numFmt w:val="bullet"/>
      <w:lvlText w:val=""/>
      <w:lvlJc w:val="left"/>
      <w:pPr>
        <w:tabs>
          <w:tab w:val="num" w:pos="5760"/>
        </w:tabs>
        <w:ind w:left="5760" w:hanging="360"/>
      </w:pPr>
      <w:rPr>
        <w:rFonts w:ascii="Wingdings" w:hAnsi="Wingdings" w:hint="default"/>
      </w:rPr>
    </w:lvl>
    <w:lvl w:ilvl="8" w:tplc="0BEA8AD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47F653A"/>
    <w:multiLevelType w:val="hybridMultilevel"/>
    <w:tmpl w:val="7DEC4158"/>
    <w:lvl w:ilvl="0" w:tplc="2CEE0FD4">
      <w:start w:val="1"/>
      <w:numFmt w:val="bullet"/>
      <w:lvlText w:val=""/>
      <w:lvlJc w:val="left"/>
      <w:pPr>
        <w:tabs>
          <w:tab w:val="num" w:pos="720"/>
        </w:tabs>
        <w:ind w:left="720" w:hanging="360"/>
      </w:pPr>
      <w:rPr>
        <w:rFonts w:ascii="Wingdings" w:hAnsi="Wingdings" w:hint="default"/>
      </w:rPr>
    </w:lvl>
    <w:lvl w:ilvl="1" w:tplc="90C426AC">
      <w:start w:val="167"/>
      <w:numFmt w:val="bullet"/>
      <w:lvlText w:val=""/>
      <w:lvlJc w:val="left"/>
      <w:pPr>
        <w:tabs>
          <w:tab w:val="num" w:pos="1440"/>
        </w:tabs>
        <w:ind w:left="1440" w:hanging="360"/>
      </w:pPr>
      <w:rPr>
        <w:rFonts w:ascii="Wingdings" w:hAnsi="Wingdings" w:hint="default"/>
      </w:rPr>
    </w:lvl>
    <w:lvl w:ilvl="2" w:tplc="15A0E616" w:tentative="1">
      <w:start w:val="1"/>
      <w:numFmt w:val="bullet"/>
      <w:lvlText w:val=""/>
      <w:lvlJc w:val="left"/>
      <w:pPr>
        <w:tabs>
          <w:tab w:val="num" w:pos="2160"/>
        </w:tabs>
        <w:ind w:left="2160" w:hanging="360"/>
      </w:pPr>
      <w:rPr>
        <w:rFonts w:ascii="Wingdings" w:hAnsi="Wingdings" w:hint="default"/>
      </w:rPr>
    </w:lvl>
    <w:lvl w:ilvl="3" w:tplc="76647C24" w:tentative="1">
      <w:start w:val="1"/>
      <w:numFmt w:val="bullet"/>
      <w:lvlText w:val=""/>
      <w:lvlJc w:val="left"/>
      <w:pPr>
        <w:tabs>
          <w:tab w:val="num" w:pos="2880"/>
        </w:tabs>
        <w:ind w:left="2880" w:hanging="360"/>
      </w:pPr>
      <w:rPr>
        <w:rFonts w:ascii="Wingdings" w:hAnsi="Wingdings" w:hint="default"/>
      </w:rPr>
    </w:lvl>
    <w:lvl w:ilvl="4" w:tplc="FE129706" w:tentative="1">
      <w:start w:val="1"/>
      <w:numFmt w:val="bullet"/>
      <w:lvlText w:val=""/>
      <w:lvlJc w:val="left"/>
      <w:pPr>
        <w:tabs>
          <w:tab w:val="num" w:pos="3600"/>
        </w:tabs>
        <w:ind w:left="3600" w:hanging="360"/>
      </w:pPr>
      <w:rPr>
        <w:rFonts w:ascii="Wingdings" w:hAnsi="Wingdings" w:hint="default"/>
      </w:rPr>
    </w:lvl>
    <w:lvl w:ilvl="5" w:tplc="605C2A64" w:tentative="1">
      <w:start w:val="1"/>
      <w:numFmt w:val="bullet"/>
      <w:lvlText w:val=""/>
      <w:lvlJc w:val="left"/>
      <w:pPr>
        <w:tabs>
          <w:tab w:val="num" w:pos="4320"/>
        </w:tabs>
        <w:ind w:left="4320" w:hanging="360"/>
      </w:pPr>
      <w:rPr>
        <w:rFonts w:ascii="Wingdings" w:hAnsi="Wingdings" w:hint="default"/>
      </w:rPr>
    </w:lvl>
    <w:lvl w:ilvl="6" w:tplc="9DFA1CBA" w:tentative="1">
      <w:start w:val="1"/>
      <w:numFmt w:val="bullet"/>
      <w:lvlText w:val=""/>
      <w:lvlJc w:val="left"/>
      <w:pPr>
        <w:tabs>
          <w:tab w:val="num" w:pos="5040"/>
        </w:tabs>
        <w:ind w:left="5040" w:hanging="360"/>
      </w:pPr>
      <w:rPr>
        <w:rFonts w:ascii="Wingdings" w:hAnsi="Wingdings" w:hint="default"/>
      </w:rPr>
    </w:lvl>
    <w:lvl w:ilvl="7" w:tplc="64BC0900" w:tentative="1">
      <w:start w:val="1"/>
      <w:numFmt w:val="bullet"/>
      <w:lvlText w:val=""/>
      <w:lvlJc w:val="left"/>
      <w:pPr>
        <w:tabs>
          <w:tab w:val="num" w:pos="5760"/>
        </w:tabs>
        <w:ind w:left="5760" w:hanging="360"/>
      </w:pPr>
      <w:rPr>
        <w:rFonts w:ascii="Wingdings" w:hAnsi="Wingdings" w:hint="default"/>
      </w:rPr>
    </w:lvl>
    <w:lvl w:ilvl="8" w:tplc="8D56829C"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4BE38EF"/>
    <w:multiLevelType w:val="hybridMultilevel"/>
    <w:tmpl w:val="F0E0480E"/>
    <w:lvl w:ilvl="0" w:tplc="A6EE8248">
      <w:start w:val="1"/>
      <w:numFmt w:val="bullet"/>
      <w:lvlText w:val=""/>
      <w:lvlJc w:val="left"/>
      <w:pPr>
        <w:tabs>
          <w:tab w:val="num" w:pos="720"/>
        </w:tabs>
        <w:ind w:left="720" w:hanging="360"/>
      </w:pPr>
      <w:rPr>
        <w:rFonts w:ascii="Symbol" w:hAnsi="Symbol" w:hint="default"/>
        <w:color w:val="auto"/>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671655A"/>
    <w:multiLevelType w:val="hybridMultilevel"/>
    <w:tmpl w:val="1A02315A"/>
    <w:lvl w:ilvl="0" w:tplc="996E93D0">
      <w:start w:val="1"/>
      <w:numFmt w:val="bullet"/>
      <w:lvlText w:val=""/>
      <w:lvlJc w:val="left"/>
      <w:pPr>
        <w:tabs>
          <w:tab w:val="num" w:pos="720"/>
        </w:tabs>
        <w:ind w:left="720" w:hanging="360"/>
      </w:pPr>
      <w:rPr>
        <w:rFonts w:ascii="Wingdings" w:hAnsi="Wingdings" w:hint="default"/>
      </w:rPr>
    </w:lvl>
    <w:lvl w:ilvl="1" w:tplc="03CA9A86">
      <w:start w:val="167"/>
      <w:numFmt w:val="bullet"/>
      <w:lvlText w:val=""/>
      <w:lvlJc w:val="left"/>
      <w:pPr>
        <w:tabs>
          <w:tab w:val="num" w:pos="1440"/>
        </w:tabs>
        <w:ind w:left="1440" w:hanging="360"/>
      </w:pPr>
      <w:rPr>
        <w:rFonts w:ascii="Wingdings" w:hAnsi="Wingdings" w:hint="default"/>
      </w:rPr>
    </w:lvl>
    <w:lvl w:ilvl="2" w:tplc="745A2864" w:tentative="1">
      <w:start w:val="1"/>
      <w:numFmt w:val="bullet"/>
      <w:lvlText w:val=""/>
      <w:lvlJc w:val="left"/>
      <w:pPr>
        <w:tabs>
          <w:tab w:val="num" w:pos="2160"/>
        </w:tabs>
        <w:ind w:left="2160" w:hanging="360"/>
      </w:pPr>
      <w:rPr>
        <w:rFonts w:ascii="Wingdings" w:hAnsi="Wingdings" w:hint="default"/>
      </w:rPr>
    </w:lvl>
    <w:lvl w:ilvl="3" w:tplc="CCA681A4" w:tentative="1">
      <w:start w:val="1"/>
      <w:numFmt w:val="bullet"/>
      <w:lvlText w:val=""/>
      <w:lvlJc w:val="left"/>
      <w:pPr>
        <w:tabs>
          <w:tab w:val="num" w:pos="2880"/>
        </w:tabs>
        <w:ind w:left="2880" w:hanging="360"/>
      </w:pPr>
      <w:rPr>
        <w:rFonts w:ascii="Wingdings" w:hAnsi="Wingdings" w:hint="default"/>
      </w:rPr>
    </w:lvl>
    <w:lvl w:ilvl="4" w:tplc="F7F06436" w:tentative="1">
      <w:start w:val="1"/>
      <w:numFmt w:val="bullet"/>
      <w:lvlText w:val=""/>
      <w:lvlJc w:val="left"/>
      <w:pPr>
        <w:tabs>
          <w:tab w:val="num" w:pos="3600"/>
        </w:tabs>
        <w:ind w:left="3600" w:hanging="360"/>
      </w:pPr>
      <w:rPr>
        <w:rFonts w:ascii="Wingdings" w:hAnsi="Wingdings" w:hint="default"/>
      </w:rPr>
    </w:lvl>
    <w:lvl w:ilvl="5" w:tplc="DB166DEE" w:tentative="1">
      <w:start w:val="1"/>
      <w:numFmt w:val="bullet"/>
      <w:lvlText w:val=""/>
      <w:lvlJc w:val="left"/>
      <w:pPr>
        <w:tabs>
          <w:tab w:val="num" w:pos="4320"/>
        </w:tabs>
        <w:ind w:left="4320" w:hanging="360"/>
      </w:pPr>
      <w:rPr>
        <w:rFonts w:ascii="Wingdings" w:hAnsi="Wingdings" w:hint="default"/>
      </w:rPr>
    </w:lvl>
    <w:lvl w:ilvl="6" w:tplc="C96818FE" w:tentative="1">
      <w:start w:val="1"/>
      <w:numFmt w:val="bullet"/>
      <w:lvlText w:val=""/>
      <w:lvlJc w:val="left"/>
      <w:pPr>
        <w:tabs>
          <w:tab w:val="num" w:pos="5040"/>
        </w:tabs>
        <w:ind w:left="5040" w:hanging="360"/>
      </w:pPr>
      <w:rPr>
        <w:rFonts w:ascii="Wingdings" w:hAnsi="Wingdings" w:hint="default"/>
      </w:rPr>
    </w:lvl>
    <w:lvl w:ilvl="7" w:tplc="16D0994C" w:tentative="1">
      <w:start w:val="1"/>
      <w:numFmt w:val="bullet"/>
      <w:lvlText w:val=""/>
      <w:lvlJc w:val="left"/>
      <w:pPr>
        <w:tabs>
          <w:tab w:val="num" w:pos="5760"/>
        </w:tabs>
        <w:ind w:left="5760" w:hanging="360"/>
      </w:pPr>
      <w:rPr>
        <w:rFonts w:ascii="Wingdings" w:hAnsi="Wingdings" w:hint="default"/>
      </w:rPr>
    </w:lvl>
    <w:lvl w:ilvl="8" w:tplc="8728A5B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7F51606"/>
    <w:multiLevelType w:val="hybridMultilevel"/>
    <w:tmpl w:val="40429EA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D4C012B"/>
    <w:multiLevelType w:val="hybridMultilevel"/>
    <w:tmpl w:val="10A85052"/>
    <w:lvl w:ilvl="0" w:tplc="ED7AF614">
      <w:start w:val="1"/>
      <w:numFmt w:val="bullet"/>
      <w:lvlText w:val=""/>
      <w:lvlJc w:val="left"/>
      <w:pPr>
        <w:tabs>
          <w:tab w:val="num" w:pos="720"/>
        </w:tabs>
        <w:ind w:left="720" w:hanging="360"/>
      </w:pPr>
      <w:rPr>
        <w:rFonts w:ascii="Wingdings" w:hAnsi="Wingdings" w:hint="default"/>
      </w:rPr>
    </w:lvl>
    <w:lvl w:ilvl="1" w:tplc="178EEF26">
      <w:start w:val="167"/>
      <w:numFmt w:val="bullet"/>
      <w:lvlText w:val=""/>
      <w:lvlJc w:val="left"/>
      <w:pPr>
        <w:tabs>
          <w:tab w:val="num" w:pos="1440"/>
        </w:tabs>
        <w:ind w:left="1440" w:hanging="360"/>
      </w:pPr>
      <w:rPr>
        <w:rFonts w:ascii="Wingdings" w:hAnsi="Wingdings" w:hint="default"/>
      </w:rPr>
    </w:lvl>
    <w:lvl w:ilvl="2" w:tplc="427844C2" w:tentative="1">
      <w:start w:val="1"/>
      <w:numFmt w:val="bullet"/>
      <w:lvlText w:val=""/>
      <w:lvlJc w:val="left"/>
      <w:pPr>
        <w:tabs>
          <w:tab w:val="num" w:pos="2160"/>
        </w:tabs>
        <w:ind w:left="2160" w:hanging="360"/>
      </w:pPr>
      <w:rPr>
        <w:rFonts w:ascii="Wingdings" w:hAnsi="Wingdings" w:hint="default"/>
      </w:rPr>
    </w:lvl>
    <w:lvl w:ilvl="3" w:tplc="58EE2886" w:tentative="1">
      <w:start w:val="1"/>
      <w:numFmt w:val="bullet"/>
      <w:lvlText w:val=""/>
      <w:lvlJc w:val="left"/>
      <w:pPr>
        <w:tabs>
          <w:tab w:val="num" w:pos="2880"/>
        </w:tabs>
        <w:ind w:left="2880" w:hanging="360"/>
      </w:pPr>
      <w:rPr>
        <w:rFonts w:ascii="Wingdings" w:hAnsi="Wingdings" w:hint="default"/>
      </w:rPr>
    </w:lvl>
    <w:lvl w:ilvl="4" w:tplc="1B8AE62C" w:tentative="1">
      <w:start w:val="1"/>
      <w:numFmt w:val="bullet"/>
      <w:lvlText w:val=""/>
      <w:lvlJc w:val="left"/>
      <w:pPr>
        <w:tabs>
          <w:tab w:val="num" w:pos="3600"/>
        </w:tabs>
        <w:ind w:left="3600" w:hanging="360"/>
      </w:pPr>
      <w:rPr>
        <w:rFonts w:ascii="Wingdings" w:hAnsi="Wingdings" w:hint="default"/>
      </w:rPr>
    </w:lvl>
    <w:lvl w:ilvl="5" w:tplc="B41E70B0" w:tentative="1">
      <w:start w:val="1"/>
      <w:numFmt w:val="bullet"/>
      <w:lvlText w:val=""/>
      <w:lvlJc w:val="left"/>
      <w:pPr>
        <w:tabs>
          <w:tab w:val="num" w:pos="4320"/>
        </w:tabs>
        <w:ind w:left="4320" w:hanging="360"/>
      </w:pPr>
      <w:rPr>
        <w:rFonts w:ascii="Wingdings" w:hAnsi="Wingdings" w:hint="default"/>
      </w:rPr>
    </w:lvl>
    <w:lvl w:ilvl="6" w:tplc="7F9E6618" w:tentative="1">
      <w:start w:val="1"/>
      <w:numFmt w:val="bullet"/>
      <w:lvlText w:val=""/>
      <w:lvlJc w:val="left"/>
      <w:pPr>
        <w:tabs>
          <w:tab w:val="num" w:pos="5040"/>
        </w:tabs>
        <w:ind w:left="5040" w:hanging="360"/>
      </w:pPr>
      <w:rPr>
        <w:rFonts w:ascii="Wingdings" w:hAnsi="Wingdings" w:hint="default"/>
      </w:rPr>
    </w:lvl>
    <w:lvl w:ilvl="7" w:tplc="29AE6FEA" w:tentative="1">
      <w:start w:val="1"/>
      <w:numFmt w:val="bullet"/>
      <w:lvlText w:val=""/>
      <w:lvlJc w:val="left"/>
      <w:pPr>
        <w:tabs>
          <w:tab w:val="num" w:pos="5760"/>
        </w:tabs>
        <w:ind w:left="5760" w:hanging="360"/>
      </w:pPr>
      <w:rPr>
        <w:rFonts w:ascii="Wingdings" w:hAnsi="Wingdings" w:hint="default"/>
      </w:rPr>
    </w:lvl>
    <w:lvl w:ilvl="8" w:tplc="CD84D8C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4D175F"/>
    <w:multiLevelType w:val="singleLevel"/>
    <w:tmpl w:val="9510098E"/>
    <w:lvl w:ilvl="0">
      <w:start w:val="1"/>
      <w:numFmt w:val="lowerLetter"/>
      <w:lvlText w:val="%1)"/>
      <w:lvlJc w:val="left"/>
      <w:pPr>
        <w:tabs>
          <w:tab w:val="num" w:pos="1065"/>
        </w:tabs>
        <w:ind w:left="1065" w:hanging="360"/>
      </w:pPr>
      <w:rPr>
        <w:rFonts w:hint="default"/>
      </w:rPr>
    </w:lvl>
  </w:abstractNum>
  <w:abstractNum w:abstractNumId="40" w15:restartNumberingAfterBreak="0">
    <w:nsid w:val="5FC8476D"/>
    <w:multiLevelType w:val="hybridMultilevel"/>
    <w:tmpl w:val="E8406874"/>
    <w:lvl w:ilvl="0" w:tplc="B108F02C">
      <w:start w:val="1"/>
      <w:numFmt w:val="bullet"/>
      <w:lvlText w:val=""/>
      <w:lvlJc w:val="left"/>
      <w:pPr>
        <w:tabs>
          <w:tab w:val="num" w:pos="720"/>
        </w:tabs>
        <w:ind w:left="720" w:hanging="360"/>
      </w:pPr>
      <w:rPr>
        <w:rFonts w:ascii="Wingdings" w:hAnsi="Wingdings" w:hint="default"/>
      </w:rPr>
    </w:lvl>
    <w:lvl w:ilvl="1" w:tplc="60CE19EA">
      <w:start w:val="167"/>
      <w:numFmt w:val="bullet"/>
      <w:lvlText w:val=""/>
      <w:lvlJc w:val="left"/>
      <w:pPr>
        <w:tabs>
          <w:tab w:val="num" w:pos="1440"/>
        </w:tabs>
        <w:ind w:left="1440" w:hanging="360"/>
      </w:pPr>
      <w:rPr>
        <w:rFonts w:ascii="Wingdings" w:hAnsi="Wingdings" w:hint="default"/>
      </w:rPr>
    </w:lvl>
    <w:lvl w:ilvl="2" w:tplc="774E50A2" w:tentative="1">
      <w:start w:val="1"/>
      <w:numFmt w:val="bullet"/>
      <w:lvlText w:val=""/>
      <w:lvlJc w:val="left"/>
      <w:pPr>
        <w:tabs>
          <w:tab w:val="num" w:pos="2160"/>
        </w:tabs>
        <w:ind w:left="2160" w:hanging="360"/>
      </w:pPr>
      <w:rPr>
        <w:rFonts w:ascii="Wingdings" w:hAnsi="Wingdings" w:hint="default"/>
      </w:rPr>
    </w:lvl>
    <w:lvl w:ilvl="3" w:tplc="C572313A" w:tentative="1">
      <w:start w:val="1"/>
      <w:numFmt w:val="bullet"/>
      <w:lvlText w:val=""/>
      <w:lvlJc w:val="left"/>
      <w:pPr>
        <w:tabs>
          <w:tab w:val="num" w:pos="2880"/>
        </w:tabs>
        <w:ind w:left="2880" w:hanging="360"/>
      </w:pPr>
      <w:rPr>
        <w:rFonts w:ascii="Wingdings" w:hAnsi="Wingdings" w:hint="default"/>
      </w:rPr>
    </w:lvl>
    <w:lvl w:ilvl="4" w:tplc="0D2A7EEA" w:tentative="1">
      <w:start w:val="1"/>
      <w:numFmt w:val="bullet"/>
      <w:lvlText w:val=""/>
      <w:lvlJc w:val="left"/>
      <w:pPr>
        <w:tabs>
          <w:tab w:val="num" w:pos="3600"/>
        </w:tabs>
        <w:ind w:left="3600" w:hanging="360"/>
      </w:pPr>
      <w:rPr>
        <w:rFonts w:ascii="Wingdings" w:hAnsi="Wingdings" w:hint="default"/>
      </w:rPr>
    </w:lvl>
    <w:lvl w:ilvl="5" w:tplc="6406C0BA" w:tentative="1">
      <w:start w:val="1"/>
      <w:numFmt w:val="bullet"/>
      <w:lvlText w:val=""/>
      <w:lvlJc w:val="left"/>
      <w:pPr>
        <w:tabs>
          <w:tab w:val="num" w:pos="4320"/>
        </w:tabs>
        <w:ind w:left="4320" w:hanging="360"/>
      </w:pPr>
      <w:rPr>
        <w:rFonts w:ascii="Wingdings" w:hAnsi="Wingdings" w:hint="default"/>
      </w:rPr>
    </w:lvl>
    <w:lvl w:ilvl="6" w:tplc="5A68BB7E" w:tentative="1">
      <w:start w:val="1"/>
      <w:numFmt w:val="bullet"/>
      <w:lvlText w:val=""/>
      <w:lvlJc w:val="left"/>
      <w:pPr>
        <w:tabs>
          <w:tab w:val="num" w:pos="5040"/>
        </w:tabs>
        <w:ind w:left="5040" w:hanging="360"/>
      </w:pPr>
      <w:rPr>
        <w:rFonts w:ascii="Wingdings" w:hAnsi="Wingdings" w:hint="default"/>
      </w:rPr>
    </w:lvl>
    <w:lvl w:ilvl="7" w:tplc="4F18E4B6" w:tentative="1">
      <w:start w:val="1"/>
      <w:numFmt w:val="bullet"/>
      <w:lvlText w:val=""/>
      <w:lvlJc w:val="left"/>
      <w:pPr>
        <w:tabs>
          <w:tab w:val="num" w:pos="5760"/>
        </w:tabs>
        <w:ind w:left="5760" w:hanging="360"/>
      </w:pPr>
      <w:rPr>
        <w:rFonts w:ascii="Wingdings" w:hAnsi="Wingdings" w:hint="default"/>
      </w:rPr>
    </w:lvl>
    <w:lvl w:ilvl="8" w:tplc="BC94EB6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4C4810"/>
    <w:multiLevelType w:val="hybridMultilevel"/>
    <w:tmpl w:val="A3F8CBB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75C7B6E"/>
    <w:multiLevelType w:val="hybridMultilevel"/>
    <w:tmpl w:val="FB3831DC"/>
    <w:lvl w:ilvl="0" w:tplc="55007036">
      <w:start w:val="1"/>
      <w:numFmt w:val="bullet"/>
      <w:lvlText w:val=""/>
      <w:lvlJc w:val="left"/>
      <w:pPr>
        <w:tabs>
          <w:tab w:val="num" w:pos="720"/>
        </w:tabs>
        <w:ind w:left="720" w:hanging="360"/>
      </w:pPr>
      <w:rPr>
        <w:rFonts w:ascii="Wingdings" w:hAnsi="Wingdings" w:hint="default"/>
      </w:rPr>
    </w:lvl>
    <w:lvl w:ilvl="1" w:tplc="62FE40CE">
      <w:start w:val="167"/>
      <w:numFmt w:val="bullet"/>
      <w:lvlText w:val=""/>
      <w:lvlJc w:val="left"/>
      <w:pPr>
        <w:tabs>
          <w:tab w:val="num" w:pos="1440"/>
        </w:tabs>
        <w:ind w:left="1440" w:hanging="360"/>
      </w:pPr>
      <w:rPr>
        <w:rFonts w:ascii="Wingdings" w:hAnsi="Wingdings" w:hint="default"/>
      </w:rPr>
    </w:lvl>
    <w:lvl w:ilvl="2" w:tplc="AA922DA0" w:tentative="1">
      <w:start w:val="1"/>
      <w:numFmt w:val="bullet"/>
      <w:lvlText w:val=""/>
      <w:lvlJc w:val="left"/>
      <w:pPr>
        <w:tabs>
          <w:tab w:val="num" w:pos="2160"/>
        </w:tabs>
        <w:ind w:left="2160" w:hanging="360"/>
      </w:pPr>
      <w:rPr>
        <w:rFonts w:ascii="Wingdings" w:hAnsi="Wingdings" w:hint="default"/>
      </w:rPr>
    </w:lvl>
    <w:lvl w:ilvl="3" w:tplc="B58AE4B8" w:tentative="1">
      <w:start w:val="1"/>
      <w:numFmt w:val="bullet"/>
      <w:lvlText w:val=""/>
      <w:lvlJc w:val="left"/>
      <w:pPr>
        <w:tabs>
          <w:tab w:val="num" w:pos="2880"/>
        </w:tabs>
        <w:ind w:left="2880" w:hanging="360"/>
      </w:pPr>
      <w:rPr>
        <w:rFonts w:ascii="Wingdings" w:hAnsi="Wingdings" w:hint="default"/>
      </w:rPr>
    </w:lvl>
    <w:lvl w:ilvl="4" w:tplc="16DE9050" w:tentative="1">
      <w:start w:val="1"/>
      <w:numFmt w:val="bullet"/>
      <w:lvlText w:val=""/>
      <w:lvlJc w:val="left"/>
      <w:pPr>
        <w:tabs>
          <w:tab w:val="num" w:pos="3600"/>
        </w:tabs>
        <w:ind w:left="3600" w:hanging="360"/>
      </w:pPr>
      <w:rPr>
        <w:rFonts w:ascii="Wingdings" w:hAnsi="Wingdings" w:hint="default"/>
      </w:rPr>
    </w:lvl>
    <w:lvl w:ilvl="5" w:tplc="DF3A58A2" w:tentative="1">
      <w:start w:val="1"/>
      <w:numFmt w:val="bullet"/>
      <w:lvlText w:val=""/>
      <w:lvlJc w:val="left"/>
      <w:pPr>
        <w:tabs>
          <w:tab w:val="num" w:pos="4320"/>
        </w:tabs>
        <w:ind w:left="4320" w:hanging="360"/>
      </w:pPr>
      <w:rPr>
        <w:rFonts w:ascii="Wingdings" w:hAnsi="Wingdings" w:hint="default"/>
      </w:rPr>
    </w:lvl>
    <w:lvl w:ilvl="6" w:tplc="CB30790A" w:tentative="1">
      <w:start w:val="1"/>
      <w:numFmt w:val="bullet"/>
      <w:lvlText w:val=""/>
      <w:lvlJc w:val="left"/>
      <w:pPr>
        <w:tabs>
          <w:tab w:val="num" w:pos="5040"/>
        </w:tabs>
        <w:ind w:left="5040" w:hanging="360"/>
      </w:pPr>
      <w:rPr>
        <w:rFonts w:ascii="Wingdings" w:hAnsi="Wingdings" w:hint="default"/>
      </w:rPr>
    </w:lvl>
    <w:lvl w:ilvl="7" w:tplc="F530F2CE" w:tentative="1">
      <w:start w:val="1"/>
      <w:numFmt w:val="bullet"/>
      <w:lvlText w:val=""/>
      <w:lvlJc w:val="left"/>
      <w:pPr>
        <w:tabs>
          <w:tab w:val="num" w:pos="5760"/>
        </w:tabs>
        <w:ind w:left="5760" w:hanging="360"/>
      </w:pPr>
      <w:rPr>
        <w:rFonts w:ascii="Wingdings" w:hAnsi="Wingdings" w:hint="default"/>
      </w:rPr>
    </w:lvl>
    <w:lvl w:ilvl="8" w:tplc="6024BF3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F32CAB"/>
    <w:multiLevelType w:val="hybridMultilevel"/>
    <w:tmpl w:val="AE882D38"/>
    <w:lvl w:ilvl="0" w:tplc="27C89E2C">
      <w:start w:val="1"/>
      <w:numFmt w:val="bullet"/>
      <w:lvlText w:val=""/>
      <w:lvlJc w:val="left"/>
      <w:pPr>
        <w:tabs>
          <w:tab w:val="num" w:pos="720"/>
        </w:tabs>
        <w:ind w:left="720" w:hanging="360"/>
      </w:pPr>
      <w:rPr>
        <w:rFonts w:ascii="Wingdings" w:hAnsi="Wingdings" w:hint="default"/>
      </w:rPr>
    </w:lvl>
    <w:lvl w:ilvl="1" w:tplc="9E0A6D4E">
      <w:start w:val="167"/>
      <w:numFmt w:val="bullet"/>
      <w:lvlText w:val=""/>
      <w:lvlJc w:val="left"/>
      <w:pPr>
        <w:tabs>
          <w:tab w:val="num" w:pos="1440"/>
        </w:tabs>
        <w:ind w:left="1440" w:hanging="360"/>
      </w:pPr>
      <w:rPr>
        <w:rFonts w:ascii="Wingdings" w:hAnsi="Wingdings" w:hint="default"/>
      </w:rPr>
    </w:lvl>
    <w:lvl w:ilvl="2" w:tplc="E56AAF62" w:tentative="1">
      <w:start w:val="1"/>
      <w:numFmt w:val="bullet"/>
      <w:lvlText w:val=""/>
      <w:lvlJc w:val="left"/>
      <w:pPr>
        <w:tabs>
          <w:tab w:val="num" w:pos="2160"/>
        </w:tabs>
        <w:ind w:left="2160" w:hanging="360"/>
      </w:pPr>
      <w:rPr>
        <w:rFonts w:ascii="Wingdings" w:hAnsi="Wingdings" w:hint="default"/>
      </w:rPr>
    </w:lvl>
    <w:lvl w:ilvl="3" w:tplc="D16C9B4A" w:tentative="1">
      <w:start w:val="1"/>
      <w:numFmt w:val="bullet"/>
      <w:lvlText w:val=""/>
      <w:lvlJc w:val="left"/>
      <w:pPr>
        <w:tabs>
          <w:tab w:val="num" w:pos="2880"/>
        </w:tabs>
        <w:ind w:left="2880" w:hanging="360"/>
      </w:pPr>
      <w:rPr>
        <w:rFonts w:ascii="Wingdings" w:hAnsi="Wingdings" w:hint="default"/>
      </w:rPr>
    </w:lvl>
    <w:lvl w:ilvl="4" w:tplc="1458B856" w:tentative="1">
      <w:start w:val="1"/>
      <w:numFmt w:val="bullet"/>
      <w:lvlText w:val=""/>
      <w:lvlJc w:val="left"/>
      <w:pPr>
        <w:tabs>
          <w:tab w:val="num" w:pos="3600"/>
        </w:tabs>
        <w:ind w:left="3600" w:hanging="360"/>
      </w:pPr>
      <w:rPr>
        <w:rFonts w:ascii="Wingdings" w:hAnsi="Wingdings" w:hint="default"/>
      </w:rPr>
    </w:lvl>
    <w:lvl w:ilvl="5" w:tplc="5986EAB6" w:tentative="1">
      <w:start w:val="1"/>
      <w:numFmt w:val="bullet"/>
      <w:lvlText w:val=""/>
      <w:lvlJc w:val="left"/>
      <w:pPr>
        <w:tabs>
          <w:tab w:val="num" w:pos="4320"/>
        </w:tabs>
        <w:ind w:left="4320" w:hanging="360"/>
      </w:pPr>
      <w:rPr>
        <w:rFonts w:ascii="Wingdings" w:hAnsi="Wingdings" w:hint="default"/>
      </w:rPr>
    </w:lvl>
    <w:lvl w:ilvl="6" w:tplc="E062B96C" w:tentative="1">
      <w:start w:val="1"/>
      <w:numFmt w:val="bullet"/>
      <w:lvlText w:val=""/>
      <w:lvlJc w:val="left"/>
      <w:pPr>
        <w:tabs>
          <w:tab w:val="num" w:pos="5040"/>
        </w:tabs>
        <w:ind w:left="5040" w:hanging="360"/>
      </w:pPr>
      <w:rPr>
        <w:rFonts w:ascii="Wingdings" w:hAnsi="Wingdings" w:hint="default"/>
      </w:rPr>
    </w:lvl>
    <w:lvl w:ilvl="7" w:tplc="F0EE5B2A" w:tentative="1">
      <w:start w:val="1"/>
      <w:numFmt w:val="bullet"/>
      <w:lvlText w:val=""/>
      <w:lvlJc w:val="left"/>
      <w:pPr>
        <w:tabs>
          <w:tab w:val="num" w:pos="5760"/>
        </w:tabs>
        <w:ind w:left="5760" w:hanging="360"/>
      </w:pPr>
      <w:rPr>
        <w:rFonts w:ascii="Wingdings" w:hAnsi="Wingdings" w:hint="default"/>
      </w:rPr>
    </w:lvl>
    <w:lvl w:ilvl="8" w:tplc="F070B8A8"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BE494C"/>
    <w:multiLevelType w:val="hybridMultilevel"/>
    <w:tmpl w:val="3EC8E7E0"/>
    <w:lvl w:ilvl="0" w:tplc="2EEC5D18">
      <w:start w:val="1"/>
      <w:numFmt w:val="bullet"/>
      <w:lvlText w:val=""/>
      <w:lvlJc w:val="left"/>
      <w:pPr>
        <w:tabs>
          <w:tab w:val="num" w:pos="720"/>
        </w:tabs>
        <w:ind w:left="720" w:hanging="360"/>
      </w:pPr>
      <w:rPr>
        <w:rFonts w:ascii="Wingdings" w:hAnsi="Wingdings" w:hint="default"/>
      </w:rPr>
    </w:lvl>
    <w:lvl w:ilvl="1" w:tplc="C20CE2D4">
      <w:start w:val="167"/>
      <w:numFmt w:val="bullet"/>
      <w:lvlText w:val=""/>
      <w:lvlJc w:val="left"/>
      <w:pPr>
        <w:tabs>
          <w:tab w:val="num" w:pos="1440"/>
        </w:tabs>
        <w:ind w:left="1440" w:hanging="360"/>
      </w:pPr>
      <w:rPr>
        <w:rFonts w:ascii="Wingdings" w:hAnsi="Wingdings" w:hint="default"/>
      </w:rPr>
    </w:lvl>
    <w:lvl w:ilvl="2" w:tplc="6FAA44C8" w:tentative="1">
      <w:start w:val="1"/>
      <w:numFmt w:val="bullet"/>
      <w:lvlText w:val=""/>
      <w:lvlJc w:val="left"/>
      <w:pPr>
        <w:tabs>
          <w:tab w:val="num" w:pos="2160"/>
        </w:tabs>
        <w:ind w:left="2160" w:hanging="360"/>
      </w:pPr>
      <w:rPr>
        <w:rFonts w:ascii="Wingdings" w:hAnsi="Wingdings" w:hint="default"/>
      </w:rPr>
    </w:lvl>
    <w:lvl w:ilvl="3" w:tplc="06CC1158" w:tentative="1">
      <w:start w:val="1"/>
      <w:numFmt w:val="bullet"/>
      <w:lvlText w:val=""/>
      <w:lvlJc w:val="left"/>
      <w:pPr>
        <w:tabs>
          <w:tab w:val="num" w:pos="2880"/>
        </w:tabs>
        <w:ind w:left="2880" w:hanging="360"/>
      </w:pPr>
      <w:rPr>
        <w:rFonts w:ascii="Wingdings" w:hAnsi="Wingdings" w:hint="default"/>
      </w:rPr>
    </w:lvl>
    <w:lvl w:ilvl="4" w:tplc="9B966284" w:tentative="1">
      <w:start w:val="1"/>
      <w:numFmt w:val="bullet"/>
      <w:lvlText w:val=""/>
      <w:lvlJc w:val="left"/>
      <w:pPr>
        <w:tabs>
          <w:tab w:val="num" w:pos="3600"/>
        </w:tabs>
        <w:ind w:left="3600" w:hanging="360"/>
      </w:pPr>
      <w:rPr>
        <w:rFonts w:ascii="Wingdings" w:hAnsi="Wingdings" w:hint="default"/>
      </w:rPr>
    </w:lvl>
    <w:lvl w:ilvl="5" w:tplc="DF36C0AC" w:tentative="1">
      <w:start w:val="1"/>
      <w:numFmt w:val="bullet"/>
      <w:lvlText w:val=""/>
      <w:lvlJc w:val="left"/>
      <w:pPr>
        <w:tabs>
          <w:tab w:val="num" w:pos="4320"/>
        </w:tabs>
        <w:ind w:left="4320" w:hanging="360"/>
      </w:pPr>
      <w:rPr>
        <w:rFonts w:ascii="Wingdings" w:hAnsi="Wingdings" w:hint="default"/>
      </w:rPr>
    </w:lvl>
    <w:lvl w:ilvl="6" w:tplc="2476205E" w:tentative="1">
      <w:start w:val="1"/>
      <w:numFmt w:val="bullet"/>
      <w:lvlText w:val=""/>
      <w:lvlJc w:val="left"/>
      <w:pPr>
        <w:tabs>
          <w:tab w:val="num" w:pos="5040"/>
        </w:tabs>
        <w:ind w:left="5040" w:hanging="360"/>
      </w:pPr>
      <w:rPr>
        <w:rFonts w:ascii="Wingdings" w:hAnsi="Wingdings" w:hint="default"/>
      </w:rPr>
    </w:lvl>
    <w:lvl w:ilvl="7" w:tplc="F7340C50" w:tentative="1">
      <w:start w:val="1"/>
      <w:numFmt w:val="bullet"/>
      <w:lvlText w:val=""/>
      <w:lvlJc w:val="left"/>
      <w:pPr>
        <w:tabs>
          <w:tab w:val="num" w:pos="5760"/>
        </w:tabs>
        <w:ind w:left="5760" w:hanging="360"/>
      </w:pPr>
      <w:rPr>
        <w:rFonts w:ascii="Wingdings" w:hAnsi="Wingdings" w:hint="default"/>
      </w:rPr>
    </w:lvl>
    <w:lvl w:ilvl="8" w:tplc="D8D8891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1E41536"/>
    <w:multiLevelType w:val="multilevel"/>
    <w:tmpl w:val="55BC62B0"/>
    <w:lvl w:ilvl="0">
      <w:start w:val="1"/>
      <w:numFmt w:val="lowerLetter"/>
      <w:lvlText w:val="%1)"/>
      <w:lvlJc w:val="left"/>
      <w:pPr>
        <w:tabs>
          <w:tab w:val="num" w:pos="1065"/>
        </w:tabs>
        <w:ind w:left="1065"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6" w15:restartNumberingAfterBreak="0">
    <w:nsid w:val="72627C97"/>
    <w:multiLevelType w:val="hybridMultilevel"/>
    <w:tmpl w:val="7DCA508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7" w15:restartNumberingAfterBreak="0">
    <w:nsid w:val="75730333"/>
    <w:multiLevelType w:val="hybridMultilevel"/>
    <w:tmpl w:val="4A646558"/>
    <w:lvl w:ilvl="0" w:tplc="04160011">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7607340D"/>
    <w:multiLevelType w:val="multilevel"/>
    <w:tmpl w:val="9ED8546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eastAsia="Times New Roman" w:hAnsi="Symbol" w:cs="Times New Roman" w:hint="default"/>
      </w:rPr>
    </w:lvl>
    <w:lvl w:ilvl="2">
      <w:start w:val="1"/>
      <w:numFmt w:val="decimal"/>
      <w:lvlText w:val="%3)"/>
      <w:lvlJc w:val="left"/>
      <w:pPr>
        <w:ind w:left="2160" w:hanging="360"/>
      </w:pPr>
      <w:rPr>
        <w:rFonts w:cs="Calibri"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63E7908"/>
    <w:multiLevelType w:val="multilevel"/>
    <w:tmpl w:val="E34A3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B32EAA"/>
    <w:multiLevelType w:val="hybridMultilevel"/>
    <w:tmpl w:val="D8663BC2"/>
    <w:lvl w:ilvl="0" w:tplc="CBA61478">
      <w:start w:val="1"/>
      <w:numFmt w:val="bullet"/>
      <w:lvlText w:val=""/>
      <w:lvlJc w:val="left"/>
      <w:pPr>
        <w:tabs>
          <w:tab w:val="num" w:pos="720"/>
        </w:tabs>
        <w:ind w:left="720" w:hanging="360"/>
      </w:pPr>
      <w:rPr>
        <w:rFonts w:ascii="Wingdings" w:hAnsi="Wingdings" w:hint="default"/>
      </w:rPr>
    </w:lvl>
    <w:lvl w:ilvl="1" w:tplc="A4A86628">
      <w:start w:val="167"/>
      <w:numFmt w:val="bullet"/>
      <w:lvlText w:val=""/>
      <w:lvlJc w:val="left"/>
      <w:pPr>
        <w:tabs>
          <w:tab w:val="num" w:pos="1440"/>
        </w:tabs>
        <w:ind w:left="1440" w:hanging="360"/>
      </w:pPr>
      <w:rPr>
        <w:rFonts w:ascii="Wingdings" w:hAnsi="Wingdings" w:hint="default"/>
      </w:rPr>
    </w:lvl>
    <w:lvl w:ilvl="2" w:tplc="61E4D0F4" w:tentative="1">
      <w:start w:val="1"/>
      <w:numFmt w:val="bullet"/>
      <w:lvlText w:val=""/>
      <w:lvlJc w:val="left"/>
      <w:pPr>
        <w:tabs>
          <w:tab w:val="num" w:pos="2160"/>
        </w:tabs>
        <w:ind w:left="2160" w:hanging="360"/>
      </w:pPr>
      <w:rPr>
        <w:rFonts w:ascii="Wingdings" w:hAnsi="Wingdings" w:hint="default"/>
      </w:rPr>
    </w:lvl>
    <w:lvl w:ilvl="3" w:tplc="DD943186" w:tentative="1">
      <w:start w:val="1"/>
      <w:numFmt w:val="bullet"/>
      <w:lvlText w:val=""/>
      <w:lvlJc w:val="left"/>
      <w:pPr>
        <w:tabs>
          <w:tab w:val="num" w:pos="2880"/>
        </w:tabs>
        <w:ind w:left="2880" w:hanging="360"/>
      </w:pPr>
      <w:rPr>
        <w:rFonts w:ascii="Wingdings" w:hAnsi="Wingdings" w:hint="default"/>
      </w:rPr>
    </w:lvl>
    <w:lvl w:ilvl="4" w:tplc="386CFEC6" w:tentative="1">
      <w:start w:val="1"/>
      <w:numFmt w:val="bullet"/>
      <w:lvlText w:val=""/>
      <w:lvlJc w:val="left"/>
      <w:pPr>
        <w:tabs>
          <w:tab w:val="num" w:pos="3600"/>
        </w:tabs>
        <w:ind w:left="3600" w:hanging="360"/>
      </w:pPr>
      <w:rPr>
        <w:rFonts w:ascii="Wingdings" w:hAnsi="Wingdings" w:hint="default"/>
      </w:rPr>
    </w:lvl>
    <w:lvl w:ilvl="5" w:tplc="95E8815C" w:tentative="1">
      <w:start w:val="1"/>
      <w:numFmt w:val="bullet"/>
      <w:lvlText w:val=""/>
      <w:lvlJc w:val="left"/>
      <w:pPr>
        <w:tabs>
          <w:tab w:val="num" w:pos="4320"/>
        </w:tabs>
        <w:ind w:left="4320" w:hanging="360"/>
      </w:pPr>
      <w:rPr>
        <w:rFonts w:ascii="Wingdings" w:hAnsi="Wingdings" w:hint="default"/>
      </w:rPr>
    </w:lvl>
    <w:lvl w:ilvl="6" w:tplc="365A97C6" w:tentative="1">
      <w:start w:val="1"/>
      <w:numFmt w:val="bullet"/>
      <w:lvlText w:val=""/>
      <w:lvlJc w:val="left"/>
      <w:pPr>
        <w:tabs>
          <w:tab w:val="num" w:pos="5040"/>
        </w:tabs>
        <w:ind w:left="5040" w:hanging="360"/>
      </w:pPr>
      <w:rPr>
        <w:rFonts w:ascii="Wingdings" w:hAnsi="Wingdings" w:hint="default"/>
      </w:rPr>
    </w:lvl>
    <w:lvl w:ilvl="7" w:tplc="01D8366A" w:tentative="1">
      <w:start w:val="1"/>
      <w:numFmt w:val="bullet"/>
      <w:lvlText w:val=""/>
      <w:lvlJc w:val="left"/>
      <w:pPr>
        <w:tabs>
          <w:tab w:val="num" w:pos="5760"/>
        </w:tabs>
        <w:ind w:left="5760" w:hanging="360"/>
      </w:pPr>
      <w:rPr>
        <w:rFonts w:ascii="Wingdings" w:hAnsi="Wingdings" w:hint="default"/>
      </w:rPr>
    </w:lvl>
    <w:lvl w:ilvl="8" w:tplc="E65AA5EA"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25"/>
  </w:num>
  <w:num w:numId="4">
    <w:abstractNumId w:val="35"/>
  </w:num>
  <w:num w:numId="5">
    <w:abstractNumId w:val="41"/>
  </w:num>
  <w:num w:numId="6">
    <w:abstractNumId w:val="18"/>
  </w:num>
  <w:num w:numId="7">
    <w:abstractNumId w:val="3"/>
  </w:num>
  <w:num w:numId="8">
    <w:abstractNumId w:val="21"/>
  </w:num>
  <w:num w:numId="9">
    <w:abstractNumId w:val="6"/>
  </w:num>
  <w:num w:numId="10">
    <w:abstractNumId w:val="4"/>
  </w:num>
  <w:num w:numId="11">
    <w:abstractNumId w:val="37"/>
  </w:num>
  <w:num w:numId="12">
    <w:abstractNumId w:val="36"/>
  </w:num>
  <w:num w:numId="13">
    <w:abstractNumId w:val="32"/>
  </w:num>
  <w:num w:numId="14">
    <w:abstractNumId w:val="29"/>
  </w:num>
  <w:num w:numId="15">
    <w:abstractNumId w:val="26"/>
  </w:num>
  <w:num w:numId="16">
    <w:abstractNumId w:val="27"/>
  </w:num>
  <w:num w:numId="17">
    <w:abstractNumId w:val="0"/>
  </w:num>
  <w:num w:numId="18">
    <w:abstractNumId w:val="40"/>
  </w:num>
  <w:num w:numId="19">
    <w:abstractNumId w:val="38"/>
  </w:num>
  <w:num w:numId="20">
    <w:abstractNumId w:val="50"/>
  </w:num>
  <w:num w:numId="21">
    <w:abstractNumId w:val="8"/>
  </w:num>
  <w:num w:numId="22">
    <w:abstractNumId w:val="16"/>
  </w:num>
  <w:num w:numId="23">
    <w:abstractNumId w:val="23"/>
  </w:num>
  <w:num w:numId="24">
    <w:abstractNumId w:val="9"/>
  </w:num>
  <w:num w:numId="25">
    <w:abstractNumId w:val="14"/>
  </w:num>
  <w:num w:numId="26">
    <w:abstractNumId w:val="2"/>
  </w:num>
  <w:num w:numId="27">
    <w:abstractNumId w:val="42"/>
  </w:num>
  <w:num w:numId="28">
    <w:abstractNumId w:val="19"/>
  </w:num>
  <w:num w:numId="29">
    <w:abstractNumId w:val="7"/>
  </w:num>
  <w:num w:numId="30">
    <w:abstractNumId w:val="31"/>
  </w:num>
  <w:num w:numId="31">
    <w:abstractNumId w:val="5"/>
  </w:num>
  <w:num w:numId="32">
    <w:abstractNumId w:val="43"/>
  </w:num>
  <w:num w:numId="33">
    <w:abstractNumId w:val="44"/>
  </w:num>
  <w:num w:numId="34">
    <w:abstractNumId w:val="34"/>
  </w:num>
  <w:num w:numId="35">
    <w:abstractNumId w:val="33"/>
  </w:num>
  <w:num w:numId="36">
    <w:abstractNumId w:val="24"/>
  </w:num>
  <w:num w:numId="37">
    <w:abstractNumId w:val="12"/>
  </w:num>
  <w:num w:numId="38">
    <w:abstractNumId w:val="49"/>
  </w:num>
  <w:num w:numId="39">
    <w:abstractNumId w:val="1"/>
  </w:num>
  <w:num w:numId="40">
    <w:abstractNumId w:val="28"/>
    <w:lvlOverride w:ilvl="0">
      <w:startOverride w:val="1"/>
    </w:lvlOverride>
  </w:num>
  <w:num w:numId="41">
    <w:abstractNumId w:val="10"/>
    <w:lvlOverride w:ilvl="0">
      <w:startOverride w:val="1"/>
    </w:lvlOverride>
  </w:num>
  <w:num w:numId="42">
    <w:abstractNumId w:val="39"/>
    <w:lvlOverride w:ilvl="0">
      <w:startOverride w:val="1"/>
    </w:lvlOverride>
  </w:num>
  <w:num w:numId="4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8"/>
    <w:lvlOverride w:ilvl="0"/>
    <w:lvlOverride w:ilvl="1"/>
    <w:lvlOverride w:ilvl="2">
      <w:startOverride w:val="1"/>
    </w:lvlOverride>
    <w:lvlOverride w:ilvl="3"/>
    <w:lvlOverride w:ilvl="4"/>
    <w:lvlOverride w:ilvl="5"/>
    <w:lvlOverride w:ilvl="6"/>
    <w:lvlOverride w:ilvl="7"/>
    <w:lvlOverride w:ilvl="8"/>
  </w:num>
  <w:num w:numId="45">
    <w:abstractNumId w:val="20"/>
  </w:num>
  <w:num w:numId="46">
    <w:abstractNumId w:val="13"/>
  </w:num>
  <w:num w:numId="47">
    <w:abstractNumId w:val="46"/>
  </w:num>
  <w:num w:numId="48">
    <w:abstractNumId w:val="22"/>
  </w:num>
  <w:num w:numId="49">
    <w:abstractNumId w:val="47"/>
  </w:num>
  <w:num w:numId="50">
    <w:abstractNumId w:val="30"/>
  </w:num>
  <w:num w:numId="51">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GrammaticalErrors/>
  <w:activeWritingStyle w:appName="MSWord" w:lang="pt-BR" w:vendorID="1" w:dllVersion="513" w:checkStyle="1"/>
  <w:activeWritingStyle w:appName="MSWord" w:lang="es-ES_tradnl" w:vendorID="9" w:dllVersion="512"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432"/>
    <w:rsid w:val="00002B5D"/>
    <w:rsid w:val="000049C4"/>
    <w:rsid w:val="000051D4"/>
    <w:rsid w:val="00006FFA"/>
    <w:rsid w:val="00021335"/>
    <w:rsid w:val="000227FF"/>
    <w:rsid w:val="0002581F"/>
    <w:rsid w:val="0002677B"/>
    <w:rsid w:val="00027538"/>
    <w:rsid w:val="00027BD7"/>
    <w:rsid w:val="000304EE"/>
    <w:rsid w:val="00030A1C"/>
    <w:rsid w:val="00032CA4"/>
    <w:rsid w:val="0003498B"/>
    <w:rsid w:val="00035CE8"/>
    <w:rsid w:val="00035EA9"/>
    <w:rsid w:val="00044046"/>
    <w:rsid w:val="00044EBA"/>
    <w:rsid w:val="00045721"/>
    <w:rsid w:val="00056F66"/>
    <w:rsid w:val="000617E5"/>
    <w:rsid w:val="00064B18"/>
    <w:rsid w:val="0006631C"/>
    <w:rsid w:val="00067486"/>
    <w:rsid w:val="000800CD"/>
    <w:rsid w:val="00080541"/>
    <w:rsid w:val="00086CC8"/>
    <w:rsid w:val="0008740C"/>
    <w:rsid w:val="000914AB"/>
    <w:rsid w:val="00092D78"/>
    <w:rsid w:val="0009571A"/>
    <w:rsid w:val="000A466D"/>
    <w:rsid w:val="000A62DD"/>
    <w:rsid w:val="000A7FD7"/>
    <w:rsid w:val="000B13D8"/>
    <w:rsid w:val="000B2E92"/>
    <w:rsid w:val="000B65AD"/>
    <w:rsid w:val="000B6AC4"/>
    <w:rsid w:val="000C2187"/>
    <w:rsid w:val="000C4564"/>
    <w:rsid w:val="000D1D88"/>
    <w:rsid w:val="000D432B"/>
    <w:rsid w:val="000E02CF"/>
    <w:rsid w:val="000E24ED"/>
    <w:rsid w:val="000E3B85"/>
    <w:rsid w:val="000E667D"/>
    <w:rsid w:val="000E6FA3"/>
    <w:rsid w:val="000E767C"/>
    <w:rsid w:val="000F03B2"/>
    <w:rsid w:val="000F3CD7"/>
    <w:rsid w:val="000F4DA3"/>
    <w:rsid w:val="001019A6"/>
    <w:rsid w:val="00104757"/>
    <w:rsid w:val="00106BE9"/>
    <w:rsid w:val="00107747"/>
    <w:rsid w:val="00111FA9"/>
    <w:rsid w:val="00114D15"/>
    <w:rsid w:val="00114FCE"/>
    <w:rsid w:val="001163DF"/>
    <w:rsid w:val="00121282"/>
    <w:rsid w:val="001229D8"/>
    <w:rsid w:val="00124452"/>
    <w:rsid w:val="001255B9"/>
    <w:rsid w:val="001263EF"/>
    <w:rsid w:val="00126C83"/>
    <w:rsid w:val="001308CC"/>
    <w:rsid w:val="0013484C"/>
    <w:rsid w:val="00137BCB"/>
    <w:rsid w:val="0014453A"/>
    <w:rsid w:val="00147F68"/>
    <w:rsid w:val="00150758"/>
    <w:rsid w:val="00150B8D"/>
    <w:rsid w:val="00151DA8"/>
    <w:rsid w:val="0015344D"/>
    <w:rsid w:val="001557F9"/>
    <w:rsid w:val="00160A85"/>
    <w:rsid w:val="00162DB0"/>
    <w:rsid w:val="00170A57"/>
    <w:rsid w:val="00170FAC"/>
    <w:rsid w:val="001739F6"/>
    <w:rsid w:val="001808DE"/>
    <w:rsid w:val="00180A63"/>
    <w:rsid w:val="00180D26"/>
    <w:rsid w:val="001829C3"/>
    <w:rsid w:val="0019043D"/>
    <w:rsid w:val="001A1F31"/>
    <w:rsid w:val="001B004D"/>
    <w:rsid w:val="001B5526"/>
    <w:rsid w:val="001B57D7"/>
    <w:rsid w:val="001B63C1"/>
    <w:rsid w:val="001B76AC"/>
    <w:rsid w:val="001C206A"/>
    <w:rsid w:val="001C41AC"/>
    <w:rsid w:val="001C5B60"/>
    <w:rsid w:val="001D03FA"/>
    <w:rsid w:val="001D0CC3"/>
    <w:rsid w:val="001D689E"/>
    <w:rsid w:val="001D69F5"/>
    <w:rsid w:val="001D6B4C"/>
    <w:rsid w:val="001E12DF"/>
    <w:rsid w:val="001E3185"/>
    <w:rsid w:val="001F7243"/>
    <w:rsid w:val="001F750A"/>
    <w:rsid w:val="001F7D35"/>
    <w:rsid w:val="00204C23"/>
    <w:rsid w:val="0021024A"/>
    <w:rsid w:val="00211311"/>
    <w:rsid w:val="00211787"/>
    <w:rsid w:val="00213473"/>
    <w:rsid w:val="00214BFB"/>
    <w:rsid w:val="00214FAE"/>
    <w:rsid w:val="0022083F"/>
    <w:rsid w:val="002221D2"/>
    <w:rsid w:val="00222480"/>
    <w:rsid w:val="00223EBD"/>
    <w:rsid w:val="00224CD8"/>
    <w:rsid w:val="002260E8"/>
    <w:rsid w:val="00233E40"/>
    <w:rsid w:val="002374C5"/>
    <w:rsid w:val="00237B56"/>
    <w:rsid w:val="00243702"/>
    <w:rsid w:val="00243E7B"/>
    <w:rsid w:val="0024505E"/>
    <w:rsid w:val="00254212"/>
    <w:rsid w:val="00254455"/>
    <w:rsid w:val="00256BDD"/>
    <w:rsid w:val="00257E52"/>
    <w:rsid w:val="00265DFC"/>
    <w:rsid w:val="0026712E"/>
    <w:rsid w:val="002814A6"/>
    <w:rsid w:val="002817F3"/>
    <w:rsid w:val="00285AB6"/>
    <w:rsid w:val="00290802"/>
    <w:rsid w:val="00291CD4"/>
    <w:rsid w:val="00294065"/>
    <w:rsid w:val="0029416E"/>
    <w:rsid w:val="00296096"/>
    <w:rsid w:val="0029727A"/>
    <w:rsid w:val="00297F41"/>
    <w:rsid w:val="002A01C3"/>
    <w:rsid w:val="002A3AC2"/>
    <w:rsid w:val="002A44A9"/>
    <w:rsid w:val="002B2D76"/>
    <w:rsid w:val="002B636D"/>
    <w:rsid w:val="002B7355"/>
    <w:rsid w:val="002B7A0E"/>
    <w:rsid w:val="002C12B3"/>
    <w:rsid w:val="002C430A"/>
    <w:rsid w:val="002C52DC"/>
    <w:rsid w:val="002C770B"/>
    <w:rsid w:val="002C7D98"/>
    <w:rsid w:val="002D0175"/>
    <w:rsid w:val="002D0DBE"/>
    <w:rsid w:val="002D1B66"/>
    <w:rsid w:val="002D4597"/>
    <w:rsid w:val="002D7E89"/>
    <w:rsid w:val="002E1073"/>
    <w:rsid w:val="002E374F"/>
    <w:rsid w:val="002E5A7D"/>
    <w:rsid w:val="002E7FA2"/>
    <w:rsid w:val="002F0795"/>
    <w:rsid w:val="002F6035"/>
    <w:rsid w:val="00303E88"/>
    <w:rsid w:val="003056E5"/>
    <w:rsid w:val="003058AE"/>
    <w:rsid w:val="00310FC1"/>
    <w:rsid w:val="00311C8B"/>
    <w:rsid w:val="00312C2F"/>
    <w:rsid w:val="00313B8F"/>
    <w:rsid w:val="00314764"/>
    <w:rsid w:val="003148F2"/>
    <w:rsid w:val="00315A67"/>
    <w:rsid w:val="003223D6"/>
    <w:rsid w:val="00322AE0"/>
    <w:rsid w:val="003263F4"/>
    <w:rsid w:val="00327961"/>
    <w:rsid w:val="00333AFA"/>
    <w:rsid w:val="00333B37"/>
    <w:rsid w:val="00336FE3"/>
    <w:rsid w:val="00340F21"/>
    <w:rsid w:val="00343310"/>
    <w:rsid w:val="003442F7"/>
    <w:rsid w:val="0034770A"/>
    <w:rsid w:val="00355E19"/>
    <w:rsid w:val="00362329"/>
    <w:rsid w:val="00366C0C"/>
    <w:rsid w:val="0037069B"/>
    <w:rsid w:val="00371B98"/>
    <w:rsid w:val="00375193"/>
    <w:rsid w:val="00375DB4"/>
    <w:rsid w:val="003764FB"/>
    <w:rsid w:val="003856AD"/>
    <w:rsid w:val="0039054E"/>
    <w:rsid w:val="00390B3F"/>
    <w:rsid w:val="003946BD"/>
    <w:rsid w:val="00395ED3"/>
    <w:rsid w:val="00397B38"/>
    <w:rsid w:val="003B3D9D"/>
    <w:rsid w:val="003C214D"/>
    <w:rsid w:val="003C3955"/>
    <w:rsid w:val="003C6C23"/>
    <w:rsid w:val="003C711B"/>
    <w:rsid w:val="003C76AF"/>
    <w:rsid w:val="003D4604"/>
    <w:rsid w:val="003D748E"/>
    <w:rsid w:val="003E0B8B"/>
    <w:rsid w:val="003E1433"/>
    <w:rsid w:val="003E5242"/>
    <w:rsid w:val="003E74E8"/>
    <w:rsid w:val="003F3E71"/>
    <w:rsid w:val="003F4DF7"/>
    <w:rsid w:val="003F5CFA"/>
    <w:rsid w:val="00404D68"/>
    <w:rsid w:val="00405684"/>
    <w:rsid w:val="004126FA"/>
    <w:rsid w:val="0041399C"/>
    <w:rsid w:val="00413AEF"/>
    <w:rsid w:val="00417426"/>
    <w:rsid w:val="0042076B"/>
    <w:rsid w:val="0042326B"/>
    <w:rsid w:val="004373E8"/>
    <w:rsid w:val="00441F58"/>
    <w:rsid w:val="004469CF"/>
    <w:rsid w:val="00447938"/>
    <w:rsid w:val="00450AB5"/>
    <w:rsid w:val="0045302C"/>
    <w:rsid w:val="004546C7"/>
    <w:rsid w:val="00455553"/>
    <w:rsid w:val="0045624D"/>
    <w:rsid w:val="00460F95"/>
    <w:rsid w:val="00462750"/>
    <w:rsid w:val="00465226"/>
    <w:rsid w:val="00466BDD"/>
    <w:rsid w:val="00470515"/>
    <w:rsid w:val="00470845"/>
    <w:rsid w:val="00473AF9"/>
    <w:rsid w:val="00475B64"/>
    <w:rsid w:val="004769EA"/>
    <w:rsid w:val="004806DF"/>
    <w:rsid w:val="00481479"/>
    <w:rsid w:val="00491B10"/>
    <w:rsid w:val="00492194"/>
    <w:rsid w:val="0049233F"/>
    <w:rsid w:val="00493C8A"/>
    <w:rsid w:val="00493DCF"/>
    <w:rsid w:val="00494715"/>
    <w:rsid w:val="0049481D"/>
    <w:rsid w:val="004950BB"/>
    <w:rsid w:val="004960AA"/>
    <w:rsid w:val="0049706B"/>
    <w:rsid w:val="004A2963"/>
    <w:rsid w:val="004A2A04"/>
    <w:rsid w:val="004A6B9D"/>
    <w:rsid w:val="004B4528"/>
    <w:rsid w:val="004B7194"/>
    <w:rsid w:val="004B74A1"/>
    <w:rsid w:val="004B7CF5"/>
    <w:rsid w:val="004C06F0"/>
    <w:rsid w:val="004C0F03"/>
    <w:rsid w:val="004D3F55"/>
    <w:rsid w:val="004D490C"/>
    <w:rsid w:val="004D608A"/>
    <w:rsid w:val="004D6F5C"/>
    <w:rsid w:val="004E2AB3"/>
    <w:rsid w:val="004E5E0B"/>
    <w:rsid w:val="004E614B"/>
    <w:rsid w:val="004F434C"/>
    <w:rsid w:val="004F4F19"/>
    <w:rsid w:val="004F5F60"/>
    <w:rsid w:val="004F6196"/>
    <w:rsid w:val="004F6E82"/>
    <w:rsid w:val="004F7325"/>
    <w:rsid w:val="004F738F"/>
    <w:rsid w:val="0050063C"/>
    <w:rsid w:val="005006C5"/>
    <w:rsid w:val="00500724"/>
    <w:rsid w:val="00500AD3"/>
    <w:rsid w:val="00503A00"/>
    <w:rsid w:val="00505FE5"/>
    <w:rsid w:val="00513E24"/>
    <w:rsid w:val="0051583A"/>
    <w:rsid w:val="00521CF5"/>
    <w:rsid w:val="0052305C"/>
    <w:rsid w:val="00523B76"/>
    <w:rsid w:val="00533944"/>
    <w:rsid w:val="0053776E"/>
    <w:rsid w:val="0053791A"/>
    <w:rsid w:val="00542A73"/>
    <w:rsid w:val="00546D50"/>
    <w:rsid w:val="0055333E"/>
    <w:rsid w:val="005554FB"/>
    <w:rsid w:val="00555890"/>
    <w:rsid w:val="00556459"/>
    <w:rsid w:val="00562ADA"/>
    <w:rsid w:val="0056312F"/>
    <w:rsid w:val="00563E0D"/>
    <w:rsid w:val="00564529"/>
    <w:rsid w:val="005711B6"/>
    <w:rsid w:val="005712E3"/>
    <w:rsid w:val="005721AE"/>
    <w:rsid w:val="00575D7B"/>
    <w:rsid w:val="0057697E"/>
    <w:rsid w:val="00576B06"/>
    <w:rsid w:val="0058008E"/>
    <w:rsid w:val="00582793"/>
    <w:rsid w:val="00591C45"/>
    <w:rsid w:val="00595D1C"/>
    <w:rsid w:val="00596AD3"/>
    <w:rsid w:val="005A7144"/>
    <w:rsid w:val="005B0008"/>
    <w:rsid w:val="005B2A8A"/>
    <w:rsid w:val="005B306F"/>
    <w:rsid w:val="005B390F"/>
    <w:rsid w:val="005B399E"/>
    <w:rsid w:val="005B4CC8"/>
    <w:rsid w:val="005B541C"/>
    <w:rsid w:val="005B63C1"/>
    <w:rsid w:val="005B7C4F"/>
    <w:rsid w:val="005C2F7D"/>
    <w:rsid w:val="005C3A79"/>
    <w:rsid w:val="005C40B2"/>
    <w:rsid w:val="005C5846"/>
    <w:rsid w:val="005C5D4A"/>
    <w:rsid w:val="005C6392"/>
    <w:rsid w:val="005D27BF"/>
    <w:rsid w:val="005D6722"/>
    <w:rsid w:val="005E1456"/>
    <w:rsid w:val="005E145A"/>
    <w:rsid w:val="005E16DE"/>
    <w:rsid w:val="005E1705"/>
    <w:rsid w:val="005E43ED"/>
    <w:rsid w:val="005F071C"/>
    <w:rsid w:val="005F099D"/>
    <w:rsid w:val="005F1B2E"/>
    <w:rsid w:val="005F2DC6"/>
    <w:rsid w:val="005F315D"/>
    <w:rsid w:val="005F4087"/>
    <w:rsid w:val="005F41D0"/>
    <w:rsid w:val="00600386"/>
    <w:rsid w:val="0060113E"/>
    <w:rsid w:val="00605D48"/>
    <w:rsid w:val="00607DD4"/>
    <w:rsid w:val="0061463C"/>
    <w:rsid w:val="00624389"/>
    <w:rsid w:val="006260F6"/>
    <w:rsid w:val="006265C0"/>
    <w:rsid w:val="00626B9F"/>
    <w:rsid w:val="00627276"/>
    <w:rsid w:val="0063103F"/>
    <w:rsid w:val="00632104"/>
    <w:rsid w:val="00645553"/>
    <w:rsid w:val="00645E26"/>
    <w:rsid w:val="0064719F"/>
    <w:rsid w:val="00650D1E"/>
    <w:rsid w:val="00653E27"/>
    <w:rsid w:val="00654D89"/>
    <w:rsid w:val="00655BF6"/>
    <w:rsid w:val="00665E28"/>
    <w:rsid w:val="00666BBD"/>
    <w:rsid w:val="00667B27"/>
    <w:rsid w:val="00667E96"/>
    <w:rsid w:val="00670CBA"/>
    <w:rsid w:val="00670E3B"/>
    <w:rsid w:val="006713FB"/>
    <w:rsid w:val="0067398D"/>
    <w:rsid w:val="00681F52"/>
    <w:rsid w:val="006824F9"/>
    <w:rsid w:val="00682C5C"/>
    <w:rsid w:val="00685DD8"/>
    <w:rsid w:val="006861C6"/>
    <w:rsid w:val="006864F8"/>
    <w:rsid w:val="00687000"/>
    <w:rsid w:val="00697895"/>
    <w:rsid w:val="006A13EC"/>
    <w:rsid w:val="006A38CC"/>
    <w:rsid w:val="006B0C83"/>
    <w:rsid w:val="006B1A8D"/>
    <w:rsid w:val="006B3780"/>
    <w:rsid w:val="006B4316"/>
    <w:rsid w:val="006B6DF8"/>
    <w:rsid w:val="006B6EFF"/>
    <w:rsid w:val="006C07B3"/>
    <w:rsid w:val="006C07D6"/>
    <w:rsid w:val="006C3199"/>
    <w:rsid w:val="006C579E"/>
    <w:rsid w:val="006C6479"/>
    <w:rsid w:val="006D413C"/>
    <w:rsid w:val="006D4BDF"/>
    <w:rsid w:val="006D5907"/>
    <w:rsid w:val="006D6A5C"/>
    <w:rsid w:val="006D6C70"/>
    <w:rsid w:val="006E0893"/>
    <w:rsid w:val="006E0FD8"/>
    <w:rsid w:val="006E3505"/>
    <w:rsid w:val="006E3DB5"/>
    <w:rsid w:val="006E3FAD"/>
    <w:rsid w:val="006E4471"/>
    <w:rsid w:val="006E7228"/>
    <w:rsid w:val="006F0703"/>
    <w:rsid w:val="006F25B8"/>
    <w:rsid w:val="006F7882"/>
    <w:rsid w:val="00713F15"/>
    <w:rsid w:val="00716BAC"/>
    <w:rsid w:val="00716FB4"/>
    <w:rsid w:val="00717742"/>
    <w:rsid w:val="0072035E"/>
    <w:rsid w:val="007261B6"/>
    <w:rsid w:val="00726F5E"/>
    <w:rsid w:val="00727676"/>
    <w:rsid w:val="007363B9"/>
    <w:rsid w:val="0074588A"/>
    <w:rsid w:val="00747C76"/>
    <w:rsid w:val="00747EFF"/>
    <w:rsid w:val="00750DB7"/>
    <w:rsid w:val="007523DC"/>
    <w:rsid w:val="00753488"/>
    <w:rsid w:val="00753CEF"/>
    <w:rsid w:val="00755A51"/>
    <w:rsid w:val="007648E5"/>
    <w:rsid w:val="00766100"/>
    <w:rsid w:val="00770ACE"/>
    <w:rsid w:val="00775EA7"/>
    <w:rsid w:val="00780150"/>
    <w:rsid w:val="0078169F"/>
    <w:rsid w:val="00783A83"/>
    <w:rsid w:val="00783AF1"/>
    <w:rsid w:val="00787364"/>
    <w:rsid w:val="00792CA4"/>
    <w:rsid w:val="0079306A"/>
    <w:rsid w:val="00794309"/>
    <w:rsid w:val="007A37DA"/>
    <w:rsid w:val="007A4DAC"/>
    <w:rsid w:val="007A73D5"/>
    <w:rsid w:val="007A7F5F"/>
    <w:rsid w:val="007B4A72"/>
    <w:rsid w:val="007B4F3D"/>
    <w:rsid w:val="007B6A87"/>
    <w:rsid w:val="007B6C35"/>
    <w:rsid w:val="007B70BE"/>
    <w:rsid w:val="007C43E3"/>
    <w:rsid w:val="007C4F47"/>
    <w:rsid w:val="007C5F32"/>
    <w:rsid w:val="007C63C9"/>
    <w:rsid w:val="007D101D"/>
    <w:rsid w:val="007D61E4"/>
    <w:rsid w:val="007E471E"/>
    <w:rsid w:val="007E5844"/>
    <w:rsid w:val="007E6069"/>
    <w:rsid w:val="007E6AA9"/>
    <w:rsid w:val="007E7EC3"/>
    <w:rsid w:val="007F0ADA"/>
    <w:rsid w:val="007F6527"/>
    <w:rsid w:val="007F6BF4"/>
    <w:rsid w:val="00800996"/>
    <w:rsid w:val="0080237B"/>
    <w:rsid w:val="0080277C"/>
    <w:rsid w:val="00803980"/>
    <w:rsid w:val="008118D8"/>
    <w:rsid w:val="00812E0F"/>
    <w:rsid w:val="00817E11"/>
    <w:rsid w:val="00821312"/>
    <w:rsid w:val="008214EB"/>
    <w:rsid w:val="00830320"/>
    <w:rsid w:val="008308CE"/>
    <w:rsid w:val="00831CEA"/>
    <w:rsid w:val="00831D61"/>
    <w:rsid w:val="00833066"/>
    <w:rsid w:val="00834E78"/>
    <w:rsid w:val="00840213"/>
    <w:rsid w:val="0084129C"/>
    <w:rsid w:val="008413BB"/>
    <w:rsid w:val="00842F6E"/>
    <w:rsid w:val="0084646C"/>
    <w:rsid w:val="0084736F"/>
    <w:rsid w:val="008504D9"/>
    <w:rsid w:val="00856171"/>
    <w:rsid w:val="008564E4"/>
    <w:rsid w:val="00861316"/>
    <w:rsid w:val="008635A5"/>
    <w:rsid w:val="0086372A"/>
    <w:rsid w:val="00867527"/>
    <w:rsid w:val="00870083"/>
    <w:rsid w:val="00871161"/>
    <w:rsid w:val="00874123"/>
    <w:rsid w:val="00881844"/>
    <w:rsid w:val="00881FA3"/>
    <w:rsid w:val="00886398"/>
    <w:rsid w:val="008866CB"/>
    <w:rsid w:val="00887715"/>
    <w:rsid w:val="00891918"/>
    <w:rsid w:val="008927BF"/>
    <w:rsid w:val="008932FB"/>
    <w:rsid w:val="00894706"/>
    <w:rsid w:val="00897913"/>
    <w:rsid w:val="008A1642"/>
    <w:rsid w:val="008A254E"/>
    <w:rsid w:val="008A365A"/>
    <w:rsid w:val="008A57FF"/>
    <w:rsid w:val="008B187C"/>
    <w:rsid w:val="008B71FA"/>
    <w:rsid w:val="008C03B5"/>
    <w:rsid w:val="008C2F23"/>
    <w:rsid w:val="008C5DFF"/>
    <w:rsid w:val="008C7145"/>
    <w:rsid w:val="008D0AD5"/>
    <w:rsid w:val="008D25B7"/>
    <w:rsid w:val="008D6F1F"/>
    <w:rsid w:val="008D7C2C"/>
    <w:rsid w:val="008E2E94"/>
    <w:rsid w:val="008E452B"/>
    <w:rsid w:val="008E4D08"/>
    <w:rsid w:val="008E73D3"/>
    <w:rsid w:val="008F049A"/>
    <w:rsid w:val="008F479C"/>
    <w:rsid w:val="008F54FE"/>
    <w:rsid w:val="008F5775"/>
    <w:rsid w:val="009017B7"/>
    <w:rsid w:val="00906FFD"/>
    <w:rsid w:val="009079D4"/>
    <w:rsid w:val="00910EB7"/>
    <w:rsid w:val="0091277C"/>
    <w:rsid w:val="00913341"/>
    <w:rsid w:val="00913568"/>
    <w:rsid w:val="009152F8"/>
    <w:rsid w:val="009161D5"/>
    <w:rsid w:val="0092198A"/>
    <w:rsid w:val="00921F61"/>
    <w:rsid w:val="009231FD"/>
    <w:rsid w:val="00923259"/>
    <w:rsid w:val="009239BD"/>
    <w:rsid w:val="00924670"/>
    <w:rsid w:val="00927422"/>
    <w:rsid w:val="00927BF2"/>
    <w:rsid w:val="00931E3E"/>
    <w:rsid w:val="0093485D"/>
    <w:rsid w:val="00934D6C"/>
    <w:rsid w:val="0093638B"/>
    <w:rsid w:val="00940272"/>
    <w:rsid w:val="00940460"/>
    <w:rsid w:val="009407CC"/>
    <w:rsid w:val="009412FE"/>
    <w:rsid w:val="0094167A"/>
    <w:rsid w:val="0094246E"/>
    <w:rsid w:val="009434C5"/>
    <w:rsid w:val="0094409A"/>
    <w:rsid w:val="00945DCF"/>
    <w:rsid w:val="00946248"/>
    <w:rsid w:val="009472F5"/>
    <w:rsid w:val="00947C43"/>
    <w:rsid w:val="009508EB"/>
    <w:rsid w:val="009558C3"/>
    <w:rsid w:val="00964DC7"/>
    <w:rsid w:val="0097219C"/>
    <w:rsid w:val="00974707"/>
    <w:rsid w:val="0097512F"/>
    <w:rsid w:val="009804C3"/>
    <w:rsid w:val="0098369A"/>
    <w:rsid w:val="0098711C"/>
    <w:rsid w:val="00992122"/>
    <w:rsid w:val="009923D8"/>
    <w:rsid w:val="00995079"/>
    <w:rsid w:val="009960A2"/>
    <w:rsid w:val="009A0936"/>
    <w:rsid w:val="009A29B3"/>
    <w:rsid w:val="009A527E"/>
    <w:rsid w:val="009A62A5"/>
    <w:rsid w:val="009B21DA"/>
    <w:rsid w:val="009B66A6"/>
    <w:rsid w:val="009B7EE3"/>
    <w:rsid w:val="009C7041"/>
    <w:rsid w:val="009D1FC3"/>
    <w:rsid w:val="009D28AD"/>
    <w:rsid w:val="009D3570"/>
    <w:rsid w:val="009D4E97"/>
    <w:rsid w:val="009D54F8"/>
    <w:rsid w:val="009D6F07"/>
    <w:rsid w:val="009D784E"/>
    <w:rsid w:val="009E0A6C"/>
    <w:rsid w:val="009E2CF5"/>
    <w:rsid w:val="009E5F16"/>
    <w:rsid w:val="009F061D"/>
    <w:rsid w:val="009F0A8B"/>
    <w:rsid w:val="009F11A8"/>
    <w:rsid w:val="009F34FE"/>
    <w:rsid w:val="009F390A"/>
    <w:rsid w:val="00A0063A"/>
    <w:rsid w:val="00A01A59"/>
    <w:rsid w:val="00A0770D"/>
    <w:rsid w:val="00A11B1A"/>
    <w:rsid w:val="00A21189"/>
    <w:rsid w:val="00A22C0A"/>
    <w:rsid w:val="00A234C0"/>
    <w:rsid w:val="00A2604F"/>
    <w:rsid w:val="00A32263"/>
    <w:rsid w:val="00A325C7"/>
    <w:rsid w:val="00A36786"/>
    <w:rsid w:val="00A36812"/>
    <w:rsid w:val="00A40DA8"/>
    <w:rsid w:val="00A42897"/>
    <w:rsid w:val="00A47332"/>
    <w:rsid w:val="00A52222"/>
    <w:rsid w:val="00A555D5"/>
    <w:rsid w:val="00A66FE3"/>
    <w:rsid w:val="00A677D3"/>
    <w:rsid w:val="00A70B21"/>
    <w:rsid w:val="00A70C4B"/>
    <w:rsid w:val="00A7793A"/>
    <w:rsid w:val="00A80D52"/>
    <w:rsid w:val="00A81D76"/>
    <w:rsid w:val="00A822D8"/>
    <w:rsid w:val="00A85C2D"/>
    <w:rsid w:val="00A94700"/>
    <w:rsid w:val="00A94A0A"/>
    <w:rsid w:val="00A968CD"/>
    <w:rsid w:val="00A9718C"/>
    <w:rsid w:val="00A9776F"/>
    <w:rsid w:val="00A97C55"/>
    <w:rsid w:val="00AA5534"/>
    <w:rsid w:val="00AA676F"/>
    <w:rsid w:val="00AB54E9"/>
    <w:rsid w:val="00AB5F59"/>
    <w:rsid w:val="00AD1016"/>
    <w:rsid w:val="00AD2A8D"/>
    <w:rsid w:val="00AD65C6"/>
    <w:rsid w:val="00AD6E01"/>
    <w:rsid w:val="00AD7C15"/>
    <w:rsid w:val="00AE1A68"/>
    <w:rsid w:val="00AE5AC9"/>
    <w:rsid w:val="00AE6E44"/>
    <w:rsid w:val="00AF21F0"/>
    <w:rsid w:val="00AF3033"/>
    <w:rsid w:val="00AF4029"/>
    <w:rsid w:val="00AF4FC2"/>
    <w:rsid w:val="00B01407"/>
    <w:rsid w:val="00B0198B"/>
    <w:rsid w:val="00B01F5F"/>
    <w:rsid w:val="00B032AB"/>
    <w:rsid w:val="00B03DAA"/>
    <w:rsid w:val="00B04500"/>
    <w:rsid w:val="00B04C5E"/>
    <w:rsid w:val="00B111C7"/>
    <w:rsid w:val="00B12C4D"/>
    <w:rsid w:val="00B1378E"/>
    <w:rsid w:val="00B13CDE"/>
    <w:rsid w:val="00B21396"/>
    <w:rsid w:val="00B2143E"/>
    <w:rsid w:val="00B2539B"/>
    <w:rsid w:val="00B2760C"/>
    <w:rsid w:val="00B320C6"/>
    <w:rsid w:val="00B32B69"/>
    <w:rsid w:val="00B37114"/>
    <w:rsid w:val="00B3788E"/>
    <w:rsid w:val="00B440AC"/>
    <w:rsid w:val="00B454FB"/>
    <w:rsid w:val="00B4789B"/>
    <w:rsid w:val="00B5088D"/>
    <w:rsid w:val="00B53345"/>
    <w:rsid w:val="00B5454E"/>
    <w:rsid w:val="00B56E22"/>
    <w:rsid w:val="00B61096"/>
    <w:rsid w:val="00B7067F"/>
    <w:rsid w:val="00B74C94"/>
    <w:rsid w:val="00B761E3"/>
    <w:rsid w:val="00B84485"/>
    <w:rsid w:val="00B86491"/>
    <w:rsid w:val="00B8762C"/>
    <w:rsid w:val="00B90FF9"/>
    <w:rsid w:val="00B91D4A"/>
    <w:rsid w:val="00BA0550"/>
    <w:rsid w:val="00BA092F"/>
    <w:rsid w:val="00BA64D7"/>
    <w:rsid w:val="00BA76DC"/>
    <w:rsid w:val="00BB0D6A"/>
    <w:rsid w:val="00BB1091"/>
    <w:rsid w:val="00BB40F6"/>
    <w:rsid w:val="00BB6E2D"/>
    <w:rsid w:val="00BB7C9F"/>
    <w:rsid w:val="00BC492B"/>
    <w:rsid w:val="00BC521C"/>
    <w:rsid w:val="00BC6E3B"/>
    <w:rsid w:val="00BD73A8"/>
    <w:rsid w:val="00BE1C2E"/>
    <w:rsid w:val="00BE4FA4"/>
    <w:rsid w:val="00C001A9"/>
    <w:rsid w:val="00C038B0"/>
    <w:rsid w:val="00C050BA"/>
    <w:rsid w:val="00C055AF"/>
    <w:rsid w:val="00C058C4"/>
    <w:rsid w:val="00C077C3"/>
    <w:rsid w:val="00C1187B"/>
    <w:rsid w:val="00C12F41"/>
    <w:rsid w:val="00C17519"/>
    <w:rsid w:val="00C21B46"/>
    <w:rsid w:val="00C22A1D"/>
    <w:rsid w:val="00C23B13"/>
    <w:rsid w:val="00C2479F"/>
    <w:rsid w:val="00C2574B"/>
    <w:rsid w:val="00C264D9"/>
    <w:rsid w:val="00C311AF"/>
    <w:rsid w:val="00C31C08"/>
    <w:rsid w:val="00C32406"/>
    <w:rsid w:val="00C33DE7"/>
    <w:rsid w:val="00C35405"/>
    <w:rsid w:val="00C35414"/>
    <w:rsid w:val="00C35D6F"/>
    <w:rsid w:val="00C3730A"/>
    <w:rsid w:val="00C40F8D"/>
    <w:rsid w:val="00C411AF"/>
    <w:rsid w:val="00C41757"/>
    <w:rsid w:val="00C42AAA"/>
    <w:rsid w:val="00C430BF"/>
    <w:rsid w:val="00C451B8"/>
    <w:rsid w:val="00C46A53"/>
    <w:rsid w:val="00C5092B"/>
    <w:rsid w:val="00C5506E"/>
    <w:rsid w:val="00C61B2D"/>
    <w:rsid w:val="00C65539"/>
    <w:rsid w:val="00C6769A"/>
    <w:rsid w:val="00C71432"/>
    <w:rsid w:val="00C717E5"/>
    <w:rsid w:val="00C71DB0"/>
    <w:rsid w:val="00C729DD"/>
    <w:rsid w:val="00C72B65"/>
    <w:rsid w:val="00C77BB0"/>
    <w:rsid w:val="00C820D7"/>
    <w:rsid w:val="00C83402"/>
    <w:rsid w:val="00C838D2"/>
    <w:rsid w:val="00C85A6C"/>
    <w:rsid w:val="00C85BFF"/>
    <w:rsid w:val="00C86126"/>
    <w:rsid w:val="00C87535"/>
    <w:rsid w:val="00C900FA"/>
    <w:rsid w:val="00C945C2"/>
    <w:rsid w:val="00C95506"/>
    <w:rsid w:val="00C968D9"/>
    <w:rsid w:val="00CA241A"/>
    <w:rsid w:val="00CA7132"/>
    <w:rsid w:val="00CB0CA1"/>
    <w:rsid w:val="00CB42B8"/>
    <w:rsid w:val="00CB59A8"/>
    <w:rsid w:val="00CB5A2D"/>
    <w:rsid w:val="00CB76C8"/>
    <w:rsid w:val="00CC6E0B"/>
    <w:rsid w:val="00CC74B0"/>
    <w:rsid w:val="00CD2A6E"/>
    <w:rsid w:val="00CD4442"/>
    <w:rsid w:val="00CD4501"/>
    <w:rsid w:val="00CD5D74"/>
    <w:rsid w:val="00CE030D"/>
    <w:rsid w:val="00CE2132"/>
    <w:rsid w:val="00CE3AB0"/>
    <w:rsid w:val="00CF0956"/>
    <w:rsid w:val="00CF3FD4"/>
    <w:rsid w:val="00CF7282"/>
    <w:rsid w:val="00D00AD9"/>
    <w:rsid w:val="00D0219B"/>
    <w:rsid w:val="00D05D93"/>
    <w:rsid w:val="00D05DEE"/>
    <w:rsid w:val="00D06EF5"/>
    <w:rsid w:val="00D10EC3"/>
    <w:rsid w:val="00D13A0E"/>
    <w:rsid w:val="00D15AED"/>
    <w:rsid w:val="00D1604D"/>
    <w:rsid w:val="00D21C8C"/>
    <w:rsid w:val="00D2337B"/>
    <w:rsid w:val="00D23A86"/>
    <w:rsid w:val="00D30A9D"/>
    <w:rsid w:val="00D314F8"/>
    <w:rsid w:val="00D323F6"/>
    <w:rsid w:val="00D32DA5"/>
    <w:rsid w:val="00D3364F"/>
    <w:rsid w:val="00D3492C"/>
    <w:rsid w:val="00D37130"/>
    <w:rsid w:val="00D412BC"/>
    <w:rsid w:val="00D4137E"/>
    <w:rsid w:val="00D53AEA"/>
    <w:rsid w:val="00D53BCF"/>
    <w:rsid w:val="00D55DC4"/>
    <w:rsid w:val="00D62340"/>
    <w:rsid w:val="00D6269B"/>
    <w:rsid w:val="00D62B13"/>
    <w:rsid w:val="00D62F0D"/>
    <w:rsid w:val="00D638A5"/>
    <w:rsid w:val="00D63A3F"/>
    <w:rsid w:val="00D63B07"/>
    <w:rsid w:val="00D6410D"/>
    <w:rsid w:val="00D64A68"/>
    <w:rsid w:val="00D66ACD"/>
    <w:rsid w:val="00D83089"/>
    <w:rsid w:val="00D849B2"/>
    <w:rsid w:val="00D85372"/>
    <w:rsid w:val="00D85458"/>
    <w:rsid w:val="00D8666B"/>
    <w:rsid w:val="00D90312"/>
    <w:rsid w:val="00D9528B"/>
    <w:rsid w:val="00DA0496"/>
    <w:rsid w:val="00DA0DA9"/>
    <w:rsid w:val="00DA17E4"/>
    <w:rsid w:val="00DA7968"/>
    <w:rsid w:val="00DB0CBB"/>
    <w:rsid w:val="00DB2957"/>
    <w:rsid w:val="00DB6128"/>
    <w:rsid w:val="00DB7354"/>
    <w:rsid w:val="00DC17D9"/>
    <w:rsid w:val="00DC27E1"/>
    <w:rsid w:val="00DD29A1"/>
    <w:rsid w:val="00DE1164"/>
    <w:rsid w:val="00DE446E"/>
    <w:rsid w:val="00DE5768"/>
    <w:rsid w:val="00DE63C8"/>
    <w:rsid w:val="00DE69DE"/>
    <w:rsid w:val="00DF00FB"/>
    <w:rsid w:val="00DF0B2C"/>
    <w:rsid w:val="00DF2BF1"/>
    <w:rsid w:val="00DF3190"/>
    <w:rsid w:val="00DF39F5"/>
    <w:rsid w:val="00DF7203"/>
    <w:rsid w:val="00E045C4"/>
    <w:rsid w:val="00E130AE"/>
    <w:rsid w:val="00E135BB"/>
    <w:rsid w:val="00E145BF"/>
    <w:rsid w:val="00E15983"/>
    <w:rsid w:val="00E20BDF"/>
    <w:rsid w:val="00E22E9F"/>
    <w:rsid w:val="00E268E5"/>
    <w:rsid w:val="00E268F8"/>
    <w:rsid w:val="00E33C65"/>
    <w:rsid w:val="00E352E6"/>
    <w:rsid w:val="00E40899"/>
    <w:rsid w:val="00E40984"/>
    <w:rsid w:val="00E42BE9"/>
    <w:rsid w:val="00E4364D"/>
    <w:rsid w:val="00E43CA1"/>
    <w:rsid w:val="00E43DBE"/>
    <w:rsid w:val="00E44C40"/>
    <w:rsid w:val="00E514AF"/>
    <w:rsid w:val="00E555B7"/>
    <w:rsid w:val="00E55C95"/>
    <w:rsid w:val="00E56BE4"/>
    <w:rsid w:val="00E705F3"/>
    <w:rsid w:val="00E73D94"/>
    <w:rsid w:val="00E7438A"/>
    <w:rsid w:val="00E8261C"/>
    <w:rsid w:val="00E82FB8"/>
    <w:rsid w:val="00E84D2F"/>
    <w:rsid w:val="00E856AB"/>
    <w:rsid w:val="00E85CEC"/>
    <w:rsid w:val="00E91782"/>
    <w:rsid w:val="00E91BBC"/>
    <w:rsid w:val="00E9294A"/>
    <w:rsid w:val="00E971B9"/>
    <w:rsid w:val="00EA17AA"/>
    <w:rsid w:val="00EA1B74"/>
    <w:rsid w:val="00EA4B9E"/>
    <w:rsid w:val="00EA67A9"/>
    <w:rsid w:val="00EA6B39"/>
    <w:rsid w:val="00EA7B72"/>
    <w:rsid w:val="00EA7C27"/>
    <w:rsid w:val="00EB3EB7"/>
    <w:rsid w:val="00EB73E5"/>
    <w:rsid w:val="00EB776F"/>
    <w:rsid w:val="00EC0843"/>
    <w:rsid w:val="00EC0B42"/>
    <w:rsid w:val="00EC1CC9"/>
    <w:rsid w:val="00EC1FCF"/>
    <w:rsid w:val="00ED029A"/>
    <w:rsid w:val="00ED0E74"/>
    <w:rsid w:val="00ED221F"/>
    <w:rsid w:val="00ED7386"/>
    <w:rsid w:val="00EE093D"/>
    <w:rsid w:val="00EE12AA"/>
    <w:rsid w:val="00EE5533"/>
    <w:rsid w:val="00EF382E"/>
    <w:rsid w:val="00EF4EA8"/>
    <w:rsid w:val="00EF534E"/>
    <w:rsid w:val="00EF7134"/>
    <w:rsid w:val="00F04AD2"/>
    <w:rsid w:val="00F055B0"/>
    <w:rsid w:val="00F11733"/>
    <w:rsid w:val="00F117C1"/>
    <w:rsid w:val="00F12652"/>
    <w:rsid w:val="00F1390F"/>
    <w:rsid w:val="00F25303"/>
    <w:rsid w:val="00F25647"/>
    <w:rsid w:val="00F26058"/>
    <w:rsid w:val="00F26600"/>
    <w:rsid w:val="00F30534"/>
    <w:rsid w:val="00F34AF1"/>
    <w:rsid w:val="00F44EAB"/>
    <w:rsid w:val="00F465C6"/>
    <w:rsid w:val="00F46B81"/>
    <w:rsid w:val="00F503C5"/>
    <w:rsid w:val="00F51FF9"/>
    <w:rsid w:val="00F6276C"/>
    <w:rsid w:val="00F62FD6"/>
    <w:rsid w:val="00F661E8"/>
    <w:rsid w:val="00F67247"/>
    <w:rsid w:val="00F70DD9"/>
    <w:rsid w:val="00F82050"/>
    <w:rsid w:val="00F82443"/>
    <w:rsid w:val="00F8629C"/>
    <w:rsid w:val="00F901BD"/>
    <w:rsid w:val="00F93252"/>
    <w:rsid w:val="00F9443B"/>
    <w:rsid w:val="00FB0E44"/>
    <w:rsid w:val="00FB175D"/>
    <w:rsid w:val="00FB2C0F"/>
    <w:rsid w:val="00FB2DEE"/>
    <w:rsid w:val="00FB4961"/>
    <w:rsid w:val="00FB7738"/>
    <w:rsid w:val="00FC0C31"/>
    <w:rsid w:val="00FC36BB"/>
    <w:rsid w:val="00FC57A7"/>
    <w:rsid w:val="00FC6CEB"/>
    <w:rsid w:val="00FC74EA"/>
    <w:rsid w:val="00FD134E"/>
    <w:rsid w:val="00FD36B1"/>
    <w:rsid w:val="00FD49CC"/>
    <w:rsid w:val="00FD5226"/>
    <w:rsid w:val="00FE132E"/>
    <w:rsid w:val="00FE5756"/>
    <w:rsid w:val="00FF08AD"/>
    <w:rsid w:val="00FF3263"/>
    <w:rsid w:val="00FF431B"/>
    <w:rsid w:val="00FF47CD"/>
    <w:rsid w:val="00FF4E5C"/>
    <w:rsid w:val="00FF73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E0B19F5"/>
  <w15:chartTrackingRefBased/>
  <w15:docId w15:val="{3D31C878-FC27-4954-8368-BD9EC70D2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0272"/>
    <w:pPr>
      <w:jc w:val="both"/>
    </w:pPr>
    <w:rPr>
      <w:noProof/>
      <w:sz w:val="24"/>
    </w:rPr>
  </w:style>
  <w:style w:type="paragraph" w:styleId="Ttulo1">
    <w:name w:val="heading 1"/>
    <w:basedOn w:val="Normal"/>
    <w:next w:val="Normal"/>
    <w:qFormat/>
    <w:rsid w:val="008D0AD5"/>
    <w:pPr>
      <w:keepNext/>
      <w:spacing w:before="240" w:after="240"/>
      <w:jc w:val="center"/>
      <w:outlineLvl w:val="0"/>
    </w:pPr>
    <w:rPr>
      <w:b/>
      <w:smallCaps/>
      <w:kern w:val="28"/>
      <w:sz w:val="56"/>
    </w:rPr>
  </w:style>
  <w:style w:type="paragraph" w:styleId="Ttulo2">
    <w:name w:val="heading 2"/>
    <w:basedOn w:val="Normal"/>
    <w:next w:val="Normal"/>
    <w:qFormat/>
    <w:rsid w:val="008D0AD5"/>
    <w:pPr>
      <w:keepNext/>
      <w:spacing w:before="240" w:after="60"/>
      <w:outlineLvl w:val="1"/>
    </w:pPr>
    <w:rPr>
      <w:b/>
      <w:i/>
      <w:sz w:val="40"/>
    </w:rPr>
  </w:style>
  <w:style w:type="paragraph" w:styleId="Ttulo3">
    <w:name w:val="heading 3"/>
    <w:basedOn w:val="Normal"/>
    <w:next w:val="Normal"/>
    <w:qFormat/>
    <w:rsid w:val="008D0AD5"/>
    <w:pPr>
      <w:keepNext/>
      <w:spacing w:before="240" w:after="60"/>
      <w:outlineLvl w:val="2"/>
    </w:pPr>
    <w:rPr>
      <w:sz w:val="32"/>
    </w:rPr>
  </w:style>
  <w:style w:type="paragraph" w:styleId="Ttulo4">
    <w:name w:val="heading 4"/>
    <w:basedOn w:val="Normal"/>
    <w:next w:val="Normal"/>
    <w:qFormat/>
    <w:rsid w:val="008D0AD5"/>
    <w:pPr>
      <w:keepNext/>
      <w:outlineLvl w:val="3"/>
    </w:pPr>
    <w:rPr>
      <w:smallCaps/>
      <w:sz w:val="28"/>
    </w:rPr>
  </w:style>
  <w:style w:type="paragraph" w:styleId="Ttulo5">
    <w:name w:val="heading 5"/>
    <w:basedOn w:val="Normal"/>
    <w:next w:val="Normal"/>
    <w:qFormat/>
    <w:rsid w:val="008D0AD5"/>
    <w:pPr>
      <w:keepNext/>
      <w:outlineLvl w:val="4"/>
    </w:pPr>
    <w:rPr>
      <w:sz w:val="40"/>
    </w:rPr>
  </w:style>
  <w:style w:type="paragraph" w:styleId="Ttulo6">
    <w:name w:val="heading 6"/>
    <w:basedOn w:val="Normal"/>
    <w:next w:val="Normal"/>
    <w:qFormat/>
    <w:rsid w:val="008D0AD5"/>
    <w:pPr>
      <w:keepNext/>
      <w:jc w:val="right"/>
      <w:outlineLvl w:val="5"/>
    </w:pPr>
    <w:rPr>
      <w:i/>
      <w:iCs/>
      <w:smallCaps/>
      <w:spacing w:val="-2"/>
    </w:rPr>
  </w:style>
  <w:style w:type="paragraph" w:styleId="Ttulo7">
    <w:name w:val="heading 7"/>
    <w:basedOn w:val="Normal"/>
    <w:next w:val="Normal"/>
    <w:qFormat/>
    <w:rsid w:val="008D0AD5"/>
    <w:pPr>
      <w:keepNext/>
      <w:jc w:val="center"/>
      <w:outlineLvl w:val="6"/>
    </w:pPr>
    <w:rPr>
      <w:i/>
      <w:iCs/>
      <w:spacing w:val="-2"/>
      <w:lang w:val="en-US"/>
    </w:rPr>
  </w:style>
  <w:style w:type="paragraph" w:styleId="Ttulo8">
    <w:name w:val="heading 8"/>
    <w:basedOn w:val="Normal"/>
    <w:next w:val="Normal"/>
    <w:qFormat/>
    <w:rsid w:val="008D0AD5"/>
    <w:pPr>
      <w:keepNext/>
      <w:jc w:val="center"/>
      <w:outlineLvl w:val="7"/>
    </w:pPr>
    <w:rPr>
      <w:i/>
      <w:iCs/>
      <w:spacing w:val="-2"/>
      <w:sz w:val="28"/>
    </w:rPr>
  </w:style>
  <w:style w:type="paragraph" w:styleId="Ttulo9">
    <w:name w:val="heading 9"/>
    <w:basedOn w:val="Normal"/>
    <w:next w:val="Normal"/>
    <w:qFormat/>
    <w:rsid w:val="008D0AD5"/>
    <w:pPr>
      <w:keepNext/>
      <w:tabs>
        <w:tab w:val="left" w:pos="1418"/>
      </w:tabs>
      <w:outlineLvl w:val="8"/>
    </w:pPr>
    <w:rPr>
      <w:i/>
      <w:iCs/>
      <w:spacing w:val="-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8D0AD5"/>
    <w:pPr>
      <w:tabs>
        <w:tab w:val="center" w:pos="4419"/>
        <w:tab w:val="right" w:pos="8838"/>
      </w:tabs>
    </w:pPr>
  </w:style>
  <w:style w:type="paragraph" w:customStyle="1" w:styleId="Captulo">
    <w:name w:val="Capítulo"/>
    <w:basedOn w:val="Normal"/>
    <w:autoRedefine/>
    <w:rsid w:val="00BC6E3B"/>
    <w:pPr>
      <w:pageBreakBefore/>
      <w:spacing w:before="1080" w:after="240"/>
      <w:jc w:val="left"/>
    </w:pPr>
    <w:rPr>
      <w:rFonts w:ascii="Verdana" w:hAnsi="Verdana"/>
      <w:b/>
      <w:sz w:val="36"/>
      <w:szCs w:val="36"/>
      <w:lang w:val="pt-PT"/>
    </w:rPr>
  </w:style>
  <w:style w:type="paragraph" w:customStyle="1" w:styleId="Seo">
    <w:name w:val="Seção"/>
    <w:basedOn w:val="Normal"/>
    <w:link w:val="SeoChar"/>
    <w:autoRedefine/>
    <w:rsid w:val="008927BF"/>
    <w:pPr>
      <w:spacing w:before="120" w:after="120"/>
    </w:pPr>
    <w:rPr>
      <w:rFonts w:ascii="Verdana" w:hAnsi="Verdana" w:cs="HelveticaNeue-BoldCond"/>
      <w:b/>
      <w:bCs/>
      <w:sz w:val="28"/>
      <w:szCs w:val="24"/>
      <w:lang w:val="pt-PT"/>
    </w:rPr>
  </w:style>
  <w:style w:type="paragraph" w:customStyle="1" w:styleId="Subseo">
    <w:name w:val="Subseção"/>
    <w:basedOn w:val="Normal"/>
    <w:rsid w:val="008D0AD5"/>
    <w:pPr>
      <w:spacing w:before="280" w:after="280"/>
    </w:pPr>
    <w:rPr>
      <w:b/>
      <w:sz w:val="28"/>
    </w:rPr>
  </w:style>
  <w:style w:type="paragraph" w:customStyle="1" w:styleId="Subsubseo">
    <w:name w:val="Subsubseção"/>
    <w:basedOn w:val="Normal"/>
    <w:rsid w:val="008D0AD5"/>
    <w:pPr>
      <w:spacing w:before="240" w:after="240"/>
    </w:pPr>
    <w:rPr>
      <w:b/>
    </w:rPr>
  </w:style>
  <w:style w:type="character" w:styleId="Nmerodepgina">
    <w:name w:val="page number"/>
    <w:basedOn w:val="Fontepargpadro"/>
    <w:rsid w:val="008D0AD5"/>
  </w:style>
  <w:style w:type="paragraph" w:styleId="Cabealho">
    <w:name w:val="header"/>
    <w:basedOn w:val="Normal"/>
    <w:link w:val="CabealhoChar"/>
    <w:uiPriority w:val="99"/>
    <w:rsid w:val="008D0AD5"/>
    <w:pPr>
      <w:tabs>
        <w:tab w:val="center" w:pos="4419"/>
        <w:tab w:val="right" w:pos="8838"/>
      </w:tabs>
    </w:pPr>
  </w:style>
  <w:style w:type="paragraph" w:styleId="Recuodecorpodetexto">
    <w:name w:val="Body Text Indent"/>
    <w:basedOn w:val="Normal"/>
    <w:rsid w:val="008D0AD5"/>
    <w:pPr>
      <w:ind w:left="2552" w:hanging="2552"/>
    </w:pPr>
  </w:style>
  <w:style w:type="paragraph" w:styleId="Sumrio1">
    <w:name w:val="toc 1"/>
    <w:basedOn w:val="Normal"/>
    <w:next w:val="Normal"/>
    <w:autoRedefine/>
    <w:uiPriority w:val="39"/>
    <w:rsid w:val="008D0AD5"/>
    <w:pPr>
      <w:tabs>
        <w:tab w:val="left" w:pos="142"/>
        <w:tab w:val="right" w:pos="8494"/>
      </w:tabs>
      <w:spacing w:before="360" w:after="360" w:line="264" w:lineRule="auto"/>
      <w:jc w:val="left"/>
    </w:pPr>
    <w:rPr>
      <w:b/>
      <w:bCs/>
      <w:caps/>
      <w:spacing w:val="-6"/>
      <w:sz w:val="21"/>
      <w:szCs w:val="52"/>
      <w:u w:val="single"/>
    </w:rPr>
  </w:style>
  <w:style w:type="paragraph" w:customStyle="1" w:styleId="Sumrio">
    <w:name w:val="Sumário"/>
    <w:basedOn w:val="Captulo"/>
    <w:rsid w:val="008D0AD5"/>
  </w:style>
  <w:style w:type="paragraph" w:styleId="Sumrio2">
    <w:name w:val="toc 2"/>
    <w:basedOn w:val="Normal"/>
    <w:next w:val="Normal"/>
    <w:autoRedefine/>
    <w:uiPriority w:val="39"/>
    <w:rsid w:val="001F750A"/>
    <w:pPr>
      <w:tabs>
        <w:tab w:val="left" w:pos="515"/>
        <w:tab w:val="right" w:pos="8494"/>
      </w:tabs>
      <w:jc w:val="left"/>
    </w:pPr>
    <w:rPr>
      <w:rFonts w:eastAsia="Arial Unicode MS"/>
      <w:sz w:val="22"/>
      <w:szCs w:val="22"/>
    </w:rPr>
  </w:style>
  <w:style w:type="paragraph" w:styleId="Sumrio3">
    <w:name w:val="toc 3"/>
    <w:basedOn w:val="Normal"/>
    <w:next w:val="Normal"/>
    <w:autoRedefine/>
    <w:semiHidden/>
    <w:rsid w:val="008D0AD5"/>
    <w:pPr>
      <w:jc w:val="left"/>
    </w:pPr>
    <w:rPr>
      <w:smallCaps/>
      <w:szCs w:val="26"/>
    </w:rPr>
  </w:style>
  <w:style w:type="paragraph" w:styleId="Sumrio4">
    <w:name w:val="toc 4"/>
    <w:basedOn w:val="Normal"/>
    <w:next w:val="Normal"/>
    <w:autoRedefine/>
    <w:semiHidden/>
    <w:rsid w:val="008D0AD5"/>
    <w:pPr>
      <w:jc w:val="left"/>
    </w:pPr>
    <w:rPr>
      <w:szCs w:val="26"/>
    </w:rPr>
  </w:style>
  <w:style w:type="paragraph" w:styleId="Sumrio5">
    <w:name w:val="toc 5"/>
    <w:basedOn w:val="Normal"/>
    <w:next w:val="Normal"/>
    <w:autoRedefine/>
    <w:semiHidden/>
    <w:rsid w:val="008D0AD5"/>
    <w:pPr>
      <w:jc w:val="left"/>
    </w:pPr>
    <w:rPr>
      <w:szCs w:val="26"/>
    </w:rPr>
  </w:style>
  <w:style w:type="paragraph" w:styleId="Sumrio6">
    <w:name w:val="toc 6"/>
    <w:basedOn w:val="Normal"/>
    <w:next w:val="Normal"/>
    <w:autoRedefine/>
    <w:semiHidden/>
    <w:rsid w:val="008D0AD5"/>
    <w:pPr>
      <w:jc w:val="left"/>
    </w:pPr>
    <w:rPr>
      <w:szCs w:val="26"/>
    </w:rPr>
  </w:style>
  <w:style w:type="paragraph" w:styleId="Sumrio7">
    <w:name w:val="toc 7"/>
    <w:basedOn w:val="Normal"/>
    <w:next w:val="Normal"/>
    <w:autoRedefine/>
    <w:semiHidden/>
    <w:rsid w:val="008D0AD5"/>
    <w:pPr>
      <w:jc w:val="left"/>
    </w:pPr>
    <w:rPr>
      <w:szCs w:val="26"/>
    </w:rPr>
  </w:style>
  <w:style w:type="paragraph" w:styleId="Sumrio8">
    <w:name w:val="toc 8"/>
    <w:basedOn w:val="Normal"/>
    <w:next w:val="Normal"/>
    <w:autoRedefine/>
    <w:semiHidden/>
    <w:rsid w:val="008D0AD5"/>
    <w:pPr>
      <w:jc w:val="left"/>
    </w:pPr>
    <w:rPr>
      <w:szCs w:val="26"/>
    </w:rPr>
  </w:style>
  <w:style w:type="paragraph" w:styleId="Sumrio9">
    <w:name w:val="toc 9"/>
    <w:basedOn w:val="Normal"/>
    <w:next w:val="Normal"/>
    <w:autoRedefine/>
    <w:semiHidden/>
    <w:rsid w:val="008D0AD5"/>
    <w:pPr>
      <w:jc w:val="left"/>
    </w:pPr>
    <w:rPr>
      <w:szCs w:val="26"/>
    </w:rPr>
  </w:style>
  <w:style w:type="paragraph" w:styleId="Corpodetexto">
    <w:name w:val="Body Text"/>
    <w:basedOn w:val="Normal"/>
    <w:rsid w:val="008D0AD5"/>
    <w:pPr>
      <w:spacing w:line="360" w:lineRule="auto"/>
    </w:pPr>
  </w:style>
  <w:style w:type="paragraph" w:styleId="Recuodecorpodetexto2">
    <w:name w:val="Body Text Indent 2"/>
    <w:basedOn w:val="Normal"/>
    <w:rsid w:val="008D0AD5"/>
    <w:pPr>
      <w:ind w:firstLine="708"/>
    </w:pPr>
    <w:rPr>
      <w:spacing w:val="-2"/>
    </w:rPr>
  </w:style>
  <w:style w:type="paragraph" w:customStyle="1" w:styleId="Alan">
    <w:name w:val="Alan"/>
    <w:rsid w:val="008D0AD5"/>
    <w:pPr>
      <w:widowControl w:val="0"/>
      <w:jc w:val="both"/>
    </w:pPr>
    <w:rPr>
      <w:sz w:val="24"/>
    </w:rPr>
  </w:style>
  <w:style w:type="paragraph" w:customStyle="1" w:styleId="ACentury001">
    <w:name w:val="ACentury001"/>
    <w:basedOn w:val="Ttulo1"/>
    <w:autoRedefine/>
    <w:rsid w:val="008D0AD5"/>
    <w:pPr>
      <w:spacing w:before="0" w:after="0" w:line="324" w:lineRule="auto"/>
      <w:jc w:val="left"/>
    </w:pPr>
    <w:rPr>
      <w:rFonts w:ascii="Century Gothic" w:hAnsi="Century Gothic" w:cs="Arial"/>
      <w:i/>
      <w:iCs/>
      <w:caps/>
      <w:smallCaps w:val="0"/>
      <w:snapToGrid w:val="0"/>
      <w:kern w:val="0"/>
      <w:sz w:val="22"/>
    </w:rPr>
  </w:style>
  <w:style w:type="paragraph" w:styleId="Corpodetexto2">
    <w:name w:val="Body Text 2"/>
    <w:basedOn w:val="Normal"/>
    <w:rsid w:val="008D0AD5"/>
    <w:pPr>
      <w:jc w:val="center"/>
    </w:pPr>
  </w:style>
  <w:style w:type="paragraph" w:customStyle="1" w:styleId="a">
    <w:name w:val="a"/>
    <w:basedOn w:val="Recuodecorpodetexto"/>
    <w:rsid w:val="008D0AD5"/>
    <w:pPr>
      <w:tabs>
        <w:tab w:val="num" w:pos="1069"/>
      </w:tabs>
      <w:spacing w:line="324" w:lineRule="auto"/>
      <w:ind w:left="0" w:firstLine="0"/>
    </w:pPr>
    <w:rPr>
      <w:rFonts w:ascii="Century Gothic" w:hAnsi="Century Gothic"/>
      <w:sz w:val="21"/>
    </w:rPr>
  </w:style>
  <w:style w:type="paragraph" w:styleId="Recuodecorpodetexto3">
    <w:name w:val="Body Text Indent 3"/>
    <w:basedOn w:val="Normal"/>
    <w:rsid w:val="008D0AD5"/>
    <w:pPr>
      <w:ind w:firstLine="709"/>
    </w:pPr>
  </w:style>
  <w:style w:type="character" w:styleId="Hyperlink">
    <w:name w:val="Hyperlink"/>
    <w:uiPriority w:val="99"/>
    <w:rsid w:val="008D0AD5"/>
    <w:rPr>
      <w:color w:val="0000FF"/>
      <w:u w:val="single"/>
    </w:rPr>
  </w:style>
  <w:style w:type="character" w:styleId="Refdenotaderodap">
    <w:name w:val="footnote reference"/>
    <w:basedOn w:val="Fontepargpadro"/>
    <w:semiHidden/>
    <w:rsid w:val="008D0AD5"/>
  </w:style>
  <w:style w:type="paragraph" w:customStyle="1" w:styleId="a0">
    <w:name w:val="_"/>
    <w:basedOn w:val="Normal"/>
    <w:rsid w:val="008D0AD5"/>
    <w:pPr>
      <w:widowControl w:val="0"/>
      <w:ind w:left="1530" w:hanging="720"/>
      <w:jc w:val="left"/>
    </w:pPr>
    <w:rPr>
      <w:rFonts w:ascii="Avalon" w:hAnsi="Avalon"/>
      <w:snapToGrid w:val="0"/>
      <w:lang w:val="en-US"/>
    </w:rPr>
  </w:style>
  <w:style w:type="paragraph" w:styleId="Textoembloco">
    <w:name w:val="Block Text"/>
    <w:basedOn w:val="Normal"/>
    <w:rsid w:val="008D0AD5"/>
    <w:pPr>
      <w:tabs>
        <w:tab w:val="left" w:pos="-1171"/>
        <w:tab w:val="left" w:pos="-720"/>
        <w:tab w:val="left" w:pos="0"/>
        <w:tab w:val="left" w:pos="720"/>
        <w:tab w:val="left" w:pos="1440"/>
        <w:tab w:val="left" w:pos="1960"/>
        <w:tab w:val="left" w:pos="2880"/>
      </w:tabs>
      <w:ind w:left="1440" w:right="720"/>
    </w:pPr>
  </w:style>
  <w:style w:type="paragraph" w:styleId="Legenda">
    <w:name w:val="caption"/>
    <w:basedOn w:val="Normal"/>
    <w:next w:val="Normal"/>
    <w:qFormat/>
    <w:rsid w:val="008D0AD5"/>
    <w:pPr>
      <w:tabs>
        <w:tab w:val="left" w:pos="-720"/>
        <w:tab w:val="left" w:pos="0"/>
        <w:tab w:val="left" w:pos="1440"/>
      </w:tabs>
      <w:suppressAutoHyphens/>
      <w:ind w:left="709"/>
    </w:pPr>
    <w:rPr>
      <w:b/>
      <w:spacing w:val="-3"/>
      <w:sz w:val="22"/>
    </w:rPr>
  </w:style>
  <w:style w:type="paragraph" w:styleId="Textodenotaderodap">
    <w:name w:val="footnote text"/>
    <w:basedOn w:val="Normal"/>
    <w:semiHidden/>
    <w:rsid w:val="008D0AD5"/>
    <w:pPr>
      <w:jc w:val="left"/>
    </w:pPr>
    <w:rPr>
      <w:sz w:val="20"/>
    </w:rPr>
  </w:style>
  <w:style w:type="paragraph" w:styleId="Corpodetexto3">
    <w:name w:val="Body Text 3"/>
    <w:basedOn w:val="Normal"/>
    <w:rsid w:val="008D0AD5"/>
    <w:rPr>
      <w:szCs w:val="24"/>
    </w:rPr>
  </w:style>
  <w:style w:type="paragraph" w:customStyle="1" w:styleId="CorpodeTextoBook">
    <w:name w:val="Corpo de Texto Book"/>
    <w:basedOn w:val="Cabealho"/>
    <w:rsid w:val="008D0AD5"/>
    <w:pPr>
      <w:widowControl w:val="0"/>
      <w:tabs>
        <w:tab w:val="clear" w:pos="4419"/>
        <w:tab w:val="clear" w:pos="8838"/>
      </w:tabs>
      <w:spacing w:line="360" w:lineRule="auto"/>
    </w:pPr>
    <w:rPr>
      <w:rFonts w:ascii="Book Antiqua" w:hAnsi="Book Antiqua"/>
      <w:snapToGrid w:val="0"/>
      <w:sz w:val="22"/>
    </w:rPr>
  </w:style>
  <w:style w:type="character" w:styleId="HiperlinkVisitado">
    <w:name w:val="FollowedHyperlink"/>
    <w:rsid w:val="008D0AD5"/>
    <w:rPr>
      <w:color w:val="800080"/>
      <w:u w:val="single"/>
    </w:rPr>
  </w:style>
  <w:style w:type="paragraph" w:customStyle="1" w:styleId="xl24">
    <w:name w:val="xl24"/>
    <w:basedOn w:val="Normal"/>
    <w:rsid w:val="008D0AD5"/>
    <w:pPr>
      <w:spacing w:before="100" w:beforeAutospacing="1" w:after="100" w:afterAutospacing="1"/>
      <w:jc w:val="left"/>
    </w:pPr>
    <w:rPr>
      <w:rFonts w:ascii="Arial" w:eastAsia="Arial Unicode MS" w:hAnsi="Arial" w:cs="Arial"/>
      <w:szCs w:val="24"/>
    </w:rPr>
  </w:style>
  <w:style w:type="paragraph" w:customStyle="1" w:styleId="xl25">
    <w:name w:val="xl25"/>
    <w:basedOn w:val="Normal"/>
    <w:rsid w:val="008D0AD5"/>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Cs w:val="24"/>
    </w:rPr>
  </w:style>
  <w:style w:type="paragraph" w:customStyle="1" w:styleId="xl26">
    <w:name w:val="xl26"/>
    <w:basedOn w:val="Normal"/>
    <w:rsid w:val="008D0AD5"/>
    <w:pPr>
      <w:pBdr>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27">
    <w:name w:val="xl27"/>
    <w:basedOn w:val="Normal"/>
    <w:rsid w:val="008D0AD5"/>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28">
    <w:name w:val="xl28"/>
    <w:basedOn w:val="Normal"/>
    <w:rsid w:val="008D0AD5"/>
    <w:pPr>
      <w:pBdr>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29">
    <w:name w:val="xl29"/>
    <w:basedOn w:val="Normal"/>
    <w:rsid w:val="008D0AD5"/>
    <w:pPr>
      <w:pBdr>
        <w:top w:val="single" w:sz="8" w:space="0" w:color="auto"/>
        <w:left w:val="single" w:sz="8"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30">
    <w:name w:val="xl30"/>
    <w:basedOn w:val="Normal"/>
    <w:rsid w:val="008D0AD5"/>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31">
    <w:name w:val="xl31"/>
    <w:basedOn w:val="Normal"/>
    <w:rsid w:val="008D0AD5"/>
    <w:pPr>
      <w:pBdr>
        <w:top w:val="single" w:sz="8" w:space="0" w:color="auto"/>
        <w:left w:val="single" w:sz="4"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32">
    <w:name w:val="xl32"/>
    <w:basedOn w:val="Normal"/>
    <w:rsid w:val="008D0AD5"/>
    <w:pPr>
      <w:pBdr>
        <w:top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33">
    <w:name w:val="xl33"/>
    <w:basedOn w:val="Normal"/>
    <w:rsid w:val="008D0AD5"/>
    <w:pPr>
      <w:spacing w:before="100" w:beforeAutospacing="1" w:after="100" w:afterAutospacing="1"/>
      <w:jc w:val="center"/>
    </w:pPr>
    <w:rPr>
      <w:rFonts w:ascii="Arial" w:eastAsia="Arial Unicode MS" w:hAnsi="Arial" w:cs="Arial"/>
      <w:szCs w:val="24"/>
    </w:rPr>
  </w:style>
  <w:style w:type="paragraph" w:customStyle="1" w:styleId="xl34">
    <w:name w:val="xl34"/>
    <w:basedOn w:val="Normal"/>
    <w:rsid w:val="008D0AD5"/>
    <w:pPr>
      <w:pBdr>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35">
    <w:name w:val="xl35"/>
    <w:basedOn w:val="Normal"/>
    <w:rsid w:val="008D0AD5"/>
    <w:pPr>
      <w:pBdr>
        <w:left w:val="single" w:sz="4" w:space="0" w:color="auto"/>
        <w:bottom w:val="single" w:sz="4" w:space="0" w:color="auto"/>
      </w:pBdr>
      <w:spacing w:before="100" w:beforeAutospacing="1" w:after="100" w:afterAutospacing="1"/>
      <w:jc w:val="left"/>
    </w:pPr>
    <w:rPr>
      <w:rFonts w:ascii="Arial" w:eastAsia="Arial Unicode MS" w:hAnsi="Arial" w:cs="Arial"/>
      <w:szCs w:val="24"/>
    </w:rPr>
  </w:style>
  <w:style w:type="paragraph" w:customStyle="1" w:styleId="xl36">
    <w:name w:val="xl36"/>
    <w:basedOn w:val="Normal"/>
    <w:rsid w:val="008D0AD5"/>
    <w:pPr>
      <w:pBdr>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37">
    <w:name w:val="xl37"/>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38">
    <w:name w:val="xl38"/>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39">
    <w:name w:val="xl39"/>
    <w:basedOn w:val="Normal"/>
    <w:rsid w:val="008D0AD5"/>
    <w:pPr>
      <w:pBdr>
        <w:top w:val="single" w:sz="4" w:space="0" w:color="auto"/>
        <w:left w:val="single" w:sz="4" w:space="0" w:color="auto"/>
        <w:bottom w:val="single" w:sz="4" w:space="0" w:color="auto"/>
      </w:pBdr>
      <w:spacing w:before="100" w:beforeAutospacing="1" w:after="100" w:afterAutospacing="1"/>
      <w:jc w:val="left"/>
    </w:pPr>
    <w:rPr>
      <w:rFonts w:ascii="Arial" w:eastAsia="Arial Unicode MS" w:hAnsi="Arial" w:cs="Arial"/>
      <w:szCs w:val="24"/>
    </w:rPr>
  </w:style>
  <w:style w:type="paragraph" w:customStyle="1" w:styleId="xl40">
    <w:name w:val="xl40"/>
    <w:basedOn w:val="Normal"/>
    <w:rsid w:val="008D0AD5"/>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41">
    <w:name w:val="xl41"/>
    <w:basedOn w:val="Normal"/>
    <w:rsid w:val="008D0AD5"/>
    <w:pPr>
      <w:pBdr>
        <w:top w:val="single" w:sz="4" w:space="0" w:color="auto"/>
        <w:left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42">
    <w:name w:val="xl42"/>
    <w:basedOn w:val="Normal"/>
    <w:rsid w:val="008D0AD5"/>
    <w:pPr>
      <w:pBdr>
        <w:top w:val="single" w:sz="4" w:space="0" w:color="auto"/>
        <w:left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43">
    <w:name w:val="xl43"/>
    <w:basedOn w:val="Normal"/>
    <w:rsid w:val="008D0AD5"/>
    <w:pPr>
      <w:pBdr>
        <w:top w:val="single" w:sz="4" w:space="0" w:color="auto"/>
        <w:left w:val="single" w:sz="4" w:space="0" w:color="auto"/>
      </w:pBdr>
      <w:spacing w:before="100" w:beforeAutospacing="1" w:after="100" w:afterAutospacing="1"/>
      <w:jc w:val="center"/>
    </w:pPr>
    <w:rPr>
      <w:rFonts w:ascii="Arial" w:eastAsia="Arial Unicode MS" w:hAnsi="Arial" w:cs="Arial"/>
      <w:szCs w:val="24"/>
    </w:rPr>
  </w:style>
  <w:style w:type="paragraph" w:customStyle="1" w:styleId="xl44">
    <w:name w:val="xl44"/>
    <w:basedOn w:val="Normal"/>
    <w:rsid w:val="008D0AD5"/>
    <w:pPr>
      <w:pBdr>
        <w:top w:val="single" w:sz="4" w:space="0" w:color="auto"/>
        <w:left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45">
    <w:name w:val="xl45"/>
    <w:basedOn w:val="Normal"/>
    <w:rsid w:val="008D0AD5"/>
    <w:pPr>
      <w:pBdr>
        <w:top w:val="single" w:sz="8" w:space="0" w:color="auto"/>
        <w:left w:val="single" w:sz="8" w:space="0" w:color="auto"/>
        <w:bottom w:val="single" w:sz="8"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46">
    <w:name w:val="xl46"/>
    <w:basedOn w:val="Normal"/>
    <w:rsid w:val="008D0AD5"/>
    <w:pPr>
      <w:pBdr>
        <w:top w:val="single" w:sz="8"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47">
    <w:name w:val="xl47"/>
    <w:basedOn w:val="Normal"/>
    <w:rsid w:val="008D0AD5"/>
    <w:pPr>
      <w:pBdr>
        <w:top w:val="single" w:sz="8" w:space="0" w:color="auto"/>
        <w:left w:val="single" w:sz="8" w:space="0" w:color="auto"/>
        <w:bottom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48">
    <w:name w:val="xl48"/>
    <w:basedOn w:val="Normal"/>
    <w:rsid w:val="008D0AD5"/>
    <w:pPr>
      <w:spacing w:before="100" w:beforeAutospacing="1" w:after="100" w:afterAutospacing="1"/>
    </w:pPr>
    <w:rPr>
      <w:rFonts w:ascii="Arial" w:eastAsia="Arial Unicode MS" w:hAnsi="Arial" w:cs="Arial"/>
      <w:b/>
      <w:bCs/>
      <w:szCs w:val="24"/>
    </w:rPr>
  </w:style>
  <w:style w:type="paragraph" w:customStyle="1" w:styleId="xl49">
    <w:name w:val="xl49"/>
    <w:basedOn w:val="Normal"/>
    <w:rsid w:val="008D0AD5"/>
    <w:pPr>
      <w:spacing w:before="100" w:beforeAutospacing="1" w:after="100" w:afterAutospacing="1"/>
      <w:jc w:val="left"/>
    </w:pPr>
    <w:rPr>
      <w:rFonts w:ascii="Arial" w:eastAsia="Arial Unicode MS" w:hAnsi="Arial" w:cs="Arial"/>
      <w:b/>
      <w:bCs/>
      <w:szCs w:val="24"/>
    </w:rPr>
  </w:style>
  <w:style w:type="paragraph" w:customStyle="1" w:styleId="xl50">
    <w:name w:val="xl50"/>
    <w:basedOn w:val="Normal"/>
    <w:rsid w:val="008D0AD5"/>
    <w:pPr>
      <w:pBdr>
        <w:top w:val="single" w:sz="8" w:space="0" w:color="auto"/>
        <w:left w:val="single" w:sz="8"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51">
    <w:name w:val="xl51"/>
    <w:basedOn w:val="Normal"/>
    <w:rsid w:val="008D0AD5"/>
    <w:pPr>
      <w:pBdr>
        <w:top w:val="single" w:sz="8" w:space="0" w:color="auto"/>
        <w:left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52">
    <w:name w:val="xl52"/>
    <w:basedOn w:val="Normal"/>
    <w:rsid w:val="008D0AD5"/>
    <w:pPr>
      <w:pBdr>
        <w:top w:val="single" w:sz="8" w:space="0" w:color="auto"/>
        <w:left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53">
    <w:name w:val="xl53"/>
    <w:basedOn w:val="Normal"/>
    <w:rsid w:val="008D0AD5"/>
    <w:pPr>
      <w:pBdr>
        <w:top w:val="single" w:sz="8" w:space="0" w:color="auto"/>
        <w:left w:val="single" w:sz="4"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54">
    <w:name w:val="xl54"/>
    <w:basedOn w:val="Normal"/>
    <w:rsid w:val="008D0AD5"/>
    <w:pPr>
      <w:pBdr>
        <w:top w:val="single" w:sz="8" w:space="0" w:color="auto"/>
        <w:left w:val="single" w:sz="8" w:space="0" w:color="auto"/>
        <w:bottom w:val="single" w:sz="4" w:space="0" w:color="auto"/>
        <w:right w:val="single" w:sz="4" w:space="0" w:color="auto"/>
      </w:pBdr>
      <w:spacing w:before="100" w:beforeAutospacing="1" w:after="100" w:afterAutospacing="1"/>
    </w:pPr>
    <w:rPr>
      <w:rFonts w:ascii="Arial" w:eastAsia="Arial Unicode MS" w:hAnsi="Arial" w:cs="Arial"/>
      <w:b/>
      <w:bCs/>
      <w:szCs w:val="24"/>
    </w:rPr>
  </w:style>
  <w:style w:type="paragraph" w:customStyle="1" w:styleId="xl55">
    <w:name w:val="xl55"/>
    <w:basedOn w:val="Normal"/>
    <w:rsid w:val="008D0AD5"/>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56">
    <w:name w:val="xl56"/>
    <w:basedOn w:val="Normal"/>
    <w:rsid w:val="008D0AD5"/>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57">
    <w:name w:val="xl57"/>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58">
    <w:name w:val="xl58"/>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szCs w:val="24"/>
    </w:rPr>
  </w:style>
  <w:style w:type="paragraph" w:customStyle="1" w:styleId="xl59">
    <w:name w:val="xl59"/>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0">
    <w:name w:val="xl60"/>
    <w:basedOn w:val="Normal"/>
    <w:rsid w:val="008D0AD5"/>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61">
    <w:name w:val="xl61"/>
    <w:basedOn w:val="Normal"/>
    <w:rsid w:val="008D0AD5"/>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62">
    <w:name w:val="xl62"/>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3">
    <w:name w:val="xl63"/>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4">
    <w:name w:val="xl64"/>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5">
    <w:name w:val="xl65"/>
    <w:basedOn w:val="Normal"/>
    <w:rsid w:val="008D0AD5"/>
    <w:pPr>
      <w:pBdr>
        <w:top w:val="single" w:sz="4"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66">
    <w:name w:val="xl66"/>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67">
    <w:name w:val="xl67"/>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68">
    <w:name w:val="xl68"/>
    <w:basedOn w:val="Normal"/>
    <w:rsid w:val="008D0AD5"/>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69">
    <w:name w:val="xl69"/>
    <w:basedOn w:val="Normal"/>
    <w:rsid w:val="008D0AD5"/>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70">
    <w:name w:val="xl70"/>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71">
    <w:name w:val="xl71"/>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72">
    <w:name w:val="xl72"/>
    <w:basedOn w:val="Normal"/>
    <w:rsid w:val="008D0AD5"/>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73">
    <w:name w:val="xl73"/>
    <w:basedOn w:val="Normal"/>
    <w:rsid w:val="008D0AD5"/>
    <w:pPr>
      <w:pBdr>
        <w:top w:val="single" w:sz="8" w:space="0" w:color="auto"/>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74">
    <w:name w:val="xl74"/>
    <w:basedOn w:val="Normal"/>
    <w:rsid w:val="008D0AD5"/>
    <w:pPr>
      <w:pBdr>
        <w:top w:val="single" w:sz="8"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75">
    <w:name w:val="xl75"/>
    <w:basedOn w:val="Normal"/>
    <w:rsid w:val="008D0AD5"/>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76">
    <w:name w:val="xl76"/>
    <w:basedOn w:val="Normal"/>
    <w:rsid w:val="008D0AD5"/>
    <w:pPr>
      <w:pBdr>
        <w:top w:val="single" w:sz="8" w:space="0" w:color="auto"/>
        <w:left w:val="single" w:sz="4" w:space="0" w:color="auto"/>
        <w:bottom w:val="single" w:sz="4" w:space="0" w:color="auto"/>
      </w:pBdr>
      <w:spacing w:before="100" w:beforeAutospacing="1" w:after="100" w:afterAutospacing="1"/>
      <w:jc w:val="center"/>
    </w:pPr>
    <w:rPr>
      <w:rFonts w:ascii="Arial" w:eastAsia="Arial Unicode MS" w:hAnsi="Arial" w:cs="Arial"/>
      <w:b/>
      <w:bCs/>
      <w:szCs w:val="24"/>
    </w:rPr>
  </w:style>
  <w:style w:type="paragraph" w:customStyle="1" w:styleId="xl77">
    <w:name w:val="xl77"/>
    <w:basedOn w:val="Normal"/>
    <w:rsid w:val="008D0AD5"/>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b/>
      <w:bCs/>
      <w:szCs w:val="24"/>
    </w:rPr>
  </w:style>
  <w:style w:type="paragraph" w:customStyle="1" w:styleId="xl78">
    <w:name w:val="xl78"/>
    <w:basedOn w:val="Normal"/>
    <w:rsid w:val="008D0AD5"/>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79">
    <w:name w:val="xl79"/>
    <w:basedOn w:val="Normal"/>
    <w:rsid w:val="008D0AD5"/>
    <w:pPr>
      <w:pBdr>
        <w:top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80">
    <w:name w:val="xl80"/>
    <w:basedOn w:val="Normal"/>
    <w:rsid w:val="008D0AD5"/>
    <w:pPr>
      <w:pBdr>
        <w:top w:val="single" w:sz="4" w:space="0" w:color="auto"/>
        <w:left w:val="single" w:sz="4" w:space="0" w:color="auto"/>
        <w:bottom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81">
    <w:name w:val="xl81"/>
    <w:basedOn w:val="Normal"/>
    <w:rsid w:val="008D0AD5"/>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Arial" w:eastAsia="Arial Unicode MS" w:hAnsi="Arial" w:cs="Arial"/>
      <w:szCs w:val="24"/>
    </w:rPr>
  </w:style>
  <w:style w:type="paragraph" w:customStyle="1" w:styleId="xl82">
    <w:name w:val="xl82"/>
    <w:basedOn w:val="Normal"/>
    <w:rsid w:val="008D0AD5"/>
    <w:pPr>
      <w:pBdr>
        <w:top w:val="single" w:sz="4" w:space="0" w:color="auto"/>
        <w:left w:val="single" w:sz="8" w:space="0" w:color="auto"/>
        <w:bottom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83">
    <w:name w:val="xl83"/>
    <w:basedOn w:val="Normal"/>
    <w:rsid w:val="008D0AD5"/>
    <w:pPr>
      <w:pBdr>
        <w:top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84">
    <w:name w:val="xl84"/>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85">
    <w:name w:val="xl85"/>
    <w:basedOn w:val="Normal"/>
    <w:rsid w:val="008D0AD5"/>
    <w:pPr>
      <w:pBdr>
        <w:top w:val="single" w:sz="4" w:space="0" w:color="auto"/>
        <w:left w:val="single" w:sz="4" w:space="0" w:color="auto"/>
        <w:bottom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86">
    <w:name w:val="xl86"/>
    <w:basedOn w:val="Normal"/>
    <w:rsid w:val="008D0AD5"/>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ascii="Arial" w:eastAsia="Arial Unicode MS" w:hAnsi="Arial" w:cs="Arial"/>
      <w:szCs w:val="24"/>
    </w:rPr>
  </w:style>
  <w:style w:type="paragraph" w:customStyle="1" w:styleId="xl87">
    <w:name w:val="xl87"/>
    <w:basedOn w:val="Normal"/>
    <w:rsid w:val="008D0AD5"/>
    <w:pPr>
      <w:pBdr>
        <w:top w:val="single" w:sz="8" w:space="0" w:color="auto"/>
        <w:left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88">
    <w:name w:val="xl88"/>
    <w:basedOn w:val="Normal"/>
    <w:rsid w:val="008D0AD5"/>
    <w:pPr>
      <w:pBdr>
        <w:top w:val="single" w:sz="8" w:space="0" w:color="auto"/>
        <w:left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89">
    <w:name w:val="xl89"/>
    <w:basedOn w:val="Normal"/>
    <w:rsid w:val="008D0AD5"/>
    <w:pPr>
      <w:pBdr>
        <w:top w:val="single" w:sz="8" w:space="0" w:color="auto"/>
        <w:left w:val="single" w:sz="4" w:space="0" w:color="auto"/>
        <w:right w:val="single" w:sz="8" w:space="0" w:color="auto"/>
      </w:pBdr>
      <w:spacing w:before="100" w:beforeAutospacing="1" w:after="100" w:afterAutospacing="1"/>
      <w:jc w:val="center"/>
      <w:textAlignment w:val="center"/>
    </w:pPr>
    <w:rPr>
      <w:rFonts w:ascii="Arial" w:eastAsia="Arial Unicode MS" w:hAnsi="Arial" w:cs="Arial"/>
      <w:b/>
      <w:bCs/>
      <w:szCs w:val="24"/>
    </w:rPr>
  </w:style>
  <w:style w:type="paragraph" w:customStyle="1" w:styleId="xl90">
    <w:name w:val="xl90"/>
    <w:basedOn w:val="Normal"/>
    <w:rsid w:val="008D0AD5"/>
    <w:pPr>
      <w:pBdr>
        <w:top w:val="single" w:sz="8" w:space="0" w:color="auto"/>
        <w:left w:val="single" w:sz="8"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91">
    <w:name w:val="xl91"/>
    <w:basedOn w:val="Normal"/>
    <w:rsid w:val="008D0AD5"/>
    <w:pPr>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92">
    <w:name w:val="xl92"/>
    <w:basedOn w:val="Normal"/>
    <w:rsid w:val="008D0AD5"/>
    <w:pPr>
      <w:pBdr>
        <w:top w:val="single" w:sz="8" w:space="0" w:color="auto"/>
        <w:left w:val="single" w:sz="4" w:space="0" w:color="auto"/>
        <w:bottom w:val="single" w:sz="4" w:space="0" w:color="auto"/>
        <w:right w:val="single" w:sz="8" w:space="0" w:color="auto"/>
      </w:pBdr>
      <w:spacing w:before="100" w:beforeAutospacing="1" w:after="100" w:afterAutospacing="1"/>
      <w:jc w:val="left"/>
    </w:pPr>
    <w:rPr>
      <w:rFonts w:ascii="Arial" w:eastAsia="Arial Unicode MS" w:hAnsi="Arial" w:cs="Arial"/>
      <w:szCs w:val="24"/>
    </w:rPr>
  </w:style>
  <w:style w:type="paragraph" w:customStyle="1" w:styleId="xl93">
    <w:name w:val="xl93"/>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w:eastAsia="Arial Unicode MS" w:hAnsi="Arial" w:cs="Arial"/>
      <w:szCs w:val="24"/>
    </w:rPr>
  </w:style>
  <w:style w:type="paragraph" w:customStyle="1" w:styleId="xl94">
    <w:name w:val="xl94"/>
    <w:basedOn w:val="Normal"/>
    <w:rsid w:val="008D0AD5"/>
    <w:pPr>
      <w:pBdr>
        <w:top w:val="single" w:sz="4" w:space="0" w:color="auto"/>
        <w:left w:val="single" w:sz="8"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95">
    <w:name w:val="xl95"/>
    <w:basedOn w:val="Normal"/>
    <w:rsid w:val="008D0AD5"/>
    <w:pPr>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Arial" w:eastAsia="Arial Unicode MS" w:hAnsi="Arial" w:cs="Arial"/>
      <w:b/>
      <w:bCs/>
      <w:szCs w:val="24"/>
    </w:rPr>
  </w:style>
  <w:style w:type="paragraph" w:customStyle="1" w:styleId="xl96">
    <w:name w:val="xl96"/>
    <w:basedOn w:val="Normal"/>
    <w:rsid w:val="008D0AD5"/>
    <w:pPr>
      <w:pBdr>
        <w:top w:val="single" w:sz="4" w:space="0" w:color="auto"/>
        <w:left w:val="single" w:sz="4" w:space="0" w:color="auto"/>
        <w:bottom w:val="single" w:sz="8" w:space="0" w:color="auto"/>
        <w:right w:val="single" w:sz="8" w:space="0" w:color="auto"/>
      </w:pBdr>
      <w:spacing w:before="100" w:beforeAutospacing="1" w:after="100" w:afterAutospacing="1"/>
      <w:jc w:val="left"/>
    </w:pPr>
    <w:rPr>
      <w:rFonts w:ascii="Arial" w:eastAsia="Arial Unicode MS" w:hAnsi="Arial" w:cs="Arial"/>
      <w:b/>
      <w:bCs/>
      <w:szCs w:val="24"/>
    </w:rPr>
  </w:style>
  <w:style w:type="paragraph" w:customStyle="1" w:styleId="xl99">
    <w:name w:val="xl99"/>
    <w:basedOn w:val="Normal"/>
    <w:rsid w:val="008D0AD5"/>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18"/>
      <w:szCs w:val="18"/>
    </w:rPr>
  </w:style>
  <w:style w:type="paragraph" w:customStyle="1" w:styleId="xl22">
    <w:name w:val="xl22"/>
    <w:basedOn w:val="Normal"/>
    <w:rsid w:val="008D0AD5"/>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Cs w:val="24"/>
    </w:rPr>
  </w:style>
  <w:style w:type="character" w:customStyle="1" w:styleId="Hiperlink">
    <w:name w:val="Hiperlink"/>
    <w:rsid w:val="008D0AD5"/>
    <w:rPr>
      <w:color w:val="0000FF"/>
      <w:u w:val="single"/>
    </w:rPr>
  </w:style>
  <w:style w:type="paragraph" w:customStyle="1" w:styleId="Default">
    <w:name w:val="Default"/>
    <w:rsid w:val="00F503C5"/>
    <w:pPr>
      <w:autoSpaceDE w:val="0"/>
      <w:autoSpaceDN w:val="0"/>
      <w:adjustRightInd w:val="0"/>
    </w:pPr>
    <w:rPr>
      <w:color w:val="000000"/>
      <w:sz w:val="24"/>
      <w:szCs w:val="24"/>
    </w:rPr>
  </w:style>
  <w:style w:type="table" w:styleId="Tabelacomgrade">
    <w:name w:val="Table Grid"/>
    <w:basedOn w:val="Tabelanormal"/>
    <w:uiPriority w:val="39"/>
    <w:rsid w:val="0094624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oChar">
    <w:name w:val="Seção Char"/>
    <w:link w:val="Seo"/>
    <w:rsid w:val="008927BF"/>
    <w:rPr>
      <w:rFonts w:ascii="Verdana" w:hAnsi="Verdana" w:cs="HelveticaNeue-BoldCond"/>
      <w:b/>
      <w:bCs/>
      <w:noProof/>
      <w:sz w:val="28"/>
      <w:szCs w:val="24"/>
      <w:lang w:val="pt-PT"/>
    </w:rPr>
  </w:style>
  <w:style w:type="paragraph" w:styleId="PargrafodaLista">
    <w:name w:val="List Paragraph"/>
    <w:basedOn w:val="Normal"/>
    <w:uiPriority w:val="34"/>
    <w:qFormat/>
    <w:rsid w:val="00CE030D"/>
    <w:pPr>
      <w:ind w:left="708"/>
    </w:pPr>
  </w:style>
  <w:style w:type="paragraph" w:styleId="Textodebalo">
    <w:name w:val="Balloon Text"/>
    <w:basedOn w:val="Normal"/>
    <w:link w:val="TextodebaloChar"/>
    <w:rsid w:val="000F4DA3"/>
    <w:rPr>
      <w:rFonts w:ascii="Tahoma" w:hAnsi="Tahoma" w:cs="Tahoma"/>
      <w:sz w:val="16"/>
      <w:szCs w:val="16"/>
    </w:rPr>
  </w:style>
  <w:style w:type="character" w:customStyle="1" w:styleId="TextodebaloChar">
    <w:name w:val="Texto de balão Char"/>
    <w:link w:val="Textodebalo"/>
    <w:rsid w:val="000F4DA3"/>
    <w:rPr>
      <w:rFonts w:ascii="Tahoma" w:hAnsi="Tahoma" w:cs="Tahoma"/>
      <w:sz w:val="16"/>
      <w:szCs w:val="16"/>
    </w:rPr>
  </w:style>
  <w:style w:type="character" w:customStyle="1" w:styleId="CabealhoChar">
    <w:name w:val="Cabeçalho Char"/>
    <w:link w:val="Cabealho"/>
    <w:uiPriority w:val="99"/>
    <w:rsid w:val="00BC492B"/>
    <w:rPr>
      <w:sz w:val="24"/>
    </w:rPr>
  </w:style>
  <w:style w:type="character" w:customStyle="1" w:styleId="RodapChar">
    <w:name w:val="Rodapé Char"/>
    <w:link w:val="Rodap"/>
    <w:uiPriority w:val="99"/>
    <w:rsid w:val="00BC492B"/>
    <w:rPr>
      <w:sz w:val="24"/>
    </w:rPr>
  </w:style>
  <w:style w:type="paragraph" w:styleId="NormalWeb">
    <w:name w:val="Normal (Web)"/>
    <w:basedOn w:val="Normal"/>
    <w:uiPriority w:val="99"/>
    <w:unhideWhenUsed/>
    <w:rsid w:val="00E045C4"/>
    <w:pPr>
      <w:spacing w:before="100" w:beforeAutospacing="1" w:after="100" w:afterAutospacing="1"/>
      <w:jc w:val="left"/>
    </w:pPr>
    <w:rPr>
      <w:szCs w:val="24"/>
    </w:rPr>
  </w:style>
  <w:style w:type="character" w:customStyle="1" w:styleId="titulo10">
    <w:name w:val="titulo10"/>
    <w:rsid w:val="00B53345"/>
    <w:rPr>
      <w:rFonts w:ascii="Tahoma" w:hAnsi="Tahoma" w:cs="Tahoma" w:hint="default"/>
      <w:b/>
      <w:bCs/>
      <w:strike w:val="0"/>
      <w:dstrike w:val="0"/>
      <w:color w:val="4C4C4C"/>
      <w:sz w:val="17"/>
      <w:szCs w:val="17"/>
      <w:u w:val="none"/>
      <w:effect w:val="none"/>
    </w:rPr>
  </w:style>
  <w:style w:type="paragraph" w:styleId="Ttulo">
    <w:name w:val="Title"/>
    <w:basedOn w:val="Normal"/>
    <w:next w:val="Normal"/>
    <w:link w:val="TtuloChar"/>
    <w:uiPriority w:val="10"/>
    <w:qFormat/>
    <w:rsid w:val="004C06F0"/>
    <w:pPr>
      <w:contextualSpacing/>
      <w:jc w:val="left"/>
    </w:pPr>
    <w:rPr>
      <w:rFonts w:asciiTheme="majorHAnsi" w:eastAsiaTheme="majorEastAsia" w:hAnsiTheme="majorHAnsi" w:cstheme="majorBidi"/>
      <w:noProof w:val="0"/>
      <w:spacing w:val="-10"/>
      <w:kern w:val="28"/>
      <w:sz w:val="56"/>
      <w:szCs w:val="56"/>
      <w:lang w:eastAsia="en-US"/>
    </w:rPr>
  </w:style>
  <w:style w:type="character" w:customStyle="1" w:styleId="TtuloChar">
    <w:name w:val="Título Char"/>
    <w:basedOn w:val="Fontepargpadro"/>
    <w:link w:val="Ttulo"/>
    <w:uiPriority w:val="10"/>
    <w:rsid w:val="004C06F0"/>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01">
      <w:bodyDiv w:val="1"/>
      <w:marLeft w:val="0"/>
      <w:marRight w:val="0"/>
      <w:marTop w:val="0"/>
      <w:marBottom w:val="0"/>
      <w:divBdr>
        <w:top w:val="none" w:sz="0" w:space="0" w:color="auto"/>
        <w:left w:val="none" w:sz="0" w:space="0" w:color="auto"/>
        <w:bottom w:val="none" w:sz="0" w:space="0" w:color="auto"/>
        <w:right w:val="none" w:sz="0" w:space="0" w:color="auto"/>
      </w:divBdr>
      <w:divsChild>
        <w:div w:id="565651295">
          <w:marLeft w:val="0"/>
          <w:marRight w:val="0"/>
          <w:marTop w:val="0"/>
          <w:marBottom w:val="0"/>
          <w:divBdr>
            <w:top w:val="none" w:sz="0" w:space="0" w:color="auto"/>
            <w:left w:val="none" w:sz="0" w:space="0" w:color="auto"/>
            <w:bottom w:val="none" w:sz="0" w:space="0" w:color="auto"/>
            <w:right w:val="none" w:sz="0" w:space="0" w:color="auto"/>
          </w:divBdr>
          <w:divsChild>
            <w:div w:id="48770812">
              <w:marLeft w:val="0"/>
              <w:marRight w:val="0"/>
              <w:marTop w:val="0"/>
              <w:marBottom w:val="0"/>
              <w:divBdr>
                <w:top w:val="none" w:sz="0" w:space="0" w:color="auto"/>
                <w:left w:val="none" w:sz="0" w:space="0" w:color="auto"/>
                <w:bottom w:val="none" w:sz="0" w:space="0" w:color="auto"/>
                <w:right w:val="none" w:sz="0" w:space="0" w:color="auto"/>
              </w:divBdr>
            </w:div>
            <w:div w:id="269747511">
              <w:marLeft w:val="0"/>
              <w:marRight w:val="0"/>
              <w:marTop w:val="0"/>
              <w:marBottom w:val="0"/>
              <w:divBdr>
                <w:top w:val="none" w:sz="0" w:space="0" w:color="auto"/>
                <w:left w:val="none" w:sz="0" w:space="0" w:color="auto"/>
                <w:bottom w:val="none" w:sz="0" w:space="0" w:color="auto"/>
                <w:right w:val="none" w:sz="0" w:space="0" w:color="auto"/>
              </w:divBdr>
            </w:div>
            <w:div w:id="754329621">
              <w:marLeft w:val="0"/>
              <w:marRight w:val="0"/>
              <w:marTop w:val="0"/>
              <w:marBottom w:val="0"/>
              <w:divBdr>
                <w:top w:val="none" w:sz="0" w:space="0" w:color="auto"/>
                <w:left w:val="none" w:sz="0" w:space="0" w:color="auto"/>
                <w:bottom w:val="none" w:sz="0" w:space="0" w:color="auto"/>
                <w:right w:val="none" w:sz="0" w:space="0" w:color="auto"/>
              </w:divBdr>
            </w:div>
            <w:div w:id="888539901">
              <w:marLeft w:val="0"/>
              <w:marRight w:val="0"/>
              <w:marTop w:val="0"/>
              <w:marBottom w:val="0"/>
              <w:divBdr>
                <w:top w:val="none" w:sz="0" w:space="0" w:color="auto"/>
                <w:left w:val="none" w:sz="0" w:space="0" w:color="auto"/>
                <w:bottom w:val="none" w:sz="0" w:space="0" w:color="auto"/>
                <w:right w:val="none" w:sz="0" w:space="0" w:color="auto"/>
              </w:divBdr>
            </w:div>
            <w:div w:id="1052582952">
              <w:marLeft w:val="0"/>
              <w:marRight w:val="0"/>
              <w:marTop w:val="0"/>
              <w:marBottom w:val="0"/>
              <w:divBdr>
                <w:top w:val="none" w:sz="0" w:space="0" w:color="auto"/>
                <w:left w:val="none" w:sz="0" w:space="0" w:color="auto"/>
                <w:bottom w:val="none" w:sz="0" w:space="0" w:color="auto"/>
                <w:right w:val="none" w:sz="0" w:space="0" w:color="auto"/>
              </w:divBdr>
            </w:div>
            <w:div w:id="1120686559">
              <w:marLeft w:val="0"/>
              <w:marRight w:val="0"/>
              <w:marTop w:val="0"/>
              <w:marBottom w:val="0"/>
              <w:divBdr>
                <w:top w:val="none" w:sz="0" w:space="0" w:color="auto"/>
                <w:left w:val="none" w:sz="0" w:space="0" w:color="auto"/>
                <w:bottom w:val="none" w:sz="0" w:space="0" w:color="auto"/>
                <w:right w:val="none" w:sz="0" w:space="0" w:color="auto"/>
              </w:divBdr>
            </w:div>
            <w:div w:id="1246569276">
              <w:marLeft w:val="0"/>
              <w:marRight w:val="0"/>
              <w:marTop w:val="0"/>
              <w:marBottom w:val="0"/>
              <w:divBdr>
                <w:top w:val="none" w:sz="0" w:space="0" w:color="auto"/>
                <w:left w:val="none" w:sz="0" w:space="0" w:color="auto"/>
                <w:bottom w:val="none" w:sz="0" w:space="0" w:color="auto"/>
                <w:right w:val="none" w:sz="0" w:space="0" w:color="auto"/>
              </w:divBdr>
            </w:div>
            <w:div w:id="1377779444">
              <w:marLeft w:val="0"/>
              <w:marRight w:val="0"/>
              <w:marTop w:val="0"/>
              <w:marBottom w:val="0"/>
              <w:divBdr>
                <w:top w:val="none" w:sz="0" w:space="0" w:color="auto"/>
                <w:left w:val="none" w:sz="0" w:space="0" w:color="auto"/>
                <w:bottom w:val="none" w:sz="0" w:space="0" w:color="auto"/>
                <w:right w:val="none" w:sz="0" w:space="0" w:color="auto"/>
              </w:divBdr>
            </w:div>
            <w:div w:id="1875775262">
              <w:marLeft w:val="0"/>
              <w:marRight w:val="0"/>
              <w:marTop w:val="0"/>
              <w:marBottom w:val="0"/>
              <w:divBdr>
                <w:top w:val="none" w:sz="0" w:space="0" w:color="auto"/>
                <w:left w:val="none" w:sz="0" w:space="0" w:color="auto"/>
                <w:bottom w:val="none" w:sz="0" w:space="0" w:color="auto"/>
                <w:right w:val="none" w:sz="0" w:space="0" w:color="auto"/>
              </w:divBdr>
            </w:div>
            <w:div w:id="21214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996">
      <w:bodyDiv w:val="1"/>
      <w:marLeft w:val="0"/>
      <w:marRight w:val="0"/>
      <w:marTop w:val="0"/>
      <w:marBottom w:val="0"/>
      <w:divBdr>
        <w:top w:val="none" w:sz="0" w:space="0" w:color="auto"/>
        <w:left w:val="none" w:sz="0" w:space="0" w:color="auto"/>
        <w:bottom w:val="none" w:sz="0" w:space="0" w:color="auto"/>
        <w:right w:val="none" w:sz="0" w:space="0" w:color="auto"/>
      </w:divBdr>
      <w:divsChild>
        <w:div w:id="912281819">
          <w:marLeft w:val="0"/>
          <w:marRight w:val="0"/>
          <w:marTop w:val="0"/>
          <w:marBottom w:val="0"/>
          <w:divBdr>
            <w:top w:val="none" w:sz="0" w:space="0" w:color="auto"/>
            <w:left w:val="none" w:sz="0" w:space="0" w:color="auto"/>
            <w:bottom w:val="none" w:sz="0" w:space="0" w:color="auto"/>
            <w:right w:val="none" w:sz="0" w:space="0" w:color="auto"/>
          </w:divBdr>
          <w:divsChild>
            <w:div w:id="859969760">
              <w:marLeft w:val="0"/>
              <w:marRight w:val="0"/>
              <w:marTop w:val="0"/>
              <w:marBottom w:val="0"/>
              <w:divBdr>
                <w:top w:val="none" w:sz="0" w:space="0" w:color="auto"/>
                <w:left w:val="none" w:sz="0" w:space="0" w:color="auto"/>
                <w:bottom w:val="none" w:sz="0" w:space="0" w:color="auto"/>
                <w:right w:val="none" w:sz="0" w:space="0" w:color="auto"/>
              </w:divBdr>
            </w:div>
            <w:div w:id="1271474869">
              <w:marLeft w:val="0"/>
              <w:marRight w:val="0"/>
              <w:marTop w:val="0"/>
              <w:marBottom w:val="0"/>
              <w:divBdr>
                <w:top w:val="none" w:sz="0" w:space="0" w:color="auto"/>
                <w:left w:val="none" w:sz="0" w:space="0" w:color="auto"/>
                <w:bottom w:val="none" w:sz="0" w:space="0" w:color="auto"/>
                <w:right w:val="none" w:sz="0" w:space="0" w:color="auto"/>
              </w:divBdr>
            </w:div>
            <w:div w:id="21473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320">
      <w:bodyDiv w:val="1"/>
      <w:marLeft w:val="0"/>
      <w:marRight w:val="0"/>
      <w:marTop w:val="0"/>
      <w:marBottom w:val="0"/>
      <w:divBdr>
        <w:top w:val="none" w:sz="0" w:space="0" w:color="auto"/>
        <w:left w:val="none" w:sz="0" w:space="0" w:color="auto"/>
        <w:bottom w:val="none" w:sz="0" w:space="0" w:color="auto"/>
        <w:right w:val="none" w:sz="0" w:space="0" w:color="auto"/>
      </w:divBdr>
      <w:divsChild>
        <w:div w:id="695228839">
          <w:marLeft w:val="0"/>
          <w:marRight w:val="0"/>
          <w:marTop w:val="0"/>
          <w:marBottom w:val="0"/>
          <w:divBdr>
            <w:top w:val="none" w:sz="0" w:space="0" w:color="auto"/>
            <w:left w:val="none" w:sz="0" w:space="0" w:color="auto"/>
            <w:bottom w:val="none" w:sz="0" w:space="0" w:color="auto"/>
            <w:right w:val="none" w:sz="0" w:space="0" w:color="auto"/>
          </w:divBdr>
          <w:divsChild>
            <w:div w:id="117339661">
              <w:marLeft w:val="0"/>
              <w:marRight w:val="0"/>
              <w:marTop w:val="0"/>
              <w:marBottom w:val="0"/>
              <w:divBdr>
                <w:top w:val="none" w:sz="0" w:space="0" w:color="auto"/>
                <w:left w:val="none" w:sz="0" w:space="0" w:color="auto"/>
                <w:bottom w:val="none" w:sz="0" w:space="0" w:color="auto"/>
                <w:right w:val="none" w:sz="0" w:space="0" w:color="auto"/>
              </w:divBdr>
            </w:div>
            <w:div w:id="164899697">
              <w:marLeft w:val="0"/>
              <w:marRight w:val="0"/>
              <w:marTop w:val="0"/>
              <w:marBottom w:val="0"/>
              <w:divBdr>
                <w:top w:val="none" w:sz="0" w:space="0" w:color="auto"/>
                <w:left w:val="none" w:sz="0" w:space="0" w:color="auto"/>
                <w:bottom w:val="none" w:sz="0" w:space="0" w:color="auto"/>
                <w:right w:val="none" w:sz="0" w:space="0" w:color="auto"/>
              </w:divBdr>
            </w:div>
            <w:div w:id="167059395">
              <w:marLeft w:val="0"/>
              <w:marRight w:val="0"/>
              <w:marTop w:val="0"/>
              <w:marBottom w:val="0"/>
              <w:divBdr>
                <w:top w:val="none" w:sz="0" w:space="0" w:color="auto"/>
                <w:left w:val="none" w:sz="0" w:space="0" w:color="auto"/>
                <w:bottom w:val="none" w:sz="0" w:space="0" w:color="auto"/>
                <w:right w:val="none" w:sz="0" w:space="0" w:color="auto"/>
              </w:divBdr>
            </w:div>
            <w:div w:id="379600417">
              <w:marLeft w:val="0"/>
              <w:marRight w:val="0"/>
              <w:marTop w:val="0"/>
              <w:marBottom w:val="0"/>
              <w:divBdr>
                <w:top w:val="none" w:sz="0" w:space="0" w:color="auto"/>
                <w:left w:val="none" w:sz="0" w:space="0" w:color="auto"/>
                <w:bottom w:val="none" w:sz="0" w:space="0" w:color="auto"/>
                <w:right w:val="none" w:sz="0" w:space="0" w:color="auto"/>
              </w:divBdr>
            </w:div>
            <w:div w:id="406727017">
              <w:marLeft w:val="0"/>
              <w:marRight w:val="0"/>
              <w:marTop w:val="0"/>
              <w:marBottom w:val="0"/>
              <w:divBdr>
                <w:top w:val="none" w:sz="0" w:space="0" w:color="auto"/>
                <w:left w:val="none" w:sz="0" w:space="0" w:color="auto"/>
                <w:bottom w:val="none" w:sz="0" w:space="0" w:color="auto"/>
                <w:right w:val="none" w:sz="0" w:space="0" w:color="auto"/>
              </w:divBdr>
            </w:div>
            <w:div w:id="999121555">
              <w:marLeft w:val="0"/>
              <w:marRight w:val="0"/>
              <w:marTop w:val="0"/>
              <w:marBottom w:val="0"/>
              <w:divBdr>
                <w:top w:val="none" w:sz="0" w:space="0" w:color="auto"/>
                <w:left w:val="none" w:sz="0" w:space="0" w:color="auto"/>
                <w:bottom w:val="none" w:sz="0" w:space="0" w:color="auto"/>
                <w:right w:val="none" w:sz="0" w:space="0" w:color="auto"/>
              </w:divBdr>
            </w:div>
            <w:div w:id="1313603727">
              <w:marLeft w:val="0"/>
              <w:marRight w:val="0"/>
              <w:marTop w:val="0"/>
              <w:marBottom w:val="0"/>
              <w:divBdr>
                <w:top w:val="none" w:sz="0" w:space="0" w:color="auto"/>
                <w:left w:val="none" w:sz="0" w:space="0" w:color="auto"/>
                <w:bottom w:val="none" w:sz="0" w:space="0" w:color="auto"/>
                <w:right w:val="none" w:sz="0" w:space="0" w:color="auto"/>
              </w:divBdr>
            </w:div>
            <w:div w:id="17618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271">
      <w:bodyDiv w:val="1"/>
      <w:marLeft w:val="0"/>
      <w:marRight w:val="0"/>
      <w:marTop w:val="0"/>
      <w:marBottom w:val="0"/>
      <w:divBdr>
        <w:top w:val="none" w:sz="0" w:space="0" w:color="auto"/>
        <w:left w:val="none" w:sz="0" w:space="0" w:color="auto"/>
        <w:bottom w:val="none" w:sz="0" w:space="0" w:color="auto"/>
        <w:right w:val="none" w:sz="0" w:space="0" w:color="auto"/>
      </w:divBdr>
    </w:div>
    <w:div w:id="216942996">
      <w:bodyDiv w:val="1"/>
      <w:marLeft w:val="0"/>
      <w:marRight w:val="0"/>
      <w:marTop w:val="0"/>
      <w:marBottom w:val="0"/>
      <w:divBdr>
        <w:top w:val="none" w:sz="0" w:space="0" w:color="auto"/>
        <w:left w:val="none" w:sz="0" w:space="0" w:color="auto"/>
        <w:bottom w:val="none" w:sz="0" w:space="0" w:color="auto"/>
        <w:right w:val="none" w:sz="0" w:space="0" w:color="auto"/>
      </w:divBdr>
      <w:divsChild>
        <w:div w:id="1882135014">
          <w:marLeft w:val="0"/>
          <w:marRight w:val="0"/>
          <w:marTop w:val="0"/>
          <w:marBottom w:val="0"/>
          <w:divBdr>
            <w:top w:val="none" w:sz="0" w:space="0" w:color="auto"/>
            <w:left w:val="none" w:sz="0" w:space="0" w:color="auto"/>
            <w:bottom w:val="none" w:sz="0" w:space="0" w:color="auto"/>
            <w:right w:val="none" w:sz="0" w:space="0" w:color="auto"/>
          </w:divBdr>
          <w:divsChild>
            <w:div w:id="1221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6589">
      <w:bodyDiv w:val="1"/>
      <w:marLeft w:val="0"/>
      <w:marRight w:val="0"/>
      <w:marTop w:val="0"/>
      <w:marBottom w:val="0"/>
      <w:divBdr>
        <w:top w:val="none" w:sz="0" w:space="0" w:color="auto"/>
        <w:left w:val="none" w:sz="0" w:space="0" w:color="auto"/>
        <w:bottom w:val="none" w:sz="0" w:space="0" w:color="auto"/>
        <w:right w:val="none" w:sz="0" w:space="0" w:color="auto"/>
      </w:divBdr>
      <w:divsChild>
        <w:div w:id="422145579">
          <w:marLeft w:val="0"/>
          <w:marRight w:val="0"/>
          <w:marTop w:val="0"/>
          <w:marBottom w:val="0"/>
          <w:divBdr>
            <w:top w:val="none" w:sz="0" w:space="0" w:color="auto"/>
            <w:left w:val="none" w:sz="0" w:space="0" w:color="auto"/>
            <w:bottom w:val="none" w:sz="0" w:space="0" w:color="auto"/>
            <w:right w:val="none" w:sz="0" w:space="0" w:color="auto"/>
          </w:divBdr>
          <w:divsChild>
            <w:div w:id="8740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582">
      <w:bodyDiv w:val="1"/>
      <w:marLeft w:val="0"/>
      <w:marRight w:val="0"/>
      <w:marTop w:val="0"/>
      <w:marBottom w:val="0"/>
      <w:divBdr>
        <w:top w:val="none" w:sz="0" w:space="0" w:color="auto"/>
        <w:left w:val="none" w:sz="0" w:space="0" w:color="auto"/>
        <w:bottom w:val="none" w:sz="0" w:space="0" w:color="auto"/>
        <w:right w:val="none" w:sz="0" w:space="0" w:color="auto"/>
      </w:divBdr>
      <w:divsChild>
        <w:div w:id="183903715">
          <w:marLeft w:val="0"/>
          <w:marRight w:val="0"/>
          <w:marTop w:val="0"/>
          <w:marBottom w:val="0"/>
          <w:divBdr>
            <w:top w:val="none" w:sz="0" w:space="0" w:color="auto"/>
            <w:left w:val="none" w:sz="0" w:space="0" w:color="auto"/>
            <w:bottom w:val="none" w:sz="0" w:space="0" w:color="auto"/>
            <w:right w:val="none" w:sz="0" w:space="0" w:color="auto"/>
          </w:divBdr>
          <w:divsChild>
            <w:div w:id="180051912">
              <w:marLeft w:val="0"/>
              <w:marRight w:val="0"/>
              <w:marTop w:val="0"/>
              <w:marBottom w:val="0"/>
              <w:divBdr>
                <w:top w:val="none" w:sz="0" w:space="0" w:color="auto"/>
                <w:left w:val="none" w:sz="0" w:space="0" w:color="auto"/>
                <w:bottom w:val="none" w:sz="0" w:space="0" w:color="auto"/>
                <w:right w:val="none" w:sz="0" w:space="0" w:color="auto"/>
              </w:divBdr>
            </w:div>
            <w:div w:id="693072659">
              <w:marLeft w:val="0"/>
              <w:marRight w:val="0"/>
              <w:marTop w:val="0"/>
              <w:marBottom w:val="0"/>
              <w:divBdr>
                <w:top w:val="none" w:sz="0" w:space="0" w:color="auto"/>
                <w:left w:val="none" w:sz="0" w:space="0" w:color="auto"/>
                <w:bottom w:val="none" w:sz="0" w:space="0" w:color="auto"/>
                <w:right w:val="none" w:sz="0" w:space="0" w:color="auto"/>
              </w:divBdr>
            </w:div>
            <w:div w:id="877861456">
              <w:marLeft w:val="0"/>
              <w:marRight w:val="0"/>
              <w:marTop w:val="0"/>
              <w:marBottom w:val="0"/>
              <w:divBdr>
                <w:top w:val="none" w:sz="0" w:space="0" w:color="auto"/>
                <w:left w:val="none" w:sz="0" w:space="0" w:color="auto"/>
                <w:bottom w:val="none" w:sz="0" w:space="0" w:color="auto"/>
                <w:right w:val="none" w:sz="0" w:space="0" w:color="auto"/>
              </w:divBdr>
            </w:div>
            <w:div w:id="14870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5714">
      <w:bodyDiv w:val="1"/>
      <w:marLeft w:val="0"/>
      <w:marRight w:val="0"/>
      <w:marTop w:val="0"/>
      <w:marBottom w:val="0"/>
      <w:divBdr>
        <w:top w:val="none" w:sz="0" w:space="0" w:color="auto"/>
        <w:left w:val="none" w:sz="0" w:space="0" w:color="auto"/>
        <w:bottom w:val="none" w:sz="0" w:space="0" w:color="auto"/>
        <w:right w:val="none" w:sz="0" w:space="0" w:color="auto"/>
      </w:divBdr>
      <w:divsChild>
        <w:div w:id="1277838">
          <w:marLeft w:val="0"/>
          <w:marRight w:val="0"/>
          <w:marTop w:val="0"/>
          <w:marBottom w:val="0"/>
          <w:divBdr>
            <w:top w:val="none" w:sz="0" w:space="0" w:color="auto"/>
            <w:left w:val="none" w:sz="0" w:space="0" w:color="auto"/>
            <w:bottom w:val="none" w:sz="0" w:space="0" w:color="auto"/>
            <w:right w:val="none" w:sz="0" w:space="0" w:color="auto"/>
          </w:divBdr>
          <w:divsChild>
            <w:div w:id="24599210">
              <w:marLeft w:val="0"/>
              <w:marRight w:val="0"/>
              <w:marTop w:val="0"/>
              <w:marBottom w:val="0"/>
              <w:divBdr>
                <w:top w:val="none" w:sz="0" w:space="0" w:color="auto"/>
                <w:left w:val="none" w:sz="0" w:space="0" w:color="auto"/>
                <w:bottom w:val="none" w:sz="0" w:space="0" w:color="auto"/>
                <w:right w:val="none" w:sz="0" w:space="0" w:color="auto"/>
              </w:divBdr>
            </w:div>
            <w:div w:id="282080720">
              <w:marLeft w:val="0"/>
              <w:marRight w:val="0"/>
              <w:marTop w:val="0"/>
              <w:marBottom w:val="0"/>
              <w:divBdr>
                <w:top w:val="none" w:sz="0" w:space="0" w:color="auto"/>
                <w:left w:val="none" w:sz="0" w:space="0" w:color="auto"/>
                <w:bottom w:val="none" w:sz="0" w:space="0" w:color="auto"/>
                <w:right w:val="none" w:sz="0" w:space="0" w:color="auto"/>
              </w:divBdr>
            </w:div>
            <w:div w:id="1190147920">
              <w:marLeft w:val="0"/>
              <w:marRight w:val="0"/>
              <w:marTop w:val="0"/>
              <w:marBottom w:val="0"/>
              <w:divBdr>
                <w:top w:val="none" w:sz="0" w:space="0" w:color="auto"/>
                <w:left w:val="none" w:sz="0" w:space="0" w:color="auto"/>
                <w:bottom w:val="none" w:sz="0" w:space="0" w:color="auto"/>
                <w:right w:val="none" w:sz="0" w:space="0" w:color="auto"/>
              </w:divBdr>
            </w:div>
            <w:div w:id="1466313101">
              <w:marLeft w:val="0"/>
              <w:marRight w:val="0"/>
              <w:marTop w:val="0"/>
              <w:marBottom w:val="0"/>
              <w:divBdr>
                <w:top w:val="none" w:sz="0" w:space="0" w:color="auto"/>
                <w:left w:val="none" w:sz="0" w:space="0" w:color="auto"/>
                <w:bottom w:val="none" w:sz="0" w:space="0" w:color="auto"/>
                <w:right w:val="none" w:sz="0" w:space="0" w:color="auto"/>
              </w:divBdr>
            </w:div>
            <w:div w:id="16698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0315">
      <w:bodyDiv w:val="1"/>
      <w:marLeft w:val="0"/>
      <w:marRight w:val="0"/>
      <w:marTop w:val="0"/>
      <w:marBottom w:val="0"/>
      <w:divBdr>
        <w:top w:val="none" w:sz="0" w:space="0" w:color="auto"/>
        <w:left w:val="none" w:sz="0" w:space="0" w:color="auto"/>
        <w:bottom w:val="none" w:sz="0" w:space="0" w:color="auto"/>
        <w:right w:val="none" w:sz="0" w:space="0" w:color="auto"/>
      </w:divBdr>
      <w:divsChild>
        <w:div w:id="1731807024">
          <w:marLeft w:val="0"/>
          <w:marRight w:val="0"/>
          <w:marTop w:val="0"/>
          <w:marBottom w:val="0"/>
          <w:divBdr>
            <w:top w:val="none" w:sz="0" w:space="0" w:color="auto"/>
            <w:left w:val="none" w:sz="0" w:space="0" w:color="auto"/>
            <w:bottom w:val="none" w:sz="0" w:space="0" w:color="auto"/>
            <w:right w:val="none" w:sz="0" w:space="0" w:color="auto"/>
          </w:divBdr>
          <w:divsChild>
            <w:div w:id="201524653">
              <w:marLeft w:val="0"/>
              <w:marRight w:val="0"/>
              <w:marTop w:val="0"/>
              <w:marBottom w:val="0"/>
              <w:divBdr>
                <w:top w:val="none" w:sz="0" w:space="0" w:color="auto"/>
                <w:left w:val="none" w:sz="0" w:space="0" w:color="auto"/>
                <w:bottom w:val="none" w:sz="0" w:space="0" w:color="auto"/>
                <w:right w:val="none" w:sz="0" w:space="0" w:color="auto"/>
              </w:divBdr>
            </w:div>
            <w:div w:id="228273440">
              <w:marLeft w:val="0"/>
              <w:marRight w:val="0"/>
              <w:marTop w:val="0"/>
              <w:marBottom w:val="0"/>
              <w:divBdr>
                <w:top w:val="none" w:sz="0" w:space="0" w:color="auto"/>
                <w:left w:val="none" w:sz="0" w:space="0" w:color="auto"/>
                <w:bottom w:val="none" w:sz="0" w:space="0" w:color="auto"/>
                <w:right w:val="none" w:sz="0" w:space="0" w:color="auto"/>
              </w:divBdr>
            </w:div>
            <w:div w:id="419645429">
              <w:marLeft w:val="0"/>
              <w:marRight w:val="0"/>
              <w:marTop w:val="0"/>
              <w:marBottom w:val="0"/>
              <w:divBdr>
                <w:top w:val="none" w:sz="0" w:space="0" w:color="auto"/>
                <w:left w:val="none" w:sz="0" w:space="0" w:color="auto"/>
                <w:bottom w:val="none" w:sz="0" w:space="0" w:color="auto"/>
                <w:right w:val="none" w:sz="0" w:space="0" w:color="auto"/>
              </w:divBdr>
            </w:div>
            <w:div w:id="771363030">
              <w:marLeft w:val="0"/>
              <w:marRight w:val="0"/>
              <w:marTop w:val="0"/>
              <w:marBottom w:val="0"/>
              <w:divBdr>
                <w:top w:val="none" w:sz="0" w:space="0" w:color="auto"/>
                <w:left w:val="none" w:sz="0" w:space="0" w:color="auto"/>
                <w:bottom w:val="none" w:sz="0" w:space="0" w:color="auto"/>
                <w:right w:val="none" w:sz="0" w:space="0" w:color="auto"/>
              </w:divBdr>
            </w:div>
            <w:div w:id="1174536567">
              <w:marLeft w:val="0"/>
              <w:marRight w:val="0"/>
              <w:marTop w:val="0"/>
              <w:marBottom w:val="0"/>
              <w:divBdr>
                <w:top w:val="none" w:sz="0" w:space="0" w:color="auto"/>
                <w:left w:val="none" w:sz="0" w:space="0" w:color="auto"/>
                <w:bottom w:val="none" w:sz="0" w:space="0" w:color="auto"/>
                <w:right w:val="none" w:sz="0" w:space="0" w:color="auto"/>
              </w:divBdr>
            </w:div>
            <w:div w:id="1198816315">
              <w:marLeft w:val="0"/>
              <w:marRight w:val="0"/>
              <w:marTop w:val="0"/>
              <w:marBottom w:val="0"/>
              <w:divBdr>
                <w:top w:val="none" w:sz="0" w:space="0" w:color="auto"/>
                <w:left w:val="none" w:sz="0" w:space="0" w:color="auto"/>
                <w:bottom w:val="none" w:sz="0" w:space="0" w:color="auto"/>
                <w:right w:val="none" w:sz="0" w:space="0" w:color="auto"/>
              </w:divBdr>
            </w:div>
            <w:div w:id="15506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5842">
      <w:bodyDiv w:val="1"/>
      <w:marLeft w:val="0"/>
      <w:marRight w:val="0"/>
      <w:marTop w:val="0"/>
      <w:marBottom w:val="0"/>
      <w:divBdr>
        <w:top w:val="none" w:sz="0" w:space="0" w:color="auto"/>
        <w:left w:val="none" w:sz="0" w:space="0" w:color="auto"/>
        <w:bottom w:val="none" w:sz="0" w:space="0" w:color="auto"/>
        <w:right w:val="none" w:sz="0" w:space="0" w:color="auto"/>
      </w:divBdr>
    </w:div>
    <w:div w:id="358429765">
      <w:bodyDiv w:val="1"/>
      <w:marLeft w:val="0"/>
      <w:marRight w:val="0"/>
      <w:marTop w:val="0"/>
      <w:marBottom w:val="0"/>
      <w:divBdr>
        <w:top w:val="none" w:sz="0" w:space="0" w:color="auto"/>
        <w:left w:val="none" w:sz="0" w:space="0" w:color="auto"/>
        <w:bottom w:val="none" w:sz="0" w:space="0" w:color="auto"/>
        <w:right w:val="none" w:sz="0" w:space="0" w:color="auto"/>
      </w:divBdr>
    </w:div>
    <w:div w:id="499077491">
      <w:bodyDiv w:val="1"/>
      <w:marLeft w:val="0"/>
      <w:marRight w:val="0"/>
      <w:marTop w:val="0"/>
      <w:marBottom w:val="0"/>
      <w:divBdr>
        <w:top w:val="none" w:sz="0" w:space="0" w:color="auto"/>
        <w:left w:val="none" w:sz="0" w:space="0" w:color="auto"/>
        <w:bottom w:val="none" w:sz="0" w:space="0" w:color="auto"/>
        <w:right w:val="none" w:sz="0" w:space="0" w:color="auto"/>
      </w:divBdr>
      <w:divsChild>
        <w:div w:id="521625747">
          <w:marLeft w:val="0"/>
          <w:marRight w:val="0"/>
          <w:marTop w:val="0"/>
          <w:marBottom w:val="0"/>
          <w:divBdr>
            <w:top w:val="none" w:sz="0" w:space="0" w:color="auto"/>
            <w:left w:val="none" w:sz="0" w:space="0" w:color="auto"/>
            <w:bottom w:val="none" w:sz="0" w:space="0" w:color="auto"/>
            <w:right w:val="none" w:sz="0" w:space="0" w:color="auto"/>
          </w:divBdr>
          <w:divsChild>
            <w:div w:id="1233854922">
              <w:marLeft w:val="0"/>
              <w:marRight w:val="0"/>
              <w:marTop w:val="0"/>
              <w:marBottom w:val="0"/>
              <w:divBdr>
                <w:top w:val="none" w:sz="0" w:space="0" w:color="auto"/>
                <w:left w:val="none" w:sz="0" w:space="0" w:color="auto"/>
                <w:bottom w:val="none" w:sz="0" w:space="0" w:color="auto"/>
                <w:right w:val="none" w:sz="0" w:space="0" w:color="auto"/>
              </w:divBdr>
            </w:div>
            <w:div w:id="1281767767">
              <w:marLeft w:val="0"/>
              <w:marRight w:val="0"/>
              <w:marTop w:val="0"/>
              <w:marBottom w:val="0"/>
              <w:divBdr>
                <w:top w:val="none" w:sz="0" w:space="0" w:color="auto"/>
                <w:left w:val="none" w:sz="0" w:space="0" w:color="auto"/>
                <w:bottom w:val="none" w:sz="0" w:space="0" w:color="auto"/>
                <w:right w:val="none" w:sz="0" w:space="0" w:color="auto"/>
              </w:divBdr>
            </w:div>
            <w:div w:id="1283146593">
              <w:marLeft w:val="0"/>
              <w:marRight w:val="0"/>
              <w:marTop w:val="0"/>
              <w:marBottom w:val="0"/>
              <w:divBdr>
                <w:top w:val="none" w:sz="0" w:space="0" w:color="auto"/>
                <w:left w:val="none" w:sz="0" w:space="0" w:color="auto"/>
                <w:bottom w:val="none" w:sz="0" w:space="0" w:color="auto"/>
                <w:right w:val="none" w:sz="0" w:space="0" w:color="auto"/>
              </w:divBdr>
            </w:div>
            <w:div w:id="1765565104">
              <w:marLeft w:val="0"/>
              <w:marRight w:val="0"/>
              <w:marTop w:val="0"/>
              <w:marBottom w:val="0"/>
              <w:divBdr>
                <w:top w:val="none" w:sz="0" w:space="0" w:color="auto"/>
                <w:left w:val="none" w:sz="0" w:space="0" w:color="auto"/>
                <w:bottom w:val="none" w:sz="0" w:space="0" w:color="auto"/>
                <w:right w:val="none" w:sz="0" w:space="0" w:color="auto"/>
              </w:divBdr>
            </w:div>
            <w:div w:id="21319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3613">
      <w:bodyDiv w:val="1"/>
      <w:marLeft w:val="0"/>
      <w:marRight w:val="0"/>
      <w:marTop w:val="0"/>
      <w:marBottom w:val="0"/>
      <w:divBdr>
        <w:top w:val="none" w:sz="0" w:space="0" w:color="auto"/>
        <w:left w:val="none" w:sz="0" w:space="0" w:color="auto"/>
        <w:bottom w:val="none" w:sz="0" w:space="0" w:color="auto"/>
        <w:right w:val="none" w:sz="0" w:space="0" w:color="auto"/>
      </w:divBdr>
      <w:divsChild>
        <w:div w:id="21713371">
          <w:marLeft w:val="0"/>
          <w:marRight w:val="0"/>
          <w:marTop w:val="0"/>
          <w:marBottom w:val="0"/>
          <w:divBdr>
            <w:top w:val="none" w:sz="0" w:space="0" w:color="auto"/>
            <w:left w:val="none" w:sz="0" w:space="0" w:color="auto"/>
            <w:bottom w:val="none" w:sz="0" w:space="0" w:color="auto"/>
            <w:right w:val="none" w:sz="0" w:space="0" w:color="auto"/>
          </w:divBdr>
        </w:div>
        <w:div w:id="83845352">
          <w:marLeft w:val="0"/>
          <w:marRight w:val="0"/>
          <w:marTop w:val="0"/>
          <w:marBottom w:val="0"/>
          <w:divBdr>
            <w:top w:val="none" w:sz="0" w:space="0" w:color="auto"/>
            <w:left w:val="none" w:sz="0" w:space="0" w:color="auto"/>
            <w:bottom w:val="none" w:sz="0" w:space="0" w:color="auto"/>
            <w:right w:val="none" w:sz="0" w:space="0" w:color="auto"/>
          </w:divBdr>
        </w:div>
        <w:div w:id="145519136">
          <w:marLeft w:val="0"/>
          <w:marRight w:val="0"/>
          <w:marTop w:val="0"/>
          <w:marBottom w:val="0"/>
          <w:divBdr>
            <w:top w:val="none" w:sz="0" w:space="0" w:color="auto"/>
            <w:left w:val="none" w:sz="0" w:space="0" w:color="auto"/>
            <w:bottom w:val="none" w:sz="0" w:space="0" w:color="auto"/>
            <w:right w:val="none" w:sz="0" w:space="0" w:color="auto"/>
          </w:divBdr>
        </w:div>
        <w:div w:id="169682888">
          <w:marLeft w:val="0"/>
          <w:marRight w:val="0"/>
          <w:marTop w:val="0"/>
          <w:marBottom w:val="0"/>
          <w:divBdr>
            <w:top w:val="none" w:sz="0" w:space="0" w:color="auto"/>
            <w:left w:val="none" w:sz="0" w:space="0" w:color="auto"/>
            <w:bottom w:val="none" w:sz="0" w:space="0" w:color="auto"/>
            <w:right w:val="none" w:sz="0" w:space="0" w:color="auto"/>
          </w:divBdr>
        </w:div>
        <w:div w:id="187570664">
          <w:marLeft w:val="0"/>
          <w:marRight w:val="0"/>
          <w:marTop w:val="0"/>
          <w:marBottom w:val="0"/>
          <w:divBdr>
            <w:top w:val="none" w:sz="0" w:space="0" w:color="auto"/>
            <w:left w:val="none" w:sz="0" w:space="0" w:color="auto"/>
            <w:bottom w:val="none" w:sz="0" w:space="0" w:color="auto"/>
            <w:right w:val="none" w:sz="0" w:space="0" w:color="auto"/>
          </w:divBdr>
        </w:div>
        <w:div w:id="235628652">
          <w:marLeft w:val="0"/>
          <w:marRight w:val="0"/>
          <w:marTop w:val="0"/>
          <w:marBottom w:val="0"/>
          <w:divBdr>
            <w:top w:val="none" w:sz="0" w:space="0" w:color="auto"/>
            <w:left w:val="none" w:sz="0" w:space="0" w:color="auto"/>
            <w:bottom w:val="none" w:sz="0" w:space="0" w:color="auto"/>
            <w:right w:val="none" w:sz="0" w:space="0" w:color="auto"/>
          </w:divBdr>
        </w:div>
        <w:div w:id="289290027">
          <w:marLeft w:val="0"/>
          <w:marRight w:val="0"/>
          <w:marTop w:val="0"/>
          <w:marBottom w:val="0"/>
          <w:divBdr>
            <w:top w:val="none" w:sz="0" w:space="0" w:color="auto"/>
            <w:left w:val="none" w:sz="0" w:space="0" w:color="auto"/>
            <w:bottom w:val="none" w:sz="0" w:space="0" w:color="auto"/>
            <w:right w:val="none" w:sz="0" w:space="0" w:color="auto"/>
          </w:divBdr>
        </w:div>
        <w:div w:id="358552773">
          <w:marLeft w:val="0"/>
          <w:marRight w:val="0"/>
          <w:marTop w:val="0"/>
          <w:marBottom w:val="0"/>
          <w:divBdr>
            <w:top w:val="none" w:sz="0" w:space="0" w:color="auto"/>
            <w:left w:val="none" w:sz="0" w:space="0" w:color="auto"/>
            <w:bottom w:val="none" w:sz="0" w:space="0" w:color="auto"/>
            <w:right w:val="none" w:sz="0" w:space="0" w:color="auto"/>
          </w:divBdr>
        </w:div>
        <w:div w:id="383261495">
          <w:marLeft w:val="0"/>
          <w:marRight w:val="0"/>
          <w:marTop w:val="0"/>
          <w:marBottom w:val="0"/>
          <w:divBdr>
            <w:top w:val="none" w:sz="0" w:space="0" w:color="auto"/>
            <w:left w:val="none" w:sz="0" w:space="0" w:color="auto"/>
            <w:bottom w:val="none" w:sz="0" w:space="0" w:color="auto"/>
            <w:right w:val="none" w:sz="0" w:space="0" w:color="auto"/>
          </w:divBdr>
        </w:div>
        <w:div w:id="560025788">
          <w:marLeft w:val="0"/>
          <w:marRight w:val="0"/>
          <w:marTop w:val="0"/>
          <w:marBottom w:val="0"/>
          <w:divBdr>
            <w:top w:val="none" w:sz="0" w:space="0" w:color="auto"/>
            <w:left w:val="none" w:sz="0" w:space="0" w:color="auto"/>
            <w:bottom w:val="none" w:sz="0" w:space="0" w:color="auto"/>
            <w:right w:val="none" w:sz="0" w:space="0" w:color="auto"/>
          </w:divBdr>
        </w:div>
        <w:div w:id="629744431">
          <w:marLeft w:val="0"/>
          <w:marRight w:val="0"/>
          <w:marTop w:val="0"/>
          <w:marBottom w:val="0"/>
          <w:divBdr>
            <w:top w:val="none" w:sz="0" w:space="0" w:color="auto"/>
            <w:left w:val="none" w:sz="0" w:space="0" w:color="auto"/>
            <w:bottom w:val="none" w:sz="0" w:space="0" w:color="auto"/>
            <w:right w:val="none" w:sz="0" w:space="0" w:color="auto"/>
          </w:divBdr>
        </w:div>
        <w:div w:id="765151707">
          <w:marLeft w:val="0"/>
          <w:marRight w:val="0"/>
          <w:marTop w:val="0"/>
          <w:marBottom w:val="0"/>
          <w:divBdr>
            <w:top w:val="none" w:sz="0" w:space="0" w:color="auto"/>
            <w:left w:val="none" w:sz="0" w:space="0" w:color="auto"/>
            <w:bottom w:val="none" w:sz="0" w:space="0" w:color="auto"/>
            <w:right w:val="none" w:sz="0" w:space="0" w:color="auto"/>
          </w:divBdr>
        </w:div>
        <w:div w:id="825244315">
          <w:marLeft w:val="0"/>
          <w:marRight w:val="0"/>
          <w:marTop w:val="0"/>
          <w:marBottom w:val="0"/>
          <w:divBdr>
            <w:top w:val="none" w:sz="0" w:space="0" w:color="auto"/>
            <w:left w:val="none" w:sz="0" w:space="0" w:color="auto"/>
            <w:bottom w:val="none" w:sz="0" w:space="0" w:color="auto"/>
            <w:right w:val="none" w:sz="0" w:space="0" w:color="auto"/>
          </w:divBdr>
        </w:div>
        <w:div w:id="894900574">
          <w:marLeft w:val="0"/>
          <w:marRight w:val="0"/>
          <w:marTop w:val="0"/>
          <w:marBottom w:val="0"/>
          <w:divBdr>
            <w:top w:val="none" w:sz="0" w:space="0" w:color="auto"/>
            <w:left w:val="none" w:sz="0" w:space="0" w:color="auto"/>
            <w:bottom w:val="none" w:sz="0" w:space="0" w:color="auto"/>
            <w:right w:val="none" w:sz="0" w:space="0" w:color="auto"/>
          </w:divBdr>
        </w:div>
        <w:div w:id="930313881">
          <w:marLeft w:val="0"/>
          <w:marRight w:val="0"/>
          <w:marTop w:val="0"/>
          <w:marBottom w:val="0"/>
          <w:divBdr>
            <w:top w:val="none" w:sz="0" w:space="0" w:color="auto"/>
            <w:left w:val="none" w:sz="0" w:space="0" w:color="auto"/>
            <w:bottom w:val="none" w:sz="0" w:space="0" w:color="auto"/>
            <w:right w:val="none" w:sz="0" w:space="0" w:color="auto"/>
          </w:divBdr>
        </w:div>
        <w:div w:id="1025135570">
          <w:marLeft w:val="0"/>
          <w:marRight w:val="0"/>
          <w:marTop w:val="0"/>
          <w:marBottom w:val="0"/>
          <w:divBdr>
            <w:top w:val="none" w:sz="0" w:space="0" w:color="auto"/>
            <w:left w:val="none" w:sz="0" w:space="0" w:color="auto"/>
            <w:bottom w:val="none" w:sz="0" w:space="0" w:color="auto"/>
            <w:right w:val="none" w:sz="0" w:space="0" w:color="auto"/>
          </w:divBdr>
        </w:div>
        <w:div w:id="1079982605">
          <w:marLeft w:val="0"/>
          <w:marRight w:val="0"/>
          <w:marTop w:val="0"/>
          <w:marBottom w:val="0"/>
          <w:divBdr>
            <w:top w:val="none" w:sz="0" w:space="0" w:color="auto"/>
            <w:left w:val="none" w:sz="0" w:space="0" w:color="auto"/>
            <w:bottom w:val="none" w:sz="0" w:space="0" w:color="auto"/>
            <w:right w:val="none" w:sz="0" w:space="0" w:color="auto"/>
          </w:divBdr>
        </w:div>
        <w:div w:id="1104810805">
          <w:marLeft w:val="0"/>
          <w:marRight w:val="0"/>
          <w:marTop w:val="0"/>
          <w:marBottom w:val="0"/>
          <w:divBdr>
            <w:top w:val="none" w:sz="0" w:space="0" w:color="auto"/>
            <w:left w:val="none" w:sz="0" w:space="0" w:color="auto"/>
            <w:bottom w:val="none" w:sz="0" w:space="0" w:color="auto"/>
            <w:right w:val="none" w:sz="0" w:space="0" w:color="auto"/>
          </w:divBdr>
        </w:div>
        <w:div w:id="1149323376">
          <w:marLeft w:val="0"/>
          <w:marRight w:val="0"/>
          <w:marTop w:val="0"/>
          <w:marBottom w:val="0"/>
          <w:divBdr>
            <w:top w:val="none" w:sz="0" w:space="0" w:color="auto"/>
            <w:left w:val="none" w:sz="0" w:space="0" w:color="auto"/>
            <w:bottom w:val="none" w:sz="0" w:space="0" w:color="auto"/>
            <w:right w:val="none" w:sz="0" w:space="0" w:color="auto"/>
          </w:divBdr>
        </w:div>
        <w:div w:id="1158107245">
          <w:marLeft w:val="0"/>
          <w:marRight w:val="0"/>
          <w:marTop w:val="0"/>
          <w:marBottom w:val="0"/>
          <w:divBdr>
            <w:top w:val="none" w:sz="0" w:space="0" w:color="auto"/>
            <w:left w:val="none" w:sz="0" w:space="0" w:color="auto"/>
            <w:bottom w:val="none" w:sz="0" w:space="0" w:color="auto"/>
            <w:right w:val="none" w:sz="0" w:space="0" w:color="auto"/>
          </w:divBdr>
        </w:div>
        <w:div w:id="1170831767">
          <w:marLeft w:val="0"/>
          <w:marRight w:val="0"/>
          <w:marTop w:val="0"/>
          <w:marBottom w:val="0"/>
          <w:divBdr>
            <w:top w:val="none" w:sz="0" w:space="0" w:color="auto"/>
            <w:left w:val="none" w:sz="0" w:space="0" w:color="auto"/>
            <w:bottom w:val="none" w:sz="0" w:space="0" w:color="auto"/>
            <w:right w:val="none" w:sz="0" w:space="0" w:color="auto"/>
          </w:divBdr>
        </w:div>
        <w:div w:id="1174998728">
          <w:marLeft w:val="0"/>
          <w:marRight w:val="0"/>
          <w:marTop w:val="0"/>
          <w:marBottom w:val="0"/>
          <w:divBdr>
            <w:top w:val="none" w:sz="0" w:space="0" w:color="auto"/>
            <w:left w:val="none" w:sz="0" w:space="0" w:color="auto"/>
            <w:bottom w:val="none" w:sz="0" w:space="0" w:color="auto"/>
            <w:right w:val="none" w:sz="0" w:space="0" w:color="auto"/>
          </w:divBdr>
        </w:div>
        <w:div w:id="1284729955">
          <w:marLeft w:val="0"/>
          <w:marRight w:val="0"/>
          <w:marTop w:val="0"/>
          <w:marBottom w:val="0"/>
          <w:divBdr>
            <w:top w:val="none" w:sz="0" w:space="0" w:color="auto"/>
            <w:left w:val="none" w:sz="0" w:space="0" w:color="auto"/>
            <w:bottom w:val="none" w:sz="0" w:space="0" w:color="auto"/>
            <w:right w:val="none" w:sz="0" w:space="0" w:color="auto"/>
          </w:divBdr>
        </w:div>
        <w:div w:id="1398550117">
          <w:marLeft w:val="0"/>
          <w:marRight w:val="0"/>
          <w:marTop w:val="0"/>
          <w:marBottom w:val="0"/>
          <w:divBdr>
            <w:top w:val="none" w:sz="0" w:space="0" w:color="auto"/>
            <w:left w:val="none" w:sz="0" w:space="0" w:color="auto"/>
            <w:bottom w:val="none" w:sz="0" w:space="0" w:color="auto"/>
            <w:right w:val="none" w:sz="0" w:space="0" w:color="auto"/>
          </w:divBdr>
        </w:div>
        <w:div w:id="1497452478">
          <w:marLeft w:val="0"/>
          <w:marRight w:val="0"/>
          <w:marTop w:val="0"/>
          <w:marBottom w:val="0"/>
          <w:divBdr>
            <w:top w:val="none" w:sz="0" w:space="0" w:color="auto"/>
            <w:left w:val="none" w:sz="0" w:space="0" w:color="auto"/>
            <w:bottom w:val="none" w:sz="0" w:space="0" w:color="auto"/>
            <w:right w:val="none" w:sz="0" w:space="0" w:color="auto"/>
          </w:divBdr>
        </w:div>
        <w:div w:id="1609775633">
          <w:marLeft w:val="0"/>
          <w:marRight w:val="0"/>
          <w:marTop w:val="0"/>
          <w:marBottom w:val="0"/>
          <w:divBdr>
            <w:top w:val="none" w:sz="0" w:space="0" w:color="auto"/>
            <w:left w:val="none" w:sz="0" w:space="0" w:color="auto"/>
            <w:bottom w:val="none" w:sz="0" w:space="0" w:color="auto"/>
            <w:right w:val="none" w:sz="0" w:space="0" w:color="auto"/>
          </w:divBdr>
        </w:div>
        <w:div w:id="1616668802">
          <w:marLeft w:val="0"/>
          <w:marRight w:val="0"/>
          <w:marTop w:val="0"/>
          <w:marBottom w:val="0"/>
          <w:divBdr>
            <w:top w:val="none" w:sz="0" w:space="0" w:color="auto"/>
            <w:left w:val="none" w:sz="0" w:space="0" w:color="auto"/>
            <w:bottom w:val="none" w:sz="0" w:space="0" w:color="auto"/>
            <w:right w:val="none" w:sz="0" w:space="0" w:color="auto"/>
          </w:divBdr>
        </w:div>
        <w:div w:id="1661619551">
          <w:marLeft w:val="0"/>
          <w:marRight w:val="0"/>
          <w:marTop w:val="0"/>
          <w:marBottom w:val="0"/>
          <w:divBdr>
            <w:top w:val="none" w:sz="0" w:space="0" w:color="auto"/>
            <w:left w:val="none" w:sz="0" w:space="0" w:color="auto"/>
            <w:bottom w:val="none" w:sz="0" w:space="0" w:color="auto"/>
            <w:right w:val="none" w:sz="0" w:space="0" w:color="auto"/>
          </w:divBdr>
        </w:div>
        <w:div w:id="1664629269">
          <w:marLeft w:val="0"/>
          <w:marRight w:val="0"/>
          <w:marTop w:val="0"/>
          <w:marBottom w:val="0"/>
          <w:divBdr>
            <w:top w:val="none" w:sz="0" w:space="0" w:color="auto"/>
            <w:left w:val="none" w:sz="0" w:space="0" w:color="auto"/>
            <w:bottom w:val="none" w:sz="0" w:space="0" w:color="auto"/>
            <w:right w:val="none" w:sz="0" w:space="0" w:color="auto"/>
          </w:divBdr>
        </w:div>
        <w:div w:id="1678339016">
          <w:marLeft w:val="0"/>
          <w:marRight w:val="0"/>
          <w:marTop w:val="0"/>
          <w:marBottom w:val="0"/>
          <w:divBdr>
            <w:top w:val="none" w:sz="0" w:space="0" w:color="auto"/>
            <w:left w:val="none" w:sz="0" w:space="0" w:color="auto"/>
            <w:bottom w:val="none" w:sz="0" w:space="0" w:color="auto"/>
            <w:right w:val="none" w:sz="0" w:space="0" w:color="auto"/>
          </w:divBdr>
        </w:div>
        <w:div w:id="1739354764">
          <w:marLeft w:val="0"/>
          <w:marRight w:val="0"/>
          <w:marTop w:val="0"/>
          <w:marBottom w:val="0"/>
          <w:divBdr>
            <w:top w:val="none" w:sz="0" w:space="0" w:color="auto"/>
            <w:left w:val="none" w:sz="0" w:space="0" w:color="auto"/>
            <w:bottom w:val="none" w:sz="0" w:space="0" w:color="auto"/>
            <w:right w:val="none" w:sz="0" w:space="0" w:color="auto"/>
          </w:divBdr>
        </w:div>
        <w:div w:id="1760255958">
          <w:marLeft w:val="0"/>
          <w:marRight w:val="0"/>
          <w:marTop w:val="0"/>
          <w:marBottom w:val="0"/>
          <w:divBdr>
            <w:top w:val="none" w:sz="0" w:space="0" w:color="auto"/>
            <w:left w:val="none" w:sz="0" w:space="0" w:color="auto"/>
            <w:bottom w:val="none" w:sz="0" w:space="0" w:color="auto"/>
            <w:right w:val="none" w:sz="0" w:space="0" w:color="auto"/>
          </w:divBdr>
        </w:div>
        <w:div w:id="1884512944">
          <w:marLeft w:val="0"/>
          <w:marRight w:val="0"/>
          <w:marTop w:val="0"/>
          <w:marBottom w:val="0"/>
          <w:divBdr>
            <w:top w:val="none" w:sz="0" w:space="0" w:color="auto"/>
            <w:left w:val="none" w:sz="0" w:space="0" w:color="auto"/>
            <w:bottom w:val="none" w:sz="0" w:space="0" w:color="auto"/>
            <w:right w:val="none" w:sz="0" w:space="0" w:color="auto"/>
          </w:divBdr>
        </w:div>
        <w:div w:id="1942375697">
          <w:marLeft w:val="0"/>
          <w:marRight w:val="0"/>
          <w:marTop w:val="0"/>
          <w:marBottom w:val="0"/>
          <w:divBdr>
            <w:top w:val="none" w:sz="0" w:space="0" w:color="auto"/>
            <w:left w:val="none" w:sz="0" w:space="0" w:color="auto"/>
            <w:bottom w:val="none" w:sz="0" w:space="0" w:color="auto"/>
            <w:right w:val="none" w:sz="0" w:space="0" w:color="auto"/>
          </w:divBdr>
        </w:div>
        <w:div w:id="1967924941">
          <w:marLeft w:val="0"/>
          <w:marRight w:val="0"/>
          <w:marTop w:val="0"/>
          <w:marBottom w:val="0"/>
          <w:divBdr>
            <w:top w:val="none" w:sz="0" w:space="0" w:color="auto"/>
            <w:left w:val="none" w:sz="0" w:space="0" w:color="auto"/>
            <w:bottom w:val="none" w:sz="0" w:space="0" w:color="auto"/>
            <w:right w:val="none" w:sz="0" w:space="0" w:color="auto"/>
          </w:divBdr>
        </w:div>
        <w:div w:id="2082369854">
          <w:marLeft w:val="0"/>
          <w:marRight w:val="0"/>
          <w:marTop w:val="0"/>
          <w:marBottom w:val="0"/>
          <w:divBdr>
            <w:top w:val="none" w:sz="0" w:space="0" w:color="auto"/>
            <w:left w:val="none" w:sz="0" w:space="0" w:color="auto"/>
            <w:bottom w:val="none" w:sz="0" w:space="0" w:color="auto"/>
            <w:right w:val="none" w:sz="0" w:space="0" w:color="auto"/>
          </w:divBdr>
        </w:div>
        <w:div w:id="2143645079">
          <w:marLeft w:val="0"/>
          <w:marRight w:val="0"/>
          <w:marTop w:val="0"/>
          <w:marBottom w:val="0"/>
          <w:divBdr>
            <w:top w:val="none" w:sz="0" w:space="0" w:color="auto"/>
            <w:left w:val="none" w:sz="0" w:space="0" w:color="auto"/>
            <w:bottom w:val="none" w:sz="0" w:space="0" w:color="auto"/>
            <w:right w:val="none" w:sz="0" w:space="0" w:color="auto"/>
          </w:divBdr>
        </w:div>
      </w:divsChild>
    </w:div>
    <w:div w:id="531235001">
      <w:bodyDiv w:val="1"/>
      <w:marLeft w:val="0"/>
      <w:marRight w:val="0"/>
      <w:marTop w:val="0"/>
      <w:marBottom w:val="0"/>
      <w:divBdr>
        <w:top w:val="none" w:sz="0" w:space="0" w:color="auto"/>
        <w:left w:val="none" w:sz="0" w:space="0" w:color="auto"/>
        <w:bottom w:val="none" w:sz="0" w:space="0" w:color="auto"/>
        <w:right w:val="none" w:sz="0" w:space="0" w:color="auto"/>
      </w:divBdr>
      <w:divsChild>
        <w:div w:id="1472402267">
          <w:marLeft w:val="0"/>
          <w:marRight w:val="0"/>
          <w:marTop w:val="0"/>
          <w:marBottom w:val="0"/>
          <w:divBdr>
            <w:top w:val="none" w:sz="0" w:space="0" w:color="auto"/>
            <w:left w:val="none" w:sz="0" w:space="0" w:color="auto"/>
            <w:bottom w:val="none" w:sz="0" w:space="0" w:color="auto"/>
            <w:right w:val="none" w:sz="0" w:space="0" w:color="auto"/>
          </w:divBdr>
          <w:divsChild>
            <w:div w:id="692269418">
              <w:marLeft w:val="0"/>
              <w:marRight w:val="0"/>
              <w:marTop w:val="0"/>
              <w:marBottom w:val="0"/>
              <w:divBdr>
                <w:top w:val="none" w:sz="0" w:space="0" w:color="auto"/>
                <w:left w:val="none" w:sz="0" w:space="0" w:color="auto"/>
                <w:bottom w:val="none" w:sz="0" w:space="0" w:color="auto"/>
                <w:right w:val="none" w:sz="0" w:space="0" w:color="auto"/>
              </w:divBdr>
            </w:div>
            <w:div w:id="19908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2544">
      <w:bodyDiv w:val="1"/>
      <w:marLeft w:val="0"/>
      <w:marRight w:val="0"/>
      <w:marTop w:val="0"/>
      <w:marBottom w:val="0"/>
      <w:divBdr>
        <w:top w:val="none" w:sz="0" w:space="0" w:color="auto"/>
        <w:left w:val="none" w:sz="0" w:space="0" w:color="auto"/>
        <w:bottom w:val="none" w:sz="0" w:space="0" w:color="auto"/>
        <w:right w:val="none" w:sz="0" w:space="0" w:color="auto"/>
      </w:divBdr>
    </w:div>
    <w:div w:id="663901258">
      <w:bodyDiv w:val="1"/>
      <w:marLeft w:val="0"/>
      <w:marRight w:val="0"/>
      <w:marTop w:val="0"/>
      <w:marBottom w:val="0"/>
      <w:divBdr>
        <w:top w:val="none" w:sz="0" w:space="0" w:color="auto"/>
        <w:left w:val="none" w:sz="0" w:space="0" w:color="auto"/>
        <w:bottom w:val="none" w:sz="0" w:space="0" w:color="auto"/>
        <w:right w:val="none" w:sz="0" w:space="0" w:color="auto"/>
      </w:divBdr>
      <w:divsChild>
        <w:div w:id="1472599960">
          <w:marLeft w:val="0"/>
          <w:marRight w:val="0"/>
          <w:marTop w:val="0"/>
          <w:marBottom w:val="0"/>
          <w:divBdr>
            <w:top w:val="none" w:sz="0" w:space="0" w:color="auto"/>
            <w:left w:val="none" w:sz="0" w:space="0" w:color="auto"/>
            <w:bottom w:val="none" w:sz="0" w:space="0" w:color="auto"/>
            <w:right w:val="none" w:sz="0" w:space="0" w:color="auto"/>
          </w:divBdr>
          <w:divsChild>
            <w:div w:id="332221615">
              <w:marLeft w:val="0"/>
              <w:marRight w:val="0"/>
              <w:marTop w:val="0"/>
              <w:marBottom w:val="0"/>
              <w:divBdr>
                <w:top w:val="none" w:sz="0" w:space="0" w:color="auto"/>
                <w:left w:val="none" w:sz="0" w:space="0" w:color="auto"/>
                <w:bottom w:val="none" w:sz="0" w:space="0" w:color="auto"/>
                <w:right w:val="none" w:sz="0" w:space="0" w:color="auto"/>
              </w:divBdr>
            </w:div>
            <w:div w:id="463886513">
              <w:marLeft w:val="0"/>
              <w:marRight w:val="0"/>
              <w:marTop w:val="0"/>
              <w:marBottom w:val="0"/>
              <w:divBdr>
                <w:top w:val="none" w:sz="0" w:space="0" w:color="auto"/>
                <w:left w:val="none" w:sz="0" w:space="0" w:color="auto"/>
                <w:bottom w:val="none" w:sz="0" w:space="0" w:color="auto"/>
                <w:right w:val="none" w:sz="0" w:space="0" w:color="auto"/>
              </w:divBdr>
            </w:div>
            <w:div w:id="768234230">
              <w:marLeft w:val="0"/>
              <w:marRight w:val="0"/>
              <w:marTop w:val="0"/>
              <w:marBottom w:val="0"/>
              <w:divBdr>
                <w:top w:val="none" w:sz="0" w:space="0" w:color="auto"/>
                <w:left w:val="none" w:sz="0" w:space="0" w:color="auto"/>
                <w:bottom w:val="none" w:sz="0" w:space="0" w:color="auto"/>
                <w:right w:val="none" w:sz="0" w:space="0" w:color="auto"/>
              </w:divBdr>
            </w:div>
            <w:div w:id="873926538">
              <w:marLeft w:val="0"/>
              <w:marRight w:val="0"/>
              <w:marTop w:val="0"/>
              <w:marBottom w:val="0"/>
              <w:divBdr>
                <w:top w:val="none" w:sz="0" w:space="0" w:color="auto"/>
                <w:left w:val="none" w:sz="0" w:space="0" w:color="auto"/>
                <w:bottom w:val="none" w:sz="0" w:space="0" w:color="auto"/>
                <w:right w:val="none" w:sz="0" w:space="0" w:color="auto"/>
              </w:divBdr>
            </w:div>
            <w:div w:id="1591505240">
              <w:marLeft w:val="0"/>
              <w:marRight w:val="0"/>
              <w:marTop w:val="0"/>
              <w:marBottom w:val="0"/>
              <w:divBdr>
                <w:top w:val="none" w:sz="0" w:space="0" w:color="auto"/>
                <w:left w:val="none" w:sz="0" w:space="0" w:color="auto"/>
                <w:bottom w:val="none" w:sz="0" w:space="0" w:color="auto"/>
                <w:right w:val="none" w:sz="0" w:space="0" w:color="auto"/>
              </w:divBdr>
            </w:div>
            <w:div w:id="1743865373">
              <w:marLeft w:val="0"/>
              <w:marRight w:val="0"/>
              <w:marTop w:val="0"/>
              <w:marBottom w:val="0"/>
              <w:divBdr>
                <w:top w:val="none" w:sz="0" w:space="0" w:color="auto"/>
                <w:left w:val="none" w:sz="0" w:space="0" w:color="auto"/>
                <w:bottom w:val="none" w:sz="0" w:space="0" w:color="auto"/>
                <w:right w:val="none" w:sz="0" w:space="0" w:color="auto"/>
              </w:divBdr>
            </w:div>
            <w:div w:id="1745294565">
              <w:marLeft w:val="0"/>
              <w:marRight w:val="0"/>
              <w:marTop w:val="0"/>
              <w:marBottom w:val="0"/>
              <w:divBdr>
                <w:top w:val="none" w:sz="0" w:space="0" w:color="auto"/>
                <w:left w:val="none" w:sz="0" w:space="0" w:color="auto"/>
                <w:bottom w:val="none" w:sz="0" w:space="0" w:color="auto"/>
                <w:right w:val="none" w:sz="0" w:space="0" w:color="auto"/>
              </w:divBdr>
            </w:div>
            <w:div w:id="1781870128">
              <w:marLeft w:val="0"/>
              <w:marRight w:val="0"/>
              <w:marTop w:val="0"/>
              <w:marBottom w:val="0"/>
              <w:divBdr>
                <w:top w:val="none" w:sz="0" w:space="0" w:color="auto"/>
                <w:left w:val="none" w:sz="0" w:space="0" w:color="auto"/>
                <w:bottom w:val="none" w:sz="0" w:space="0" w:color="auto"/>
                <w:right w:val="none" w:sz="0" w:space="0" w:color="auto"/>
              </w:divBdr>
            </w:div>
            <w:div w:id="19772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96160">
      <w:bodyDiv w:val="1"/>
      <w:marLeft w:val="0"/>
      <w:marRight w:val="0"/>
      <w:marTop w:val="0"/>
      <w:marBottom w:val="0"/>
      <w:divBdr>
        <w:top w:val="none" w:sz="0" w:space="0" w:color="auto"/>
        <w:left w:val="none" w:sz="0" w:space="0" w:color="auto"/>
        <w:bottom w:val="none" w:sz="0" w:space="0" w:color="auto"/>
        <w:right w:val="none" w:sz="0" w:space="0" w:color="auto"/>
      </w:divBdr>
      <w:divsChild>
        <w:div w:id="1183280290">
          <w:marLeft w:val="0"/>
          <w:marRight w:val="0"/>
          <w:marTop w:val="0"/>
          <w:marBottom w:val="0"/>
          <w:divBdr>
            <w:top w:val="none" w:sz="0" w:space="0" w:color="auto"/>
            <w:left w:val="none" w:sz="0" w:space="0" w:color="auto"/>
            <w:bottom w:val="none" w:sz="0" w:space="0" w:color="auto"/>
            <w:right w:val="none" w:sz="0" w:space="0" w:color="auto"/>
          </w:divBdr>
          <w:divsChild>
            <w:div w:id="196233819">
              <w:marLeft w:val="0"/>
              <w:marRight w:val="0"/>
              <w:marTop w:val="0"/>
              <w:marBottom w:val="0"/>
              <w:divBdr>
                <w:top w:val="none" w:sz="0" w:space="0" w:color="auto"/>
                <w:left w:val="none" w:sz="0" w:space="0" w:color="auto"/>
                <w:bottom w:val="none" w:sz="0" w:space="0" w:color="auto"/>
                <w:right w:val="none" w:sz="0" w:space="0" w:color="auto"/>
              </w:divBdr>
            </w:div>
            <w:div w:id="398748845">
              <w:marLeft w:val="0"/>
              <w:marRight w:val="0"/>
              <w:marTop w:val="0"/>
              <w:marBottom w:val="0"/>
              <w:divBdr>
                <w:top w:val="none" w:sz="0" w:space="0" w:color="auto"/>
                <w:left w:val="none" w:sz="0" w:space="0" w:color="auto"/>
                <w:bottom w:val="none" w:sz="0" w:space="0" w:color="auto"/>
                <w:right w:val="none" w:sz="0" w:space="0" w:color="auto"/>
              </w:divBdr>
            </w:div>
            <w:div w:id="1242105598">
              <w:marLeft w:val="0"/>
              <w:marRight w:val="0"/>
              <w:marTop w:val="0"/>
              <w:marBottom w:val="0"/>
              <w:divBdr>
                <w:top w:val="none" w:sz="0" w:space="0" w:color="auto"/>
                <w:left w:val="none" w:sz="0" w:space="0" w:color="auto"/>
                <w:bottom w:val="none" w:sz="0" w:space="0" w:color="auto"/>
                <w:right w:val="none" w:sz="0" w:space="0" w:color="auto"/>
              </w:divBdr>
            </w:div>
            <w:div w:id="21110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2621">
      <w:bodyDiv w:val="1"/>
      <w:marLeft w:val="0"/>
      <w:marRight w:val="0"/>
      <w:marTop w:val="0"/>
      <w:marBottom w:val="0"/>
      <w:divBdr>
        <w:top w:val="none" w:sz="0" w:space="0" w:color="auto"/>
        <w:left w:val="none" w:sz="0" w:space="0" w:color="auto"/>
        <w:bottom w:val="none" w:sz="0" w:space="0" w:color="auto"/>
        <w:right w:val="none" w:sz="0" w:space="0" w:color="auto"/>
      </w:divBdr>
    </w:div>
    <w:div w:id="958533175">
      <w:bodyDiv w:val="1"/>
      <w:marLeft w:val="0"/>
      <w:marRight w:val="0"/>
      <w:marTop w:val="0"/>
      <w:marBottom w:val="0"/>
      <w:divBdr>
        <w:top w:val="none" w:sz="0" w:space="0" w:color="auto"/>
        <w:left w:val="none" w:sz="0" w:space="0" w:color="auto"/>
        <w:bottom w:val="none" w:sz="0" w:space="0" w:color="auto"/>
        <w:right w:val="none" w:sz="0" w:space="0" w:color="auto"/>
      </w:divBdr>
      <w:divsChild>
        <w:div w:id="340086944">
          <w:marLeft w:val="0"/>
          <w:marRight w:val="0"/>
          <w:marTop w:val="0"/>
          <w:marBottom w:val="0"/>
          <w:divBdr>
            <w:top w:val="none" w:sz="0" w:space="0" w:color="auto"/>
            <w:left w:val="none" w:sz="0" w:space="0" w:color="auto"/>
            <w:bottom w:val="none" w:sz="0" w:space="0" w:color="auto"/>
            <w:right w:val="none" w:sz="0" w:space="0" w:color="auto"/>
          </w:divBdr>
          <w:divsChild>
            <w:div w:id="15086027">
              <w:marLeft w:val="0"/>
              <w:marRight w:val="0"/>
              <w:marTop w:val="0"/>
              <w:marBottom w:val="0"/>
              <w:divBdr>
                <w:top w:val="none" w:sz="0" w:space="0" w:color="auto"/>
                <w:left w:val="none" w:sz="0" w:space="0" w:color="auto"/>
                <w:bottom w:val="none" w:sz="0" w:space="0" w:color="auto"/>
                <w:right w:val="none" w:sz="0" w:space="0" w:color="auto"/>
              </w:divBdr>
            </w:div>
            <w:div w:id="196890816">
              <w:marLeft w:val="0"/>
              <w:marRight w:val="0"/>
              <w:marTop w:val="0"/>
              <w:marBottom w:val="0"/>
              <w:divBdr>
                <w:top w:val="none" w:sz="0" w:space="0" w:color="auto"/>
                <w:left w:val="none" w:sz="0" w:space="0" w:color="auto"/>
                <w:bottom w:val="none" w:sz="0" w:space="0" w:color="auto"/>
                <w:right w:val="none" w:sz="0" w:space="0" w:color="auto"/>
              </w:divBdr>
            </w:div>
            <w:div w:id="304166738">
              <w:marLeft w:val="0"/>
              <w:marRight w:val="0"/>
              <w:marTop w:val="0"/>
              <w:marBottom w:val="0"/>
              <w:divBdr>
                <w:top w:val="none" w:sz="0" w:space="0" w:color="auto"/>
                <w:left w:val="none" w:sz="0" w:space="0" w:color="auto"/>
                <w:bottom w:val="none" w:sz="0" w:space="0" w:color="auto"/>
                <w:right w:val="none" w:sz="0" w:space="0" w:color="auto"/>
              </w:divBdr>
            </w:div>
            <w:div w:id="512106862">
              <w:marLeft w:val="0"/>
              <w:marRight w:val="0"/>
              <w:marTop w:val="0"/>
              <w:marBottom w:val="0"/>
              <w:divBdr>
                <w:top w:val="none" w:sz="0" w:space="0" w:color="auto"/>
                <w:left w:val="none" w:sz="0" w:space="0" w:color="auto"/>
                <w:bottom w:val="none" w:sz="0" w:space="0" w:color="auto"/>
                <w:right w:val="none" w:sz="0" w:space="0" w:color="auto"/>
              </w:divBdr>
            </w:div>
            <w:div w:id="874659748">
              <w:marLeft w:val="0"/>
              <w:marRight w:val="0"/>
              <w:marTop w:val="0"/>
              <w:marBottom w:val="0"/>
              <w:divBdr>
                <w:top w:val="none" w:sz="0" w:space="0" w:color="auto"/>
                <w:left w:val="none" w:sz="0" w:space="0" w:color="auto"/>
                <w:bottom w:val="none" w:sz="0" w:space="0" w:color="auto"/>
                <w:right w:val="none" w:sz="0" w:space="0" w:color="auto"/>
              </w:divBdr>
            </w:div>
            <w:div w:id="1571883481">
              <w:marLeft w:val="0"/>
              <w:marRight w:val="0"/>
              <w:marTop w:val="0"/>
              <w:marBottom w:val="0"/>
              <w:divBdr>
                <w:top w:val="none" w:sz="0" w:space="0" w:color="auto"/>
                <w:left w:val="none" w:sz="0" w:space="0" w:color="auto"/>
                <w:bottom w:val="none" w:sz="0" w:space="0" w:color="auto"/>
                <w:right w:val="none" w:sz="0" w:space="0" w:color="auto"/>
              </w:divBdr>
            </w:div>
            <w:div w:id="1640764645">
              <w:marLeft w:val="0"/>
              <w:marRight w:val="0"/>
              <w:marTop w:val="0"/>
              <w:marBottom w:val="0"/>
              <w:divBdr>
                <w:top w:val="none" w:sz="0" w:space="0" w:color="auto"/>
                <w:left w:val="none" w:sz="0" w:space="0" w:color="auto"/>
                <w:bottom w:val="none" w:sz="0" w:space="0" w:color="auto"/>
                <w:right w:val="none" w:sz="0" w:space="0" w:color="auto"/>
              </w:divBdr>
            </w:div>
            <w:div w:id="1746410751">
              <w:marLeft w:val="0"/>
              <w:marRight w:val="0"/>
              <w:marTop w:val="0"/>
              <w:marBottom w:val="0"/>
              <w:divBdr>
                <w:top w:val="none" w:sz="0" w:space="0" w:color="auto"/>
                <w:left w:val="none" w:sz="0" w:space="0" w:color="auto"/>
                <w:bottom w:val="none" w:sz="0" w:space="0" w:color="auto"/>
                <w:right w:val="none" w:sz="0" w:space="0" w:color="auto"/>
              </w:divBdr>
            </w:div>
            <w:div w:id="20860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4129">
      <w:bodyDiv w:val="1"/>
      <w:marLeft w:val="0"/>
      <w:marRight w:val="0"/>
      <w:marTop w:val="0"/>
      <w:marBottom w:val="0"/>
      <w:divBdr>
        <w:top w:val="none" w:sz="0" w:space="0" w:color="auto"/>
        <w:left w:val="none" w:sz="0" w:space="0" w:color="auto"/>
        <w:bottom w:val="none" w:sz="0" w:space="0" w:color="auto"/>
        <w:right w:val="none" w:sz="0" w:space="0" w:color="auto"/>
      </w:divBdr>
      <w:divsChild>
        <w:div w:id="840197329">
          <w:marLeft w:val="0"/>
          <w:marRight w:val="0"/>
          <w:marTop w:val="0"/>
          <w:marBottom w:val="0"/>
          <w:divBdr>
            <w:top w:val="none" w:sz="0" w:space="0" w:color="auto"/>
            <w:left w:val="none" w:sz="0" w:space="0" w:color="auto"/>
            <w:bottom w:val="none" w:sz="0" w:space="0" w:color="auto"/>
            <w:right w:val="none" w:sz="0" w:space="0" w:color="auto"/>
          </w:divBdr>
          <w:divsChild>
            <w:div w:id="330567616">
              <w:marLeft w:val="0"/>
              <w:marRight w:val="0"/>
              <w:marTop w:val="0"/>
              <w:marBottom w:val="0"/>
              <w:divBdr>
                <w:top w:val="none" w:sz="0" w:space="0" w:color="auto"/>
                <w:left w:val="none" w:sz="0" w:space="0" w:color="auto"/>
                <w:bottom w:val="none" w:sz="0" w:space="0" w:color="auto"/>
                <w:right w:val="none" w:sz="0" w:space="0" w:color="auto"/>
              </w:divBdr>
            </w:div>
            <w:div w:id="1168207393">
              <w:marLeft w:val="0"/>
              <w:marRight w:val="0"/>
              <w:marTop w:val="0"/>
              <w:marBottom w:val="0"/>
              <w:divBdr>
                <w:top w:val="none" w:sz="0" w:space="0" w:color="auto"/>
                <w:left w:val="none" w:sz="0" w:space="0" w:color="auto"/>
                <w:bottom w:val="none" w:sz="0" w:space="0" w:color="auto"/>
                <w:right w:val="none" w:sz="0" w:space="0" w:color="auto"/>
              </w:divBdr>
            </w:div>
            <w:div w:id="12313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7608">
      <w:bodyDiv w:val="1"/>
      <w:marLeft w:val="0"/>
      <w:marRight w:val="0"/>
      <w:marTop w:val="0"/>
      <w:marBottom w:val="0"/>
      <w:divBdr>
        <w:top w:val="none" w:sz="0" w:space="0" w:color="auto"/>
        <w:left w:val="none" w:sz="0" w:space="0" w:color="auto"/>
        <w:bottom w:val="none" w:sz="0" w:space="0" w:color="auto"/>
        <w:right w:val="none" w:sz="0" w:space="0" w:color="auto"/>
      </w:divBdr>
      <w:divsChild>
        <w:div w:id="1438257181">
          <w:marLeft w:val="0"/>
          <w:marRight w:val="0"/>
          <w:marTop w:val="0"/>
          <w:marBottom w:val="0"/>
          <w:divBdr>
            <w:top w:val="none" w:sz="0" w:space="0" w:color="auto"/>
            <w:left w:val="none" w:sz="0" w:space="0" w:color="auto"/>
            <w:bottom w:val="none" w:sz="0" w:space="0" w:color="auto"/>
            <w:right w:val="none" w:sz="0" w:space="0" w:color="auto"/>
          </w:divBdr>
          <w:divsChild>
            <w:div w:id="414518967">
              <w:marLeft w:val="0"/>
              <w:marRight w:val="0"/>
              <w:marTop w:val="0"/>
              <w:marBottom w:val="0"/>
              <w:divBdr>
                <w:top w:val="none" w:sz="0" w:space="0" w:color="auto"/>
                <w:left w:val="none" w:sz="0" w:space="0" w:color="auto"/>
                <w:bottom w:val="none" w:sz="0" w:space="0" w:color="auto"/>
                <w:right w:val="none" w:sz="0" w:space="0" w:color="auto"/>
              </w:divBdr>
            </w:div>
            <w:div w:id="517889757">
              <w:marLeft w:val="0"/>
              <w:marRight w:val="0"/>
              <w:marTop w:val="0"/>
              <w:marBottom w:val="0"/>
              <w:divBdr>
                <w:top w:val="none" w:sz="0" w:space="0" w:color="auto"/>
                <w:left w:val="none" w:sz="0" w:space="0" w:color="auto"/>
                <w:bottom w:val="none" w:sz="0" w:space="0" w:color="auto"/>
                <w:right w:val="none" w:sz="0" w:space="0" w:color="auto"/>
              </w:divBdr>
            </w:div>
            <w:div w:id="547226438">
              <w:marLeft w:val="0"/>
              <w:marRight w:val="0"/>
              <w:marTop w:val="0"/>
              <w:marBottom w:val="0"/>
              <w:divBdr>
                <w:top w:val="none" w:sz="0" w:space="0" w:color="auto"/>
                <w:left w:val="none" w:sz="0" w:space="0" w:color="auto"/>
                <w:bottom w:val="none" w:sz="0" w:space="0" w:color="auto"/>
                <w:right w:val="none" w:sz="0" w:space="0" w:color="auto"/>
              </w:divBdr>
            </w:div>
            <w:div w:id="20436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4745">
      <w:bodyDiv w:val="1"/>
      <w:marLeft w:val="0"/>
      <w:marRight w:val="0"/>
      <w:marTop w:val="0"/>
      <w:marBottom w:val="0"/>
      <w:divBdr>
        <w:top w:val="none" w:sz="0" w:space="0" w:color="auto"/>
        <w:left w:val="none" w:sz="0" w:space="0" w:color="auto"/>
        <w:bottom w:val="none" w:sz="0" w:space="0" w:color="auto"/>
        <w:right w:val="none" w:sz="0" w:space="0" w:color="auto"/>
      </w:divBdr>
      <w:divsChild>
        <w:div w:id="713966228">
          <w:marLeft w:val="0"/>
          <w:marRight w:val="0"/>
          <w:marTop w:val="0"/>
          <w:marBottom w:val="0"/>
          <w:divBdr>
            <w:top w:val="none" w:sz="0" w:space="0" w:color="auto"/>
            <w:left w:val="none" w:sz="0" w:space="0" w:color="auto"/>
            <w:bottom w:val="none" w:sz="0" w:space="0" w:color="auto"/>
            <w:right w:val="none" w:sz="0" w:space="0" w:color="auto"/>
          </w:divBdr>
          <w:divsChild>
            <w:div w:id="269707068">
              <w:marLeft w:val="0"/>
              <w:marRight w:val="0"/>
              <w:marTop w:val="0"/>
              <w:marBottom w:val="0"/>
              <w:divBdr>
                <w:top w:val="none" w:sz="0" w:space="0" w:color="auto"/>
                <w:left w:val="none" w:sz="0" w:space="0" w:color="auto"/>
                <w:bottom w:val="none" w:sz="0" w:space="0" w:color="auto"/>
                <w:right w:val="none" w:sz="0" w:space="0" w:color="auto"/>
              </w:divBdr>
            </w:div>
            <w:div w:id="451945402">
              <w:marLeft w:val="0"/>
              <w:marRight w:val="0"/>
              <w:marTop w:val="0"/>
              <w:marBottom w:val="0"/>
              <w:divBdr>
                <w:top w:val="none" w:sz="0" w:space="0" w:color="auto"/>
                <w:left w:val="none" w:sz="0" w:space="0" w:color="auto"/>
                <w:bottom w:val="none" w:sz="0" w:space="0" w:color="auto"/>
                <w:right w:val="none" w:sz="0" w:space="0" w:color="auto"/>
              </w:divBdr>
            </w:div>
            <w:div w:id="782385925">
              <w:marLeft w:val="0"/>
              <w:marRight w:val="0"/>
              <w:marTop w:val="0"/>
              <w:marBottom w:val="0"/>
              <w:divBdr>
                <w:top w:val="none" w:sz="0" w:space="0" w:color="auto"/>
                <w:left w:val="none" w:sz="0" w:space="0" w:color="auto"/>
                <w:bottom w:val="none" w:sz="0" w:space="0" w:color="auto"/>
                <w:right w:val="none" w:sz="0" w:space="0" w:color="auto"/>
              </w:divBdr>
            </w:div>
            <w:div w:id="1259800553">
              <w:marLeft w:val="0"/>
              <w:marRight w:val="0"/>
              <w:marTop w:val="0"/>
              <w:marBottom w:val="0"/>
              <w:divBdr>
                <w:top w:val="none" w:sz="0" w:space="0" w:color="auto"/>
                <w:left w:val="none" w:sz="0" w:space="0" w:color="auto"/>
                <w:bottom w:val="none" w:sz="0" w:space="0" w:color="auto"/>
                <w:right w:val="none" w:sz="0" w:space="0" w:color="auto"/>
              </w:divBdr>
            </w:div>
            <w:div w:id="2098403952">
              <w:marLeft w:val="0"/>
              <w:marRight w:val="0"/>
              <w:marTop w:val="0"/>
              <w:marBottom w:val="0"/>
              <w:divBdr>
                <w:top w:val="none" w:sz="0" w:space="0" w:color="auto"/>
                <w:left w:val="none" w:sz="0" w:space="0" w:color="auto"/>
                <w:bottom w:val="none" w:sz="0" w:space="0" w:color="auto"/>
                <w:right w:val="none" w:sz="0" w:space="0" w:color="auto"/>
              </w:divBdr>
            </w:div>
            <w:div w:id="21051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0194">
      <w:bodyDiv w:val="1"/>
      <w:marLeft w:val="0"/>
      <w:marRight w:val="0"/>
      <w:marTop w:val="0"/>
      <w:marBottom w:val="0"/>
      <w:divBdr>
        <w:top w:val="none" w:sz="0" w:space="0" w:color="auto"/>
        <w:left w:val="none" w:sz="0" w:space="0" w:color="auto"/>
        <w:bottom w:val="none" w:sz="0" w:space="0" w:color="auto"/>
        <w:right w:val="none" w:sz="0" w:space="0" w:color="auto"/>
      </w:divBdr>
      <w:divsChild>
        <w:div w:id="684139347">
          <w:marLeft w:val="0"/>
          <w:marRight w:val="0"/>
          <w:marTop w:val="0"/>
          <w:marBottom w:val="0"/>
          <w:divBdr>
            <w:top w:val="none" w:sz="0" w:space="0" w:color="auto"/>
            <w:left w:val="none" w:sz="0" w:space="0" w:color="auto"/>
            <w:bottom w:val="none" w:sz="0" w:space="0" w:color="auto"/>
            <w:right w:val="none" w:sz="0" w:space="0" w:color="auto"/>
          </w:divBdr>
          <w:divsChild>
            <w:div w:id="441455752">
              <w:marLeft w:val="0"/>
              <w:marRight w:val="0"/>
              <w:marTop w:val="0"/>
              <w:marBottom w:val="0"/>
              <w:divBdr>
                <w:top w:val="none" w:sz="0" w:space="0" w:color="auto"/>
                <w:left w:val="none" w:sz="0" w:space="0" w:color="auto"/>
                <w:bottom w:val="none" w:sz="0" w:space="0" w:color="auto"/>
                <w:right w:val="none" w:sz="0" w:space="0" w:color="auto"/>
              </w:divBdr>
            </w:div>
            <w:div w:id="570850460">
              <w:marLeft w:val="0"/>
              <w:marRight w:val="0"/>
              <w:marTop w:val="0"/>
              <w:marBottom w:val="0"/>
              <w:divBdr>
                <w:top w:val="none" w:sz="0" w:space="0" w:color="auto"/>
                <w:left w:val="none" w:sz="0" w:space="0" w:color="auto"/>
                <w:bottom w:val="none" w:sz="0" w:space="0" w:color="auto"/>
                <w:right w:val="none" w:sz="0" w:space="0" w:color="auto"/>
              </w:divBdr>
            </w:div>
            <w:div w:id="1593783364">
              <w:marLeft w:val="0"/>
              <w:marRight w:val="0"/>
              <w:marTop w:val="0"/>
              <w:marBottom w:val="0"/>
              <w:divBdr>
                <w:top w:val="none" w:sz="0" w:space="0" w:color="auto"/>
                <w:left w:val="none" w:sz="0" w:space="0" w:color="auto"/>
                <w:bottom w:val="none" w:sz="0" w:space="0" w:color="auto"/>
                <w:right w:val="none" w:sz="0" w:space="0" w:color="auto"/>
              </w:divBdr>
            </w:div>
            <w:div w:id="19888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3629">
      <w:bodyDiv w:val="1"/>
      <w:marLeft w:val="0"/>
      <w:marRight w:val="0"/>
      <w:marTop w:val="0"/>
      <w:marBottom w:val="0"/>
      <w:divBdr>
        <w:top w:val="none" w:sz="0" w:space="0" w:color="auto"/>
        <w:left w:val="none" w:sz="0" w:space="0" w:color="auto"/>
        <w:bottom w:val="none" w:sz="0" w:space="0" w:color="auto"/>
        <w:right w:val="none" w:sz="0" w:space="0" w:color="auto"/>
      </w:divBdr>
      <w:divsChild>
        <w:div w:id="939030047">
          <w:marLeft w:val="0"/>
          <w:marRight w:val="0"/>
          <w:marTop w:val="0"/>
          <w:marBottom w:val="0"/>
          <w:divBdr>
            <w:top w:val="none" w:sz="0" w:space="0" w:color="auto"/>
            <w:left w:val="none" w:sz="0" w:space="0" w:color="auto"/>
            <w:bottom w:val="none" w:sz="0" w:space="0" w:color="auto"/>
            <w:right w:val="none" w:sz="0" w:space="0" w:color="auto"/>
          </w:divBdr>
          <w:divsChild>
            <w:div w:id="3861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344">
      <w:bodyDiv w:val="1"/>
      <w:marLeft w:val="0"/>
      <w:marRight w:val="0"/>
      <w:marTop w:val="0"/>
      <w:marBottom w:val="0"/>
      <w:divBdr>
        <w:top w:val="none" w:sz="0" w:space="0" w:color="auto"/>
        <w:left w:val="none" w:sz="0" w:space="0" w:color="auto"/>
        <w:bottom w:val="none" w:sz="0" w:space="0" w:color="auto"/>
        <w:right w:val="none" w:sz="0" w:space="0" w:color="auto"/>
      </w:divBdr>
    </w:div>
    <w:div w:id="1253317551">
      <w:bodyDiv w:val="1"/>
      <w:marLeft w:val="0"/>
      <w:marRight w:val="0"/>
      <w:marTop w:val="0"/>
      <w:marBottom w:val="0"/>
      <w:divBdr>
        <w:top w:val="none" w:sz="0" w:space="0" w:color="auto"/>
        <w:left w:val="none" w:sz="0" w:space="0" w:color="auto"/>
        <w:bottom w:val="none" w:sz="0" w:space="0" w:color="auto"/>
        <w:right w:val="none" w:sz="0" w:space="0" w:color="auto"/>
      </w:divBdr>
      <w:divsChild>
        <w:div w:id="722564863">
          <w:marLeft w:val="0"/>
          <w:marRight w:val="0"/>
          <w:marTop w:val="0"/>
          <w:marBottom w:val="0"/>
          <w:divBdr>
            <w:top w:val="none" w:sz="0" w:space="0" w:color="auto"/>
            <w:left w:val="none" w:sz="0" w:space="0" w:color="auto"/>
            <w:bottom w:val="none" w:sz="0" w:space="0" w:color="auto"/>
            <w:right w:val="none" w:sz="0" w:space="0" w:color="auto"/>
          </w:divBdr>
          <w:divsChild>
            <w:div w:id="204752835">
              <w:marLeft w:val="0"/>
              <w:marRight w:val="0"/>
              <w:marTop w:val="0"/>
              <w:marBottom w:val="0"/>
              <w:divBdr>
                <w:top w:val="none" w:sz="0" w:space="0" w:color="auto"/>
                <w:left w:val="none" w:sz="0" w:space="0" w:color="auto"/>
                <w:bottom w:val="none" w:sz="0" w:space="0" w:color="auto"/>
                <w:right w:val="none" w:sz="0" w:space="0" w:color="auto"/>
              </w:divBdr>
            </w:div>
            <w:div w:id="234705487">
              <w:marLeft w:val="0"/>
              <w:marRight w:val="0"/>
              <w:marTop w:val="0"/>
              <w:marBottom w:val="0"/>
              <w:divBdr>
                <w:top w:val="none" w:sz="0" w:space="0" w:color="auto"/>
                <w:left w:val="none" w:sz="0" w:space="0" w:color="auto"/>
                <w:bottom w:val="none" w:sz="0" w:space="0" w:color="auto"/>
                <w:right w:val="none" w:sz="0" w:space="0" w:color="auto"/>
              </w:divBdr>
            </w:div>
            <w:div w:id="493421565">
              <w:marLeft w:val="0"/>
              <w:marRight w:val="0"/>
              <w:marTop w:val="0"/>
              <w:marBottom w:val="0"/>
              <w:divBdr>
                <w:top w:val="none" w:sz="0" w:space="0" w:color="auto"/>
                <w:left w:val="none" w:sz="0" w:space="0" w:color="auto"/>
                <w:bottom w:val="none" w:sz="0" w:space="0" w:color="auto"/>
                <w:right w:val="none" w:sz="0" w:space="0" w:color="auto"/>
              </w:divBdr>
            </w:div>
            <w:div w:id="494078266">
              <w:marLeft w:val="0"/>
              <w:marRight w:val="0"/>
              <w:marTop w:val="0"/>
              <w:marBottom w:val="0"/>
              <w:divBdr>
                <w:top w:val="none" w:sz="0" w:space="0" w:color="auto"/>
                <w:left w:val="none" w:sz="0" w:space="0" w:color="auto"/>
                <w:bottom w:val="none" w:sz="0" w:space="0" w:color="auto"/>
                <w:right w:val="none" w:sz="0" w:space="0" w:color="auto"/>
              </w:divBdr>
            </w:div>
            <w:div w:id="535192284">
              <w:marLeft w:val="0"/>
              <w:marRight w:val="0"/>
              <w:marTop w:val="0"/>
              <w:marBottom w:val="0"/>
              <w:divBdr>
                <w:top w:val="none" w:sz="0" w:space="0" w:color="auto"/>
                <w:left w:val="none" w:sz="0" w:space="0" w:color="auto"/>
                <w:bottom w:val="none" w:sz="0" w:space="0" w:color="auto"/>
                <w:right w:val="none" w:sz="0" w:space="0" w:color="auto"/>
              </w:divBdr>
            </w:div>
            <w:div w:id="569729996">
              <w:marLeft w:val="0"/>
              <w:marRight w:val="0"/>
              <w:marTop w:val="0"/>
              <w:marBottom w:val="0"/>
              <w:divBdr>
                <w:top w:val="none" w:sz="0" w:space="0" w:color="auto"/>
                <w:left w:val="none" w:sz="0" w:space="0" w:color="auto"/>
                <w:bottom w:val="none" w:sz="0" w:space="0" w:color="auto"/>
                <w:right w:val="none" w:sz="0" w:space="0" w:color="auto"/>
              </w:divBdr>
            </w:div>
            <w:div w:id="689457785">
              <w:marLeft w:val="0"/>
              <w:marRight w:val="0"/>
              <w:marTop w:val="0"/>
              <w:marBottom w:val="0"/>
              <w:divBdr>
                <w:top w:val="none" w:sz="0" w:space="0" w:color="auto"/>
                <w:left w:val="none" w:sz="0" w:space="0" w:color="auto"/>
                <w:bottom w:val="none" w:sz="0" w:space="0" w:color="auto"/>
                <w:right w:val="none" w:sz="0" w:space="0" w:color="auto"/>
              </w:divBdr>
            </w:div>
            <w:div w:id="801768426">
              <w:marLeft w:val="0"/>
              <w:marRight w:val="0"/>
              <w:marTop w:val="0"/>
              <w:marBottom w:val="0"/>
              <w:divBdr>
                <w:top w:val="none" w:sz="0" w:space="0" w:color="auto"/>
                <w:left w:val="none" w:sz="0" w:space="0" w:color="auto"/>
                <w:bottom w:val="none" w:sz="0" w:space="0" w:color="auto"/>
                <w:right w:val="none" w:sz="0" w:space="0" w:color="auto"/>
              </w:divBdr>
            </w:div>
            <w:div w:id="96746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26043">
      <w:bodyDiv w:val="1"/>
      <w:marLeft w:val="0"/>
      <w:marRight w:val="0"/>
      <w:marTop w:val="0"/>
      <w:marBottom w:val="0"/>
      <w:divBdr>
        <w:top w:val="none" w:sz="0" w:space="0" w:color="auto"/>
        <w:left w:val="none" w:sz="0" w:space="0" w:color="auto"/>
        <w:bottom w:val="none" w:sz="0" w:space="0" w:color="auto"/>
        <w:right w:val="none" w:sz="0" w:space="0" w:color="auto"/>
      </w:divBdr>
    </w:div>
    <w:div w:id="1317033381">
      <w:bodyDiv w:val="1"/>
      <w:marLeft w:val="0"/>
      <w:marRight w:val="0"/>
      <w:marTop w:val="0"/>
      <w:marBottom w:val="0"/>
      <w:divBdr>
        <w:top w:val="none" w:sz="0" w:space="0" w:color="auto"/>
        <w:left w:val="none" w:sz="0" w:space="0" w:color="auto"/>
        <w:bottom w:val="none" w:sz="0" w:space="0" w:color="auto"/>
        <w:right w:val="none" w:sz="0" w:space="0" w:color="auto"/>
      </w:divBdr>
      <w:divsChild>
        <w:div w:id="529689673">
          <w:marLeft w:val="0"/>
          <w:marRight w:val="225"/>
          <w:marTop w:val="0"/>
          <w:marBottom w:val="0"/>
          <w:divBdr>
            <w:top w:val="none" w:sz="0" w:space="0" w:color="auto"/>
            <w:left w:val="none" w:sz="0" w:space="0" w:color="auto"/>
            <w:bottom w:val="none" w:sz="0" w:space="0" w:color="auto"/>
            <w:right w:val="none" w:sz="0" w:space="0" w:color="auto"/>
          </w:divBdr>
        </w:div>
        <w:div w:id="843013033">
          <w:marLeft w:val="0"/>
          <w:marRight w:val="225"/>
          <w:marTop w:val="0"/>
          <w:marBottom w:val="0"/>
          <w:divBdr>
            <w:top w:val="none" w:sz="0" w:space="0" w:color="auto"/>
            <w:left w:val="none" w:sz="0" w:space="0" w:color="auto"/>
            <w:bottom w:val="none" w:sz="0" w:space="0" w:color="auto"/>
            <w:right w:val="none" w:sz="0" w:space="0" w:color="auto"/>
          </w:divBdr>
        </w:div>
        <w:div w:id="2104564284">
          <w:marLeft w:val="0"/>
          <w:marRight w:val="225"/>
          <w:marTop w:val="0"/>
          <w:marBottom w:val="0"/>
          <w:divBdr>
            <w:top w:val="none" w:sz="0" w:space="0" w:color="auto"/>
            <w:left w:val="none" w:sz="0" w:space="0" w:color="auto"/>
            <w:bottom w:val="none" w:sz="0" w:space="0" w:color="auto"/>
            <w:right w:val="none" w:sz="0" w:space="0" w:color="auto"/>
          </w:divBdr>
        </w:div>
      </w:divsChild>
    </w:div>
    <w:div w:id="1335765723">
      <w:bodyDiv w:val="1"/>
      <w:marLeft w:val="0"/>
      <w:marRight w:val="0"/>
      <w:marTop w:val="0"/>
      <w:marBottom w:val="0"/>
      <w:divBdr>
        <w:top w:val="none" w:sz="0" w:space="0" w:color="auto"/>
        <w:left w:val="none" w:sz="0" w:space="0" w:color="auto"/>
        <w:bottom w:val="none" w:sz="0" w:space="0" w:color="auto"/>
        <w:right w:val="none" w:sz="0" w:space="0" w:color="auto"/>
      </w:divBdr>
    </w:div>
    <w:div w:id="1356690899">
      <w:bodyDiv w:val="1"/>
      <w:marLeft w:val="0"/>
      <w:marRight w:val="0"/>
      <w:marTop w:val="0"/>
      <w:marBottom w:val="0"/>
      <w:divBdr>
        <w:top w:val="none" w:sz="0" w:space="0" w:color="auto"/>
        <w:left w:val="none" w:sz="0" w:space="0" w:color="auto"/>
        <w:bottom w:val="none" w:sz="0" w:space="0" w:color="auto"/>
        <w:right w:val="none" w:sz="0" w:space="0" w:color="auto"/>
      </w:divBdr>
      <w:divsChild>
        <w:div w:id="1172180181">
          <w:marLeft w:val="0"/>
          <w:marRight w:val="0"/>
          <w:marTop w:val="0"/>
          <w:marBottom w:val="0"/>
          <w:divBdr>
            <w:top w:val="none" w:sz="0" w:space="0" w:color="auto"/>
            <w:left w:val="none" w:sz="0" w:space="0" w:color="auto"/>
            <w:bottom w:val="none" w:sz="0" w:space="0" w:color="auto"/>
            <w:right w:val="none" w:sz="0" w:space="0" w:color="auto"/>
          </w:divBdr>
          <w:divsChild>
            <w:div w:id="148837975">
              <w:marLeft w:val="0"/>
              <w:marRight w:val="0"/>
              <w:marTop w:val="0"/>
              <w:marBottom w:val="0"/>
              <w:divBdr>
                <w:top w:val="none" w:sz="0" w:space="0" w:color="auto"/>
                <w:left w:val="none" w:sz="0" w:space="0" w:color="auto"/>
                <w:bottom w:val="none" w:sz="0" w:space="0" w:color="auto"/>
                <w:right w:val="none" w:sz="0" w:space="0" w:color="auto"/>
              </w:divBdr>
            </w:div>
            <w:div w:id="531958910">
              <w:marLeft w:val="0"/>
              <w:marRight w:val="0"/>
              <w:marTop w:val="0"/>
              <w:marBottom w:val="0"/>
              <w:divBdr>
                <w:top w:val="none" w:sz="0" w:space="0" w:color="auto"/>
                <w:left w:val="none" w:sz="0" w:space="0" w:color="auto"/>
                <w:bottom w:val="none" w:sz="0" w:space="0" w:color="auto"/>
                <w:right w:val="none" w:sz="0" w:space="0" w:color="auto"/>
              </w:divBdr>
            </w:div>
            <w:div w:id="852493190">
              <w:marLeft w:val="0"/>
              <w:marRight w:val="0"/>
              <w:marTop w:val="0"/>
              <w:marBottom w:val="0"/>
              <w:divBdr>
                <w:top w:val="none" w:sz="0" w:space="0" w:color="auto"/>
                <w:left w:val="none" w:sz="0" w:space="0" w:color="auto"/>
                <w:bottom w:val="none" w:sz="0" w:space="0" w:color="auto"/>
                <w:right w:val="none" w:sz="0" w:space="0" w:color="auto"/>
              </w:divBdr>
            </w:div>
            <w:div w:id="885917213">
              <w:marLeft w:val="0"/>
              <w:marRight w:val="0"/>
              <w:marTop w:val="0"/>
              <w:marBottom w:val="0"/>
              <w:divBdr>
                <w:top w:val="none" w:sz="0" w:space="0" w:color="auto"/>
                <w:left w:val="none" w:sz="0" w:space="0" w:color="auto"/>
                <w:bottom w:val="none" w:sz="0" w:space="0" w:color="auto"/>
                <w:right w:val="none" w:sz="0" w:space="0" w:color="auto"/>
              </w:divBdr>
            </w:div>
            <w:div w:id="1218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3910">
      <w:bodyDiv w:val="1"/>
      <w:marLeft w:val="0"/>
      <w:marRight w:val="0"/>
      <w:marTop w:val="0"/>
      <w:marBottom w:val="0"/>
      <w:divBdr>
        <w:top w:val="none" w:sz="0" w:space="0" w:color="auto"/>
        <w:left w:val="none" w:sz="0" w:space="0" w:color="auto"/>
        <w:bottom w:val="none" w:sz="0" w:space="0" w:color="auto"/>
        <w:right w:val="none" w:sz="0" w:space="0" w:color="auto"/>
      </w:divBdr>
      <w:divsChild>
        <w:div w:id="870806675">
          <w:marLeft w:val="0"/>
          <w:marRight w:val="0"/>
          <w:marTop w:val="0"/>
          <w:marBottom w:val="0"/>
          <w:divBdr>
            <w:top w:val="none" w:sz="0" w:space="0" w:color="auto"/>
            <w:left w:val="none" w:sz="0" w:space="0" w:color="auto"/>
            <w:bottom w:val="none" w:sz="0" w:space="0" w:color="auto"/>
            <w:right w:val="none" w:sz="0" w:space="0" w:color="auto"/>
          </w:divBdr>
        </w:div>
      </w:divsChild>
    </w:div>
    <w:div w:id="1440102508">
      <w:bodyDiv w:val="1"/>
      <w:marLeft w:val="0"/>
      <w:marRight w:val="0"/>
      <w:marTop w:val="0"/>
      <w:marBottom w:val="0"/>
      <w:divBdr>
        <w:top w:val="none" w:sz="0" w:space="0" w:color="auto"/>
        <w:left w:val="none" w:sz="0" w:space="0" w:color="auto"/>
        <w:bottom w:val="none" w:sz="0" w:space="0" w:color="auto"/>
        <w:right w:val="none" w:sz="0" w:space="0" w:color="auto"/>
      </w:divBdr>
      <w:divsChild>
        <w:div w:id="163395655">
          <w:marLeft w:val="0"/>
          <w:marRight w:val="0"/>
          <w:marTop w:val="0"/>
          <w:marBottom w:val="0"/>
          <w:divBdr>
            <w:top w:val="none" w:sz="0" w:space="0" w:color="auto"/>
            <w:left w:val="none" w:sz="0" w:space="0" w:color="auto"/>
            <w:bottom w:val="none" w:sz="0" w:space="0" w:color="auto"/>
            <w:right w:val="none" w:sz="0" w:space="0" w:color="auto"/>
          </w:divBdr>
        </w:div>
        <w:div w:id="329529150">
          <w:marLeft w:val="0"/>
          <w:marRight w:val="0"/>
          <w:marTop w:val="0"/>
          <w:marBottom w:val="0"/>
          <w:divBdr>
            <w:top w:val="none" w:sz="0" w:space="0" w:color="auto"/>
            <w:left w:val="none" w:sz="0" w:space="0" w:color="auto"/>
            <w:bottom w:val="none" w:sz="0" w:space="0" w:color="auto"/>
            <w:right w:val="none" w:sz="0" w:space="0" w:color="auto"/>
          </w:divBdr>
        </w:div>
        <w:div w:id="421412888">
          <w:marLeft w:val="0"/>
          <w:marRight w:val="0"/>
          <w:marTop w:val="0"/>
          <w:marBottom w:val="0"/>
          <w:divBdr>
            <w:top w:val="none" w:sz="0" w:space="0" w:color="auto"/>
            <w:left w:val="none" w:sz="0" w:space="0" w:color="auto"/>
            <w:bottom w:val="none" w:sz="0" w:space="0" w:color="auto"/>
            <w:right w:val="none" w:sz="0" w:space="0" w:color="auto"/>
          </w:divBdr>
        </w:div>
        <w:div w:id="554857765">
          <w:marLeft w:val="0"/>
          <w:marRight w:val="0"/>
          <w:marTop w:val="0"/>
          <w:marBottom w:val="0"/>
          <w:divBdr>
            <w:top w:val="none" w:sz="0" w:space="0" w:color="auto"/>
            <w:left w:val="none" w:sz="0" w:space="0" w:color="auto"/>
            <w:bottom w:val="none" w:sz="0" w:space="0" w:color="auto"/>
            <w:right w:val="none" w:sz="0" w:space="0" w:color="auto"/>
          </w:divBdr>
        </w:div>
        <w:div w:id="770392499">
          <w:marLeft w:val="0"/>
          <w:marRight w:val="0"/>
          <w:marTop w:val="0"/>
          <w:marBottom w:val="0"/>
          <w:divBdr>
            <w:top w:val="none" w:sz="0" w:space="0" w:color="auto"/>
            <w:left w:val="none" w:sz="0" w:space="0" w:color="auto"/>
            <w:bottom w:val="none" w:sz="0" w:space="0" w:color="auto"/>
            <w:right w:val="none" w:sz="0" w:space="0" w:color="auto"/>
          </w:divBdr>
        </w:div>
        <w:div w:id="779564710">
          <w:marLeft w:val="0"/>
          <w:marRight w:val="0"/>
          <w:marTop w:val="0"/>
          <w:marBottom w:val="0"/>
          <w:divBdr>
            <w:top w:val="none" w:sz="0" w:space="0" w:color="auto"/>
            <w:left w:val="none" w:sz="0" w:space="0" w:color="auto"/>
            <w:bottom w:val="none" w:sz="0" w:space="0" w:color="auto"/>
            <w:right w:val="none" w:sz="0" w:space="0" w:color="auto"/>
          </w:divBdr>
        </w:div>
        <w:div w:id="1126043891">
          <w:marLeft w:val="0"/>
          <w:marRight w:val="0"/>
          <w:marTop w:val="0"/>
          <w:marBottom w:val="0"/>
          <w:divBdr>
            <w:top w:val="none" w:sz="0" w:space="0" w:color="auto"/>
            <w:left w:val="none" w:sz="0" w:space="0" w:color="auto"/>
            <w:bottom w:val="none" w:sz="0" w:space="0" w:color="auto"/>
            <w:right w:val="none" w:sz="0" w:space="0" w:color="auto"/>
          </w:divBdr>
        </w:div>
        <w:div w:id="1265577037">
          <w:marLeft w:val="0"/>
          <w:marRight w:val="0"/>
          <w:marTop w:val="0"/>
          <w:marBottom w:val="0"/>
          <w:divBdr>
            <w:top w:val="none" w:sz="0" w:space="0" w:color="auto"/>
            <w:left w:val="none" w:sz="0" w:space="0" w:color="auto"/>
            <w:bottom w:val="none" w:sz="0" w:space="0" w:color="auto"/>
            <w:right w:val="none" w:sz="0" w:space="0" w:color="auto"/>
          </w:divBdr>
        </w:div>
        <w:div w:id="1704789789">
          <w:marLeft w:val="0"/>
          <w:marRight w:val="0"/>
          <w:marTop w:val="0"/>
          <w:marBottom w:val="0"/>
          <w:divBdr>
            <w:top w:val="none" w:sz="0" w:space="0" w:color="auto"/>
            <w:left w:val="none" w:sz="0" w:space="0" w:color="auto"/>
            <w:bottom w:val="none" w:sz="0" w:space="0" w:color="auto"/>
            <w:right w:val="none" w:sz="0" w:space="0" w:color="auto"/>
          </w:divBdr>
        </w:div>
        <w:div w:id="1740249543">
          <w:marLeft w:val="0"/>
          <w:marRight w:val="0"/>
          <w:marTop w:val="0"/>
          <w:marBottom w:val="0"/>
          <w:divBdr>
            <w:top w:val="none" w:sz="0" w:space="0" w:color="auto"/>
            <w:left w:val="none" w:sz="0" w:space="0" w:color="auto"/>
            <w:bottom w:val="none" w:sz="0" w:space="0" w:color="auto"/>
            <w:right w:val="none" w:sz="0" w:space="0" w:color="auto"/>
          </w:divBdr>
        </w:div>
        <w:div w:id="1824396932">
          <w:marLeft w:val="0"/>
          <w:marRight w:val="0"/>
          <w:marTop w:val="0"/>
          <w:marBottom w:val="0"/>
          <w:divBdr>
            <w:top w:val="none" w:sz="0" w:space="0" w:color="auto"/>
            <w:left w:val="none" w:sz="0" w:space="0" w:color="auto"/>
            <w:bottom w:val="none" w:sz="0" w:space="0" w:color="auto"/>
            <w:right w:val="none" w:sz="0" w:space="0" w:color="auto"/>
          </w:divBdr>
        </w:div>
        <w:div w:id="1841431331">
          <w:marLeft w:val="0"/>
          <w:marRight w:val="0"/>
          <w:marTop w:val="0"/>
          <w:marBottom w:val="0"/>
          <w:divBdr>
            <w:top w:val="none" w:sz="0" w:space="0" w:color="auto"/>
            <w:left w:val="none" w:sz="0" w:space="0" w:color="auto"/>
            <w:bottom w:val="none" w:sz="0" w:space="0" w:color="auto"/>
            <w:right w:val="none" w:sz="0" w:space="0" w:color="auto"/>
          </w:divBdr>
        </w:div>
        <w:div w:id="1971745266">
          <w:marLeft w:val="0"/>
          <w:marRight w:val="0"/>
          <w:marTop w:val="0"/>
          <w:marBottom w:val="0"/>
          <w:divBdr>
            <w:top w:val="none" w:sz="0" w:space="0" w:color="auto"/>
            <w:left w:val="none" w:sz="0" w:space="0" w:color="auto"/>
            <w:bottom w:val="none" w:sz="0" w:space="0" w:color="auto"/>
            <w:right w:val="none" w:sz="0" w:space="0" w:color="auto"/>
          </w:divBdr>
        </w:div>
      </w:divsChild>
    </w:div>
    <w:div w:id="1475443977">
      <w:bodyDiv w:val="1"/>
      <w:marLeft w:val="0"/>
      <w:marRight w:val="0"/>
      <w:marTop w:val="0"/>
      <w:marBottom w:val="0"/>
      <w:divBdr>
        <w:top w:val="none" w:sz="0" w:space="0" w:color="auto"/>
        <w:left w:val="none" w:sz="0" w:space="0" w:color="auto"/>
        <w:bottom w:val="none" w:sz="0" w:space="0" w:color="auto"/>
        <w:right w:val="none" w:sz="0" w:space="0" w:color="auto"/>
      </w:divBdr>
      <w:divsChild>
        <w:div w:id="401484240">
          <w:marLeft w:val="0"/>
          <w:marRight w:val="0"/>
          <w:marTop w:val="0"/>
          <w:marBottom w:val="0"/>
          <w:divBdr>
            <w:top w:val="none" w:sz="0" w:space="0" w:color="auto"/>
            <w:left w:val="none" w:sz="0" w:space="0" w:color="auto"/>
            <w:bottom w:val="none" w:sz="0" w:space="0" w:color="auto"/>
            <w:right w:val="none" w:sz="0" w:space="0" w:color="auto"/>
          </w:divBdr>
        </w:div>
        <w:div w:id="454562836">
          <w:marLeft w:val="0"/>
          <w:marRight w:val="0"/>
          <w:marTop w:val="0"/>
          <w:marBottom w:val="0"/>
          <w:divBdr>
            <w:top w:val="none" w:sz="0" w:space="0" w:color="auto"/>
            <w:left w:val="none" w:sz="0" w:space="0" w:color="auto"/>
            <w:bottom w:val="none" w:sz="0" w:space="0" w:color="auto"/>
            <w:right w:val="none" w:sz="0" w:space="0" w:color="auto"/>
          </w:divBdr>
        </w:div>
        <w:div w:id="593247638">
          <w:marLeft w:val="0"/>
          <w:marRight w:val="0"/>
          <w:marTop w:val="0"/>
          <w:marBottom w:val="0"/>
          <w:divBdr>
            <w:top w:val="none" w:sz="0" w:space="0" w:color="auto"/>
            <w:left w:val="none" w:sz="0" w:space="0" w:color="auto"/>
            <w:bottom w:val="none" w:sz="0" w:space="0" w:color="auto"/>
            <w:right w:val="none" w:sz="0" w:space="0" w:color="auto"/>
          </w:divBdr>
        </w:div>
        <w:div w:id="834612324">
          <w:marLeft w:val="0"/>
          <w:marRight w:val="0"/>
          <w:marTop w:val="0"/>
          <w:marBottom w:val="0"/>
          <w:divBdr>
            <w:top w:val="none" w:sz="0" w:space="0" w:color="auto"/>
            <w:left w:val="none" w:sz="0" w:space="0" w:color="auto"/>
            <w:bottom w:val="none" w:sz="0" w:space="0" w:color="auto"/>
            <w:right w:val="none" w:sz="0" w:space="0" w:color="auto"/>
          </w:divBdr>
        </w:div>
        <w:div w:id="994838724">
          <w:marLeft w:val="0"/>
          <w:marRight w:val="0"/>
          <w:marTop w:val="0"/>
          <w:marBottom w:val="0"/>
          <w:divBdr>
            <w:top w:val="none" w:sz="0" w:space="0" w:color="auto"/>
            <w:left w:val="none" w:sz="0" w:space="0" w:color="auto"/>
            <w:bottom w:val="none" w:sz="0" w:space="0" w:color="auto"/>
            <w:right w:val="none" w:sz="0" w:space="0" w:color="auto"/>
          </w:divBdr>
        </w:div>
        <w:div w:id="1198010240">
          <w:marLeft w:val="0"/>
          <w:marRight w:val="0"/>
          <w:marTop w:val="0"/>
          <w:marBottom w:val="0"/>
          <w:divBdr>
            <w:top w:val="none" w:sz="0" w:space="0" w:color="auto"/>
            <w:left w:val="none" w:sz="0" w:space="0" w:color="auto"/>
            <w:bottom w:val="none" w:sz="0" w:space="0" w:color="auto"/>
            <w:right w:val="none" w:sz="0" w:space="0" w:color="auto"/>
          </w:divBdr>
        </w:div>
        <w:div w:id="1294556718">
          <w:marLeft w:val="0"/>
          <w:marRight w:val="0"/>
          <w:marTop w:val="0"/>
          <w:marBottom w:val="0"/>
          <w:divBdr>
            <w:top w:val="none" w:sz="0" w:space="0" w:color="auto"/>
            <w:left w:val="none" w:sz="0" w:space="0" w:color="auto"/>
            <w:bottom w:val="none" w:sz="0" w:space="0" w:color="auto"/>
            <w:right w:val="none" w:sz="0" w:space="0" w:color="auto"/>
          </w:divBdr>
        </w:div>
        <w:div w:id="1396512053">
          <w:marLeft w:val="0"/>
          <w:marRight w:val="0"/>
          <w:marTop w:val="0"/>
          <w:marBottom w:val="0"/>
          <w:divBdr>
            <w:top w:val="none" w:sz="0" w:space="0" w:color="auto"/>
            <w:left w:val="none" w:sz="0" w:space="0" w:color="auto"/>
            <w:bottom w:val="none" w:sz="0" w:space="0" w:color="auto"/>
            <w:right w:val="none" w:sz="0" w:space="0" w:color="auto"/>
          </w:divBdr>
        </w:div>
        <w:div w:id="1427769306">
          <w:marLeft w:val="0"/>
          <w:marRight w:val="0"/>
          <w:marTop w:val="0"/>
          <w:marBottom w:val="0"/>
          <w:divBdr>
            <w:top w:val="none" w:sz="0" w:space="0" w:color="auto"/>
            <w:left w:val="none" w:sz="0" w:space="0" w:color="auto"/>
            <w:bottom w:val="none" w:sz="0" w:space="0" w:color="auto"/>
            <w:right w:val="none" w:sz="0" w:space="0" w:color="auto"/>
          </w:divBdr>
        </w:div>
        <w:div w:id="1519662472">
          <w:marLeft w:val="0"/>
          <w:marRight w:val="0"/>
          <w:marTop w:val="0"/>
          <w:marBottom w:val="0"/>
          <w:divBdr>
            <w:top w:val="none" w:sz="0" w:space="0" w:color="auto"/>
            <w:left w:val="none" w:sz="0" w:space="0" w:color="auto"/>
            <w:bottom w:val="none" w:sz="0" w:space="0" w:color="auto"/>
            <w:right w:val="none" w:sz="0" w:space="0" w:color="auto"/>
          </w:divBdr>
        </w:div>
        <w:div w:id="1555849369">
          <w:marLeft w:val="0"/>
          <w:marRight w:val="0"/>
          <w:marTop w:val="0"/>
          <w:marBottom w:val="0"/>
          <w:divBdr>
            <w:top w:val="none" w:sz="0" w:space="0" w:color="auto"/>
            <w:left w:val="none" w:sz="0" w:space="0" w:color="auto"/>
            <w:bottom w:val="none" w:sz="0" w:space="0" w:color="auto"/>
            <w:right w:val="none" w:sz="0" w:space="0" w:color="auto"/>
          </w:divBdr>
        </w:div>
        <w:div w:id="1645313285">
          <w:marLeft w:val="0"/>
          <w:marRight w:val="0"/>
          <w:marTop w:val="0"/>
          <w:marBottom w:val="0"/>
          <w:divBdr>
            <w:top w:val="none" w:sz="0" w:space="0" w:color="auto"/>
            <w:left w:val="none" w:sz="0" w:space="0" w:color="auto"/>
            <w:bottom w:val="none" w:sz="0" w:space="0" w:color="auto"/>
            <w:right w:val="none" w:sz="0" w:space="0" w:color="auto"/>
          </w:divBdr>
        </w:div>
        <w:div w:id="1776902006">
          <w:marLeft w:val="0"/>
          <w:marRight w:val="0"/>
          <w:marTop w:val="0"/>
          <w:marBottom w:val="0"/>
          <w:divBdr>
            <w:top w:val="none" w:sz="0" w:space="0" w:color="auto"/>
            <w:left w:val="none" w:sz="0" w:space="0" w:color="auto"/>
            <w:bottom w:val="none" w:sz="0" w:space="0" w:color="auto"/>
            <w:right w:val="none" w:sz="0" w:space="0" w:color="auto"/>
          </w:divBdr>
        </w:div>
      </w:divsChild>
    </w:div>
    <w:div w:id="1562059821">
      <w:bodyDiv w:val="1"/>
      <w:marLeft w:val="0"/>
      <w:marRight w:val="0"/>
      <w:marTop w:val="0"/>
      <w:marBottom w:val="0"/>
      <w:divBdr>
        <w:top w:val="none" w:sz="0" w:space="0" w:color="auto"/>
        <w:left w:val="none" w:sz="0" w:space="0" w:color="auto"/>
        <w:bottom w:val="none" w:sz="0" w:space="0" w:color="auto"/>
        <w:right w:val="none" w:sz="0" w:space="0" w:color="auto"/>
      </w:divBdr>
      <w:divsChild>
        <w:div w:id="1033382907">
          <w:marLeft w:val="0"/>
          <w:marRight w:val="0"/>
          <w:marTop w:val="0"/>
          <w:marBottom w:val="0"/>
          <w:divBdr>
            <w:top w:val="none" w:sz="0" w:space="0" w:color="auto"/>
            <w:left w:val="none" w:sz="0" w:space="0" w:color="auto"/>
            <w:bottom w:val="none" w:sz="0" w:space="0" w:color="auto"/>
            <w:right w:val="none" w:sz="0" w:space="0" w:color="auto"/>
          </w:divBdr>
          <w:divsChild>
            <w:div w:id="35857879">
              <w:marLeft w:val="0"/>
              <w:marRight w:val="0"/>
              <w:marTop w:val="0"/>
              <w:marBottom w:val="0"/>
              <w:divBdr>
                <w:top w:val="none" w:sz="0" w:space="0" w:color="auto"/>
                <w:left w:val="none" w:sz="0" w:space="0" w:color="auto"/>
                <w:bottom w:val="none" w:sz="0" w:space="0" w:color="auto"/>
                <w:right w:val="none" w:sz="0" w:space="0" w:color="auto"/>
              </w:divBdr>
            </w:div>
            <w:div w:id="1022245755">
              <w:marLeft w:val="0"/>
              <w:marRight w:val="0"/>
              <w:marTop w:val="0"/>
              <w:marBottom w:val="0"/>
              <w:divBdr>
                <w:top w:val="none" w:sz="0" w:space="0" w:color="auto"/>
                <w:left w:val="none" w:sz="0" w:space="0" w:color="auto"/>
                <w:bottom w:val="none" w:sz="0" w:space="0" w:color="auto"/>
                <w:right w:val="none" w:sz="0" w:space="0" w:color="auto"/>
              </w:divBdr>
            </w:div>
            <w:div w:id="14101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4555">
      <w:bodyDiv w:val="1"/>
      <w:marLeft w:val="0"/>
      <w:marRight w:val="0"/>
      <w:marTop w:val="0"/>
      <w:marBottom w:val="0"/>
      <w:divBdr>
        <w:top w:val="none" w:sz="0" w:space="0" w:color="auto"/>
        <w:left w:val="none" w:sz="0" w:space="0" w:color="auto"/>
        <w:bottom w:val="none" w:sz="0" w:space="0" w:color="auto"/>
        <w:right w:val="none" w:sz="0" w:space="0" w:color="auto"/>
      </w:divBdr>
      <w:divsChild>
        <w:div w:id="428279030">
          <w:marLeft w:val="0"/>
          <w:marRight w:val="0"/>
          <w:marTop w:val="0"/>
          <w:marBottom w:val="0"/>
          <w:divBdr>
            <w:top w:val="none" w:sz="0" w:space="0" w:color="auto"/>
            <w:left w:val="none" w:sz="0" w:space="0" w:color="auto"/>
            <w:bottom w:val="none" w:sz="0" w:space="0" w:color="auto"/>
            <w:right w:val="none" w:sz="0" w:space="0" w:color="auto"/>
          </w:divBdr>
          <w:divsChild>
            <w:div w:id="347828543">
              <w:marLeft w:val="0"/>
              <w:marRight w:val="0"/>
              <w:marTop w:val="0"/>
              <w:marBottom w:val="0"/>
              <w:divBdr>
                <w:top w:val="none" w:sz="0" w:space="0" w:color="auto"/>
                <w:left w:val="none" w:sz="0" w:space="0" w:color="auto"/>
                <w:bottom w:val="none" w:sz="0" w:space="0" w:color="auto"/>
                <w:right w:val="none" w:sz="0" w:space="0" w:color="auto"/>
              </w:divBdr>
            </w:div>
            <w:div w:id="533466644">
              <w:marLeft w:val="0"/>
              <w:marRight w:val="0"/>
              <w:marTop w:val="0"/>
              <w:marBottom w:val="0"/>
              <w:divBdr>
                <w:top w:val="none" w:sz="0" w:space="0" w:color="auto"/>
                <w:left w:val="none" w:sz="0" w:space="0" w:color="auto"/>
                <w:bottom w:val="none" w:sz="0" w:space="0" w:color="auto"/>
                <w:right w:val="none" w:sz="0" w:space="0" w:color="auto"/>
              </w:divBdr>
            </w:div>
            <w:div w:id="758713430">
              <w:marLeft w:val="0"/>
              <w:marRight w:val="0"/>
              <w:marTop w:val="0"/>
              <w:marBottom w:val="0"/>
              <w:divBdr>
                <w:top w:val="none" w:sz="0" w:space="0" w:color="auto"/>
                <w:left w:val="none" w:sz="0" w:space="0" w:color="auto"/>
                <w:bottom w:val="none" w:sz="0" w:space="0" w:color="auto"/>
                <w:right w:val="none" w:sz="0" w:space="0" w:color="auto"/>
              </w:divBdr>
            </w:div>
            <w:div w:id="879170637">
              <w:marLeft w:val="0"/>
              <w:marRight w:val="0"/>
              <w:marTop w:val="0"/>
              <w:marBottom w:val="0"/>
              <w:divBdr>
                <w:top w:val="none" w:sz="0" w:space="0" w:color="auto"/>
                <w:left w:val="none" w:sz="0" w:space="0" w:color="auto"/>
                <w:bottom w:val="none" w:sz="0" w:space="0" w:color="auto"/>
                <w:right w:val="none" w:sz="0" w:space="0" w:color="auto"/>
              </w:divBdr>
            </w:div>
            <w:div w:id="1267233725">
              <w:marLeft w:val="0"/>
              <w:marRight w:val="0"/>
              <w:marTop w:val="0"/>
              <w:marBottom w:val="0"/>
              <w:divBdr>
                <w:top w:val="none" w:sz="0" w:space="0" w:color="auto"/>
                <w:left w:val="none" w:sz="0" w:space="0" w:color="auto"/>
                <w:bottom w:val="none" w:sz="0" w:space="0" w:color="auto"/>
                <w:right w:val="none" w:sz="0" w:space="0" w:color="auto"/>
              </w:divBdr>
            </w:div>
            <w:div w:id="1369379215">
              <w:marLeft w:val="0"/>
              <w:marRight w:val="0"/>
              <w:marTop w:val="0"/>
              <w:marBottom w:val="0"/>
              <w:divBdr>
                <w:top w:val="none" w:sz="0" w:space="0" w:color="auto"/>
                <w:left w:val="none" w:sz="0" w:space="0" w:color="auto"/>
                <w:bottom w:val="none" w:sz="0" w:space="0" w:color="auto"/>
                <w:right w:val="none" w:sz="0" w:space="0" w:color="auto"/>
              </w:divBdr>
            </w:div>
            <w:div w:id="1544057657">
              <w:marLeft w:val="0"/>
              <w:marRight w:val="0"/>
              <w:marTop w:val="0"/>
              <w:marBottom w:val="0"/>
              <w:divBdr>
                <w:top w:val="none" w:sz="0" w:space="0" w:color="auto"/>
                <w:left w:val="none" w:sz="0" w:space="0" w:color="auto"/>
                <w:bottom w:val="none" w:sz="0" w:space="0" w:color="auto"/>
                <w:right w:val="none" w:sz="0" w:space="0" w:color="auto"/>
              </w:divBdr>
            </w:div>
            <w:div w:id="18571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7385">
      <w:bodyDiv w:val="1"/>
      <w:marLeft w:val="0"/>
      <w:marRight w:val="0"/>
      <w:marTop w:val="0"/>
      <w:marBottom w:val="0"/>
      <w:divBdr>
        <w:top w:val="none" w:sz="0" w:space="0" w:color="auto"/>
        <w:left w:val="none" w:sz="0" w:space="0" w:color="auto"/>
        <w:bottom w:val="none" w:sz="0" w:space="0" w:color="auto"/>
        <w:right w:val="none" w:sz="0" w:space="0" w:color="auto"/>
      </w:divBdr>
      <w:divsChild>
        <w:div w:id="1557011000">
          <w:marLeft w:val="0"/>
          <w:marRight w:val="0"/>
          <w:marTop w:val="0"/>
          <w:marBottom w:val="0"/>
          <w:divBdr>
            <w:top w:val="none" w:sz="0" w:space="0" w:color="auto"/>
            <w:left w:val="none" w:sz="0" w:space="0" w:color="auto"/>
            <w:bottom w:val="none" w:sz="0" w:space="0" w:color="auto"/>
            <w:right w:val="none" w:sz="0" w:space="0" w:color="auto"/>
          </w:divBdr>
          <w:divsChild>
            <w:div w:id="233051774">
              <w:marLeft w:val="0"/>
              <w:marRight w:val="0"/>
              <w:marTop w:val="0"/>
              <w:marBottom w:val="0"/>
              <w:divBdr>
                <w:top w:val="none" w:sz="0" w:space="0" w:color="auto"/>
                <w:left w:val="none" w:sz="0" w:space="0" w:color="auto"/>
                <w:bottom w:val="none" w:sz="0" w:space="0" w:color="auto"/>
                <w:right w:val="none" w:sz="0" w:space="0" w:color="auto"/>
              </w:divBdr>
            </w:div>
            <w:div w:id="253906446">
              <w:marLeft w:val="0"/>
              <w:marRight w:val="0"/>
              <w:marTop w:val="0"/>
              <w:marBottom w:val="0"/>
              <w:divBdr>
                <w:top w:val="none" w:sz="0" w:space="0" w:color="auto"/>
                <w:left w:val="none" w:sz="0" w:space="0" w:color="auto"/>
                <w:bottom w:val="none" w:sz="0" w:space="0" w:color="auto"/>
                <w:right w:val="none" w:sz="0" w:space="0" w:color="auto"/>
              </w:divBdr>
            </w:div>
            <w:div w:id="305472180">
              <w:marLeft w:val="0"/>
              <w:marRight w:val="0"/>
              <w:marTop w:val="0"/>
              <w:marBottom w:val="0"/>
              <w:divBdr>
                <w:top w:val="none" w:sz="0" w:space="0" w:color="auto"/>
                <w:left w:val="none" w:sz="0" w:space="0" w:color="auto"/>
                <w:bottom w:val="none" w:sz="0" w:space="0" w:color="auto"/>
                <w:right w:val="none" w:sz="0" w:space="0" w:color="auto"/>
              </w:divBdr>
            </w:div>
            <w:div w:id="394134808">
              <w:marLeft w:val="0"/>
              <w:marRight w:val="0"/>
              <w:marTop w:val="0"/>
              <w:marBottom w:val="0"/>
              <w:divBdr>
                <w:top w:val="none" w:sz="0" w:space="0" w:color="auto"/>
                <w:left w:val="none" w:sz="0" w:space="0" w:color="auto"/>
                <w:bottom w:val="none" w:sz="0" w:space="0" w:color="auto"/>
                <w:right w:val="none" w:sz="0" w:space="0" w:color="auto"/>
              </w:divBdr>
            </w:div>
            <w:div w:id="1574117495">
              <w:marLeft w:val="0"/>
              <w:marRight w:val="0"/>
              <w:marTop w:val="0"/>
              <w:marBottom w:val="0"/>
              <w:divBdr>
                <w:top w:val="none" w:sz="0" w:space="0" w:color="auto"/>
                <w:left w:val="none" w:sz="0" w:space="0" w:color="auto"/>
                <w:bottom w:val="none" w:sz="0" w:space="0" w:color="auto"/>
                <w:right w:val="none" w:sz="0" w:space="0" w:color="auto"/>
              </w:divBdr>
            </w:div>
            <w:div w:id="1753698527">
              <w:marLeft w:val="0"/>
              <w:marRight w:val="0"/>
              <w:marTop w:val="0"/>
              <w:marBottom w:val="0"/>
              <w:divBdr>
                <w:top w:val="none" w:sz="0" w:space="0" w:color="auto"/>
                <w:left w:val="none" w:sz="0" w:space="0" w:color="auto"/>
                <w:bottom w:val="none" w:sz="0" w:space="0" w:color="auto"/>
                <w:right w:val="none" w:sz="0" w:space="0" w:color="auto"/>
              </w:divBdr>
            </w:div>
            <w:div w:id="1753768951">
              <w:marLeft w:val="0"/>
              <w:marRight w:val="0"/>
              <w:marTop w:val="0"/>
              <w:marBottom w:val="0"/>
              <w:divBdr>
                <w:top w:val="none" w:sz="0" w:space="0" w:color="auto"/>
                <w:left w:val="none" w:sz="0" w:space="0" w:color="auto"/>
                <w:bottom w:val="none" w:sz="0" w:space="0" w:color="auto"/>
                <w:right w:val="none" w:sz="0" w:space="0" w:color="auto"/>
              </w:divBdr>
            </w:div>
            <w:div w:id="18447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0389">
      <w:bodyDiv w:val="1"/>
      <w:marLeft w:val="0"/>
      <w:marRight w:val="0"/>
      <w:marTop w:val="0"/>
      <w:marBottom w:val="0"/>
      <w:divBdr>
        <w:top w:val="none" w:sz="0" w:space="0" w:color="auto"/>
        <w:left w:val="none" w:sz="0" w:space="0" w:color="auto"/>
        <w:bottom w:val="none" w:sz="0" w:space="0" w:color="auto"/>
        <w:right w:val="none" w:sz="0" w:space="0" w:color="auto"/>
      </w:divBdr>
      <w:divsChild>
        <w:div w:id="1285690669">
          <w:marLeft w:val="0"/>
          <w:marRight w:val="0"/>
          <w:marTop w:val="0"/>
          <w:marBottom w:val="0"/>
          <w:divBdr>
            <w:top w:val="none" w:sz="0" w:space="0" w:color="auto"/>
            <w:left w:val="none" w:sz="0" w:space="0" w:color="auto"/>
            <w:bottom w:val="none" w:sz="0" w:space="0" w:color="auto"/>
            <w:right w:val="none" w:sz="0" w:space="0" w:color="auto"/>
          </w:divBdr>
          <w:divsChild>
            <w:div w:id="573707845">
              <w:marLeft w:val="0"/>
              <w:marRight w:val="0"/>
              <w:marTop w:val="0"/>
              <w:marBottom w:val="0"/>
              <w:divBdr>
                <w:top w:val="none" w:sz="0" w:space="0" w:color="auto"/>
                <w:left w:val="none" w:sz="0" w:space="0" w:color="auto"/>
                <w:bottom w:val="none" w:sz="0" w:space="0" w:color="auto"/>
                <w:right w:val="none" w:sz="0" w:space="0" w:color="auto"/>
              </w:divBdr>
            </w:div>
            <w:div w:id="921571323">
              <w:marLeft w:val="0"/>
              <w:marRight w:val="0"/>
              <w:marTop w:val="0"/>
              <w:marBottom w:val="0"/>
              <w:divBdr>
                <w:top w:val="none" w:sz="0" w:space="0" w:color="auto"/>
                <w:left w:val="none" w:sz="0" w:space="0" w:color="auto"/>
                <w:bottom w:val="none" w:sz="0" w:space="0" w:color="auto"/>
                <w:right w:val="none" w:sz="0" w:space="0" w:color="auto"/>
              </w:divBdr>
            </w:div>
            <w:div w:id="1561939435">
              <w:marLeft w:val="0"/>
              <w:marRight w:val="0"/>
              <w:marTop w:val="0"/>
              <w:marBottom w:val="0"/>
              <w:divBdr>
                <w:top w:val="none" w:sz="0" w:space="0" w:color="auto"/>
                <w:left w:val="none" w:sz="0" w:space="0" w:color="auto"/>
                <w:bottom w:val="none" w:sz="0" w:space="0" w:color="auto"/>
                <w:right w:val="none" w:sz="0" w:space="0" w:color="auto"/>
              </w:divBdr>
            </w:div>
            <w:div w:id="17129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9812">
      <w:bodyDiv w:val="1"/>
      <w:marLeft w:val="0"/>
      <w:marRight w:val="0"/>
      <w:marTop w:val="0"/>
      <w:marBottom w:val="0"/>
      <w:divBdr>
        <w:top w:val="none" w:sz="0" w:space="0" w:color="auto"/>
        <w:left w:val="none" w:sz="0" w:space="0" w:color="auto"/>
        <w:bottom w:val="none" w:sz="0" w:space="0" w:color="auto"/>
        <w:right w:val="none" w:sz="0" w:space="0" w:color="auto"/>
      </w:divBdr>
    </w:div>
    <w:div w:id="1855681969">
      <w:bodyDiv w:val="1"/>
      <w:marLeft w:val="0"/>
      <w:marRight w:val="0"/>
      <w:marTop w:val="0"/>
      <w:marBottom w:val="0"/>
      <w:divBdr>
        <w:top w:val="none" w:sz="0" w:space="0" w:color="auto"/>
        <w:left w:val="none" w:sz="0" w:space="0" w:color="auto"/>
        <w:bottom w:val="none" w:sz="0" w:space="0" w:color="auto"/>
        <w:right w:val="none" w:sz="0" w:space="0" w:color="auto"/>
      </w:divBdr>
      <w:divsChild>
        <w:div w:id="458189627">
          <w:marLeft w:val="0"/>
          <w:marRight w:val="0"/>
          <w:marTop w:val="0"/>
          <w:marBottom w:val="0"/>
          <w:divBdr>
            <w:top w:val="none" w:sz="0" w:space="0" w:color="auto"/>
            <w:left w:val="none" w:sz="0" w:space="0" w:color="auto"/>
            <w:bottom w:val="none" w:sz="0" w:space="0" w:color="auto"/>
            <w:right w:val="none" w:sz="0" w:space="0" w:color="auto"/>
          </w:divBdr>
          <w:divsChild>
            <w:div w:id="77799141">
              <w:marLeft w:val="0"/>
              <w:marRight w:val="0"/>
              <w:marTop w:val="0"/>
              <w:marBottom w:val="0"/>
              <w:divBdr>
                <w:top w:val="none" w:sz="0" w:space="0" w:color="auto"/>
                <w:left w:val="none" w:sz="0" w:space="0" w:color="auto"/>
                <w:bottom w:val="none" w:sz="0" w:space="0" w:color="auto"/>
                <w:right w:val="none" w:sz="0" w:space="0" w:color="auto"/>
              </w:divBdr>
            </w:div>
            <w:div w:id="632639531">
              <w:marLeft w:val="0"/>
              <w:marRight w:val="0"/>
              <w:marTop w:val="0"/>
              <w:marBottom w:val="0"/>
              <w:divBdr>
                <w:top w:val="none" w:sz="0" w:space="0" w:color="auto"/>
                <w:left w:val="none" w:sz="0" w:space="0" w:color="auto"/>
                <w:bottom w:val="none" w:sz="0" w:space="0" w:color="auto"/>
                <w:right w:val="none" w:sz="0" w:space="0" w:color="auto"/>
              </w:divBdr>
            </w:div>
            <w:div w:id="847598482">
              <w:marLeft w:val="0"/>
              <w:marRight w:val="0"/>
              <w:marTop w:val="0"/>
              <w:marBottom w:val="0"/>
              <w:divBdr>
                <w:top w:val="none" w:sz="0" w:space="0" w:color="auto"/>
                <w:left w:val="none" w:sz="0" w:space="0" w:color="auto"/>
                <w:bottom w:val="none" w:sz="0" w:space="0" w:color="auto"/>
                <w:right w:val="none" w:sz="0" w:space="0" w:color="auto"/>
              </w:divBdr>
            </w:div>
            <w:div w:id="1389839799">
              <w:marLeft w:val="0"/>
              <w:marRight w:val="0"/>
              <w:marTop w:val="0"/>
              <w:marBottom w:val="0"/>
              <w:divBdr>
                <w:top w:val="none" w:sz="0" w:space="0" w:color="auto"/>
                <w:left w:val="none" w:sz="0" w:space="0" w:color="auto"/>
                <w:bottom w:val="none" w:sz="0" w:space="0" w:color="auto"/>
                <w:right w:val="none" w:sz="0" w:space="0" w:color="auto"/>
              </w:divBdr>
            </w:div>
            <w:div w:id="1684865334">
              <w:marLeft w:val="0"/>
              <w:marRight w:val="0"/>
              <w:marTop w:val="0"/>
              <w:marBottom w:val="0"/>
              <w:divBdr>
                <w:top w:val="none" w:sz="0" w:space="0" w:color="auto"/>
                <w:left w:val="none" w:sz="0" w:space="0" w:color="auto"/>
                <w:bottom w:val="none" w:sz="0" w:space="0" w:color="auto"/>
                <w:right w:val="none" w:sz="0" w:space="0" w:color="auto"/>
              </w:divBdr>
            </w:div>
            <w:div w:id="21077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38303">
      <w:bodyDiv w:val="1"/>
      <w:marLeft w:val="0"/>
      <w:marRight w:val="0"/>
      <w:marTop w:val="0"/>
      <w:marBottom w:val="0"/>
      <w:divBdr>
        <w:top w:val="none" w:sz="0" w:space="0" w:color="auto"/>
        <w:left w:val="none" w:sz="0" w:space="0" w:color="auto"/>
        <w:bottom w:val="none" w:sz="0" w:space="0" w:color="auto"/>
        <w:right w:val="none" w:sz="0" w:space="0" w:color="auto"/>
      </w:divBdr>
      <w:divsChild>
        <w:div w:id="1617176231">
          <w:marLeft w:val="0"/>
          <w:marRight w:val="0"/>
          <w:marTop w:val="0"/>
          <w:marBottom w:val="0"/>
          <w:divBdr>
            <w:top w:val="none" w:sz="0" w:space="0" w:color="auto"/>
            <w:left w:val="none" w:sz="0" w:space="0" w:color="auto"/>
            <w:bottom w:val="none" w:sz="0" w:space="0" w:color="auto"/>
            <w:right w:val="none" w:sz="0" w:space="0" w:color="auto"/>
          </w:divBdr>
          <w:divsChild>
            <w:div w:id="277445830">
              <w:marLeft w:val="0"/>
              <w:marRight w:val="0"/>
              <w:marTop w:val="0"/>
              <w:marBottom w:val="0"/>
              <w:divBdr>
                <w:top w:val="none" w:sz="0" w:space="0" w:color="auto"/>
                <w:left w:val="none" w:sz="0" w:space="0" w:color="auto"/>
                <w:bottom w:val="none" w:sz="0" w:space="0" w:color="auto"/>
                <w:right w:val="none" w:sz="0" w:space="0" w:color="auto"/>
              </w:divBdr>
            </w:div>
            <w:div w:id="455486289">
              <w:marLeft w:val="0"/>
              <w:marRight w:val="0"/>
              <w:marTop w:val="0"/>
              <w:marBottom w:val="0"/>
              <w:divBdr>
                <w:top w:val="none" w:sz="0" w:space="0" w:color="auto"/>
                <w:left w:val="none" w:sz="0" w:space="0" w:color="auto"/>
                <w:bottom w:val="none" w:sz="0" w:space="0" w:color="auto"/>
                <w:right w:val="none" w:sz="0" w:space="0" w:color="auto"/>
              </w:divBdr>
            </w:div>
            <w:div w:id="467624660">
              <w:marLeft w:val="0"/>
              <w:marRight w:val="0"/>
              <w:marTop w:val="0"/>
              <w:marBottom w:val="0"/>
              <w:divBdr>
                <w:top w:val="none" w:sz="0" w:space="0" w:color="auto"/>
                <w:left w:val="none" w:sz="0" w:space="0" w:color="auto"/>
                <w:bottom w:val="none" w:sz="0" w:space="0" w:color="auto"/>
                <w:right w:val="none" w:sz="0" w:space="0" w:color="auto"/>
              </w:divBdr>
            </w:div>
            <w:div w:id="1371801543">
              <w:marLeft w:val="0"/>
              <w:marRight w:val="0"/>
              <w:marTop w:val="0"/>
              <w:marBottom w:val="0"/>
              <w:divBdr>
                <w:top w:val="none" w:sz="0" w:space="0" w:color="auto"/>
                <w:left w:val="none" w:sz="0" w:space="0" w:color="auto"/>
                <w:bottom w:val="none" w:sz="0" w:space="0" w:color="auto"/>
                <w:right w:val="none" w:sz="0" w:space="0" w:color="auto"/>
              </w:divBdr>
            </w:div>
            <w:div w:id="1536767267">
              <w:marLeft w:val="0"/>
              <w:marRight w:val="0"/>
              <w:marTop w:val="0"/>
              <w:marBottom w:val="0"/>
              <w:divBdr>
                <w:top w:val="none" w:sz="0" w:space="0" w:color="auto"/>
                <w:left w:val="none" w:sz="0" w:space="0" w:color="auto"/>
                <w:bottom w:val="none" w:sz="0" w:space="0" w:color="auto"/>
                <w:right w:val="none" w:sz="0" w:space="0" w:color="auto"/>
              </w:divBdr>
            </w:div>
            <w:div w:id="1541894946">
              <w:marLeft w:val="0"/>
              <w:marRight w:val="0"/>
              <w:marTop w:val="0"/>
              <w:marBottom w:val="0"/>
              <w:divBdr>
                <w:top w:val="none" w:sz="0" w:space="0" w:color="auto"/>
                <w:left w:val="none" w:sz="0" w:space="0" w:color="auto"/>
                <w:bottom w:val="none" w:sz="0" w:space="0" w:color="auto"/>
                <w:right w:val="none" w:sz="0" w:space="0" w:color="auto"/>
              </w:divBdr>
            </w:div>
            <w:div w:id="1616326696">
              <w:marLeft w:val="0"/>
              <w:marRight w:val="0"/>
              <w:marTop w:val="0"/>
              <w:marBottom w:val="0"/>
              <w:divBdr>
                <w:top w:val="none" w:sz="0" w:space="0" w:color="auto"/>
                <w:left w:val="none" w:sz="0" w:space="0" w:color="auto"/>
                <w:bottom w:val="none" w:sz="0" w:space="0" w:color="auto"/>
                <w:right w:val="none" w:sz="0" w:space="0" w:color="auto"/>
              </w:divBdr>
            </w:div>
            <w:div w:id="1913543218">
              <w:marLeft w:val="0"/>
              <w:marRight w:val="0"/>
              <w:marTop w:val="0"/>
              <w:marBottom w:val="0"/>
              <w:divBdr>
                <w:top w:val="none" w:sz="0" w:space="0" w:color="auto"/>
                <w:left w:val="none" w:sz="0" w:space="0" w:color="auto"/>
                <w:bottom w:val="none" w:sz="0" w:space="0" w:color="auto"/>
                <w:right w:val="none" w:sz="0" w:space="0" w:color="auto"/>
              </w:divBdr>
            </w:div>
            <w:div w:id="202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0121">
      <w:bodyDiv w:val="1"/>
      <w:marLeft w:val="0"/>
      <w:marRight w:val="0"/>
      <w:marTop w:val="0"/>
      <w:marBottom w:val="0"/>
      <w:divBdr>
        <w:top w:val="none" w:sz="0" w:space="0" w:color="auto"/>
        <w:left w:val="none" w:sz="0" w:space="0" w:color="auto"/>
        <w:bottom w:val="none" w:sz="0" w:space="0" w:color="auto"/>
        <w:right w:val="none" w:sz="0" w:space="0" w:color="auto"/>
      </w:divBdr>
      <w:divsChild>
        <w:div w:id="1859585070">
          <w:marLeft w:val="0"/>
          <w:marRight w:val="0"/>
          <w:marTop w:val="0"/>
          <w:marBottom w:val="0"/>
          <w:divBdr>
            <w:top w:val="none" w:sz="0" w:space="0" w:color="auto"/>
            <w:left w:val="none" w:sz="0" w:space="0" w:color="auto"/>
            <w:bottom w:val="none" w:sz="0" w:space="0" w:color="auto"/>
            <w:right w:val="none" w:sz="0" w:space="0" w:color="auto"/>
          </w:divBdr>
          <w:divsChild>
            <w:div w:id="483007326">
              <w:marLeft w:val="0"/>
              <w:marRight w:val="0"/>
              <w:marTop w:val="0"/>
              <w:marBottom w:val="0"/>
              <w:divBdr>
                <w:top w:val="none" w:sz="0" w:space="0" w:color="auto"/>
                <w:left w:val="none" w:sz="0" w:space="0" w:color="auto"/>
                <w:bottom w:val="none" w:sz="0" w:space="0" w:color="auto"/>
                <w:right w:val="none" w:sz="0" w:space="0" w:color="auto"/>
              </w:divBdr>
            </w:div>
            <w:div w:id="630549991">
              <w:marLeft w:val="0"/>
              <w:marRight w:val="0"/>
              <w:marTop w:val="0"/>
              <w:marBottom w:val="0"/>
              <w:divBdr>
                <w:top w:val="none" w:sz="0" w:space="0" w:color="auto"/>
                <w:left w:val="none" w:sz="0" w:space="0" w:color="auto"/>
                <w:bottom w:val="none" w:sz="0" w:space="0" w:color="auto"/>
                <w:right w:val="none" w:sz="0" w:space="0" w:color="auto"/>
              </w:divBdr>
            </w:div>
            <w:div w:id="646979831">
              <w:marLeft w:val="0"/>
              <w:marRight w:val="0"/>
              <w:marTop w:val="0"/>
              <w:marBottom w:val="0"/>
              <w:divBdr>
                <w:top w:val="none" w:sz="0" w:space="0" w:color="auto"/>
                <w:left w:val="none" w:sz="0" w:space="0" w:color="auto"/>
                <w:bottom w:val="none" w:sz="0" w:space="0" w:color="auto"/>
                <w:right w:val="none" w:sz="0" w:space="0" w:color="auto"/>
              </w:divBdr>
            </w:div>
            <w:div w:id="746267612">
              <w:marLeft w:val="0"/>
              <w:marRight w:val="0"/>
              <w:marTop w:val="0"/>
              <w:marBottom w:val="0"/>
              <w:divBdr>
                <w:top w:val="none" w:sz="0" w:space="0" w:color="auto"/>
                <w:left w:val="none" w:sz="0" w:space="0" w:color="auto"/>
                <w:bottom w:val="none" w:sz="0" w:space="0" w:color="auto"/>
                <w:right w:val="none" w:sz="0" w:space="0" w:color="auto"/>
              </w:divBdr>
            </w:div>
            <w:div w:id="853231458">
              <w:marLeft w:val="0"/>
              <w:marRight w:val="0"/>
              <w:marTop w:val="0"/>
              <w:marBottom w:val="0"/>
              <w:divBdr>
                <w:top w:val="none" w:sz="0" w:space="0" w:color="auto"/>
                <w:left w:val="none" w:sz="0" w:space="0" w:color="auto"/>
                <w:bottom w:val="none" w:sz="0" w:space="0" w:color="auto"/>
                <w:right w:val="none" w:sz="0" w:space="0" w:color="auto"/>
              </w:divBdr>
            </w:div>
            <w:div w:id="968169923">
              <w:marLeft w:val="0"/>
              <w:marRight w:val="0"/>
              <w:marTop w:val="0"/>
              <w:marBottom w:val="0"/>
              <w:divBdr>
                <w:top w:val="none" w:sz="0" w:space="0" w:color="auto"/>
                <w:left w:val="none" w:sz="0" w:space="0" w:color="auto"/>
                <w:bottom w:val="none" w:sz="0" w:space="0" w:color="auto"/>
                <w:right w:val="none" w:sz="0" w:space="0" w:color="auto"/>
              </w:divBdr>
            </w:div>
            <w:div w:id="1221209417">
              <w:marLeft w:val="0"/>
              <w:marRight w:val="0"/>
              <w:marTop w:val="0"/>
              <w:marBottom w:val="0"/>
              <w:divBdr>
                <w:top w:val="none" w:sz="0" w:space="0" w:color="auto"/>
                <w:left w:val="none" w:sz="0" w:space="0" w:color="auto"/>
                <w:bottom w:val="none" w:sz="0" w:space="0" w:color="auto"/>
                <w:right w:val="none" w:sz="0" w:space="0" w:color="auto"/>
              </w:divBdr>
            </w:div>
            <w:div w:id="1450660057">
              <w:marLeft w:val="0"/>
              <w:marRight w:val="0"/>
              <w:marTop w:val="0"/>
              <w:marBottom w:val="0"/>
              <w:divBdr>
                <w:top w:val="none" w:sz="0" w:space="0" w:color="auto"/>
                <w:left w:val="none" w:sz="0" w:space="0" w:color="auto"/>
                <w:bottom w:val="none" w:sz="0" w:space="0" w:color="auto"/>
                <w:right w:val="none" w:sz="0" w:space="0" w:color="auto"/>
              </w:divBdr>
            </w:div>
            <w:div w:id="1713532400">
              <w:marLeft w:val="0"/>
              <w:marRight w:val="0"/>
              <w:marTop w:val="0"/>
              <w:marBottom w:val="0"/>
              <w:divBdr>
                <w:top w:val="none" w:sz="0" w:space="0" w:color="auto"/>
                <w:left w:val="none" w:sz="0" w:space="0" w:color="auto"/>
                <w:bottom w:val="none" w:sz="0" w:space="0" w:color="auto"/>
                <w:right w:val="none" w:sz="0" w:space="0" w:color="auto"/>
              </w:divBdr>
            </w:div>
            <w:div w:id="1800033499">
              <w:marLeft w:val="0"/>
              <w:marRight w:val="0"/>
              <w:marTop w:val="0"/>
              <w:marBottom w:val="0"/>
              <w:divBdr>
                <w:top w:val="none" w:sz="0" w:space="0" w:color="auto"/>
                <w:left w:val="none" w:sz="0" w:space="0" w:color="auto"/>
                <w:bottom w:val="none" w:sz="0" w:space="0" w:color="auto"/>
                <w:right w:val="none" w:sz="0" w:space="0" w:color="auto"/>
              </w:divBdr>
            </w:div>
            <w:div w:id="1852446342">
              <w:marLeft w:val="0"/>
              <w:marRight w:val="0"/>
              <w:marTop w:val="0"/>
              <w:marBottom w:val="0"/>
              <w:divBdr>
                <w:top w:val="none" w:sz="0" w:space="0" w:color="auto"/>
                <w:left w:val="none" w:sz="0" w:space="0" w:color="auto"/>
                <w:bottom w:val="none" w:sz="0" w:space="0" w:color="auto"/>
                <w:right w:val="none" w:sz="0" w:space="0" w:color="auto"/>
              </w:divBdr>
            </w:div>
            <w:div w:id="186994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5931">
      <w:bodyDiv w:val="1"/>
      <w:marLeft w:val="0"/>
      <w:marRight w:val="0"/>
      <w:marTop w:val="0"/>
      <w:marBottom w:val="0"/>
      <w:divBdr>
        <w:top w:val="none" w:sz="0" w:space="0" w:color="auto"/>
        <w:left w:val="none" w:sz="0" w:space="0" w:color="auto"/>
        <w:bottom w:val="none" w:sz="0" w:space="0" w:color="auto"/>
        <w:right w:val="none" w:sz="0" w:space="0" w:color="auto"/>
      </w:divBdr>
      <w:divsChild>
        <w:div w:id="213935354">
          <w:marLeft w:val="0"/>
          <w:marRight w:val="0"/>
          <w:marTop w:val="0"/>
          <w:marBottom w:val="0"/>
          <w:divBdr>
            <w:top w:val="none" w:sz="0" w:space="0" w:color="auto"/>
            <w:left w:val="none" w:sz="0" w:space="0" w:color="auto"/>
            <w:bottom w:val="none" w:sz="0" w:space="0" w:color="auto"/>
            <w:right w:val="none" w:sz="0" w:space="0" w:color="auto"/>
          </w:divBdr>
          <w:divsChild>
            <w:div w:id="31854715">
              <w:marLeft w:val="0"/>
              <w:marRight w:val="0"/>
              <w:marTop w:val="0"/>
              <w:marBottom w:val="0"/>
              <w:divBdr>
                <w:top w:val="none" w:sz="0" w:space="0" w:color="auto"/>
                <w:left w:val="none" w:sz="0" w:space="0" w:color="auto"/>
                <w:bottom w:val="none" w:sz="0" w:space="0" w:color="auto"/>
                <w:right w:val="none" w:sz="0" w:space="0" w:color="auto"/>
              </w:divBdr>
            </w:div>
            <w:div w:id="749080454">
              <w:marLeft w:val="0"/>
              <w:marRight w:val="0"/>
              <w:marTop w:val="0"/>
              <w:marBottom w:val="0"/>
              <w:divBdr>
                <w:top w:val="none" w:sz="0" w:space="0" w:color="auto"/>
                <w:left w:val="none" w:sz="0" w:space="0" w:color="auto"/>
                <w:bottom w:val="none" w:sz="0" w:space="0" w:color="auto"/>
                <w:right w:val="none" w:sz="0" w:space="0" w:color="auto"/>
              </w:divBdr>
            </w:div>
            <w:div w:id="102243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21163">
      <w:bodyDiv w:val="1"/>
      <w:marLeft w:val="0"/>
      <w:marRight w:val="0"/>
      <w:marTop w:val="0"/>
      <w:marBottom w:val="0"/>
      <w:divBdr>
        <w:top w:val="none" w:sz="0" w:space="0" w:color="auto"/>
        <w:left w:val="none" w:sz="0" w:space="0" w:color="auto"/>
        <w:bottom w:val="none" w:sz="0" w:space="0" w:color="auto"/>
        <w:right w:val="none" w:sz="0" w:space="0" w:color="auto"/>
      </w:divBdr>
      <w:divsChild>
        <w:div w:id="521894317">
          <w:marLeft w:val="0"/>
          <w:marRight w:val="0"/>
          <w:marTop w:val="0"/>
          <w:marBottom w:val="0"/>
          <w:divBdr>
            <w:top w:val="none" w:sz="0" w:space="0" w:color="auto"/>
            <w:left w:val="none" w:sz="0" w:space="0" w:color="auto"/>
            <w:bottom w:val="none" w:sz="0" w:space="0" w:color="auto"/>
            <w:right w:val="none" w:sz="0" w:space="0" w:color="auto"/>
          </w:divBdr>
          <w:divsChild>
            <w:div w:id="119306172">
              <w:marLeft w:val="0"/>
              <w:marRight w:val="0"/>
              <w:marTop w:val="0"/>
              <w:marBottom w:val="0"/>
              <w:divBdr>
                <w:top w:val="none" w:sz="0" w:space="0" w:color="auto"/>
                <w:left w:val="none" w:sz="0" w:space="0" w:color="auto"/>
                <w:bottom w:val="none" w:sz="0" w:space="0" w:color="auto"/>
                <w:right w:val="none" w:sz="0" w:space="0" w:color="auto"/>
              </w:divBdr>
            </w:div>
            <w:div w:id="454838304">
              <w:marLeft w:val="0"/>
              <w:marRight w:val="0"/>
              <w:marTop w:val="0"/>
              <w:marBottom w:val="0"/>
              <w:divBdr>
                <w:top w:val="none" w:sz="0" w:space="0" w:color="auto"/>
                <w:left w:val="none" w:sz="0" w:space="0" w:color="auto"/>
                <w:bottom w:val="none" w:sz="0" w:space="0" w:color="auto"/>
                <w:right w:val="none" w:sz="0" w:space="0" w:color="auto"/>
              </w:divBdr>
            </w:div>
            <w:div w:id="4558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861">
      <w:bodyDiv w:val="1"/>
      <w:marLeft w:val="0"/>
      <w:marRight w:val="0"/>
      <w:marTop w:val="0"/>
      <w:marBottom w:val="0"/>
      <w:divBdr>
        <w:top w:val="none" w:sz="0" w:space="0" w:color="auto"/>
        <w:left w:val="none" w:sz="0" w:space="0" w:color="auto"/>
        <w:bottom w:val="none" w:sz="0" w:space="0" w:color="auto"/>
        <w:right w:val="none" w:sz="0" w:space="0" w:color="auto"/>
      </w:divBdr>
    </w:div>
    <w:div w:id="2141998519">
      <w:bodyDiv w:val="1"/>
      <w:marLeft w:val="0"/>
      <w:marRight w:val="0"/>
      <w:marTop w:val="0"/>
      <w:marBottom w:val="0"/>
      <w:divBdr>
        <w:top w:val="none" w:sz="0" w:space="0" w:color="auto"/>
        <w:left w:val="none" w:sz="0" w:space="0" w:color="auto"/>
        <w:bottom w:val="none" w:sz="0" w:space="0" w:color="auto"/>
        <w:right w:val="none" w:sz="0" w:space="0" w:color="auto"/>
      </w:divBdr>
      <w:divsChild>
        <w:div w:id="1033457623">
          <w:marLeft w:val="0"/>
          <w:marRight w:val="0"/>
          <w:marTop w:val="0"/>
          <w:marBottom w:val="0"/>
          <w:divBdr>
            <w:top w:val="none" w:sz="0" w:space="0" w:color="auto"/>
            <w:left w:val="none" w:sz="0" w:space="0" w:color="auto"/>
            <w:bottom w:val="none" w:sz="0" w:space="0" w:color="auto"/>
            <w:right w:val="none" w:sz="0" w:space="0" w:color="auto"/>
          </w:divBdr>
          <w:divsChild>
            <w:div w:id="1091001282">
              <w:marLeft w:val="0"/>
              <w:marRight w:val="0"/>
              <w:marTop w:val="0"/>
              <w:marBottom w:val="0"/>
              <w:divBdr>
                <w:top w:val="none" w:sz="0" w:space="0" w:color="auto"/>
                <w:left w:val="none" w:sz="0" w:space="0" w:color="auto"/>
                <w:bottom w:val="none" w:sz="0" w:space="0" w:color="auto"/>
                <w:right w:val="none" w:sz="0" w:space="0" w:color="auto"/>
              </w:divBdr>
            </w:div>
            <w:div w:id="1264418751">
              <w:marLeft w:val="0"/>
              <w:marRight w:val="0"/>
              <w:marTop w:val="0"/>
              <w:marBottom w:val="0"/>
              <w:divBdr>
                <w:top w:val="none" w:sz="0" w:space="0" w:color="auto"/>
                <w:left w:val="none" w:sz="0" w:space="0" w:color="auto"/>
                <w:bottom w:val="none" w:sz="0" w:space="0" w:color="auto"/>
                <w:right w:val="none" w:sz="0" w:space="0" w:color="auto"/>
              </w:divBdr>
            </w:div>
            <w:div w:id="1804227581">
              <w:marLeft w:val="0"/>
              <w:marRight w:val="0"/>
              <w:marTop w:val="0"/>
              <w:marBottom w:val="0"/>
              <w:divBdr>
                <w:top w:val="none" w:sz="0" w:space="0" w:color="auto"/>
                <w:left w:val="none" w:sz="0" w:space="0" w:color="auto"/>
                <w:bottom w:val="none" w:sz="0" w:space="0" w:color="auto"/>
                <w:right w:val="none" w:sz="0" w:space="0" w:color="auto"/>
              </w:divBdr>
            </w:div>
            <w:div w:id="20896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xGShv4"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jp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hyperlink" Target="https://goo.gl/mpD1Sk" TargetMode="Externa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orary%20Internet%20Files\Content.IE5\O7QX4ZU1\FGVManagement.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32F313-5D1A-4F6F-87D5-AADB83BFCDF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F36A1378-CD33-462B-925D-7DE8358C1252}">
      <dgm:prSet phldrT="[Texto]" custT="1"/>
      <dgm:spPr>
        <a:solidFill>
          <a:srgbClr val="FF0000"/>
        </a:solidFill>
      </dgm:spPr>
      <dgm:t>
        <a:bodyPr/>
        <a:lstStyle/>
        <a:p>
          <a:pPr algn="ctr"/>
          <a:r>
            <a:rPr lang="pt-BR" sz="1200" b="1" i="1"/>
            <a:t>Paul McCartney Concert</a:t>
          </a:r>
        </a:p>
      </dgm:t>
    </dgm:pt>
    <dgm:pt modelId="{89B2CD3D-B711-496D-A622-CFBC1FBBE3C6}" type="parTrans" cxnId="{55D23482-CE48-493D-91DF-E145CD639067}">
      <dgm:prSet/>
      <dgm:spPr/>
      <dgm:t>
        <a:bodyPr/>
        <a:lstStyle/>
        <a:p>
          <a:endParaRPr lang="pt-BR"/>
        </a:p>
      </dgm:t>
    </dgm:pt>
    <dgm:pt modelId="{DFC152D3-1CFF-4D3B-AD13-5C80C96105C2}" type="sibTrans" cxnId="{55D23482-CE48-493D-91DF-E145CD639067}">
      <dgm:prSet/>
      <dgm:spPr/>
      <dgm:t>
        <a:bodyPr/>
        <a:lstStyle/>
        <a:p>
          <a:endParaRPr lang="pt-BR"/>
        </a:p>
      </dgm:t>
    </dgm:pt>
    <dgm:pt modelId="{6123C1B0-CD54-4A17-940F-1C7453FA08C6}">
      <dgm:prSet phldrT="[Texto]"/>
      <dgm:spPr/>
      <dgm:t>
        <a:bodyPr/>
        <a:lstStyle/>
        <a:p>
          <a:r>
            <a:rPr lang="pt-BR"/>
            <a:t>Estruturas </a:t>
          </a:r>
        </a:p>
      </dgm:t>
    </dgm:pt>
    <dgm:pt modelId="{3F72F19B-3625-4FCF-B9D1-9B3F4BFB73BD}" type="parTrans" cxnId="{7997BDC9-3B1B-42EB-908A-E5E939E3D352}">
      <dgm:prSet/>
      <dgm:spPr/>
      <dgm:t>
        <a:bodyPr/>
        <a:lstStyle/>
        <a:p>
          <a:endParaRPr lang="pt-BR"/>
        </a:p>
      </dgm:t>
    </dgm:pt>
    <dgm:pt modelId="{D6BF4465-28EA-4282-9061-E402C7DD38AE}" type="sibTrans" cxnId="{7997BDC9-3B1B-42EB-908A-E5E939E3D352}">
      <dgm:prSet/>
      <dgm:spPr/>
      <dgm:t>
        <a:bodyPr/>
        <a:lstStyle/>
        <a:p>
          <a:endParaRPr lang="pt-BR"/>
        </a:p>
      </dgm:t>
    </dgm:pt>
    <dgm:pt modelId="{01936ADF-AD87-4E9B-94EB-7CE89198DB49}">
      <dgm:prSet phldrT="[Texto]"/>
      <dgm:spPr/>
      <dgm:t>
        <a:bodyPr/>
        <a:lstStyle/>
        <a:p>
          <a:r>
            <a:rPr lang="pt-BR"/>
            <a:t>Som &amp; Imagem</a:t>
          </a:r>
        </a:p>
      </dgm:t>
    </dgm:pt>
    <dgm:pt modelId="{9CA6E1CF-9A7E-4B5C-8909-13050B1834C3}" type="parTrans" cxnId="{FE5E3BA7-DB93-4AAE-9809-D707F9E67885}">
      <dgm:prSet/>
      <dgm:spPr/>
      <dgm:t>
        <a:bodyPr/>
        <a:lstStyle/>
        <a:p>
          <a:endParaRPr lang="pt-BR"/>
        </a:p>
      </dgm:t>
    </dgm:pt>
    <dgm:pt modelId="{6A4C0057-67BF-486E-A831-6DCA178684E7}" type="sibTrans" cxnId="{FE5E3BA7-DB93-4AAE-9809-D707F9E67885}">
      <dgm:prSet/>
      <dgm:spPr/>
      <dgm:t>
        <a:bodyPr/>
        <a:lstStyle/>
        <a:p>
          <a:endParaRPr lang="pt-BR"/>
        </a:p>
      </dgm:t>
    </dgm:pt>
    <dgm:pt modelId="{AE7BE803-8A87-4019-BAE9-4D5F05BC3997}">
      <dgm:prSet phldrT="[Texto]"/>
      <dgm:spPr/>
      <dgm:t>
        <a:bodyPr/>
        <a:lstStyle/>
        <a:p>
          <a:r>
            <a:rPr lang="pt-BR"/>
            <a:t>Pessoal</a:t>
          </a:r>
        </a:p>
      </dgm:t>
    </dgm:pt>
    <dgm:pt modelId="{3375DAE9-53DC-4568-A6F4-4214ECE35F2A}" type="parTrans" cxnId="{33D60E42-7E6B-4B5B-96BC-32845ED87AC8}">
      <dgm:prSet/>
      <dgm:spPr/>
      <dgm:t>
        <a:bodyPr/>
        <a:lstStyle/>
        <a:p>
          <a:endParaRPr lang="pt-BR"/>
        </a:p>
      </dgm:t>
    </dgm:pt>
    <dgm:pt modelId="{2B03F2D6-3E5C-40A8-B102-B021F91F3E4E}" type="sibTrans" cxnId="{33D60E42-7E6B-4B5B-96BC-32845ED87AC8}">
      <dgm:prSet/>
      <dgm:spPr/>
      <dgm:t>
        <a:bodyPr/>
        <a:lstStyle/>
        <a:p>
          <a:endParaRPr lang="pt-BR"/>
        </a:p>
      </dgm:t>
    </dgm:pt>
    <dgm:pt modelId="{39B3AC46-5906-4163-A69A-EB3CEEE87496}">
      <dgm:prSet/>
      <dgm:spPr/>
      <dgm:t>
        <a:bodyPr/>
        <a:lstStyle/>
        <a:p>
          <a:r>
            <a:rPr lang="pt-BR"/>
            <a:t>Palco</a:t>
          </a:r>
        </a:p>
      </dgm:t>
    </dgm:pt>
    <dgm:pt modelId="{71CBE278-3483-428F-9955-EEE2A5376A80}" type="parTrans" cxnId="{8D7B60DE-234C-4BA0-B150-30818225E8B1}">
      <dgm:prSet/>
      <dgm:spPr/>
      <dgm:t>
        <a:bodyPr/>
        <a:lstStyle/>
        <a:p>
          <a:endParaRPr lang="pt-BR"/>
        </a:p>
      </dgm:t>
    </dgm:pt>
    <dgm:pt modelId="{74772052-844C-485F-9CB2-8C9A6A32D092}" type="sibTrans" cxnId="{8D7B60DE-234C-4BA0-B150-30818225E8B1}">
      <dgm:prSet/>
      <dgm:spPr/>
      <dgm:t>
        <a:bodyPr/>
        <a:lstStyle/>
        <a:p>
          <a:endParaRPr lang="pt-BR"/>
        </a:p>
      </dgm:t>
    </dgm:pt>
    <dgm:pt modelId="{8CA5E1CB-4522-47A3-B2E8-62B2D6613B4B}">
      <dgm:prSet/>
      <dgm:spPr/>
      <dgm:t>
        <a:bodyPr/>
        <a:lstStyle/>
        <a:p>
          <a:r>
            <a:rPr lang="pt-BR"/>
            <a:t>Torres de Iluminação</a:t>
          </a:r>
        </a:p>
      </dgm:t>
    </dgm:pt>
    <dgm:pt modelId="{AEA72E1C-1E44-46F1-BD8B-DEABB9B37D0C}" type="parTrans" cxnId="{1761D506-CAB2-415C-AE04-87560D208E82}">
      <dgm:prSet/>
      <dgm:spPr/>
      <dgm:t>
        <a:bodyPr/>
        <a:lstStyle/>
        <a:p>
          <a:endParaRPr lang="pt-BR"/>
        </a:p>
      </dgm:t>
    </dgm:pt>
    <dgm:pt modelId="{E398FB54-C262-4D82-96AE-4102B64835B5}" type="sibTrans" cxnId="{1761D506-CAB2-415C-AE04-87560D208E82}">
      <dgm:prSet/>
      <dgm:spPr/>
      <dgm:t>
        <a:bodyPr/>
        <a:lstStyle/>
        <a:p>
          <a:endParaRPr lang="pt-BR"/>
        </a:p>
      </dgm:t>
    </dgm:pt>
    <dgm:pt modelId="{D9332923-61E2-4054-84DF-773161750B57}">
      <dgm:prSet/>
      <dgm:spPr/>
      <dgm:t>
        <a:bodyPr/>
        <a:lstStyle/>
        <a:p>
          <a:r>
            <a:rPr lang="pt-BR"/>
            <a:t>Torres de Som</a:t>
          </a:r>
        </a:p>
      </dgm:t>
    </dgm:pt>
    <dgm:pt modelId="{BBE33C0D-63EB-4A65-880A-36A3FD215147}" type="parTrans" cxnId="{4E661A7A-1205-4C9A-8149-1ADEB3604A53}">
      <dgm:prSet/>
      <dgm:spPr/>
      <dgm:t>
        <a:bodyPr/>
        <a:lstStyle/>
        <a:p>
          <a:endParaRPr lang="pt-BR"/>
        </a:p>
      </dgm:t>
    </dgm:pt>
    <dgm:pt modelId="{3BB48C50-C2C8-4844-A900-A895EF041966}" type="sibTrans" cxnId="{4E661A7A-1205-4C9A-8149-1ADEB3604A53}">
      <dgm:prSet/>
      <dgm:spPr/>
      <dgm:t>
        <a:bodyPr/>
        <a:lstStyle/>
        <a:p>
          <a:endParaRPr lang="pt-BR"/>
        </a:p>
      </dgm:t>
    </dgm:pt>
    <dgm:pt modelId="{86CFCDB7-4F94-4930-A56F-1D004B95981B}">
      <dgm:prSet phldrT="[Texto]"/>
      <dgm:spPr/>
      <dgm:t>
        <a:bodyPr/>
        <a:lstStyle/>
        <a:p>
          <a:r>
            <a:rPr lang="pt-BR"/>
            <a:t>Sonorização</a:t>
          </a:r>
        </a:p>
      </dgm:t>
    </dgm:pt>
    <dgm:pt modelId="{7DC9171D-3A50-489F-BF25-EEC4B2ADDEA1}" type="parTrans" cxnId="{0268A81B-10B1-4EDC-961B-B418E94AA18F}">
      <dgm:prSet/>
      <dgm:spPr/>
      <dgm:t>
        <a:bodyPr/>
        <a:lstStyle/>
        <a:p>
          <a:endParaRPr lang="pt-BR"/>
        </a:p>
      </dgm:t>
    </dgm:pt>
    <dgm:pt modelId="{E1CB484D-C572-4047-A2EC-52F5F1843ED1}" type="sibTrans" cxnId="{0268A81B-10B1-4EDC-961B-B418E94AA18F}">
      <dgm:prSet/>
      <dgm:spPr/>
      <dgm:t>
        <a:bodyPr/>
        <a:lstStyle/>
        <a:p>
          <a:endParaRPr lang="pt-BR"/>
        </a:p>
      </dgm:t>
    </dgm:pt>
    <dgm:pt modelId="{2EF3A967-5C42-4494-AE19-0C46DF608901}">
      <dgm:prSet/>
      <dgm:spPr/>
      <dgm:t>
        <a:bodyPr/>
        <a:lstStyle/>
        <a:p>
          <a:r>
            <a:rPr lang="pt-BR"/>
            <a:t>Iluminação</a:t>
          </a:r>
        </a:p>
      </dgm:t>
    </dgm:pt>
    <dgm:pt modelId="{9CF58909-23CB-42B5-88D1-9620D6CCC3AA}" type="parTrans" cxnId="{A159517F-95CC-4C29-B2CC-54088452E9EF}">
      <dgm:prSet/>
      <dgm:spPr/>
      <dgm:t>
        <a:bodyPr/>
        <a:lstStyle/>
        <a:p>
          <a:endParaRPr lang="pt-BR"/>
        </a:p>
      </dgm:t>
    </dgm:pt>
    <dgm:pt modelId="{8D2D93C6-B2AC-4649-83DB-09ACCC329DB9}" type="sibTrans" cxnId="{A159517F-95CC-4C29-B2CC-54088452E9EF}">
      <dgm:prSet/>
      <dgm:spPr/>
      <dgm:t>
        <a:bodyPr/>
        <a:lstStyle/>
        <a:p>
          <a:endParaRPr lang="pt-BR"/>
        </a:p>
      </dgm:t>
    </dgm:pt>
    <dgm:pt modelId="{1E9AC3D0-32C8-4258-9C91-DB85F4D51E24}">
      <dgm:prSet/>
      <dgm:spPr/>
      <dgm:t>
        <a:bodyPr/>
        <a:lstStyle/>
        <a:p>
          <a:r>
            <a:rPr lang="pt-BR"/>
            <a:t>Telões</a:t>
          </a:r>
        </a:p>
      </dgm:t>
    </dgm:pt>
    <dgm:pt modelId="{B92CFC7E-A185-43E0-8AA6-D51718AB646E}" type="parTrans" cxnId="{1A392694-38C0-4CCA-8768-0CF9A2032A72}">
      <dgm:prSet/>
      <dgm:spPr/>
      <dgm:t>
        <a:bodyPr/>
        <a:lstStyle/>
        <a:p>
          <a:endParaRPr lang="pt-BR"/>
        </a:p>
      </dgm:t>
    </dgm:pt>
    <dgm:pt modelId="{65B4448C-7CFC-4773-A66C-1BAB97D7BF04}" type="sibTrans" cxnId="{1A392694-38C0-4CCA-8768-0CF9A2032A72}">
      <dgm:prSet/>
      <dgm:spPr/>
      <dgm:t>
        <a:bodyPr/>
        <a:lstStyle/>
        <a:p>
          <a:endParaRPr lang="pt-BR"/>
        </a:p>
      </dgm:t>
    </dgm:pt>
    <dgm:pt modelId="{682F7DE7-471D-41CC-990D-82A5D6298A19}">
      <dgm:prSet/>
      <dgm:spPr/>
      <dgm:t>
        <a:bodyPr/>
        <a:lstStyle/>
        <a:p>
          <a:r>
            <a:rPr lang="pt-BR"/>
            <a:t>Gradis de contenção</a:t>
          </a:r>
        </a:p>
      </dgm:t>
    </dgm:pt>
    <dgm:pt modelId="{186C0137-02E1-4E56-B310-EFAF925D932B}" type="parTrans" cxnId="{4BC7410A-1106-44C6-84D8-8C9CFD899694}">
      <dgm:prSet/>
      <dgm:spPr/>
      <dgm:t>
        <a:bodyPr/>
        <a:lstStyle/>
        <a:p>
          <a:endParaRPr lang="pt-BR"/>
        </a:p>
      </dgm:t>
    </dgm:pt>
    <dgm:pt modelId="{E2A9D53F-98E1-4303-A7EC-C88E27264CE8}" type="sibTrans" cxnId="{4BC7410A-1106-44C6-84D8-8C9CFD899694}">
      <dgm:prSet/>
      <dgm:spPr/>
      <dgm:t>
        <a:bodyPr/>
        <a:lstStyle/>
        <a:p>
          <a:endParaRPr lang="pt-BR"/>
        </a:p>
      </dgm:t>
    </dgm:pt>
    <dgm:pt modelId="{5A95E921-1DCD-4A8B-87BF-05BC55F25C81}">
      <dgm:prSet/>
      <dgm:spPr/>
      <dgm:t>
        <a:bodyPr/>
        <a:lstStyle/>
        <a:p>
          <a:r>
            <a:rPr lang="pt-BR"/>
            <a:t>Segurança</a:t>
          </a:r>
        </a:p>
      </dgm:t>
    </dgm:pt>
    <dgm:pt modelId="{71C34C23-AABA-406C-BF64-BD6F140E4029}" type="parTrans" cxnId="{BB36B526-BEF6-4139-AD7A-07F7073C392F}">
      <dgm:prSet/>
      <dgm:spPr/>
      <dgm:t>
        <a:bodyPr/>
        <a:lstStyle/>
        <a:p>
          <a:endParaRPr lang="pt-BR"/>
        </a:p>
      </dgm:t>
    </dgm:pt>
    <dgm:pt modelId="{F5F3B632-9BBE-426C-88F5-FC4832E5ACAE}" type="sibTrans" cxnId="{BB36B526-BEF6-4139-AD7A-07F7073C392F}">
      <dgm:prSet/>
      <dgm:spPr/>
      <dgm:t>
        <a:bodyPr/>
        <a:lstStyle/>
        <a:p>
          <a:endParaRPr lang="pt-BR"/>
        </a:p>
      </dgm:t>
    </dgm:pt>
    <dgm:pt modelId="{2750EEF6-4862-4264-8562-ED846EE75BB0}">
      <dgm:prSet/>
      <dgm:spPr/>
      <dgm:t>
        <a:bodyPr/>
        <a:lstStyle/>
        <a:p>
          <a:r>
            <a:rPr lang="pt-BR"/>
            <a:t>Hosters        (Área VIP)</a:t>
          </a:r>
        </a:p>
      </dgm:t>
    </dgm:pt>
    <dgm:pt modelId="{B4A394A8-2D63-491A-BDAB-D3A651AA2329}" type="parTrans" cxnId="{5A19D614-9F40-41A8-AB64-106D5783AD5C}">
      <dgm:prSet/>
      <dgm:spPr/>
      <dgm:t>
        <a:bodyPr/>
        <a:lstStyle/>
        <a:p>
          <a:endParaRPr lang="pt-BR"/>
        </a:p>
      </dgm:t>
    </dgm:pt>
    <dgm:pt modelId="{91D52C01-EA69-4330-9727-AA824117EA86}" type="sibTrans" cxnId="{5A19D614-9F40-41A8-AB64-106D5783AD5C}">
      <dgm:prSet/>
      <dgm:spPr/>
      <dgm:t>
        <a:bodyPr/>
        <a:lstStyle/>
        <a:p>
          <a:endParaRPr lang="pt-BR"/>
        </a:p>
      </dgm:t>
    </dgm:pt>
    <dgm:pt modelId="{E13423B0-3F5E-44FE-AA56-647BEE2D15E3}">
      <dgm:prSet/>
      <dgm:spPr/>
      <dgm:t>
        <a:bodyPr/>
        <a:lstStyle/>
        <a:p>
          <a:r>
            <a:rPr lang="pt-BR"/>
            <a:t>Equipamentos da banda</a:t>
          </a:r>
        </a:p>
      </dgm:t>
    </dgm:pt>
    <dgm:pt modelId="{18F37519-9A2A-4D9E-810D-F350A011AC3D}" type="parTrans" cxnId="{2BA854DD-4E0A-4220-8E9E-447AC87ADE68}">
      <dgm:prSet/>
      <dgm:spPr/>
      <dgm:t>
        <a:bodyPr/>
        <a:lstStyle/>
        <a:p>
          <a:endParaRPr lang="pt-BR"/>
        </a:p>
      </dgm:t>
    </dgm:pt>
    <dgm:pt modelId="{F37F6C29-C221-4A46-BCC6-6E5D41B8DECD}" type="sibTrans" cxnId="{2BA854DD-4E0A-4220-8E9E-447AC87ADE68}">
      <dgm:prSet/>
      <dgm:spPr/>
      <dgm:t>
        <a:bodyPr/>
        <a:lstStyle/>
        <a:p>
          <a:endParaRPr lang="pt-BR"/>
        </a:p>
      </dgm:t>
    </dgm:pt>
    <dgm:pt modelId="{06404841-63D8-4D9B-A484-F9FD507930B3}">
      <dgm:prSet/>
      <dgm:spPr/>
      <dgm:t>
        <a:bodyPr/>
        <a:lstStyle/>
        <a:p>
          <a:r>
            <a:rPr lang="pt-BR"/>
            <a:t>Banda</a:t>
          </a:r>
        </a:p>
      </dgm:t>
    </dgm:pt>
    <dgm:pt modelId="{AD0E62AB-50F0-44FC-A55A-063DA9FCF172}" type="parTrans" cxnId="{9399912F-0981-4D53-8FE1-949FA9502022}">
      <dgm:prSet/>
      <dgm:spPr/>
      <dgm:t>
        <a:bodyPr/>
        <a:lstStyle/>
        <a:p>
          <a:endParaRPr lang="pt-BR"/>
        </a:p>
      </dgm:t>
    </dgm:pt>
    <dgm:pt modelId="{BC6C7FA6-25E4-4F6C-960B-C012F039AEC6}" type="sibTrans" cxnId="{9399912F-0981-4D53-8FE1-949FA9502022}">
      <dgm:prSet/>
      <dgm:spPr/>
      <dgm:t>
        <a:bodyPr/>
        <a:lstStyle/>
        <a:p>
          <a:endParaRPr lang="pt-BR"/>
        </a:p>
      </dgm:t>
    </dgm:pt>
    <dgm:pt modelId="{9D4E44B2-97D9-45E2-BAC1-33AD54C4EC09}">
      <dgm:prSet/>
      <dgm:spPr/>
      <dgm:t>
        <a:bodyPr/>
        <a:lstStyle/>
        <a:p>
          <a:r>
            <a:rPr lang="pt-BR"/>
            <a:t>Paul McCartney</a:t>
          </a:r>
        </a:p>
      </dgm:t>
    </dgm:pt>
    <dgm:pt modelId="{0BD945D0-0E3B-4F55-860F-D651CE51CA95}" type="parTrans" cxnId="{E9671A82-7CC4-4CC4-ACF0-E77DA0044227}">
      <dgm:prSet/>
      <dgm:spPr/>
      <dgm:t>
        <a:bodyPr/>
        <a:lstStyle/>
        <a:p>
          <a:endParaRPr lang="pt-BR"/>
        </a:p>
      </dgm:t>
    </dgm:pt>
    <dgm:pt modelId="{6DF8AE62-9CC7-4B7F-BA54-99F282815151}" type="sibTrans" cxnId="{E9671A82-7CC4-4CC4-ACF0-E77DA0044227}">
      <dgm:prSet/>
      <dgm:spPr/>
      <dgm:t>
        <a:bodyPr/>
        <a:lstStyle/>
        <a:p>
          <a:endParaRPr lang="pt-BR"/>
        </a:p>
      </dgm:t>
    </dgm:pt>
    <dgm:pt modelId="{89EED859-9232-423F-9F19-0438BE2C87EE}">
      <dgm:prSet/>
      <dgm:spPr/>
      <dgm:t>
        <a:bodyPr/>
        <a:lstStyle/>
        <a:p>
          <a:r>
            <a:rPr lang="pt-BR"/>
            <a:t>Logística</a:t>
          </a:r>
        </a:p>
      </dgm:t>
    </dgm:pt>
    <dgm:pt modelId="{29A553CC-5E15-4982-81FE-813435A5A66E}" type="sibTrans" cxnId="{2C8CDBE4-98B8-4ED8-B73B-44FA0ACFBB37}">
      <dgm:prSet/>
      <dgm:spPr/>
      <dgm:t>
        <a:bodyPr/>
        <a:lstStyle/>
        <a:p>
          <a:endParaRPr lang="pt-BR"/>
        </a:p>
      </dgm:t>
    </dgm:pt>
    <dgm:pt modelId="{56F237F1-072A-4186-9669-565E005BA2DE}" type="parTrans" cxnId="{2C8CDBE4-98B8-4ED8-B73B-44FA0ACFBB37}">
      <dgm:prSet/>
      <dgm:spPr/>
      <dgm:t>
        <a:bodyPr/>
        <a:lstStyle/>
        <a:p>
          <a:endParaRPr lang="pt-BR"/>
        </a:p>
      </dgm:t>
    </dgm:pt>
    <dgm:pt modelId="{6A8BC22F-2D15-4650-9CE2-806DD0C9CFAD}">
      <dgm:prSet/>
      <dgm:spPr/>
      <dgm:t>
        <a:bodyPr/>
        <a:lstStyle/>
        <a:p>
          <a:r>
            <a:rPr lang="pt-BR"/>
            <a:t>Back</a:t>
          </a:r>
        </a:p>
      </dgm:t>
    </dgm:pt>
    <dgm:pt modelId="{351FCF57-8F69-4921-B7BA-E78CCEE120B1}" type="parTrans" cxnId="{C143615A-6AD4-437A-9B10-47D9931BAC99}">
      <dgm:prSet/>
      <dgm:spPr/>
      <dgm:t>
        <a:bodyPr/>
        <a:lstStyle/>
        <a:p>
          <a:endParaRPr lang="pt-BR"/>
        </a:p>
      </dgm:t>
    </dgm:pt>
    <dgm:pt modelId="{D5E3EB91-4891-4D55-8959-3A5D1B39BFA1}" type="sibTrans" cxnId="{C143615A-6AD4-437A-9B10-47D9931BAC99}">
      <dgm:prSet/>
      <dgm:spPr/>
      <dgm:t>
        <a:bodyPr/>
        <a:lstStyle/>
        <a:p>
          <a:endParaRPr lang="pt-BR"/>
        </a:p>
      </dgm:t>
    </dgm:pt>
    <dgm:pt modelId="{0821D876-DCF7-4A21-9A81-DDB23E356909}">
      <dgm:prSet/>
      <dgm:spPr/>
      <dgm:t>
        <a:bodyPr/>
        <a:lstStyle/>
        <a:p>
          <a:r>
            <a:rPr lang="pt-BR"/>
            <a:t>Camarins</a:t>
          </a:r>
        </a:p>
      </dgm:t>
    </dgm:pt>
    <dgm:pt modelId="{787281FF-7029-4333-A9DF-DC8B8B5AF5A2}" type="parTrans" cxnId="{B4E283F6-AC6C-4218-8A40-CD128312C23F}">
      <dgm:prSet/>
      <dgm:spPr/>
      <dgm:t>
        <a:bodyPr/>
        <a:lstStyle/>
        <a:p>
          <a:endParaRPr lang="pt-BR"/>
        </a:p>
      </dgm:t>
    </dgm:pt>
    <dgm:pt modelId="{1143FC99-9387-4483-B9D3-36E7AC4D02AF}" type="sibTrans" cxnId="{B4E283F6-AC6C-4218-8A40-CD128312C23F}">
      <dgm:prSet/>
      <dgm:spPr/>
      <dgm:t>
        <a:bodyPr/>
        <a:lstStyle/>
        <a:p>
          <a:endParaRPr lang="pt-BR"/>
        </a:p>
      </dgm:t>
    </dgm:pt>
    <dgm:pt modelId="{59432FEF-1BBB-490C-848D-43210E7FC634}">
      <dgm:prSet/>
      <dgm:spPr/>
      <dgm:t>
        <a:bodyPr/>
        <a:lstStyle/>
        <a:p>
          <a:r>
            <a:rPr lang="pt-BR"/>
            <a:t>Área VIP</a:t>
          </a:r>
        </a:p>
      </dgm:t>
    </dgm:pt>
    <dgm:pt modelId="{469D9CD0-5EF2-493C-AF74-D4ED08BD507D}" type="parTrans" cxnId="{8B5E0A3F-6529-4A87-A60F-819433787A7B}">
      <dgm:prSet/>
      <dgm:spPr/>
      <dgm:t>
        <a:bodyPr/>
        <a:lstStyle/>
        <a:p>
          <a:endParaRPr lang="pt-BR"/>
        </a:p>
      </dgm:t>
    </dgm:pt>
    <dgm:pt modelId="{4E75D908-1D11-42AB-8B3D-8C7AE4177361}" type="sibTrans" cxnId="{8B5E0A3F-6529-4A87-A60F-819433787A7B}">
      <dgm:prSet/>
      <dgm:spPr/>
      <dgm:t>
        <a:bodyPr/>
        <a:lstStyle/>
        <a:p>
          <a:endParaRPr lang="pt-BR"/>
        </a:p>
      </dgm:t>
    </dgm:pt>
    <dgm:pt modelId="{809DB095-012F-481F-B58C-BBE4086CE23B}">
      <dgm:prSet/>
      <dgm:spPr/>
      <dgm:t>
        <a:bodyPr/>
        <a:lstStyle/>
        <a:p>
          <a:r>
            <a:rPr lang="pt-BR"/>
            <a:t>Backstage</a:t>
          </a:r>
        </a:p>
      </dgm:t>
    </dgm:pt>
    <dgm:pt modelId="{0527B92C-B57E-4557-BCD1-5E16718A82AE}" type="parTrans" cxnId="{6DF15F0C-A143-4229-81F2-C48E8B8D825D}">
      <dgm:prSet/>
      <dgm:spPr/>
      <dgm:t>
        <a:bodyPr/>
        <a:lstStyle/>
        <a:p>
          <a:endParaRPr lang="pt-BR"/>
        </a:p>
      </dgm:t>
    </dgm:pt>
    <dgm:pt modelId="{AA32221B-5A24-421B-A806-D3037EC9F253}" type="sibTrans" cxnId="{6DF15F0C-A143-4229-81F2-C48E8B8D825D}">
      <dgm:prSet/>
      <dgm:spPr/>
      <dgm:t>
        <a:bodyPr/>
        <a:lstStyle/>
        <a:p>
          <a:endParaRPr lang="pt-BR"/>
        </a:p>
      </dgm:t>
    </dgm:pt>
    <dgm:pt modelId="{21449580-A6AE-4C3F-AFD5-892DB05D861F}">
      <dgm:prSet/>
      <dgm:spPr/>
      <dgm:t>
        <a:bodyPr/>
        <a:lstStyle/>
        <a:p>
          <a:r>
            <a:rPr lang="pt-BR"/>
            <a:t>Credenciamento</a:t>
          </a:r>
        </a:p>
      </dgm:t>
    </dgm:pt>
    <dgm:pt modelId="{6EE4FA0C-5397-4FF4-ACFC-18C3FC51590D}" type="parTrans" cxnId="{E6227BBC-8690-45B8-8F49-740BE6699EB9}">
      <dgm:prSet/>
      <dgm:spPr/>
      <dgm:t>
        <a:bodyPr/>
        <a:lstStyle/>
        <a:p>
          <a:endParaRPr lang="pt-BR"/>
        </a:p>
      </dgm:t>
    </dgm:pt>
    <dgm:pt modelId="{5FC6679E-A67F-41FD-BD8D-8FDE18963A71}" type="sibTrans" cxnId="{E6227BBC-8690-45B8-8F49-740BE6699EB9}">
      <dgm:prSet/>
      <dgm:spPr/>
      <dgm:t>
        <a:bodyPr/>
        <a:lstStyle/>
        <a:p>
          <a:endParaRPr lang="pt-BR"/>
        </a:p>
      </dgm:t>
    </dgm:pt>
    <dgm:pt modelId="{C602DE20-4A08-4607-A4BC-EA5DB25373FD}">
      <dgm:prSet/>
      <dgm:spPr/>
      <dgm:t>
        <a:bodyPr/>
        <a:lstStyle/>
        <a:p>
          <a:r>
            <a:rPr lang="pt-BR"/>
            <a:t>Buffet</a:t>
          </a:r>
        </a:p>
      </dgm:t>
    </dgm:pt>
    <dgm:pt modelId="{2EFBE6F0-DABB-493C-913C-90ABE4852D15}" type="parTrans" cxnId="{F03FD863-806F-4713-9BE9-91C6828055A1}">
      <dgm:prSet/>
      <dgm:spPr/>
      <dgm:t>
        <a:bodyPr/>
        <a:lstStyle/>
        <a:p>
          <a:endParaRPr lang="pt-BR"/>
        </a:p>
      </dgm:t>
    </dgm:pt>
    <dgm:pt modelId="{FD9FD43A-1878-4C5D-8229-855297A74F38}" type="sibTrans" cxnId="{F03FD863-806F-4713-9BE9-91C6828055A1}">
      <dgm:prSet/>
      <dgm:spPr/>
      <dgm:t>
        <a:bodyPr/>
        <a:lstStyle/>
        <a:p>
          <a:endParaRPr lang="pt-BR"/>
        </a:p>
      </dgm:t>
    </dgm:pt>
    <dgm:pt modelId="{7428FEA8-0C09-4552-8ABC-3EC99585F3A4}">
      <dgm:prSet/>
      <dgm:spPr/>
      <dgm:t>
        <a:bodyPr/>
        <a:lstStyle/>
        <a:p>
          <a:r>
            <a:rPr lang="pt-BR"/>
            <a:t>Bar</a:t>
          </a:r>
        </a:p>
      </dgm:t>
    </dgm:pt>
    <dgm:pt modelId="{975A3B38-07A6-4934-87FA-D52A921327B5}" type="parTrans" cxnId="{20F742ED-9CBC-42A0-A5B8-2D876264600D}">
      <dgm:prSet/>
      <dgm:spPr/>
      <dgm:t>
        <a:bodyPr/>
        <a:lstStyle/>
        <a:p>
          <a:endParaRPr lang="pt-BR"/>
        </a:p>
      </dgm:t>
    </dgm:pt>
    <dgm:pt modelId="{73A48DCF-C601-4842-AFF3-84B16AC85F73}" type="sibTrans" cxnId="{20F742ED-9CBC-42A0-A5B8-2D876264600D}">
      <dgm:prSet/>
      <dgm:spPr/>
      <dgm:t>
        <a:bodyPr/>
        <a:lstStyle/>
        <a:p>
          <a:endParaRPr lang="pt-BR"/>
        </a:p>
      </dgm:t>
    </dgm:pt>
    <dgm:pt modelId="{525B9789-1FCD-42D0-8996-79462C1989CA}">
      <dgm:prSet/>
      <dgm:spPr/>
      <dgm:t>
        <a:bodyPr/>
        <a:lstStyle/>
        <a:p>
          <a:r>
            <a:rPr lang="pt-BR"/>
            <a:t>Buffet</a:t>
          </a:r>
        </a:p>
      </dgm:t>
    </dgm:pt>
    <dgm:pt modelId="{2FD21654-C723-4183-84FA-3CF0254F628D}" type="parTrans" cxnId="{222F2FCA-7BEB-46AD-BFCB-3233FC6079E2}">
      <dgm:prSet/>
      <dgm:spPr/>
      <dgm:t>
        <a:bodyPr/>
        <a:lstStyle/>
        <a:p>
          <a:endParaRPr lang="pt-BR"/>
        </a:p>
      </dgm:t>
    </dgm:pt>
    <dgm:pt modelId="{4F972DB6-7ED1-4CE6-890A-10FD82C5E2E5}" type="sibTrans" cxnId="{222F2FCA-7BEB-46AD-BFCB-3233FC6079E2}">
      <dgm:prSet/>
      <dgm:spPr/>
      <dgm:t>
        <a:bodyPr/>
        <a:lstStyle/>
        <a:p>
          <a:endParaRPr lang="pt-BR"/>
        </a:p>
      </dgm:t>
    </dgm:pt>
    <dgm:pt modelId="{666D5C5A-7CDA-43EC-9941-A3BA7D2058EA}">
      <dgm:prSet/>
      <dgm:spPr/>
      <dgm:t>
        <a:bodyPr/>
        <a:lstStyle/>
        <a:p>
          <a:r>
            <a:rPr lang="pt-BR"/>
            <a:t>Bar</a:t>
          </a:r>
        </a:p>
      </dgm:t>
    </dgm:pt>
    <dgm:pt modelId="{1A1374D4-4056-4757-939B-9C189E70A37A}" type="parTrans" cxnId="{90137D44-B888-451C-939F-6AC208634264}">
      <dgm:prSet/>
      <dgm:spPr/>
      <dgm:t>
        <a:bodyPr/>
        <a:lstStyle/>
        <a:p>
          <a:endParaRPr lang="pt-BR"/>
        </a:p>
      </dgm:t>
    </dgm:pt>
    <dgm:pt modelId="{DFB96F30-4BA2-4B6F-9E6D-6295A988BD7E}" type="sibTrans" cxnId="{90137D44-B888-451C-939F-6AC208634264}">
      <dgm:prSet/>
      <dgm:spPr/>
      <dgm:t>
        <a:bodyPr/>
        <a:lstStyle/>
        <a:p>
          <a:endParaRPr lang="pt-BR"/>
        </a:p>
      </dgm:t>
    </dgm:pt>
    <dgm:pt modelId="{B9603491-6857-4D41-BE04-1048A4283214}">
      <dgm:prSet/>
      <dgm:spPr/>
      <dgm:t>
        <a:bodyPr/>
        <a:lstStyle/>
        <a:p>
          <a:r>
            <a:rPr lang="pt-BR"/>
            <a:t>Bar</a:t>
          </a:r>
        </a:p>
      </dgm:t>
    </dgm:pt>
    <dgm:pt modelId="{4265FD70-30A7-4115-B812-070E7B276F16}" type="parTrans" cxnId="{A3B5DCFA-A845-4B5E-8EC9-37E203C86A86}">
      <dgm:prSet/>
      <dgm:spPr/>
      <dgm:t>
        <a:bodyPr/>
        <a:lstStyle/>
        <a:p>
          <a:endParaRPr lang="pt-BR"/>
        </a:p>
      </dgm:t>
    </dgm:pt>
    <dgm:pt modelId="{961AE728-E32D-4906-B2FF-AD140784795F}" type="sibTrans" cxnId="{A3B5DCFA-A845-4B5E-8EC9-37E203C86A86}">
      <dgm:prSet/>
      <dgm:spPr/>
      <dgm:t>
        <a:bodyPr/>
        <a:lstStyle/>
        <a:p>
          <a:endParaRPr lang="pt-BR"/>
        </a:p>
      </dgm:t>
    </dgm:pt>
    <dgm:pt modelId="{6BD1EA74-65EA-4FA4-A9CC-82E6C9E83606}">
      <dgm:prSet/>
      <dgm:spPr/>
      <dgm:t>
        <a:bodyPr/>
        <a:lstStyle/>
        <a:p>
          <a:r>
            <a:rPr lang="pt-BR"/>
            <a:t>Cenários</a:t>
          </a:r>
        </a:p>
      </dgm:t>
    </dgm:pt>
    <dgm:pt modelId="{9CE78C62-391D-4B4C-8B64-CB88211BB442}" type="parTrans" cxnId="{57D5EC3E-5CD1-4E4D-BBAB-527BD28F45C8}">
      <dgm:prSet/>
      <dgm:spPr/>
      <dgm:t>
        <a:bodyPr/>
        <a:lstStyle/>
        <a:p>
          <a:endParaRPr lang="pt-BR"/>
        </a:p>
      </dgm:t>
    </dgm:pt>
    <dgm:pt modelId="{BC84C3D6-7AFB-4AC8-A268-30A22909E702}" type="sibTrans" cxnId="{57D5EC3E-5CD1-4E4D-BBAB-527BD28F45C8}">
      <dgm:prSet/>
      <dgm:spPr/>
      <dgm:t>
        <a:bodyPr/>
        <a:lstStyle/>
        <a:p>
          <a:endParaRPr lang="pt-BR"/>
        </a:p>
      </dgm:t>
    </dgm:pt>
    <dgm:pt modelId="{1F8BF7CB-413E-45E2-8E7D-A3930B0CB9E4}" type="pres">
      <dgm:prSet presAssocID="{E632F313-5D1A-4F6F-87D5-AADB83BFCDFC}" presName="hierChild1" presStyleCnt="0">
        <dgm:presLayoutVars>
          <dgm:orgChart val="1"/>
          <dgm:chPref val="1"/>
          <dgm:dir/>
          <dgm:animOne val="branch"/>
          <dgm:animLvl val="lvl"/>
          <dgm:resizeHandles/>
        </dgm:presLayoutVars>
      </dgm:prSet>
      <dgm:spPr/>
    </dgm:pt>
    <dgm:pt modelId="{837AC3AE-6BBF-4822-8159-88E429A4B811}" type="pres">
      <dgm:prSet presAssocID="{F36A1378-CD33-462B-925D-7DE8358C1252}" presName="hierRoot1" presStyleCnt="0">
        <dgm:presLayoutVars>
          <dgm:hierBranch val="init"/>
        </dgm:presLayoutVars>
      </dgm:prSet>
      <dgm:spPr/>
    </dgm:pt>
    <dgm:pt modelId="{C1121757-D7F4-49A6-83D0-178D182B18FF}" type="pres">
      <dgm:prSet presAssocID="{F36A1378-CD33-462B-925D-7DE8358C1252}" presName="rootComposite1" presStyleCnt="0"/>
      <dgm:spPr/>
    </dgm:pt>
    <dgm:pt modelId="{A9C01A5B-0422-4A2E-A28D-D12EADA1111E}" type="pres">
      <dgm:prSet presAssocID="{F36A1378-CD33-462B-925D-7DE8358C1252}" presName="rootText1" presStyleLbl="node0" presStyleIdx="0" presStyleCnt="1">
        <dgm:presLayoutVars>
          <dgm:chPref val="3"/>
        </dgm:presLayoutVars>
      </dgm:prSet>
      <dgm:spPr/>
    </dgm:pt>
    <dgm:pt modelId="{828266B0-7E65-4767-9DEF-27C8000E7FE1}" type="pres">
      <dgm:prSet presAssocID="{F36A1378-CD33-462B-925D-7DE8358C1252}" presName="rootConnector1" presStyleLbl="node1" presStyleIdx="0" presStyleCnt="0"/>
      <dgm:spPr/>
    </dgm:pt>
    <dgm:pt modelId="{42AEDDAF-CA4F-4D64-9B59-1116678C9B49}" type="pres">
      <dgm:prSet presAssocID="{F36A1378-CD33-462B-925D-7DE8358C1252}" presName="hierChild2" presStyleCnt="0"/>
      <dgm:spPr/>
    </dgm:pt>
    <dgm:pt modelId="{E8F1A44F-2393-4FA5-A73B-8CB950DFD5C4}" type="pres">
      <dgm:prSet presAssocID="{3F72F19B-3625-4FCF-B9D1-9B3F4BFB73BD}" presName="Name37" presStyleLbl="parChTrans1D2" presStyleIdx="0" presStyleCnt="5"/>
      <dgm:spPr/>
    </dgm:pt>
    <dgm:pt modelId="{6FB634A3-5940-4B1D-8D8F-20786971C82F}" type="pres">
      <dgm:prSet presAssocID="{6123C1B0-CD54-4A17-940F-1C7453FA08C6}" presName="hierRoot2" presStyleCnt="0">
        <dgm:presLayoutVars>
          <dgm:hierBranch val="r"/>
        </dgm:presLayoutVars>
      </dgm:prSet>
      <dgm:spPr/>
    </dgm:pt>
    <dgm:pt modelId="{9480504E-DB8A-42A9-9F7F-936DABECE0D7}" type="pres">
      <dgm:prSet presAssocID="{6123C1B0-CD54-4A17-940F-1C7453FA08C6}" presName="rootComposite" presStyleCnt="0"/>
      <dgm:spPr/>
    </dgm:pt>
    <dgm:pt modelId="{D87781F9-55F9-4518-9FF7-1722AA43D76E}" type="pres">
      <dgm:prSet presAssocID="{6123C1B0-CD54-4A17-940F-1C7453FA08C6}" presName="rootText" presStyleLbl="node2" presStyleIdx="0" presStyleCnt="5">
        <dgm:presLayoutVars>
          <dgm:chPref val="3"/>
        </dgm:presLayoutVars>
      </dgm:prSet>
      <dgm:spPr/>
    </dgm:pt>
    <dgm:pt modelId="{E02DA56D-6E23-4498-BF8F-F9EDC1C5ADD4}" type="pres">
      <dgm:prSet presAssocID="{6123C1B0-CD54-4A17-940F-1C7453FA08C6}" presName="rootConnector" presStyleLbl="node2" presStyleIdx="0" presStyleCnt="5"/>
      <dgm:spPr/>
    </dgm:pt>
    <dgm:pt modelId="{6F239720-8874-400E-AFD3-1C41A51898A4}" type="pres">
      <dgm:prSet presAssocID="{6123C1B0-CD54-4A17-940F-1C7453FA08C6}" presName="hierChild4" presStyleCnt="0"/>
      <dgm:spPr/>
    </dgm:pt>
    <dgm:pt modelId="{31816A02-0A5F-4210-89AE-522C017CF446}" type="pres">
      <dgm:prSet presAssocID="{71CBE278-3483-428F-9955-EEE2A5376A80}" presName="Name50" presStyleLbl="parChTrans1D3" presStyleIdx="0" presStyleCnt="17"/>
      <dgm:spPr/>
    </dgm:pt>
    <dgm:pt modelId="{A8719445-A896-4138-8063-E6A2C075BF1F}" type="pres">
      <dgm:prSet presAssocID="{39B3AC46-5906-4163-A69A-EB3CEEE87496}" presName="hierRoot2" presStyleCnt="0">
        <dgm:presLayoutVars>
          <dgm:hierBranch val="init"/>
        </dgm:presLayoutVars>
      </dgm:prSet>
      <dgm:spPr/>
    </dgm:pt>
    <dgm:pt modelId="{98264F4C-C5A4-4C23-8384-7470D709CBCF}" type="pres">
      <dgm:prSet presAssocID="{39B3AC46-5906-4163-A69A-EB3CEEE87496}" presName="rootComposite" presStyleCnt="0"/>
      <dgm:spPr/>
    </dgm:pt>
    <dgm:pt modelId="{4FAAC4ED-0B20-4966-9EAE-C9FB53600731}" type="pres">
      <dgm:prSet presAssocID="{39B3AC46-5906-4163-A69A-EB3CEEE87496}" presName="rootText" presStyleLbl="node3" presStyleIdx="0" presStyleCnt="17">
        <dgm:presLayoutVars>
          <dgm:chPref val="3"/>
        </dgm:presLayoutVars>
      </dgm:prSet>
      <dgm:spPr/>
    </dgm:pt>
    <dgm:pt modelId="{9DEC1EA9-D09A-4E72-8354-EE632A55BB5A}" type="pres">
      <dgm:prSet presAssocID="{39B3AC46-5906-4163-A69A-EB3CEEE87496}" presName="rootConnector" presStyleLbl="node3" presStyleIdx="0" presStyleCnt="17"/>
      <dgm:spPr/>
    </dgm:pt>
    <dgm:pt modelId="{C2B065DA-BE50-406B-B0E6-221C172A4A48}" type="pres">
      <dgm:prSet presAssocID="{39B3AC46-5906-4163-A69A-EB3CEEE87496}" presName="hierChild4" presStyleCnt="0"/>
      <dgm:spPr/>
    </dgm:pt>
    <dgm:pt modelId="{33C455CA-A796-4A22-896B-4BABA4DF91DF}" type="pres">
      <dgm:prSet presAssocID="{39B3AC46-5906-4163-A69A-EB3CEEE87496}" presName="hierChild5" presStyleCnt="0"/>
      <dgm:spPr/>
    </dgm:pt>
    <dgm:pt modelId="{531A4E7B-B10B-4DCD-BE3E-1287DF854937}" type="pres">
      <dgm:prSet presAssocID="{AEA72E1C-1E44-46F1-BD8B-DEABB9B37D0C}" presName="Name50" presStyleLbl="parChTrans1D3" presStyleIdx="1" presStyleCnt="17"/>
      <dgm:spPr/>
    </dgm:pt>
    <dgm:pt modelId="{AF8A9B4D-B745-4D25-9E9F-AC5FE3029CDF}" type="pres">
      <dgm:prSet presAssocID="{8CA5E1CB-4522-47A3-B2E8-62B2D6613B4B}" presName="hierRoot2" presStyleCnt="0">
        <dgm:presLayoutVars>
          <dgm:hierBranch val="init"/>
        </dgm:presLayoutVars>
      </dgm:prSet>
      <dgm:spPr/>
    </dgm:pt>
    <dgm:pt modelId="{0DF646E0-867F-42FD-9095-575FAB125D69}" type="pres">
      <dgm:prSet presAssocID="{8CA5E1CB-4522-47A3-B2E8-62B2D6613B4B}" presName="rootComposite" presStyleCnt="0"/>
      <dgm:spPr/>
    </dgm:pt>
    <dgm:pt modelId="{84A8F299-2C8C-4003-A8E7-329132746CD3}" type="pres">
      <dgm:prSet presAssocID="{8CA5E1CB-4522-47A3-B2E8-62B2D6613B4B}" presName="rootText" presStyleLbl="node3" presStyleIdx="1" presStyleCnt="17">
        <dgm:presLayoutVars>
          <dgm:chPref val="3"/>
        </dgm:presLayoutVars>
      </dgm:prSet>
      <dgm:spPr/>
    </dgm:pt>
    <dgm:pt modelId="{83162D5D-06F5-450B-8D66-9790272C5C10}" type="pres">
      <dgm:prSet presAssocID="{8CA5E1CB-4522-47A3-B2E8-62B2D6613B4B}" presName="rootConnector" presStyleLbl="node3" presStyleIdx="1" presStyleCnt="17"/>
      <dgm:spPr/>
    </dgm:pt>
    <dgm:pt modelId="{2A9A83E5-9EEC-418B-81EB-7CC33347B692}" type="pres">
      <dgm:prSet presAssocID="{8CA5E1CB-4522-47A3-B2E8-62B2D6613B4B}" presName="hierChild4" presStyleCnt="0"/>
      <dgm:spPr/>
    </dgm:pt>
    <dgm:pt modelId="{B66008C3-2936-474B-9466-724318BB5627}" type="pres">
      <dgm:prSet presAssocID="{8CA5E1CB-4522-47A3-B2E8-62B2D6613B4B}" presName="hierChild5" presStyleCnt="0"/>
      <dgm:spPr/>
    </dgm:pt>
    <dgm:pt modelId="{128817F6-ED0B-4930-9CE2-DF8D0654C522}" type="pres">
      <dgm:prSet presAssocID="{BBE33C0D-63EB-4A65-880A-36A3FD215147}" presName="Name50" presStyleLbl="parChTrans1D3" presStyleIdx="2" presStyleCnt="17"/>
      <dgm:spPr/>
    </dgm:pt>
    <dgm:pt modelId="{B5280294-EB30-4DF1-8F58-09F78A3C4E0A}" type="pres">
      <dgm:prSet presAssocID="{D9332923-61E2-4054-84DF-773161750B57}" presName="hierRoot2" presStyleCnt="0">
        <dgm:presLayoutVars>
          <dgm:hierBranch val="init"/>
        </dgm:presLayoutVars>
      </dgm:prSet>
      <dgm:spPr/>
    </dgm:pt>
    <dgm:pt modelId="{B999DC91-5DDD-4C48-9DB5-10E1CDD44526}" type="pres">
      <dgm:prSet presAssocID="{D9332923-61E2-4054-84DF-773161750B57}" presName="rootComposite" presStyleCnt="0"/>
      <dgm:spPr/>
    </dgm:pt>
    <dgm:pt modelId="{95BAA810-82F6-4996-B5E6-9A49A9D8C91F}" type="pres">
      <dgm:prSet presAssocID="{D9332923-61E2-4054-84DF-773161750B57}" presName="rootText" presStyleLbl="node3" presStyleIdx="2" presStyleCnt="17">
        <dgm:presLayoutVars>
          <dgm:chPref val="3"/>
        </dgm:presLayoutVars>
      </dgm:prSet>
      <dgm:spPr/>
    </dgm:pt>
    <dgm:pt modelId="{DCE941FA-51EA-4D2F-BCFE-6E22B4139AE1}" type="pres">
      <dgm:prSet presAssocID="{D9332923-61E2-4054-84DF-773161750B57}" presName="rootConnector" presStyleLbl="node3" presStyleIdx="2" presStyleCnt="17"/>
      <dgm:spPr/>
    </dgm:pt>
    <dgm:pt modelId="{A42DC71D-4942-4DBE-8267-BAAC6A733CD2}" type="pres">
      <dgm:prSet presAssocID="{D9332923-61E2-4054-84DF-773161750B57}" presName="hierChild4" presStyleCnt="0"/>
      <dgm:spPr/>
    </dgm:pt>
    <dgm:pt modelId="{63714258-7278-4561-B26A-F9EA62631810}" type="pres">
      <dgm:prSet presAssocID="{D9332923-61E2-4054-84DF-773161750B57}" presName="hierChild5" presStyleCnt="0"/>
      <dgm:spPr/>
    </dgm:pt>
    <dgm:pt modelId="{5E09956E-4A0D-4F3D-82B8-769C2A235E10}" type="pres">
      <dgm:prSet presAssocID="{186C0137-02E1-4E56-B310-EFAF925D932B}" presName="Name50" presStyleLbl="parChTrans1D3" presStyleIdx="3" presStyleCnt="17"/>
      <dgm:spPr/>
    </dgm:pt>
    <dgm:pt modelId="{EBC6D478-ACCC-4FAA-BF42-182B20F40834}" type="pres">
      <dgm:prSet presAssocID="{682F7DE7-471D-41CC-990D-82A5D6298A19}" presName="hierRoot2" presStyleCnt="0">
        <dgm:presLayoutVars>
          <dgm:hierBranch val="init"/>
        </dgm:presLayoutVars>
      </dgm:prSet>
      <dgm:spPr/>
    </dgm:pt>
    <dgm:pt modelId="{9C2C24E8-2910-44EC-9E60-CF76FD446CB7}" type="pres">
      <dgm:prSet presAssocID="{682F7DE7-471D-41CC-990D-82A5D6298A19}" presName="rootComposite" presStyleCnt="0"/>
      <dgm:spPr/>
    </dgm:pt>
    <dgm:pt modelId="{6B917E8F-FA3D-4EEB-B7C3-C2806EF01834}" type="pres">
      <dgm:prSet presAssocID="{682F7DE7-471D-41CC-990D-82A5D6298A19}" presName="rootText" presStyleLbl="node3" presStyleIdx="3" presStyleCnt="17">
        <dgm:presLayoutVars>
          <dgm:chPref val="3"/>
        </dgm:presLayoutVars>
      </dgm:prSet>
      <dgm:spPr/>
    </dgm:pt>
    <dgm:pt modelId="{26DC4C55-1433-48E6-B9B0-821320D6274A}" type="pres">
      <dgm:prSet presAssocID="{682F7DE7-471D-41CC-990D-82A5D6298A19}" presName="rootConnector" presStyleLbl="node3" presStyleIdx="3" presStyleCnt="17"/>
      <dgm:spPr/>
    </dgm:pt>
    <dgm:pt modelId="{D818DE06-0968-4EA9-B98F-180E819D2B5F}" type="pres">
      <dgm:prSet presAssocID="{682F7DE7-471D-41CC-990D-82A5D6298A19}" presName="hierChild4" presStyleCnt="0"/>
      <dgm:spPr/>
    </dgm:pt>
    <dgm:pt modelId="{7B70EFA5-A829-4154-B2C8-392D43B1F2D0}" type="pres">
      <dgm:prSet presAssocID="{682F7DE7-471D-41CC-990D-82A5D6298A19}" presName="hierChild5" presStyleCnt="0"/>
      <dgm:spPr/>
    </dgm:pt>
    <dgm:pt modelId="{C08CAE24-8F54-47A5-B150-DD8A9A33FE50}" type="pres">
      <dgm:prSet presAssocID="{9CE78C62-391D-4B4C-8B64-CB88211BB442}" presName="Name50" presStyleLbl="parChTrans1D3" presStyleIdx="4" presStyleCnt="17"/>
      <dgm:spPr/>
    </dgm:pt>
    <dgm:pt modelId="{CE6CA9C9-7EEA-4BE5-9657-5EE3751C1E59}" type="pres">
      <dgm:prSet presAssocID="{6BD1EA74-65EA-4FA4-A9CC-82E6C9E83606}" presName="hierRoot2" presStyleCnt="0">
        <dgm:presLayoutVars>
          <dgm:hierBranch val="init"/>
        </dgm:presLayoutVars>
      </dgm:prSet>
      <dgm:spPr/>
    </dgm:pt>
    <dgm:pt modelId="{83273A76-546F-45EB-A13D-AA48D84C7BE0}" type="pres">
      <dgm:prSet presAssocID="{6BD1EA74-65EA-4FA4-A9CC-82E6C9E83606}" presName="rootComposite" presStyleCnt="0"/>
      <dgm:spPr/>
    </dgm:pt>
    <dgm:pt modelId="{8E0342BB-8175-4B72-9020-94AEE4CBB9C0}" type="pres">
      <dgm:prSet presAssocID="{6BD1EA74-65EA-4FA4-A9CC-82E6C9E83606}" presName="rootText" presStyleLbl="node3" presStyleIdx="4" presStyleCnt="17">
        <dgm:presLayoutVars>
          <dgm:chPref val="3"/>
        </dgm:presLayoutVars>
      </dgm:prSet>
      <dgm:spPr/>
    </dgm:pt>
    <dgm:pt modelId="{6889C242-AFDC-493D-B05E-0731F9E99580}" type="pres">
      <dgm:prSet presAssocID="{6BD1EA74-65EA-4FA4-A9CC-82E6C9E83606}" presName="rootConnector" presStyleLbl="node3" presStyleIdx="4" presStyleCnt="17"/>
      <dgm:spPr/>
    </dgm:pt>
    <dgm:pt modelId="{44A44D09-F3C1-4A30-9A3D-1EB724109808}" type="pres">
      <dgm:prSet presAssocID="{6BD1EA74-65EA-4FA4-A9CC-82E6C9E83606}" presName="hierChild4" presStyleCnt="0"/>
      <dgm:spPr/>
    </dgm:pt>
    <dgm:pt modelId="{CA198A3A-EDB2-48C4-A922-EB34AEA3B604}" type="pres">
      <dgm:prSet presAssocID="{6BD1EA74-65EA-4FA4-A9CC-82E6C9E83606}" presName="hierChild5" presStyleCnt="0"/>
      <dgm:spPr/>
    </dgm:pt>
    <dgm:pt modelId="{126AA9FF-B45A-42A1-BC3B-4D67C23C54AB}" type="pres">
      <dgm:prSet presAssocID="{6123C1B0-CD54-4A17-940F-1C7453FA08C6}" presName="hierChild5" presStyleCnt="0"/>
      <dgm:spPr/>
    </dgm:pt>
    <dgm:pt modelId="{97CB649F-7471-4D22-BC26-7E4659EC997D}" type="pres">
      <dgm:prSet presAssocID="{9CA6E1CF-9A7E-4B5C-8909-13050B1834C3}" presName="Name37" presStyleLbl="parChTrans1D2" presStyleIdx="1" presStyleCnt="5"/>
      <dgm:spPr/>
    </dgm:pt>
    <dgm:pt modelId="{5A51EC17-F4D9-4344-99B6-4EC9D9947036}" type="pres">
      <dgm:prSet presAssocID="{01936ADF-AD87-4E9B-94EB-7CE89198DB49}" presName="hierRoot2" presStyleCnt="0">
        <dgm:presLayoutVars>
          <dgm:hierBranch val="r"/>
        </dgm:presLayoutVars>
      </dgm:prSet>
      <dgm:spPr/>
    </dgm:pt>
    <dgm:pt modelId="{ABA741E8-C041-4077-9B34-889750835A97}" type="pres">
      <dgm:prSet presAssocID="{01936ADF-AD87-4E9B-94EB-7CE89198DB49}" presName="rootComposite" presStyleCnt="0"/>
      <dgm:spPr/>
    </dgm:pt>
    <dgm:pt modelId="{A92933C9-A0DF-4715-8CBF-E189D755EBBB}" type="pres">
      <dgm:prSet presAssocID="{01936ADF-AD87-4E9B-94EB-7CE89198DB49}" presName="rootText" presStyleLbl="node2" presStyleIdx="1" presStyleCnt="5">
        <dgm:presLayoutVars>
          <dgm:chPref val="3"/>
        </dgm:presLayoutVars>
      </dgm:prSet>
      <dgm:spPr/>
    </dgm:pt>
    <dgm:pt modelId="{AA20C213-A78C-44D1-BE94-EE9FC770D882}" type="pres">
      <dgm:prSet presAssocID="{01936ADF-AD87-4E9B-94EB-7CE89198DB49}" presName="rootConnector" presStyleLbl="node2" presStyleIdx="1" presStyleCnt="5"/>
      <dgm:spPr/>
    </dgm:pt>
    <dgm:pt modelId="{DF802B09-F0A7-4E1F-AAE2-596369987D65}" type="pres">
      <dgm:prSet presAssocID="{01936ADF-AD87-4E9B-94EB-7CE89198DB49}" presName="hierChild4" presStyleCnt="0"/>
      <dgm:spPr/>
    </dgm:pt>
    <dgm:pt modelId="{7AF165E8-24E2-4D63-A543-5513E5C3C7AD}" type="pres">
      <dgm:prSet presAssocID="{7DC9171D-3A50-489F-BF25-EEC4B2ADDEA1}" presName="Name50" presStyleLbl="parChTrans1D3" presStyleIdx="5" presStyleCnt="17"/>
      <dgm:spPr/>
    </dgm:pt>
    <dgm:pt modelId="{F5FC7D2E-7D64-4C86-95CC-BE7165A4BC94}" type="pres">
      <dgm:prSet presAssocID="{86CFCDB7-4F94-4930-A56F-1D004B95981B}" presName="hierRoot2" presStyleCnt="0">
        <dgm:presLayoutVars>
          <dgm:hierBranch val="init"/>
        </dgm:presLayoutVars>
      </dgm:prSet>
      <dgm:spPr/>
    </dgm:pt>
    <dgm:pt modelId="{3ECC38E4-735F-4592-93C9-F28385759A66}" type="pres">
      <dgm:prSet presAssocID="{86CFCDB7-4F94-4930-A56F-1D004B95981B}" presName="rootComposite" presStyleCnt="0"/>
      <dgm:spPr/>
    </dgm:pt>
    <dgm:pt modelId="{E4398E6C-CC13-4D8B-9489-492F9A0FC7DA}" type="pres">
      <dgm:prSet presAssocID="{86CFCDB7-4F94-4930-A56F-1D004B95981B}" presName="rootText" presStyleLbl="node3" presStyleIdx="5" presStyleCnt="17">
        <dgm:presLayoutVars>
          <dgm:chPref val="3"/>
        </dgm:presLayoutVars>
      </dgm:prSet>
      <dgm:spPr/>
    </dgm:pt>
    <dgm:pt modelId="{76FB902B-B505-4149-A47D-29AB39E9CFC7}" type="pres">
      <dgm:prSet presAssocID="{86CFCDB7-4F94-4930-A56F-1D004B95981B}" presName="rootConnector" presStyleLbl="node3" presStyleIdx="5" presStyleCnt="17"/>
      <dgm:spPr/>
    </dgm:pt>
    <dgm:pt modelId="{63453D84-A625-427C-B895-F4D30DA4039D}" type="pres">
      <dgm:prSet presAssocID="{86CFCDB7-4F94-4930-A56F-1D004B95981B}" presName="hierChild4" presStyleCnt="0"/>
      <dgm:spPr/>
    </dgm:pt>
    <dgm:pt modelId="{DB5A0C2C-A13E-47C4-81E2-509549703AB4}" type="pres">
      <dgm:prSet presAssocID="{86CFCDB7-4F94-4930-A56F-1D004B95981B}" presName="hierChild5" presStyleCnt="0"/>
      <dgm:spPr/>
    </dgm:pt>
    <dgm:pt modelId="{C7421BFC-9F3D-440B-845F-6C944B8FC196}" type="pres">
      <dgm:prSet presAssocID="{9CF58909-23CB-42B5-88D1-9620D6CCC3AA}" presName="Name50" presStyleLbl="parChTrans1D3" presStyleIdx="6" presStyleCnt="17"/>
      <dgm:spPr/>
    </dgm:pt>
    <dgm:pt modelId="{43A21B3D-834C-4DBD-8197-E5B61047E9D5}" type="pres">
      <dgm:prSet presAssocID="{2EF3A967-5C42-4494-AE19-0C46DF608901}" presName="hierRoot2" presStyleCnt="0">
        <dgm:presLayoutVars>
          <dgm:hierBranch val="init"/>
        </dgm:presLayoutVars>
      </dgm:prSet>
      <dgm:spPr/>
    </dgm:pt>
    <dgm:pt modelId="{B703AFC2-6F2B-4648-B0D3-E975F2EF8376}" type="pres">
      <dgm:prSet presAssocID="{2EF3A967-5C42-4494-AE19-0C46DF608901}" presName="rootComposite" presStyleCnt="0"/>
      <dgm:spPr/>
    </dgm:pt>
    <dgm:pt modelId="{9FC0E269-4395-401B-8BE4-71C7EBB9734B}" type="pres">
      <dgm:prSet presAssocID="{2EF3A967-5C42-4494-AE19-0C46DF608901}" presName="rootText" presStyleLbl="node3" presStyleIdx="6" presStyleCnt="17">
        <dgm:presLayoutVars>
          <dgm:chPref val="3"/>
        </dgm:presLayoutVars>
      </dgm:prSet>
      <dgm:spPr/>
    </dgm:pt>
    <dgm:pt modelId="{50260D46-6751-48A4-B092-472220765DD4}" type="pres">
      <dgm:prSet presAssocID="{2EF3A967-5C42-4494-AE19-0C46DF608901}" presName="rootConnector" presStyleLbl="node3" presStyleIdx="6" presStyleCnt="17"/>
      <dgm:spPr/>
    </dgm:pt>
    <dgm:pt modelId="{BCD16695-DB94-4B03-AC6A-BAA06500C3B1}" type="pres">
      <dgm:prSet presAssocID="{2EF3A967-5C42-4494-AE19-0C46DF608901}" presName="hierChild4" presStyleCnt="0"/>
      <dgm:spPr/>
    </dgm:pt>
    <dgm:pt modelId="{C021A08C-A997-4643-AA8B-42394577635A}" type="pres">
      <dgm:prSet presAssocID="{2EF3A967-5C42-4494-AE19-0C46DF608901}" presName="hierChild5" presStyleCnt="0"/>
      <dgm:spPr/>
    </dgm:pt>
    <dgm:pt modelId="{87363E1C-2B0D-41FD-BF4E-CB123D050AFC}" type="pres">
      <dgm:prSet presAssocID="{B92CFC7E-A185-43E0-8AA6-D51718AB646E}" presName="Name50" presStyleLbl="parChTrans1D3" presStyleIdx="7" presStyleCnt="17"/>
      <dgm:spPr/>
    </dgm:pt>
    <dgm:pt modelId="{9DDA1675-9665-49C4-A75C-F5F27321D3D9}" type="pres">
      <dgm:prSet presAssocID="{1E9AC3D0-32C8-4258-9C91-DB85F4D51E24}" presName="hierRoot2" presStyleCnt="0">
        <dgm:presLayoutVars>
          <dgm:hierBranch val="init"/>
        </dgm:presLayoutVars>
      </dgm:prSet>
      <dgm:spPr/>
    </dgm:pt>
    <dgm:pt modelId="{B6078018-0455-4DF3-BD6D-AEEC1D6DB02E}" type="pres">
      <dgm:prSet presAssocID="{1E9AC3D0-32C8-4258-9C91-DB85F4D51E24}" presName="rootComposite" presStyleCnt="0"/>
      <dgm:spPr/>
    </dgm:pt>
    <dgm:pt modelId="{AA89FC7F-9121-46D8-9B9A-85AFEA0EAEF0}" type="pres">
      <dgm:prSet presAssocID="{1E9AC3D0-32C8-4258-9C91-DB85F4D51E24}" presName="rootText" presStyleLbl="node3" presStyleIdx="7" presStyleCnt="17">
        <dgm:presLayoutVars>
          <dgm:chPref val="3"/>
        </dgm:presLayoutVars>
      </dgm:prSet>
      <dgm:spPr/>
    </dgm:pt>
    <dgm:pt modelId="{448E9AA8-C3A5-4E9B-9C33-B1250A72358C}" type="pres">
      <dgm:prSet presAssocID="{1E9AC3D0-32C8-4258-9C91-DB85F4D51E24}" presName="rootConnector" presStyleLbl="node3" presStyleIdx="7" presStyleCnt="17"/>
      <dgm:spPr/>
    </dgm:pt>
    <dgm:pt modelId="{0CAFD9BE-3568-4F7E-8A84-29E1C626EC72}" type="pres">
      <dgm:prSet presAssocID="{1E9AC3D0-32C8-4258-9C91-DB85F4D51E24}" presName="hierChild4" presStyleCnt="0"/>
      <dgm:spPr/>
    </dgm:pt>
    <dgm:pt modelId="{4A76C13D-FB5E-4A67-BA0C-E3DAFF1EBD3A}" type="pres">
      <dgm:prSet presAssocID="{1E9AC3D0-32C8-4258-9C91-DB85F4D51E24}" presName="hierChild5" presStyleCnt="0"/>
      <dgm:spPr/>
    </dgm:pt>
    <dgm:pt modelId="{E529810D-CE40-42C4-B803-A283C12BFFE6}" type="pres">
      <dgm:prSet presAssocID="{01936ADF-AD87-4E9B-94EB-7CE89198DB49}" presName="hierChild5" presStyleCnt="0"/>
      <dgm:spPr/>
    </dgm:pt>
    <dgm:pt modelId="{E08635F3-C57A-46B7-9BC6-ED3DFEADED6F}" type="pres">
      <dgm:prSet presAssocID="{3375DAE9-53DC-4568-A6F4-4214ECE35F2A}" presName="Name37" presStyleLbl="parChTrans1D2" presStyleIdx="2" presStyleCnt="5"/>
      <dgm:spPr/>
    </dgm:pt>
    <dgm:pt modelId="{06306CB5-C4D4-471C-8AEF-EC5CF8DF40DD}" type="pres">
      <dgm:prSet presAssocID="{AE7BE803-8A87-4019-BAE9-4D5F05BC3997}" presName="hierRoot2" presStyleCnt="0">
        <dgm:presLayoutVars>
          <dgm:hierBranch val="init"/>
        </dgm:presLayoutVars>
      </dgm:prSet>
      <dgm:spPr/>
    </dgm:pt>
    <dgm:pt modelId="{B5C032A1-195F-44EA-BEE7-B5887ABB8527}" type="pres">
      <dgm:prSet presAssocID="{AE7BE803-8A87-4019-BAE9-4D5F05BC3997}" presName="rootComposite" presStyleCnt="0"/>
      <dgm:spPr/>
    </dgm:pt>
    <dgm:pt modelId="{E417797F-9D75-4823-AE45-2E28DDAFC381}" type="pres">
      <dgm:prSet presAssocID="{AE7BE803-8A87-4019-BAE9-4D5F05BC3997}" presName="rootText" presStyleLbl="node2" presStyleIdx="2" presStyleCnt="5">
        <dgm:presLayoutVars>
          <dgm:chPref val="3"/>
        </dgm:presLayoutVars>
      </dgm:prSet>
      <dgm:spPr/>
    </dgm:pt>
    <dgm:pt modelId="{55B13CB9-4417-45C4-902E-25911839D018}" type="pres">
      <dgm:prSet presAssocID="{AE7BE803-8A87-4019-BAE9-4D5F05BC3997}" presName="rootConnector" presStyleLbl="node2" presStyleIdx="2" presStyleCnt="5"/>
      <dgm:spPr/>
    </dgm:pt>
    <dgm:pt modelId="{B324A9EA-B27F-41D6-B3F2-2D2040B3AA8B}" type="pres">
      <dgm:prSet presAssocID="{AE7BE803-8A87-4019-BAE9-4D5F05BC3997}" presName="hierChild4" presStyleCnt="0"/>
      <dgm:spPr/>
    </dgm:pt>
    <dgm:pt modelId="{134CCB3A-7FE6-4333-8513-866F6753BF86}" type="pres">
      <dgm:prSet presAssocID="{71C34C23-AABA-406C-BF64-BD6F140E4029}" presName="Name37" presStyleLbl="parChTrans1D3" presStyleIdx="8" presStyleCnt="17"/>
      <dgm:spPr/>
    </dgm:pt>
    <dgm:pt modelId="{99440078-0BC2-47E9-AAC1-D7766DDEAC87}" type="pres">
      <dgm:prSet presAssocID="{5A95E921-1DCD-4A8B-87BF-05BC55F25C81}" presName="hierRoot2" presStyleCnt="0">
        <dgm:presLayoutVars>
          <dgm:hierBranch val="init"/>
        </dgm:presLayoutVars>
      </dgm:prSet>
      <dgm:spPr/>
    </dgm:pt>
    <dgm:pt modelId="{081DDA7B-3AB8-4F49-BDCC-E0BBE7BD7B8E}" type="pres">
      <dgm:prSet presAssocID="{5A95E921-1DCD-4A8B-87BF-05BC55F25C81}" presName="rootComposite" presStyleCnt="0"/>
      <dgm:spPr/>
    </dgm:pt>
    <dgm:pt modelId="{E00EA983-DA1D-4C77-B1C1-CA7FE1C06632}" type="pres">
      <dgm:prSet presAssocID="{5A95E921-1DCD-4A8B-87BF-05BC55F25C81}" presName="rootText" presStyleLbl="node3" presStyleIdx="8" presStyleCnt="17">
        <dgm:presLayoutVars>
          <dgm:chPref val="3"/>
        </dgm:presLayoutVars>
      </dgm:prSet>
      <dgm:spPr/>
    </dgm:pt>
    <dgm:pt modelId="{5A50A669-A358-44A7-82BB-DBC8D17BEFE5}" type="pres">
      <dgm:prSet presAssocID="{5A95E921-1DCD-4A8B-87BF-05BC55F25C81}" presName="rootConnector" presStyleLbl="node3" presStyleIdx="8" presStyleCnt="17"/>
      <dgm:spPr/>
    </dgm:pt>
    <dgm:pt modelId="{C0FBC5AD-4D3D-4E6D-8FD5-CD94B5FFBE0B}" type="pres">
      <dgm:prSet presAssocID="{5A95E921-1DCD-4A8B-87BF-05BC55F25C81}" presName="hierChild4" presStyleCnt="0"/>
      <dgm:spPr/>
    </dgm:pt>
    <dgm:pt modelId="{D797258D-E077-4248-AF97-872FD4B6CDD7}" type="pres">
      <dgm:prSet presAssocID="{5A95E921-1DCD-4A8B-87BF-05BC55F25C81}" presName="hierChild5" presStyleCnt="0"/>
      <dgm:spPr/>
    </dgm:pt>
    <dgm:pt modelId="{0A18F06A-673F-4FB4-89D5-E8742EBDE187}" type="pres">
      <dgm:prSet presAssocID="{B4A394A8-2D63-491A-BDAB-D3A651AA2329}" presName="Name37" presStyleLbl="parChTrans1D3" presStyleIdx="9" presStyleCnt="17"/>
      <dgm:spPr/>
    </dgm:pt>
    <dgm:pt modelId="{40311039-A697-4D16-8F5F-6802405C35C9}" type="pres">
      <dgm:prSet presAssocID="{2750EEF6-4862-4264-8562-ED846EE75BB0}" presName="hierRoot2" presStyleCnt="0">
        <dgm:presLayoutVars>
          <dgm:hierBranch val="init"/>
        </dgm:presLayoutVars>
      </dgm:prSet>
      <dgm:spPr/>
    </dgm:pt>
    <dgm:pt modelId="{38B602F6-AC40-40A8-9E55-BB795BDE868D}" type="pres">
      <dgm:prSet presAssocID="{2750EEF6-4862-4264-8562-ED846EE75BB0}" presName="rootComposite" presStyleCnt="0"/>
      <dgm:spPr/>
    </dgm:pt>
    <dgm:pt modelId="{333924F1-7E6C-4C15-AF10-37D4B271EA2D}" type="pres">
      <dgm:prSet presAssocID="{2750EEF6-4862-4264-8562-ED846EE75BB0}" presName="rootText" presStyleLbl="node3" presStyleIdx="9" presStyleCnt="17">
        <dgm:presLayoutVars>
          <dgm:chPref val="3"/>
        </dgm:presLayoutVars>
      </dgm:prSet>
      <dgm:spPr/>
    </dgm:pt>
    <dgm:pt modelId="{B54F5D72-4E02-4D65-9343-65E7FEB0A149}" type="pres">
      <dgm:prSet presAssocID="{2750EEF6-4862-4264-8562-ED846EE75BB0}" presName="rootConnector" presStyleLbl="node3" presStyleIdx="9" presStyleCnt="17"/>
      <dgm:spPr/>
    </dgm:pt>
    <dgm:pt modelId="{0A45AD14-717D-4193-AD35-CC7AB63C6FE3}" type="pres">
      <dgm:prSet presAssocID="{2750EEF6-4862-4264-8562-ED846EE75BB0}" presName="hierChild4" presStyleCnt="0"/>
      <dgm:spPr/>
    </dgm:pt>
    <dgm:pt modelId="{9DB135A1-FB26-446A-BD9F-AF1CA265F77F}" type="pres">
      <dgm:prSet presAssocID="{2750EEF6-4862-4264-8562-ED846EE75BB0}" presName="hierChild5" presStyleCnt="0"/>
      <dgm:spPr/>
    </dgm:pt>
    <dgm:pt modelId="{49B2037C-C027-4127-A866-65E955974B74}" type="pres">
      <dgm:prSet presAssocID="{6EE4FA0C-5397-4FF4-ACFC-18C3FC51590D}" presName="Name37" presStyleLbl="parChTrans1D3" presStyleIdx="10" presStyleCnt="17"/>
      <dgm:spPr/>
    </dgm:pt>
    <dgm:pt modelId="{7AA7C798-C2AC-4FEA-A24A-786B17C41A4D}" type="pres">
      <dgm:prSet presAssocID="{21449580-A6AE-4C3F-AFD5-892DB05D861F}" presName="hierRoot2" presStyleCnt="0">
        <dgm:presLayoutVars>
          <dgm:hierBranch val="init"/>
        </dgm:presLayoutVars>
      </dgm:prSet>
      <dgm:spPr/>
    </dgm:pt>
    <dgm:pt modelId="{63BB8104-FD18-498D-93D7-93F5CD770111}" type="pres">
      <dgm:prSet presAssocID="{21449580-A6AE-4C3F-AFD5-892DB05D861F}" presName="rootComposite" presStyleCnt="0"/>
      <dgm:spPr/>
    </dgm:pt>
    <dgm:pt modelId="{78B98973-5154-4248-8566-EE9A46FEF6AB}" type="pres">
      <dgm:prSet presAssocID="{21449580-A6AE-4C3F-AFD5-892DB05D861F}" presName="rootText" presStyleLbl="node3" presStyleIdx="10" presStyleCnt="17">
        <dgm:presLayoutVars>
          <dgm:chPref val="3"/>
        </dgm:presLayoutVars>
      </dgm:prSet>
      <dgm:spPr/>
    </dgm:pt>
    <dgm:pt modelId="{906C9751-ED43-4BDE-B533-E2B23DD9BF2F}" type="pres">
      <dgm:prSet presAssocID="{21449580-A6AE-4C3F-AFD5-892DB05D861F}" presName="rootConnector" presStyleLbl="node3" presStyleIdx="10" presStyleCnt="17"/>
      <dgm:spPr/>
    </dgm:pt>
    <dgm:pt modelId="{5CF13542-DFD5-424B-A622-16D5FB1F489C}" type="pres">
      <dgm:prSet presAssocID="{21449580-A6AE-4C3F-AFD5-892DB05D861F}" presName="hierChild4" presStyleCnt="0"/>
      <dgm:spPr/>
    </dgm:pt>
    <dgm:pt modelId="{7337AF7A-56AB-4042-8858-ED15A99D6356}" type="pres">
      <dgm:prSet presAssocID="{21449580-A6AE-4C3F-AFD5-892DB05D861F}" presName="hierChild5" presStyleCnt="0"/>
      <dgm:spPr/>
    </dgm:pt>
    <dgm:pt modelId="{5E4C4C5A-3AD8-407C-BA78-0306C64396E6}" type="pres">
      <dgm:prSet presAssocID="{AE7BE803-8A87-4019-BAE9-4D5F05BC3997}" presName="hierChild5" presStyleCnt="0"/>
      <dgm:spPr/>
    </dgm:pt>
    <dgm:pt modelId="{0E57E682-5E5D-46A0-85A4-27E9E8F40957}" type="pres">
      <dgm:prSet presAssocID="{351FCF57-8F69-4921-B7BA-E78CCEE120B1}" presName="Name37" presStyleLbl="parChTrans1D2" presStyleIdx="3" presStyleCnt="5"/>
      <dgm:spPr/>
    </dgm:pt>
    <dgm:pt modelId="{2C883383-EB8E-4153-BE37-21A9B9E79660}" type="pres">
      <dgm:prSet presAssocID="{6A8BC22F-2D15-4650-9CE2-806DD0C9CFAD}" presName="hierRoot2" presStyleCnt="0">
        <dgm:presLayoutVars>
          <dgm:hierBranch val="hang"/>
        </dgm:presLayoutVars>
      </dgm:prSet>
      <dgm:spPr/>
    </dgm:pt>
    <dgm:pt modelId="{F260E02E-FCA6-482F-B549-91FB24B53FCA}" type="pres">
      <dgm:prSet presAssocID="{6A8BC22F-2D15-4650-9CE2-806DD0C9CFAD}" presName="rootComposite" presStyleCnt="0"/>
      <dgm:spPr/>
    </dgm:pt>
    <dgm:pt modelId="{30FCC5D0-D407-4411-916D-C4A3B01B709E}" type="pres">
      <dgm:prSet presAssocID="{6A8BC22F-2D15-4650-9CE2-806DD0C9CFAD}" presName="rootText" presStyleLbl="node2" presStyleIdx="3" presStyleCnt="5">
        <dgm:presLayoutVars>
          <dgm:chPref val="3"/>
        </dgm:presLayoutVars>
      </dgm:prSet>
      <dgm:spPr/>
    </dgm:pt>
    <dgm:pt modelId="{78267A19-9BC9-4EC1-AD7F-D87F52B081E4}" type="pres">
      <dgm:prSet presAssocID="{6A8BC22F-2D15-4650-9CE2-806DD0C9CFAD}" presName="rootConnector" presStyleLbl="node2" presStyleIdx="3" presStyleCnt="5"/>
      <dgm:spPr/>
    </dgm:pt>
    <dgm:pt modelId="{F2C39B28-768D-4F60-AE6B-4F29C6781423}" type="pres">
      <dgm:prSet presAssocID="{6A8BC22F-2D15-4650-9CE2-806DD0C9CFAD}" presName="hierChild4" presStyleCnt="0"/>
      <dgm:spPr/>
    </dgm:pt>
    <dgm:pt modelId="{1A036AF0-2E18-4D74-9B7D-AB6CD3E3D1EA}" type="pres">
      <dgm:prSet presAssocID="{787281FF-7029-4333-A9DF-DC8B8B5AF5A2}" presName="Name48" presStyleLbl="parChTrans1D3" presStyleIdx="11" presStyleCnt="17"/>
      <dgm:spPr/>
    </dgm:pt>
    <dgm:pt modelId="{2564414A-5470-4D75-BB1C-8332E648ECAD}" type="pres">
      <dgm:prSet presAssocID="{0821D876-DCF7-4A21-9A81-DDB23E356909}" presName="hierRoot2" presStyleCnt="0">
        <dgm:presLayoutVars>
          <dgm:hierBranch val="init"/>
        </dgm:presLayoutVars>
      </dgm:prSet>
      <dgm:spPr/>
    </dgm:pt>
    <dgm:pt modelId="{CE71E6E1-4F68-4A66-A6D4-8DD5D6691089}" type="pres">
      <dgm:prSet presAssocID="{0821D876-DCF7-4A21-9A81-DDB23E356909}" presName="rootComposite" presStyleCnt="0"/>
      <dgm:spPr/>
    </dgm:pt>
    <dgm:pt modelId="{93EE7E9A-BE7F-4F5F-A925-940EAA4683A5}" type="pres">
      <dgm:prSet presAssocID="{0821D876-DCF7-4A21-9A81-DDB23E356909}" presName="rootText" presStyleLbl="node3" presStyleIdx="11" presStyleCnt="17">
        <dgm:presLayoutVars>
          <dgm:chPref val="3"/>
        </dgm:presLayoutVars>
      </dgm:prSet>
      <dgm:spPr/>
    </dgm:pt>
    <dgm:pt modelId="{65C9C0AB-9DD3-4BFA-A764-21412D91F404}" type="pres">
      <dgm:prSet presAssocID="{0821D876-DCF7-4A21-9A81-DDB23E356909}" presName="rootConnector" presStyleLbl="node3" presStyleIdx="11" presStyleCnt="17"/>
      <dgm:spPr/>
    </dgm:pt>
    <dgm:pt modelId="{4A17E758-7D6C-41D4-ADC1-4507F4A1A4C7}" type="pres">
      <dgm:prSet presAssocID="{0821D876-DCF7-4A21-9A81-DDB23E356909}" presName="hierChild4" presStyleCnt="0"/>
      <dgm:spPr/>
    </dgm:pt>
    <dgm:pt modelId="{1E2C75C1-F896-4F2F-9C73-BC07C6F15B0A}" type="pres">
      <dgm:prSet presAssocID="{2FD21654-C723-4183-84FA-3CF0254F628D}" presName="Name37" presStyleLbl="parChTrans1D4" presStyleIdx="0" presStyleCnt="5"/>
      <dgm:spPr/>
    </dgm:pt>
    <dgm:pt modelId="{D1B410AE-C7E2-43C5-9FFF-243F46417709}" type="pres">
      <dgm:prSet presAssocID="{525B9789-1FCD-42D0-8996-79462C1989CA}" presName="hierRoot2" presStyleCnt="0">
        <dgm:presLayoutVars>
          <dgm:hierBranch val="init"/>
        </dgm:presLayoutVars>
      </dgm:prSet>
      <dgm:spPr/>
    </dgm:pt>
    <dgm:pt modelId="{30A279D7-5B4D-48DB-9C5E-B62FAE16546F}" type="pres">
      <dgm:prSet presAssocID="{525B9789-1FCD-42D0-8996-79462C1989CA}" presName="rootComposite" presStyleCnt="0"/>
      <dgm:spPr/>
    </dgm:pt>
    <dgm:pt modelId="{B801804A-CF26-44F7-BC7D-0D7264DE278B}" type="pres">
      <dgm:prSet presAssocID="{525B9789-1FCD-42D0-8996-79462C1989CA}" presName="rootText" presStyleLbl="node4" presStyleIdx="0" presStyleCnt="5">
        <dgm:presLayoutVars>
          <dgm:chPref val="3"/>
        </dgm:presLayoutVars>
      </dgm:prSet>
      <dgm:spPr/>
    </dgm:pt>
    <dgm:pt modelId="{F7CAA61B-9D33-4BC4-8C32-3BE61C86F803}" type="pres">
      <dgm:prSet presAssocID="{525B9789-1FCD-42D0-8996-79462C1989CA}" presName="rootConnector" presStyleLbl="node4" presStyleIdx="0" presStyleCnt="5"/>
      <dgm:spPr/>
    </dgm:pt>
    <dgm:pt modelId="{F5DB70F3-2F51-4235-935B-B48A483A5E98}" type="pres">
      <dgm:prSet presAssocID="{525B9789-1FCD-42D0-8996-79462C1989CA}" presName="hierChild4" presStyleCnt="0"/>
      <dgm:spPr/>
    </dgm:pt>
    <dgm:pt modelId="{70F7CB2C-2719-4C10-AB55-B94A105137C6}" type="pres">
      <dgm:prSet presAssocID="{525B9789-1FCD-42D0-8996-79462C1989CA}" presName="hierChild5" presStyleCnt="0"/>
      <dgm:spPr/>
    </dgm:pt>
    <dgm:pt modelId="{088DB742-37A2-4DC3-9846-B4E229BE471B}" type="pres">
      <dgm:prSet presAssocID="{1A1374D4-4056-4757-939B-9C189E70A37A}" presName="Name37" presStyleLbl="parChTrans1D4" presStyleIdx="1" presStyleCnt="5"/>
      <dgm:spPr/>
    </dgm:pt>
    <dgm:pt modelId="{CDF55888-9D43-44CF-BBF5-6BEB44061472}" type="pres">
      <dgm:prSet presAssocID="{666D5C5A-7CDA-43EC-9941-A3BA7D2058EA}" presName="hierRoot2" presStyleCnt="0">
        <dgm:presLayoutVars>
          <dgm:hierBranch val="init"/>
        </dgm:presLayoutVars>
      </dgm:prSet>
      <dgm:spPr/>
    </dgm:pt>
    <dgm:pt modelId="{4EEA3468-E459-4891-B995-E2040BD665D5}" type="pres">
      <dgm:prSet presAssocID="{666D5C5A-7CDA-43EC-9941-A3BA7D2058EA}" presName="rootComposite" presStyleCnt="0"/>
      <dgm:spPr/>
    </dgm:pt>
    <dgm:pt modelId="{2F81BCE8-EC37-4939-9137-23627EF4FDEA}" type="pres">
      <dgm:prSet presAssocID="{666D5C5A-7CDA-43EC-9941-A3BA7D2058EA}" presName="rootText" presStyleLbl="node4" presStyleIdx="1" presStyleCnt="5">
        <dgm:presLayoutVars>
          <dgm:chPref val="3"/>
        </dgm:presLayoutVars>
      </dgm:prSet>
      <dgm:spPr/>
    </dgm:pt>
    <dgm:pt modelId="{FA57467E-915E-4C5C-963F-C491D11985B5}" type="pres">
      <dgm:prSet presAssocID="{666D5C5A-7CDA-43EC-9941-A3BA7D2058EA}" presName="rootConnector" presStyleLbl="node4" presStyleIdx="1" presStyleCnt="5"/>
      <dgm:spPr/>
    </dgm:pt>
    <dgm:pt modelId="{B4C68278-5BCD-4133-BA1D-99917D3A7321}" type="pres">
      <dgm:prSet presAssocID="{666D5C5A-7CDA-43EC-9941-A3BA7D2058EA}" presName="hierChild4" presStyleCnt="0"/>
      <dgm:spPr/>
    </dgm:pt>
    <dgm:pt modelId="{2D19D04A-7FC0-478C-870D-E75A381F88CF}" type="pres">
      <dgm:prSet presAssocID="{666D5C5A-7CDA-43EC-9941-A3BA7D2058EA}" presName="hierChild5" presStyleCnt="0"/>
      <dgm:spPr/>
    </dgm:pt>
    <dgm:pt modelId="{C52D3E28-1647-45D2-A685-35A49E235A3E}" type="pres">
      <dgm:prSet presAssocID="{0821D876-DCF7-4A21-9A81-DDB23E356909}" presName="hierChild5" presStyleCnt="0"/>
      <dgm:spPr/>
    </dgm:pt>
    <dgm:pt modelId="{DD17387A-EB4A-468A-997A-B4F0C03C986E}" type="pres">
      <dgm:prSet presAssocID="{469D9CD0-5EF2-493C-AF74-D4ED08BD507D}" presName="Name48" presStyleLbl="parChTrans1D3" presStyleIdx="12" presStyleCnt="17"/>
      <dgm:spPr/>
    </dgm:pt>
    <dgm:pt modelId="{4396BA67-9876-45DC-82C8-9B3937FAD1AF}" type="pres">
      <dgm:prSet presAssocID="{59432FEF-1BBB-490C-848D-43210E7FC634}" presName="hierRoot2" presStyleCnt="0">
        <dgm:presLayoutVars>
          <dgm:hierBranch val="init"/>
        </dgm:presLayoutVars>
      </dgm:prSet>
      <dgm:spPr/>
    </dgm:pt>
    <dgm:pt modelId="{AC2E70C9-6AD0-4222-B61C-B3F0273C7F32}" type="pres">
      <dgm:prSet presAssocID="{59432FEF-1BBB-490C-848D-43210E7FC634}" presName="rootComposite" presStyleCnt="0"/>
      <dgm:spPr/>
    </dgm:pt>
    <dgm:pt modelId="{47550A31-B6AD-47CF-B940-FCD4206481E3}" type="pres">
      <dgm:prSet presAssocID="{59432FEF-1BBB-490C-848D-43210E7FC634}" presName="rootText" presStyleLbl="node3" presStyleIdx="12" presStyleCnt="17">
        <dgm:presLayoutVars>
          <dgm:chPref val="3"/>
        </dgm:presLayoutVars>
      </dgm:prSet>
      <dgm:spPr/>
    </dgm:pt>
    <dgm:pt modelId="{87271394-4466-4292-9443-C7E3C729EB48}" type="pres">
      <dgm:prSet presAssocID="{59432FEF-1BBB-490C-848D-43210E7FC634}" presName="rootConnector" presStyleLbl="node3" presStyleIdx="12" presStyleCnt="17"/>
      <dgm:spPr/>
    </dgm:pt>
    <dgm:pt modelId="{F3722286-5609-4CDF-81CF-C0F73F00919C}" type="pres">
      <dgm:prSet presAssocID="{59432FEF-1BBB-490C-848D-43210E7FC634}" presName="hierChild4" presStyleCnt="0"/>
      <dgm:spPr/>
    </dgm:pt>
    <dgm:pt modelId="{01A99A6D-BB95-48B5-94FB-57DC37926255}" type="pres">
      <dgm:prSet presAssocID="{2EFBE6F0-DABB-493C-913C-90ABE4852D15}" presName="Name37" presStyleLbl="parChTrans1D4" presStyleIdx="2" presStyleCnt="5"/>
      <dgm:spPr/>
    </dgm:pt>
    <dgm:pt modelId="{701E1F60-4619-45DB-901B-481431E10F33}" type="pres">
      <dgm:prSet presAssocID="{C602DE20-4A08-4607-A4BC-EA5DB25373FD}" presName="hierRoot2" presStyleCnt="0">
        <dgm:presLayoutVars>
          <dgm:hierBranch val="init"/>
        </dgm:presLayoutVars>
      </dgm:prSet>
      <dgm:spPr/>
    </dgm:pt>
    <dgm:pt modelId="{0C47451B-0D7E-48B1-9A33-01D8BB38E2AD}" type="pres">
      <dgm:prSet presAssocID="{C602DE20-4A08-4607-A4BC-EA5DB25373FD}" presName="rootComposite" presStyleCnt="0"/>
      <dgm:spPr/>
    </dgm:pt>
    <dgm:pt modelId="{C8EA09E8-6DA7-45CB-8B26-0F4FE784D93F}" type="pres">
      <dgm:prSet presAssocID="{C602DE20-4A08-4607-A4BC-EA5DB25373FD}" presName="rootText" presStyleLbl="node4" presStyleIdx="2" presStyleCnt="5" custLinFactNeighborX="-1009" custLinFactNeighborY="6055">
        <dgm:presLayoutVars>
          <dgm:chPref val="3"/>
        </dgm:presLayoutVars>
      </dgm:prSet>
      <dgm:spPr/>
    </dgm:pt>
    <dgm:pt modelId="{2A59A43B-88CD-4B80-941B-56B2318EFFD7}" type="pres">
      <dgm:prSet presAssocID="{C602DE20-4A08-4607-A4BC-EA5DB25373FD}" presName="rootConnector" presStyleLbl="node4" presStyleIdx="2" presStyleCnt="5"/>
      <dgm:spPr/>
    </dgm:pt>
    <dgm:pt modelId="{FCBCE8D5-490F-494B-8C2E-D93BCB2746D1}" type="pres">
      <dgm:prSet presAssocID="{C602DE20-4A08-4607-A4BC-EA5DB25373FD}" presName="hierChild4" presStyleCnt="0"/>
      <dgm:spPr/>
    </dgm:pt>
    <dgm:pt modelId="{45A5BA35-85C6-4C8E-AF36-643C6E09D560}" type="pres">
      <dgm:prSet presAssocID="{C602DE20-4A08-4607-A4BC-EA5DB25373FD}" presName="hierChild5" presStyleCnt="0"/>
      <dgm:spPr/>
    </dgm:pt>
    <dgm:pt modelId="{F41C5D89-395F-4038-81AD-8DAA698A5A60}" type="pres">
      <dgm:prSet presAssocID="{975A3B38-07A6-4934-87FA-D52A921327B5}" presName="Name37" presStyleLbl="parChTrans1D4" presStyleIdx="3" presStyleCnt="5"/>
      <dgm:spPr/>
    </dgm:pt>
    <dgm:pt modelId="{37220FDB-980D-4E0E-89D7-3F1379AD1E05}" type="pres">
      <dgm:prSet presAssocID="{7428FEA8-0C09-4552-8ABC-3EC99585F3A4}" presName="hierRoot2" presStyleCnt="0">
        <dgm:presLayoutVars>
          <dgm:hierBranch val="init"/>
        </dgm:presLayoutVars>
      </dgm:prSet>
      <dgm:spPr/>
    </dgm:pt>
    <dgm:pt modelId="{8D8BE6B1-F4E7-4D88-8820-EC09F6C4308D}" type="pres">
      <dgm:prSet presAssocID="{7428FEA8-0C09-4552-8ABC-3EC99585F3A4}" presName="rootComposite" presStyleCnt="0"/>
      <dgm:spPr/>
    </dgm:pt>
    <dgm:pt modelId="{B3183703-59C4-47D8-B089-CAA768D24479}" type="pres">
      <dgm:prSet presAssocID="{7428FEA8-0C09-4552-8ABC-3EC99585F3A4}" presName="rootText" presStyleLbl="node4" presStyleIdx="3" presStyleCnt="5">
        <dgm:presLayoutVars>
          <dgm:chPref val="3"/>
        </dgm:presLayoutVars>
      </dgm:prSet>
      <dgm:spPr/>
    </dgm:pt>
    <dgm:pt modelId="{2B0C7A35-72C5-4D37-A7B8-BA12A6721C64}" type="pres">
      <dgm:prSet presAssocID="{7428FEA8-0C09-4552-8ABC-3EC99585F3A4}" presName="rootConnector" presStyleLbl="node4" presStyleIdx="3" presStyleCnt="5"/>
      <dgm:spPr/>
    </dgm:pt>
    <dgm:pt modelId="{D94459A5-A857-49B4-963C-F97B98624E23}" type="pres">
      <dgm:prSet presAssocID="{7428FEA8-0C09-4552-8ABC-3EC99585F3A4}" presName="hierChild4" presStyleCnt="0"/>
      <dgm:spPr/>
    </dgm:pt>
    <dgm:pt modelId="{DA801121-D424-4472-B25F-7DBDE3D26BA8}" type="pres">
      <dgm:prSet presAssocID="{7428FEA8-0C09-4552-8ABC-3EC99585F3A4}" presName="hierChild5" presStyleCnt="0"/>
      <dgm:spPr/>
    </dgm:pt>
    <dgm:pt modelId="{35E3DCC2-0C20-4229-9161-DF1D932338EB}" type="pres">
      <dgm:prSet presAssocID="{59432FEF-1BBB-490C-848D-43210E7FC634}" presName="hierChild5" presStyleCnt="0"/>
      <dgm:spPr/>
    </dgm:pt>
    <dgm:pt modelId="{6C80E682-EE24-49B6-AA29-E2DA33A84FC6}" type="pres">
      <dgm:prSet presAssocID="{0527B92C-B57E-4557-BCD1-5E16718A82AE}" presName="Name48" presStyleLbl="parChTrans1D3" presStyleIdx="13" presStyleCnt="17"/>
      <dgm:spPr/>
    </dgm:pt>
    <dgm:pt modelId="{59F1CE36-DA04-49E3-8F8D-E83FE91A1BFA}" type="pres">
      <dgm:prSet presAssocID="{809DB095-012F-481F-B58C-BBE4086CE23B}" presName="hierRoot2" presStyleCnt="0">
        <dgm:presLayoutVars>
          <dgm:hierBranch val="r"/>
        </dgm:presLayoutVars>
      </dgm:prSet>
      <dgm:spPr/>
    </dgm:pt>
    <dgm:pt modelId="{0955B1EF-3300-4E9F-89CB-B6AC1AD693A8}" type="pres">
      <dgm:prSet presAssocID="{809DB095-012F-481F-B58C-BBE4086CE23B}" presName="rootComposite" presStyleCnt="0"/>
      <dgm:spPr/>
    </dgm:pt>
    <dgm:pt modelId="{C6A04EEE-0A0D-41C6-B625-F139726B7E05}" type="pres">
      <dgm:prSet presAssocID="{809DB095-012F-481F-B58C-BBE4086CE23B}" presName="rootText" presStyleLbl="node3" presStyleIdx="13" presStyleCnt="17" custLinFactX="63046" custLinFactNeighborX="100000" custLinFactNeighborY="18005">
        <dgm:presLayoutVars>
          <dgm:chPref val="3"/>
        </dgm:presLayoutVars>
      </dgm:prSet>
      <dgm:spPr/>
    </dgm:pt>
    <dgm:pt modelId="{A6BA314E-BBE0-43EF-BADC-6C50533AD416}" type="pres">
      <dgm:prSet presAssocID="{809DB095-012F-481F-B58C-BBE4086CE23B}" presName="rootConnector" presStyleLbl="node3" presStyleIdx="13" presStyleCnt="17"/>
      <dgm:spPr/>
    </dgm:pt>
    <dgm:pt modelId="{8133CAAB-1E50-4B45-9400-36EABADD85BA}" type="pres">
      <dgm:prSet presAssocID="{809DB095-012F-481F-B58C-BBE4086CE23B}" presName="hierChild4" presStyleCnt="0"/>
      <dgm:spPr/>
    </dgm:pt>
    <dgm:pt modelId="{B4A5DE93-D150-4F8F-A817-E3A367D6A4D6}" type="pres">
      <dgm:prSet presAssocID="{4265FD70-30A7-4115-B812-070E7B276F16}" presName="Name50" presStyleLbl="parChTrans1D4" presStyleIdx="4" presStyleCnt="5"/>
      <dgm:spPr/>
    </dgm:pt>
    <dgm:pt modelId="{5E446968-B09A-4AAA-B8FE-5A74659F158E}" type="pres">
      <dgm:prSet presAssocID="{B9603491-6857-4D41-BE04-1048A4283214}" presName="hierRoot2" presStyleCnt="0">
        <dgm:presLayoutVars>
          <dgm:hierBranch val="init"/>
        </dgm:presLayoutVars>
      </dgm:prSet>
      <dgm:spPr/>
    </dgm:pt>
    <dgm:pt modelId="{57B7F80C-E7B8-429B-A12D-CCA26087CDAA}" type="pres">
      <dgm:prSet presAssocID="{B9603491-6857-4D41-BE04-1048A4283214}" presName="rootComposite" presStyleCnt="0"/>
      <dgm:spPr/>
    </dgm:pt>
    <dgm:pt modelId="{49F64962-98FF-4A51-8997-ECAE86C5AE21}" type="pres">
      <dgm:prSet presAssocID="{B9603491-6857-4D41-BE04-1048A4283214}" presName="rootText" presStyleLbl="node4" presStyleIdx="4" presStyleCnt="5" custLinFactX="92054" custLinFactNeighborX="100000" custLinFactNeighborY="6002">
        <dgm:presLayoutVars>
          <dgm:chPref val="3"/>
        </dgm:presLayoutVars>
      </dgm:prSet>
      <dgm:spPr/>
    </dgm:pt>
    <dgm:pt modelId="{8F850D2D-1EEE-484A-8425-C78611FF0713}" type="pres">
      <dgm:prSet presAssocID="{B9603491-6857-4D41-BE04-1048A4283214}" presName="rootConnector" presStyleLbl="node4" presStyleIdx="4" presStyleCnt="5"/>
      <dgm:spPr/>
    </dgm:pt>
    <dgm:pt modelId="{6896D4D1-DF89-4801-896A-FAE540D47B79}" type="pres">
      <dgm:prSet presAssocID="{B9603491-6857-4D41-BE04-1048A4283214}" presName="hierChild4" presStyleCnt="0"/>
      <dgm:spPr/>
    </dgm:pt>
    <dgm:pt modelId="{EBF7B15C-A0E0-49FD-AC29-19162C14437B}" type="pres">
      <dgm:prSet presAssocID="{B9603491-6857-4D41-BE04-1048A4283214}" presName="hierChild5" presStyleCnt="0"/>
      <dgm:spPr/>
    </dgm:pt>
    <dgm:pt modelId="{8CE067FF-7711-4C7D-85F2-FB844ED595A4}" type="pres">
      <dgm:prSet presAssocID="{809DB095-012F-481F-B58C-BBE4086CE23B}" presName="hierChild5" presStyleCnt="0"/>
      <dgm:spPr/>
    </dgm:pt>
    <dgm:pt modelId="{0EF71356-A9AD-4311-849A-40940DA5C971}" type="pres">
      <dgm:prSet presAssocID="{6A8BC22F-2D15-4650-9CE2-806DD0C9CFAD}" presName="hierChild5" presStyleCnt="0"/>
      <dgm:spPr/>
    </dgm:pt>
    <dgm:pt modelId="{C09CFC94-D87D-41CD-A7BB-5D1A5CAE66FC}" type="pres">
      <dgm:prSet presAssocID="{56F237F1-072A-4186-9669-565E005BA2DE}" presName="Name37" presStyleLbl="parChTrans1D2" presStyleIdx="4" presStyleCnt="5"/>
      <dgm:spPr/>
    </dgm:pt>
    <dgm:pt modelId="{E7449D04-0FFF-480F-A834-21273971016B}" type="pres">
      <dgm:prSet presAssocID="{89EED859-9232-423F-9F19-0438BE2C87EE}" presName="hierRoot2" presStyleCnt="0">
        <dgm:presLayoutVars>
          <dgm:hierBranch val="init"/>
        </dgm:presLayoutVars>
      </dgm:prSet>
      <dgm:spPr/>
    </dgm:pt>
    <dgm:pt modelId="{972E7275-2671-4535-8EB6-7AC0E96F2DEB}" type="pres">
      <dgm:prSet presAssocID="{89EED859-9232-423F-9F19-0438BE2C87EE}" presName="rootComposite" presStyleCnt="0"/>
      <dgm:spPr/>
    </dgm:pt>
    <dgm:pt modelId="{CDC94AD6-6FDF-4E88-BD47-56B5FD51253D}" type="pres">
      <dgm:prSet presAssocID="{89EED859-9232-423F-9F19-0438BE2C87EE}" presName="rootText" presStyleLbl="node2" presStyleIdx="4" presStyleCnt="5">
        <dgm:presLayoutVars>
          <dgm:chPref val="3"/>
        </dgm:presLayoutVars>
      </dgm:prSet>
      <dgm:spPr/>
    </dgm:pt>
    <dgm:pt modelId="{B3D4231F-AFB7-42E5-8857-C860CA824ED5}" type="pres">
      <dgm:prSet presAssocID="{89EED859-9232-423F-9F19-0438BE2C87EE}" presName="rootConnector" presStyleLbl="node2" presStyleIdx="4" presStyleCnt="5"/>
      <dgm:spPr/>
    </dgm:pt>
    <dgm:pt modelId="{D4E66CFA-C8C2-44E0-A061-3CB485FE7F26}" type="pres">
      <dgm:prSet presAssocID="{89EED859-9232-423F-9F19-0438BE2C87EE}" presName="hierChild4" presStyleCnt="0"/>
      <dgm:spPr/>
    </dgm:pt>
    <dgm:pt modelId="{3F81960D-4893-4961-A3F5-3193B86E58B9}" type="pres">
      <dgm:prSet presAssocID="{18F37519-9A2A-4D9E-810D-F350A011AC3D}" presName="Name37" presStyleLbl="parChTrans1D3" presStyleIdx="14" presStyleCnt="17"/>
      <dgm:spPr/>
    </dgm:pt>
    <dgm:pt modelId="{BEF7AA42-C34B-4BB1-AA28-6070D79A6223}" type="pres">
      <dgm:prSet presAssocID="{E13423B0-3F5E-44FE-AA56-647BEE2D15E3}" presName="hierRoot2" presStyleCnt="0">
        <dgm:presLayoutVars>
          <dgm:hierBranch val="init"/>
        </dgm:presLayoutVars>
      </dgm:prSet>
      <dgm:spPr/>
    </dgm:pt>
    <dgm:pt modelId="{B8FCC99C-63C1-409C-9DC4-DA01ED333D7C}" type="pres">
      <dgm:prSet presAssocID="{E13423B0-3F5E-44FE-AA56-647BEE2D15E3}" presName="rootComposite" presStyleCnt="0"/>
      <dgm:spPr/>
    </dgm:pt>
    <dgm:pt modelId="{E913A9D9-B6A3-4419-9CE1-FAF7920F7505}" type="pres">
      <dgm:prSet presAssocID="{E13423B0-3F5E-44FE-AA56-647BEE2D15E3}" presName="rootText" presStyleLbl="node3" presStyleIdx="14" presStyleCnt="17">
        <dgm:presLayoutVars>
          <dgm:chPref val="3"/>
        </dgm:presLayoutVars>
      </dgm:prSet>
      <dgm:spPr/>
    </dgm:pt>
    <dgm:pt modelId="{3781AA6E-77FF-4A43-8DA2-D80D7C44F2AB}" type="pres">
      <dgm:prSet presAssocID="{E13423B0-3F5E-44FE-AA56-647BEE2D15E3}" presName="rootConnector" presStyleLbl="node3" presStyleIdx="14" presStyleCnt="17"/>
      <dgm:spPr/>
    </dgm:pt>
    <dgm:pt modelId="{46E392C2-C57B-416B-86FA-D4D5A3AA4F11}" type="pres">
      <dgm:prSet presAssocID="{E13423B0-3F5E-44FE-AA56-647BEE2D15E3}" presName="hierChild4" presStyleCnt="0"/>
      <dgm:spPr/>
    </dgm:pt>
    <dgm:pt modelId="{3659F151-66CD-4126-A621-BB17FBE9F8DE}" type="pres">
      <dgm:prSet presAssocID="{E13423B0-3F5E-44FE-AA56-647BEE2D15E3}" presName="hierChild5" presStyleCnt="0"/>
      <dgm:spPr/>
    </dgm:pt>
    <dgm:pt modelId="{17576687-CBAF-4799-B3AF-A993CBEA32E3}" type="pres">
      <dgm:prSet presAssocID="{AD0E62AB-50F0-44FC-A55A-063DA9FCF172}" presName="Name37" presStyleLbl="parChTrans1D3" presStyleIdx="15" presStyleCnt="17"/>
      <dgm:spPr/>
    </dgm:pt>
    <dgm:pt modelId="{9C48C52C-6231-4E68-91C0-D4356BBBBBFB}" type="pres">
      <dgm:prSet presAssocID="{06404841-63D8-4D9B-A484-F9FD507930B3}" presName="hierRoot2" presStyleCnt="0">
        <dgm:presLayoutVars>
          <dgm:hierBranch val="init"/>
        </dgm:presLayoutVars>
      </dgm:prSet>
      <dgm:spPr/>
    </dgm:pt>
    <dgm:pt modelId="{9F555A9B-EE89-425C-9504-60FD81E1941F}" type="pres">
      <dgm:prSet presAssocID="{06404841-63D8-4D9B-A484-F9FD507930B3}" presName="rootComposite" presStyleCnt="0"/>
      <dgm:spPr/>
    </dgm:pt>
    <dgm:pt modelId="{90B31F51-7DE7-4864-9FB6-87156C84A615}" type="pres">
      <dgm:prSet presAssocID="{06404841-63D8-4D9B-A484-F9FD507930B3}" presName="rootText" presStyleLbl="node3" presStyleIdx="15" presStyleCnt="17">
        <dgm:presLayoutVars>
          <dgm:chPref val="3"/>
        </dgm:presLayoutVars>
      </dgm:prSet>
      <dgm:spPr/>
    </dgm:pt>
    <dgm:pt modelId="{67483129-B79C-45FA-AD77-EBF694E560FE}" type="pres">
      <dgm:prSet presAssocID="{06404841-63D8-4D9B-A484-F9FD507930B3}" presName="rootConnector" presStyleLbl="node3" presStyleIdx="15" presStyleCnt="17"/>
      <dgm:spPr/>
    </dgm:pt>
    <dgm:pt modelId="{2AF0EBD9-F96D-4CB0-A99E-6B3801900226}" type="pres">
      <dgm:prSet presAssocID="{06404841-63D8-4D9B-A484-F9FD507930B3}" presName="hierChild4" presStyleCnt="0"/>
      <dgm:spPr/>
    </dgm:pt>
    <dgm:pt modelId="{05D23AA3-E1BE-483F-8592-00E702CC7601}" type="pres">
      <dgm:prSet presAssocID="{06404841-63D8-4D9B-A484-F9FD507930B3}" presName="hierChild5" presStyleCnt="0"/>
      <dgm:spPr/>
    </dgm:pt>
    <dgm:pt modelId="{A831773B-E406-44EA-9E72-0A4CA7D4D9AE}" type="pres">
      <dgm:prSet presAssocID="{0BD945D0-0E3B-4F55-860F-D651CE51CA95}" presName="Name37" presStyleLbl="parChTrans1D3" presStyleIdx="16" presStyleCnt="17"/>
      <dgm:spPr/>
    </dgm:pt>
    <dgm:pt modelId="{CA2EEACF-6C65-4A5A-9A40-A5FCA4D98023}" type="pres">
      <dgm:prSet presAssocID="{9D4E44B2-97D9-45E2-BAC1-33AD54C4EC09}" presName="hierRoot2" presStyleCnt="0">
        <dgm:presLayoutVars>
          <dgm:hierBranch val="init"/>
        </dgm:presLayoutVars>
      </dgm:prSet>
      <dgm:spPr/>
    </dgm:pt>
    <dgm:pt modelId="{1932197B-ABC0-4E68-9FA1-3338F36EE976}" type="pres">
      <dgm:prSet presAssocID="{9D4E44B2-97D9-45E2-BAC1-33AD54C4EC09}" presName="rootComposite" presStyleCnt="0"/>
      <dgm:spPr/>
    </dgm:pt>
    <dgm:pt modelId="{ABF17954-FEFD-4AD7-8FF1-3A68EBA93424}" type="pres">
      <dgm:prSet presAssocID="{9D4E44B2-97D9-45E2-BAC1-33AD54C4EC09}" presName="rootText" presStyleLbl="node3" presStyleIdx="16" presStyleCnt="17">
        <dgm:presLayoutVars>
          <dgm:chPref val="3"/>
        </dgm:presLayoutVars>
      </dgm:prSet>
      <dgm:spPr/>
    </dgm:pt>
    <dgm:pt modelId="{35D3EA02-D20A-4637-8CB6-A9E377CB34F6}" type="pres">
      <dgm:prSet presAssocID="{9D4E44B2-97D9-45E2-BAC1-33AD54C4EC09}" presName="rootConnector" presStyleLbl="node3" presStyleIdx="16" presStyleCnt="17"/>
      <dgm:spPr/>
    </dgm:pt>
    <dgm:pt modelId="{1898B636-08BD-4287-8A33-358A01100B08}" type="pres">
      <dgm:prSet presAssocID="{9D4E44B2-97D9-45E2-BAC1-33AD54C4EC09}" presName="hierChild4" presStyleCnt="0"/>
      <dgm:spPr/>
    </dgm:pt>
    <dgm:pt modelId="{A7A04213-5ADF-40E0-A130-ADB23BDD3A2A}" type="pres">
      <dgm:prSet presAssocID="{9D4E44B2-97D9-45E2-BAC1-33AD54C4EC09}" presName="hierChild5" presStyleCnt="0"/>
      <dgm:spPr/>
    </dgm:pt>
    <dgm:pt modelId="{FEB9DE80-1AA8-4837-B623-4F028AAC4625}" type="pres">
      <dgm:prSet presAssocID="{89EED859-9232-423F-9F19-0438BE2C87EE}" presName="hierChild5" presStyleCnt="0"/>
      <dgm:spPr/>
    </dgm:pt>
    <dgm:pt modelId="{14F58AB8-0EAD-40F1-87EC-89327F09EFBD}" type="pres">
      <dgm:prSet presAssocID="{F36A1378-CD33-462B-925D-7DE8358C1252}" presName="hierChild3" presStyleCnt="0"/>
      <dgm:spPr/>
    </dgm:pt>
  </dgm:ptLst>
  <dgm:cxnLst>
    <dgm:cxn modelId="{347BF201-F03A-4811-AA88-B018E4C84223}" type="presOf" srcId="{2FD21654-C723-4183-84FA-3CF0254F628D}" destId="{1E2C75C1-F896-4F2F-9C73-BC07C6F15B0A}" srcOrd="0" destOrd="0" presId="urn:microsoft.com/office/officeart/2005/8/layout/orgChart1"/>
    <dgm:cxn modelId="{92A98006-2D7D-41DB-9CB2-26A654C656E8}" type="presOf" srcId="{5A95E921-1DCD-4A8B-87BF-05BC55F25C81}" destId="{5A50A669-A358-44A7-82BB-DBC8D17BEFE5}" srcOrd="1" destOrd="0" presId="urn:microsoft.com/office/officeart/2005/8/layout/orgChart1"/>
    <dgm:cxn modelId="{1761D506-CAB2-415C-AE04-87560D208E82}" srcId="{6123C1B0-CD54-4A17-940F-1C7453FA08C6}" destId="{8CA5E1CB-4522-47A3-B2E8-62B2D6613B4B}" srcOrd="1" destOrd="0" parTransId="{AEA72E1C-1E44-46F1-BD8B-DEABB9B37D0C}" sibTransId="{E398FB54-C262-4D82-96AE-4102B64835B5}"/>
    <dgm:cxn modelId="{4BC7410A-1106-44C6-84D8-8C9CFD899694}" srcId="{6123C1B0-CD54-4A17-940F-1C7453FA08C6}" destId="{682F7DE7-471D-41CC-990D-82A5D6298A19}" srcOrd="3" destOrd="0" parTransId="{186C0137-02E1-4E56-B310-EFAF925D932B}" sibTransId="{E2A9D53F-98E1-4303-A7EC-C88E27264CE8}"/>
    <dgm:cxn modelId="{3D3B950B-71F4-4665-A1A0-802C7586AB50}" type="presOf" srcId="{4265FD70-30A7-4115-B812-070E7B276F16}" destId="{B4A5DE93-D150-4F8F-A817-E3A367D6A4D6}" srcOrd="0" destOrd="0" presId="urn:microsoft.com/office/officeart/2005/8/layout/orgChart1"/>
    <dgm:cxn modelId="{6DF15F0C-A143-4229-81F2-C48E8B8D825D}" srcId="{6A8BC22F-2D15-4650-9CE2-806DD0C9CFAD}" destId="{809DB095-012F-481F-B58C-BBE4086CE23B}" srcOrd="2" destOrd="0" parTransId="{0527B92C-B57E-4557-BCD1-5E16718A82AE}" sibTransId="{AA32221B-5A24-421B-A806-D3037EC9F253}"/>
    <dgm:cxn modelId="{32871514-EB09-44A0-B929-D879C3DEFD17}" type="presOf" srcId="{39B3AC46-5906-4163-A69A-EB3CEEE87496}" destId="{9DEC1EA9-D09A-4E72-8354-EE632A55BB5A}" srcOrd="1" destOrd="0" presId="urn:microsoft.com/office/officeart/2005/8/layout/orgChart1"/>
    <dgm:cxn modelId="{5A19D614-9F40-41A8-AB64-106D5783AD5C}" srcId="{AE7BE803-8A87-4019-BAE9-4D5F05BC3997}" destId="{2750EEF6-4862-4264-8562-ED846EE75BB0}" srcOrd="1" destOrd="0" parTransId="{B4A394A8-2D63-491A-BDAB-D3A651AA2329}" sibTransId="{91D52C01-EA69-4330-9727-AA824117EA86}"/>
    <dgm:cxn modelId="{9EACE614-AB1A-440E-8A80-A66C1F4C616C}" type="presOf" srcId="{21449580-A6AE-4C3F-AFD5-892DB05D861F}" destId="{78B98973-5154-4248-8566-EE9A46FEF6AB}" srcOrd="0" destOrd="0" presId="urn:microsoft.com/office/officeart/2005/8/layout/orgChart1"/>
    <dgm:cxn modelId="{AED1BC17-70E7-406C-B110-2387564671CE}" type="presOf" srcId="{B9603491-6857-4D41-BE04-1048A4283214}" destId="{8F850D2D-1EEE-484A-8425-C78611FF0713}" srcOrd="1" destOrd="0" presId="urn:microsoft.com/office/officeart/2005/8/layout/orgChart1"/>
    <dgm:cxn modelId="{EA7CC719-609C-4E00-989C-ECCEC4730BE0}" type="presOf" srcId="{86CFCDB7-4F94-4930-A56F-1D004B95981B}" destId="{76FB902B-B505-4149-A47D-29AB39E9CFC7}" srcOrd="1" destOrd="0" presId="urn:microsoft.com/office/officeart/2005/8/layout/orgChart1"/>
    <dgm:cxn modelId="{0268A81B-10B1-4EDC-961B-B418E94AA18F}" srcId="{01936ADF-AD87-4E9B-94EB-7CE89198DB49}" destId="{86CFCDB7-4F94-4930-A56F-1D004B95981B}" srcOrd="0" destOrd="0" parTransId="{7DC9171D-3A50-489F-BF25-EEC4B2ADDEA1}" sibTransId="{E1CB484D-C572-4047-A2EC-52F5F1843ED1}"/>
    <dgm:cxn modelId="{F720CC22-8FAC-44BB-9B02-A64588F5611B}" type="presOf" srcId="{9D4E44B2-97D9-45E2-BAC1-33AD54C4EC09}" destId="{35D3EA02-D20A-4637-8CB6-A9E377CB34F6}" srcOrd="1" destOrd="0" presId="urn:microsoft.com/office/officeart/2005/8/layout/orgChart1"/>
    <dgm:cxn modelId="{8468CE22-C356-4ACB-BDC5-317D4CB62339}" type="presOf" srcId="{975A3B38-07A6-4934-87FA-D52A921327B5}" destId="{F41C5D89-395F-4038-81AD-8DAA698A5A60}" srcOrd="0" destOrd="0" presId="urn:microsoft.com/office/officeart/2005/8/layout/orgChart1"/>
    <dgm:cxn modelId="{01982F23-545C-4BE2-B11F-614B6F20B224}" type="presOf" srcId="{2EF3A967-5C42-4494-AE19-0C46DF608901}" destId="{9FC0E269-4395-401B-8BE4-71C7EBB9734B}" srcOrd="0" destOrd="0" presId="urn:microsoft.com/office/officeart/2005/8/layout/orgChart1"/>
    <dgm:cxn modelId="{26719D23-23AE-4CD7-954F-5A00D088C2CE}" type="presOf" srcId="{7DC9171D-3A50-489F-BF25-EEC4B2ADDEA1}" destId="{7AF165E8-24E2-4D63-A543-5513E5C3C7AD}" srcOrd="0" destOrd="0" presId="urn:microsoft.com/office/officeart/2005/8/layout/orgChart1"/>
    <dgm:cxn modelId="{3D26C924-7061-463E-9AD1-C98BD158D825}" type="presOf" srcId="{9CF58909-23CB-42B5-88D1-9620D6CCC3AA}" destId="{C7421BFC-9F3D-440B-845F-6C944B8FC196}" srcOrd="0" destOrd="0" presId="urn:microsoft.com/office/officeart/2005/8/layout/orgChart1"/>
    <dgm:cxn modelId="{BB36B526-BEF6-4139-AD7A-07F7073C392F}" srcId="{AE7BE803-8A87-4019-BAE9-4D5F05BC3997}" destId="{5A95E921-1DCD-4A8B-87BF-05BC55F25C81}" srcOrd="0" destOrd="0" parTransId="{71C34C23-AABA-406C-BF64-BD6F140E4029}" sibTransId="{F5F3B632-9BBE-426C-88F5-FC4832E5ACAE}"/>
    <dgm:cxn modelId="{4A59CD29-478D-43A8-A32D-810A8A3C4427}" type="presOf" srcId="{682F7DE7-471D-41CC-990D-82A5D6298A19}" destId="{26DC4C55-1433-48E6-B9B0-821320D6274A}" srcOrd="1" destOrd="0" presId="urn:microsoft.com/office/officeart/2005/8/layout/orgChart1"/>
    <dgm:cxn modelId="{EB34BF2A-D64A-40E4-A9A3-55DE4E5730D0}" type="presOf" srcId="{6A8BC22F-2D15-4650-9CE2-806DD0C9CFAD}" destId="{30FCC5D0-D407-4411-916D-C4A3B01B709E}" srcOrd="0" destOrd="0" presId="urn:microsoft.com/office/officeart/2005/8/layout/orgChart1"/>
    <dgm:cxn modelId="{9399912F-0981-4D53-8FE1-949FA9502022}" srcId="{89EED859-9232-423F-9F19-0438BE2C87EE}" destId="{06404841-63D8-4D9B-A484-F9FD507930B3}" srcOrd="1" destOrd="0" parTransId="{AD0E62AB-50F0-44FC-A55A-063DA9FCF172}" sibTransId="{BC6C7FA6-25E4-4F6C-960B-C012F039AEC6}"/>
    <dgm:cxn modelId="{321B1C30-3FAF-4B24-83EB-7EB786B1A6F2}" type="presOf" srcId="{F36A1378-CD33-462B-925D-7DE8358C1252}" destId="{828266B0-7E65-4767-9DEF-27C8000E7FE1}" srcOrd="1" destOrd="0" presId="urn:microsoft.com/office/officeart/2005/8/layout/orgChart1"/>
    <dgm:cxn modelId="{BB998230-C78D-4157-AC92-51434B76DD31}" type="presOf" srcId="{AE7BE803-8A87-4019-BAE9-4D5F05BC3997}" destId="{55B13CB9-4417-45C4-902E-25911839D018}" srcOrd="1" destOrd="0" presId="urn:microsoft.com/office/officeart/2005/8/layout/orgChart1"/>
    <dgm:cxn modelId="{787C5734-F4C3-4BB8-9E09-A6F08F4756B4}" type="presOf" srcId="{21449580-A6AE-4C3F-AFD5-892DB05D861F}" destId="{906C9751-ED43-4BDE-B533-E2B23DD9BF2F}" srcOrd="1" destOrd="0" presId="urn:microsoft.com/office/officeart/2005/8/layout/orgChart1"/>
    <dgm:cxn modelId="{8E855834-EB7B-4138-8046-2467A5660731}" type="presOf" srcId="{2EF3A967-5C42-4494-AE19-0C46DF608901}" destId="{50260D46-6751-48A4-B092-472220765DD4}" srcOrd="1" destOrd="0" presId="urn:microsoft.com/office/officeart/2005/8/layout/orgChart1"/>
    <dgm:cxn modelId="{D4FE7837-DE83-4497-880B-F256E2CD3272}" type="presOf" srcId="{89EED859-9232-423F-9F19-0438BE2C87EE}" destId="{CDC94AD6-6FDF-4E88-BD47-56B5FD51253D}" srcOrd="0" destOrd="0" presId="urn:microsoft.com/office/officeart/2005/8/layout/orgChart1"/>
    <dgm:cxn modelId="{8F4DC038-B8F7-4818-9185-FCA30BCDDDBC}" type="presOf" srcId="{9CA6E1CF-9A7E-4B5C-8909-13050B1834C3}" destId="{97CB649F-7471-4D22-BC26-7E4659EC997D}" srcOrd="0" destOrd="0" presId="urn:microsoft.com/office/officeart/2005/8/layout/orgChart1"/>
    <dgm:cxn modelId="{FDDEC83B-C44F-4AE2-A454-0A0138B0BF92}" type="presOf" srcId="{5A95E921-1DCD-4A8B-87BF-05BC55F25C81}" destId="{E00EA983-DA1D-4C77-B1C1-CA7FE1C06632}" srcOrd="0" destOrd="0" presId="urn:microsoft.com/office/officeart/2005/8/layout/orgChart1"/>
    <dgm:cxn modelId="{8817263C-DDCA-4D39-BE6E-6A3FBF212FB2}" type="presOf" srcId="{7428FEA8-0C09-4552-8ABC-3EC99585F3A4}" destId="{2B0C7A35-72C5-4D37-A7B8-BA12A6721C64}" srcOrd="1" destOrd="0" presId="urn:microsoft.com/office/officeart/2005/8/layout/orgChart1"/>
    <dgm:cxn modelId="{378ACB3E-7133-4AC9-9B82-F6F5BF92C027}" type="presOf" srcId="{525B9789-1FCD-42D0-8996-79462C1989CA}" destId="{F7CAA61B-9D33-4BC4-8C32-3BE61C86F803}" srcOrd="1" destOrd="0" presId="urn:microsoft.com/office/officeart/2005/8/layout/orgChart1"/>
    <dgm:cxn modelId="{57D5EC3E-5CD1-4E4D-BBAB-527BD28F45C8}" srcId="{6123C1B0-CD54-4A17-940F-1C7453FA08C6}" destId="{6BD1EA74-65EA-4FA4-A9CC-82E6C9E83606}" srcOrd="4" destOrd="0" parTransId="{9CE78C62-391D-4B4C-8B64-CB88211BB442}" sibTransId="{BC84C3D6-7AFB-4AC8-A268-30A22909E702}"/>
    <dgm:cxn modelId="{8B5E0A3F-6529-4A87-A60F-819433787A7B}" srcId="{6A8BC22F-2D15-4650-9CE2-806DD0C9CFAD}" destId="{59432FEF-1BBB-490C-848D-43210E7FC634}" srcOrd="1" destOrd="0" parTransId="{469D9CD0-5EF2-493C-AF74-D4ED08BD507D}" sibTransId="{4E75D908-1D11-42AB-8B3D-8C7AE4177361}"/>
    <dgm:cxn modelId="{E1A7FF3F-126B-41D1-BA2C-B82E3C2A20E6}" type="presOf" srcId="{666D5C5A-7CDA-43EC-9941-A3BA7D2058EA}" destId="{2F81BCE8-EC37-4939-9137-23627EF4FDEA}" srcOrd="0" destOrd="0" presId="urn:microsoft.com/office/officeart/2005/8/layout/orgChart1"/>
    <dgm:cxn modelId="{22DD0B5C-2894-43C8-9B26-CD2E2EFF64E2}" type="presOf" srcId="{E13423B0-3F5E-44FE-AA56-647BEE2D15E3}" destId="{3781AA6E-77FF-4A43-8DA2-D80D7C44F2AB}" srcOrd="1" destOrd="0" presId="urn:microsoft.com/office/officeart/2005/8/layout/orgChart1"/>
    <dgm:cxn modelId="{A7C8DA41-947C-4086-BFF8-23F6A3E6F537}" type="presOf" srcId="{AE7BE803-8A87-4019-BAE9-4D5F05BC3997}" destId="{E417797F-9D75-4823-AE45-2E28DDAFC381}" srcOrd="0" destOrd="0" presId="urn:microsoft.com/office/officeart/2005/8/layout/orgChart1"/>
    <dgm:cxn modelId="{33D60E42-7E6B-4B5B-96BC-32845ED87AC8}" srcId="{F36A1378-CD33-462B-925D-7DE8358C1252}" destId="{AE7BE803-8A87-4019-BAE9-4D5F05BC3997}" srcOrd="2" destOrd="0" parTransId="{3375DAE9-53DC-4568-A6F4-4214ECE35F2A}" sibTransId="{2B03F2D6-3E5C-40A8-B102-B021F91F3E4E}"/>
    <dgm:cxn modelId="{F03FD863-806F-4713-9BE9-91C6828055A1}" srcId="{59432FEF-1BBB-490C-848D-43210E7FC634}" destId="{C602DE20-4A08-4607-A4BC-EA5DB25373FD}" srcOrd="0" destOrd="0" parTransId="{2EFBE6F0-DABB-493C-913C-90ABE4852D15}" sibTransId="{FD9FD43A-1878-4C5D-8229-855297A74F38}"/>
    <dgm:cxn modelId="{90137D44-B888-451C-939F-6AC208634264}" srcId="{0821D876-DCF7-4A21-9A81-DDB23E356909}" destId="{666D5C5A-7CDA-43EC-9941-A3BA7D2058EA}" srcOrd="1" destOrd="0" parTransId="{1A1374D4-4056-4757-939B-9C189E70A37A}" sibTransId="{DFB96F30-4BA2-4B6F-9E6D-6295A988BD7E}"/>
    <dgm:cxn modelId="{00E60A46-62F2-4CDE-9ED6-9EA4AB0D77AF}" type="presOf" srcId="{2EFBE6F0-DABB-493C-913C-90ABE4852D15}" destId="{01A99A6D-BB95-48B5-94FB-57DC37926255}" srcOrd="0" destOrd="0" presId="urn:microsoft.com/office/officeart/2005/8/layout/orgChart1"/>
    <dgm:cxn modelId="{5C34B86C-390B-4D8C-9FED-A222490E0CE8}" type="presOf" srcId="{C602DE20-4A08-4607-A4BC-EA5DB25373FD}" destId="{C8EA09E8-6DA7-45CB-8B26-0F4FE784D93F}" srcOrd="0" destOrd="0" presId="urn:microsoft.com/office/officeart/2005/8/layout/orgChart1"/>
    <dgm:cxn modelId="{1CF1BF6C-5E2C-400C-8EF9-E369797DD4B6}" type="presOf" srcId="{06404841-63D8-4D9B-A484-F9FD507930B3}" destId="{67483129-B79C-45FA-AD77-EBF694E560FE}" srcOrd="1" destOrd="0" presId="urn:microsoft.com/office/officeart/2005/8/layout/orgChart1"/>
    <dgm:cxn modelId="{5C58E14C-3A3F-4D58-9F50-D397F339A84E}" type="presOf" srcId="{8CA5E1CB-4522-47A3-B2E8-62B2D6613B4B}" destId="{83162D5D-06F5-450B-8D66-9790272C5C10}" srcOrd="1" destOrd="0" presId="urn:microsoft.com/office/officeart/2005/8/layout/orgChart1"/>
    <dgm:cxn modelId="{9B2F9E4E-5403-419F-ABD4-D23EB86B7E87}" type="presOf" srcId="{E632F313-5D1A-4F6F-87D5-AADB83BFCDFC}" destId="{1F8BF7CB-413E-45E2-8E7D-A3930B0CB9E4}" srcOrd="0" destOrd="0" presId="urn:microsoft.com/office/officeart/2005/8/layout/orgChart1"/>
    <dgm:cxn modelId="{021E1D6F-FA90-4B8F-96BF-9EAC82856F03}" type="presOf" srcId="{6BD1EA74-65EA-4FA4-A9CC-82E6C9E83606}" destId="{6889C242-AFDC-493D-B05E-0731F9E99580}" srcOrd="1" destOrd="0" presId="urn:microsoft.com/office/officeart/2005/8/layout/orgChart1"/>
    <dgm:cxn modelId="{668E934F-1A08-4198-8E5B-5EF2622F8B47}" type="presOf" srcId="{59432FEF-1BBB-490C-848D-43210E7FC634}" destId="{47550A31-B6AD-47CF-B940-FCD4206481E3}" srcOrd="0" destOrd="0" presId="urn:microsoft.com/office/officeart/2005/8/layout/orgChart1"/>
    <dgm:cxn modelId="{CB9AB34F-2CF2-4C16-8889-BA953CA06D63}" type="presOf" srcId="{D9332923-61E2-4054-84DF-773161750B57}" destId="{95BAA810-82F6-4996-B5E6-9A49A9D8C91F}" srcOrd="0" destOrd="0" presId="urn:microsoft.com/office/officeart/2005/8/layout/orgChart1"/>
    <dgm:cxn modelId="{9AC06071-64DF-4A3F-BF01-7D502D01130D}" type="presOf" srcId="{6123C1B0-CD54-4A17-940F-1C7453FA08C6}" destId="{D87781F9-55F9-4518-9FF7-1722AA43D76E}" srcOrd="0" destOrd="0" presId="urn:microsoft.com/office/officeart/2005/8/layout/orgChart1"/>
    <dgm:cxn modelId="{9108ED55-B06D-4B62-A3F0-439CA1FE0723}" type="presOf" srcId="{B9603491-6857-4D41-BE04-1048A4283214}" destId="{49F64962-98FF-4A51-8997-ECAE86C5AE21}" srcOrd="0" destOrd="0" presId="urn:microsoft.com/office/officeart/2005/8/layout/orgChart1"/>
    <dgm:cxn modelId="{A6862256-7DD5-4CAE-B2A2-08073B9977C8}" type="presOf" srcId="{3375DAE9-53DC-4568-A6F4-4214ECE35F2A}" destId="{E08635F3-C57A-46B7-9BC6-ED3DFEADED6F}" srcOrd="0" destOrd="0" presId="urn:microsoft.com/office/officeart/2005/8/layout/orgChart1"/>
    <dgm:cxn modelId="{23603156-0B55-4F4C-B15C-A10CC12E75D9}" type="presOf" srcId="{6EE4FA0C-5397-4FF4-ACFC-18C3FC51590D}" destId="{49B2037C-C027-4127-A866-65E955974B74}" srcOrd="0" destOrd="0" presId="urn:microsoft.com/office/officeart/2005/8/layout/orgChart1"/>
    <dgm:cxn modelId="{48763E77-FDC2-4A75-9547-797D56F7555F}" type="presOf" srcId="{809DB095-012F-481F-B58C-BBE4086CE23B}" destId="{C6A04EEE-0A0D-41C6-B625-F139726B7E05}" srcOrd="0" destOrd="0" presId="urn:microsoft.com/office/officeart/2005/8/layout/orgChart1"/>
    <dgm:cxn modelId="{4E661A7A-1205-4C9A-8149-1ADEB3604A53}" srcId="{6123C1B0-CD54-4A17-940F-1C7453FA08C6}" destId="{D9332923-61E2-4054-84DF-773161750B57}" srcOrd="2" destOrd="0" parTransId="{BBE33C0D-63EB-4A65-880A-36A3FD215147}" sibTransId="{3BB48C50-C2C8-4844-A900-A895EF041966}"/>
    <dgm:cxn modelId="{C143615A-6AD4-437A-9B10-47D9931BAC99}" srcId="{F36A1378-CD33-462B-925D-7DE8358C1252}" destId="{6A8BC22F-2D15-4650-9CE2-806DD0C9CFAD}" srcOrd="3" destOrd="0" parTransId="{351FCF57-8F69-4921-B7BA-E78CCEE120B1}" sibTransId="{D5E3EB91-4891-4D55-8959-3A5D1B39BFA1}"/>
    <dgm:cxn modelId="{C367087F-8486-4D6D-AE31-A7A3346A5101}" type="presOf" srcId="{3F72F19B-3625-4FCF-B9D1-9B3F4BFB73BD}" destId="{E8F1A44F-2393-4FA5-A73B-8CB950DFD5C4}" srcOrd="0" destOrd="0" presId="urn:microsoft.com/office/officeart/2005/8/layout/orgChart1"/>
    <dgm:cxn modelId="{A159517F-95CC-4C29-B2CC-54088452E9EF}" srcId="{01936ADF-AD87-4E9B-94EB-7CE89198DB49}" destId="{2EF3A967-5C42-4494-AE19-0C46DF608901}" srcOrd="1" destOrd="0" parTransId="{9CF58909-23CB-42B5-88D1-9620D6CCC3AA}" sibTransId="{8D2D93C6-B2AC-4649-83DB-09ACCC329DB9}"/>
    <dgm:cxn modelId="{89D59580-BC0C-4887-A66F-CDE26598243B}" type="presOf" srcId="{C602DE20-4A08-4607-A4BC-EA5DB25373FD}" destId="{2A59A43B-88CD-4B80-941B-56B2318EFFD7}" srcOrd="1" destOrd="0" presId="urn:microsoft.com/office/officeart/2005/8/layout/orgChart1"/>
    <dgm:cxn modelId="{E9671A82-7CC4-4CC4-ACF0-E77DA0044227}" srcId="{89EED859-9232-423F-9F19-0438BE2C87EE}" destId="{9D4E44B2-97D9-45E2-BAC1-33AD54C4EC09}" srcOrd="2" destOrd="0" parTransId="{0BD945D0-0E3B-4F55-860F-D651CE51CA95}" sibTransId="{6DF8AE62-9CC7-4B7F-BA54-99F282815151}"/>
    <dgm:cxn modelId="{55D23482-CE48-493D-91DF-E145CD639067}" srcId="{E632F313-5D1A-4F6F-87D5-AADB83BFCDFC}" destId="{F36A1378-CD33-462B-925D-7DE8358C1252}" srcOrd="0" destOrd="0" parTransId="{89B2CD3D-B711-496D-A622-CFBC1FBBE3C6}" sibTransId="{DFC152D3-1CFF-4D3B-AD13-5C80C96105C2}"/>
    <dgm:cxn modelId="{70DBB082-5700-4EDB-BF19-AF47FF1500CA}" type="presOf" srcId="{AEA72E1C-1E44-46F1-BD8B-DEABB9B37D0C}" destId="{531A4E7B-B10B-4DCD-BE3E-1287DF854937}" srcOrd="0" destOrd="0" presId="urn:microsoft.com/office/officeart/2005/8/layout/orgChart1"/>
    <dgm:cxn modelId="{AC1A8C85-A36E-4915-AA3A-F899BC3EFF31}" type="presOf" srcId="{8CA5E1CB-4522-47A3-B2E8-62B2D6613B4B}" destId="{84A8F299-2C8C-4003-A8E7-329132746CD3}" srcOrd="0" destOrd="0" presId="urn:microsoft.com/office/officeart/2005/8/layout/orgChart1"/>
    <dgm:cxn modelId="{47131F8F-028B-4A09-B0BC-8DC7BCA01AC3}" type="presOf" srcId="{0527B92C-B57E-4557-BCD1-5E16718A82AE}" destId="{6C80E682-EE24-49B6-AA29-E2DA33A84FC6}" srcOrd="0" destOrd="0" presId="urn:microsoft.com/office/officeart/2005/8/layout/orgChart1"/>
    <dgm:cxn modelId="{3804A393-93B5-4106-9671-7391ADD1E406}" type="presOf" srcId="{39B3AC46-5906-4163-A69A-EB3CEEE87496}" destId="{4FAAC4ED-0B20-4966-9EAE-C9FB53600731}" srcOrd="0" destOrd="0" presId="urn:microsoft.com/office/officeart/2005/8/layout/orgChart1"/>
    <dgm:cxn modelId="{1A392694-38C0-4CCA-8768-0CF9A2032A72}" srcId="{01936ADF-AD87-4E9B-94EB-7CE89198DB49}" destId="{1E9AC3D0-32C8-4258-9C91-DB85F4D51E24}" srcOrd="2" destOrd="0" parTransId="{B92CFC7E-A185-43E0-8AA6-D51718AB646E}" sibTransId="{65B4448C-7CFC-4773-A66C-1BAB97D7BF04}"/>
    <dgm:cxn modelId="{ADA37394-1053-4BF6-BD51-E7038E858801}" type="presOf" srcId="{9CE78C62-391D-4B4C-8B64-CB88211BB442}" destId="{C08CAE24-8F54-47A5-B150-DD8A9A33FE50}" srcOrd="0" destOrd="0" presId="urn:microsoft.com/office/officeart/2005/8/layout/orgChart1"/>
    <dgm:cxn modelId="{63351B9C-B754-4703-9BAB-C8722FA75C01}" type="presOf" srcId="{6A8BC22F-2D15-4650-9CE2-806DD0C9CFAD}" destId="{78267A19-9BC9-4EC1-AD7F-D87F52B081E4}" srcOrd="1" destOrd="0" presId="urn:microsoft.com/office/officeart/2005/8/layout/orgChart1"/>
    <dgm:cxn modelId="{5444B3A1-847B-443C-A3BD-6F617393A4FE}" type="presOf" srcId="{6123C1B0-CD54-4A17-940F-1C7453FA08C6}" destId="{E02DA56D-6E23-4498-BF8F-F9EDC1C5ADD4}" srcOrd="1" destOrd="0" presId="urn:microsoft.com/office/officeart/2005/8/layout/orgChart1"/>
    <dgm:cxn modelId="{539D32A2-446D-4E0A-9EE8-ECBBCAC6B502}" type="presOf" srcId="{1E9AC3D0-32C8-4258-9C91-DB85F4D51E24}" destId="{AA89FC7F-9121-46D8-9B9A-85AFEA0EAEF0}" srcOrd="0" destOrd="0" presId="urn:microsoft.com/office/officeart/2005/8/layout/orgChart1"/>
    <dgm:cxn modelId="{2585CAA2-F50E-4E3F-8B52-04EDC76412D9}" type="presOf" srcId="{B4A394A8-2D63-491A-BDAB-D3A651AA2329}" destId="{0A18F06A-673F-4FB4-89D5-E8742EBDE187}" srcOrd="0" destOrd="0" presId="urn:microsoft.com/office/officeart/2005/8/layout/orgChart1"/>
    <dgm:cxn modelId="{FE5E3BA7-DB93-4AAE-9809-D707F9E67885}" srcId="{F36A1378-CD33-462B-925D-7DE8358C1252}" destId="{01936ADF-AD87-4E9B-94EB-7CE89198DB49}" srcOrd="1" destOrd="0" parTransId="{9CA6E1CF-9A7E-4B5C-8909-13050B1834C3}" sibTransId="{6A4C0057-67BF-486E-A831-6DCA178684E7}"/>
    <dgm:cxn modelId="{6D96CDA8-0B6D-4A16-BD3D-1F256A79E242}" type="presOf" srcId="{469D9CD0-5EF2-493C-AF74-D4ED08BD507D}" destId="{DD17387A-EB4A-468A-997A-B4F0C03C986E}" srcOrd="0" destOrd="0" presId="urn:microsoft.com/office/officeart/2005/8/layout/orgChart1"/>
    <dgm:cxn modelId="{5A9D4EAD-5978-4D53-81C4-6A5582C66FFB}" type="presOf" srcId="{0821D876-DCF7-4A21-9A81-DDB23E356909}" destId="{65C9C0AB-9DD3-4BFA-A764-21412D91F404}" srcOrd="1" destOrd="0" presId="urn:microsoft.com/office/officeart/2005/8/layout/orgChart1"/>
    <dgm:cxn modelId="{10B54AAF-6388-4CCD-985D-DAC1BFF5FE69}" type="presOf" srcId="{18F37519-9A2A-4D9E-810D-F350A011AC3D}" destId="{3F81960D-4893-4961-A3F5-3193B86E58B9}" srcOrd="0" destOrd="0" presId="urn:microsoft.com/office/officeart/2005/8/layout/orgChart1"/>
    <dgm:cxn modelId="{CE4819B1-43A2-423A-9F1C-CF795E934EDF}" type="presOf" srcId="{787281FF-7029-4333-A9DF-DC8B8B5AF5A2}" destId="{1A036AF0-2E18-4D74-9B7D-AB6CD3E3D1EA}" srcOrd="0" destOrd="0" presId="urn:microsoft.com/office/officeart/2005/8/layout/orgChart1"/>
    <dgm:cxn modelId="{7A4EBEB4-1B1A-4130-B8FA-0F0E71E87747}" type="presOf" srcId="{6BD1EA74-65EA-4FA4-A9CC-82E6C9E83606}" destId="{8E0342BB-8175-4B72-9020-94AEE4CBB9C0}" srcOrd="0" destOrd="0" presId="urn:microsoft.com/office/officeart/2005/8/layout/orgChart1"/>
    <dgm:cxn modelId="{B17911B5-3EC8-42BD-AD89-398B00FE85B1}" type="presOf" srcId="{F36A1378-CD33-462B-925D-7DE8358C1252}" destId="{A9C01A5B-0422-4A2E-A28D-D12EADA1111E}" srcOrd="0" destOrd="0" presId="urn:microsoft.com/office/officeart/2005/8/layout/orgChart1"/>
    <dgm:cxn modelId="{E541FBB5-3657-4B1C-AC59-9CE9A127AE00}" type="presOf" srcId="{186C0137-02E1-4E56-B310-EFAF925D932B}" destId="{5E09956E-4A0D-4F3D-82B8-769C2A235E10}" srcOrd="0" destOrd="0" presId="urn:microsoft.com/office/officeart/2005/8/layout/orgChart1"/>
    <dgm:cxn modelId="{E1EC02B7-36AC-48AD-9AF5-38C9BD459827}" type="presOf" srcId="{06404841-63D8-4D9B-A484-F9FD507930B3}" destId="{90B31F51-7DE7-4864-9FB6-87156C84A615}" srcOrd="0" destOrd="0" presId="urn:microsoft.com/office/officeart/2005/8/layout/orgChart1"/>
    <dgm:cxn modelId="{F33577B7-132E-40A4-8487-ED808E0A4485}" type="presOf" srcId="{1A1374D4-4056-4757-939B-9C189E70A37A}" destId="{088DB742-37A2-4DC3-9846-B4E229BE471B}" srcOrd="0" destOrd="0" presId="urn:microsoft.com/office/officeart/2005/8/layout/orgChart1"/>
    <dgm:cxn modelId="{6E171AB8-F15F-4F78-BBD5-C4A5EABBA538}" type="presOf" srcId="{682F7DE7-471D-41CC-990D-82A5D6298A19}" destId="{6B917E8F-FA3D-4EEB-B7C3-C2806EF01834}" srcOrd="0" destOrd="0" presId="urn:microsoft.com/office/officeart/2005/8/layout/orgChart1"/>
    <dgm:cxn modelId="{E6227BBC-8690-45B8-8F49-740BE6699EB9}" srcId="{AE7BE803-8A87-4019-BAE9-4D5F05BC3997}" destId="{21449580-A6AE-4C3F-AFD5-892DB05D861F}" srcOrd="2" destOrd="0" parTransId="{6EE4FA0C-5397-4FF4-ACFC-18C3FC51590D}" sibTransId="{5FC6679E-A67F-41FD-BD8D-8FDE18963A71}"/>
    <dgm:cxn modelId="{6F6798C4-3385-49E4-849F-2537C1F21BDB}" type="presOf" srcId="{01936ADF-AD87-4E9B-94EB-7CE89198DB49}" destId="{A92933C9-A0DF-4715-8CBF-E189D755EBBB}" srcOrd="0" destOrd="0" presId="urn:microsoft.com/office/officeart/2005/8/layout/orgChart1"/>
    <dgm:cxn modelId="{3F6FB0C8-45C7-49F8-B95B-77DFE9E6189F}" type="presOf" srcId="{809DB095-012F-481F-B58C-BBE4086CE23B}" destId="{A6BA314E-BBE0-43EF-BADC-6C50533AD416}" srcOrd="1" destOrd="0" presId="urn:microsoft.com/office/officeart/2005/8/layout/orgChart1"/>
    <dgm:cxn modelId="{7997BDC9-3B1B-42EB-908A-E5E939E3D352}" srcId="{F36A1378-CD33-462B-925D-7DE8358C1252}" destId="{6123C1B0-CD54-4A17-940F-1C7453FA08C6}" srcOrd="0" destOrd="0" parTransId="{3F72F19B-3625-4FCF-B9D1-9B3F4BFB73BD}" sibTransId="{D6BF4465-28EA-4282-9061-E402C7DD38AE}"/>
    <dgm:cxn modelId="{222F2FCA-7BEB-46AD-BFCB-3233FC6079E2}" srcId="{0821D876-DCF7-4A21-9A81-DDB23E356909}" destId="{525B9789-1FCD-42D0-8996-79462C1989CA}" srcOrd="0" destOrd="0" parTransId="{2FD21654-C723-4183-84FA-3CF0254F628D}" sibTransId="{4F972DB6-7ED1-4CE6-890A-10FD82C5E2E5}"/>
    <dgm:cxn modelId="{9F5963CC-F334-4815-A4F2-170F98A59554}" type="presOf" srcId="{D9332923-61E2-4054-84DF-773161750B57}" destId="{DCE941FA-51EA-4D2F-BCFE-6E22B4139AE1}" srcOrd="1" destOrd="0" presId="urn:microsoft.com/office/officeart/2005/8/layout/orgChart1"/>
    <dgm:cxn modelId="{82D1CECD-B586-4EF2-B9C5-9C7FC72C18A5}" type="presOf" srcId="{525B9789-1FCD-42D0-8996-79462C1989CA}" destId="{B801804A-CF26-44F7-BC7D-0D7264DE278B}" srcOrd="0" destOrd="0" presId="urn:microsoft.com/office/officeart/2005/8/layout/orgChart1"/>
    <dgm:cxn modelId="{D2337BD1-2573-4601-A7F9-21DE9345B153}" type="presOf" srcId="{01936ADF-AD87-4E9B-94EB-7CE89198DB49}" destId="{AA20C213-A78C-44D1-BE94-EE9FC770D882}" srcOrd="1" destOrd="0" presId="urn:microsoft.com/office/officeart/2005/8/layout/orgChart1"/>
    <dgm:cxn modelId="{80B05AD2-0D4B-4A11-A07C-D67D1F276195}" type="presOf" srcId="{71CBE278-3483-428F-9955-EEE2A5376A80}" destId="{31816A02-0A5F-4210-89AE-522C017CF446}" srcOrd="0" destOrd="0" presId="urn:microsoft.com/office/officeart/2005/8/layout/orgChart1"/>
    <dgm:cxn modelId="{F15BCFD3-A831-435C-9428-CB99801CFDAF}" type="presOf" srcId="{56F237F1-072A-4186-9669-565E005BA2DE}" destId="{C09CFC94-D87D-41CD-A7BB-5D1A5CAE66FC}" srcOrd="0" destOrd="0" presId="urn:microsoft.com/office/officeart/2005/8/layout/orgChart1"/>
    <dgm:cxn modelId="{80E1FCD9-E75E-46A1-9357-306B3E2F9179}" type="presOf" srcId="{2750EEF6-4862-4264-8562-ED846EE75BB0}" destId="{333924F1-7E6C-4C15-AF10-37D4B271EA2D}" srcOrd="0" destOrd="0" presId="urn:microsoft.com/office/officeart/2005/8/layout/orgChart1"/>
    <dgm:cxn modelId="{2EDEB7DA-F1CB-4FE9-982E-8900104CB9CF}" type="presOf" srcId="{351FCF57-8F69-4921-B7BA-E78CCEE120B1}" destId="{0E57E682-5E5D-46A0-85A4-27E9E8F40957}" srcOrd="0" destOrd="0" presId="urn:microsoft.com/office/officeart/2005/8/layout/orgChart1"/>
    <dgm:cxn modelId="{331536DB-E5FD-4AA2-BB6F-6F73EBB62363}" type="presOf" srcId="{86CFCDB7-4F94-4930-A56F-1D004B95981B}" destId="{E4398E6C-CC13-4D8B-9489-492F9A0FC7DA}" srcOrd="0" destOrd="0" presId="urn:microsoft.com/office/officeart/2005/8/layout/orgChart1"/>
    <dgm:cxn modelId="{E52817DC-65B5-435D-A4FC-5D2D98D939A3}" type="presOf" srcId="{1E9AC3D0-32C8-4258-9C91-DB85F4D51E24}" destId="{448E9AA8-C3A5-4E9B-9C33-B1250A72358C}" srcOrd="1" destOrd="0" presId="urn:microsoft.com/office/officeart/2005/8/layout/orgChart1"/>
    <dgm:cxn modelId="{2BA854DD-4E0A-4220-8E9E-447AC87ADE68}" srcId="{89EED859-9232-423F-9F19-0438BE2C87EE}" destId="{E13423B0-3F5E-44FE-AA56-647BEE2D15E3}" srcOrd="0" destOrd="0" parTransId="{18F37519-9A2A-4D9E-810D-F350A011AC3D}" sibTransId="{F37F6C29-C221-4A46-BCC6-6E5D41B8DECD}"/>
    <dgm:cxn modelId="{8D7B60DE-234C-4BA0-B150-30818225E8B1}" srcId="{6123C1B0-CD54-4A17-940F-1C7453FA08C6}" destId="{39B3AC46-5906-4163-A69A-EB3CEEE87496}" srcOrd="0" destOrd="0" parTransId="{71CBE278-3483-428F-9955-EEE2A5376A80}" sibTransId="{74772052-844C-485F-9CB2-8C9A6A32D092}"/>
    <dgm:cxn modelId="{E0BF11DF-D7C7-44EA-8AAC-4EC854DDF159}" type="presOf" srcId="{0BD945D0-0E3B-4F55-860F-D651CE51CA95}" destId="{A831773B-E406-44EA-9E72-0A4CA7D4D9AE}" srcOrd="0" destOrd="0" presId="urn:microsoft.com/office/officeart/2005/8/layout/orgChart1"/>
    <dgm:cxn modelId="{F2BA27E0-6F99-49D8-A699-227479960387}" type="presOf" srcId="{666D5C5A-7CDA-43EC-9941-A3BA7D2058EA}" destId="{FA57467E-915E-4C5C-963F-C491D11985B5}" srcOrd="1" destOrd="0" presId="urn:microsoft.com/office/officeart/2005/8/layout/orgChart1"/>
    <dgm:cxn modelId="{39A58FE1-9597-49D2-AF7B-2F594DB8B70C}" type="presOf" srcId="{59432FEF-1BBB-490C-848D-43210E7FC634}" destId="{87271394-4466-4292-9443-C7E3C729EB48}" srcOrd="1" destOrd="0" presId="urn:microsoft.com/office/officeart/2005/8/layout/orgChart1"/>
    <dgm:cxn modelId="{6CCFA8E1-C03A-46AA-984D-47D8D87376EA}" type="presOf" srcId="{7428FEA8-0C09-4552-8ABC-3EC99585F3A4}" destId="{B3183703-59C4-47D8-B089-CAA768D24479}" srcOrd="0" destOrd="0" presId="urn:microsoft.com/office/officeart/2005/8/layout/orgChart1"/>
    <dgm:cxn modelId="{9177C3E4-C667-40D7-BF14-58D371AFE85A}" type="presOf" srcId="{E13423B0-3F5E-44FE-AA56-647BEE2D15E3}" destId="{E913A9D9-B6A3-4419-9CE1-FAF7920F7505}" srcOrd="0" destOrd="0" presId="urn:microsoft.com/office/officeart/2005/8/layout/orgChart1"/>
    <dgm:cxn modelId="{2C8CDBE4-98B8-4ED8-B73B-44FA0ACFBB37}" srcId="{F36A1378-CD33-462B-925D-7DE8358C1252}" destId="{89EED859-9232-423F-9F19-0438BE2C87EE}" srcOrd="4" destOrd="0" parTransId="{56F237F1-072A-4186-9669-565E005BA2DE}" sibTransId="{29A553CC-5E15-4982-81FE-813435A5A66E}"/>
    <dgm:cxn modelId="{317779E7-6BC1-4B63-9E55-AE0E21870A33}" type="presOf" srcId="{71C34C23-AABA-406C-BF64-BD6F140E4029}" destId="{134CCB3A-7FE6-4333-8513-866F6753BF86}" srcOrd="0" destOrd="0" presId="urn:microsoft.com/office/officeart/2005/8/layout/orgChart1"/>
    <dgm:cxn modelId="{B044B9E7-F0D2-4683-A7A6-55623C907AD0}" type="presOf" srcId="{BBE33C0D-63EB-4A65-880A-36A3FD215147}" destId="{128817F6-ED0B-4930-9CE2-DF8D0654C522}" srcOrd="0" destOrd="0" presId="urn:microsoft.com/office/officeart/2005/8/layout/orgChart1"/>
    <dgm:cxn modelId="{20F742ED-9CBC-42A0-A5B8-2D876264600D}" srcId="{59432FEF-1BBB-490C-848D-43210E7FC634}" destId="{7428FEA8-0C09-4552-8ABC-3EC99585F3A4}" srcOrd="1" destOrd="0" parTransId="{975A3B38-07A6-4934-87FA-D52A921327B5}" sibTransId="{73A48DCF-C601-4842-AFF3-84B16AC85F73}"/>
    <dgm:cxn modelId="{C7484CEE-27E0-44B4-AF09-F235BCBE18F2}" type="presOf" srcId="{2750EEF6-4862-4264-8562-ED846EE75BB0}" destId="{B54F5D72-4E02-4D65-9343-65E7FEB0A149}" srcOrd="1" destOrd="0" presId="urn:microsoft.com/office/officeart/2005/8/layout/orgChart1"/>
    <dgm:cxn modelId="{5929C3EE-8440-4CDB-89ED-F5AB3C4539D9}" type="presOf" srcId="{AD0E62AB-50F0-44FC-A55A-063DA9FCF172}" destId="{17576687-CBAF-4799-B3AF-A993CBEA32E3}" srcOrd="0" destOrd="0" presId="urn:microsoft.com/office/officeart/2005/8/layout/orgChart1"/>
    <dgm:cxn modelId="{DE2D27F1-F6B7-4406-A62B-D5BF70F02A40}" type="presOf" srcId="{9D4E44B2-97D9-45E2-BAC1-33AD54C4EC09}" destId="{ABF17954-FEFD-4AD7-8FF1-3A68EBA93424}" srcOrd="0" destOrd="0" presId="urn:microsoft.com/office/officeart/2005/8/layout/orgChart1"/>
    <dgm:cxn modelId="{3CFFFBF1-266A-4C68-8FEA-560B74ECAD82}" type="presOf" srcId="{89EED859-9232-423F-9F19-0438BE2C87EE}" destId="{B3D4231F-AFB7-42E5-8857-C860CA824ED5}" srcOrd="1" destOrd="0" presId="urn:microsoft.com/office/officeart/2005/8/layout/orgChart1"/>
    <dgm:cxn modelId="{B4E283F6-AC6C-4218-8A40-CD128312C23F}" srcId="{6A8BC22F-2D15-4650-9CE2-806DD0C9CFAD}" destId="{0821D876-DCF7-4A21-9A81-DDB23E356909}" srcOrd="0" destOrd="0" parTransId="{787281FF-7029-4333-A9DF-DC8B8B5AF5A2}" sibTransId="{1143FC99-9387-4483-B9D3-36E7AC4D02AF}"/>
    <dgm:cxn modelId="{3205A2FA-3CEF-408F-A56A-642FF5442F7E}" type="presOf" srcId="{0821D876-DCF7-4A21-9A81-DDB23E356909}" destId="{93EE7E9A-BE7F-4F5F-A925-940EAA4683A5}" srcOrd="0" destOrd="0" presId="urn:microsoft.com/office/officeart/2005/8/layout/orgChart1"/>
    <dgm:cxn modelId="{A3B5DCFA-A845-4B5E-8EC9-37E203C86A86}" srcId="{809DB095-012F-481F-B58C-BBE4086CE23B}" destId="{B9603491-6857-4D41-BE04-1048A4283214}" srcOrd="0" destOrd="0" parTransId="{4265FD70-30A7-4115-B812-070E7B276F16}" sibTransId="{961AE728-E32D-4906-B2FF-AD140784795F}"/>
    <dgm:cxn modelId="{DFFDB9FB-0E2D-4630-A9C7-30E279983AEA}" type="presOf" srcId="{B92CFC7E-A185-43E0-8AA6-D51718AB646E}" destId="{87363E1C-2B0D-41FD-BF4E-CB123D050AFC}" srcOrd="0" destOrd="0" presId="urn:microsoft.com/office/officeart/2005/8/layout/orgChart1"/>
    <dgm:cxn modelId="{2463D87C-63DC-4CF9-9AD6-F6D6B41C6BF4}" type="presParOf" srcId="{1F8BF7CB-413E-45E2-8E7D-A3930B0CB9E4}" destId="{837AC3AE-6BBF-4822-8159-88E429A4B811}" srcOrd="0" destOrd="0" presId="urn:microsoft.com/office/officeart/2005/8/layout/orgChart1"/>
    <dgm:cxn modelId="{8C808698-4F81-4875-9EC6-2C0EB2E65AB6}" type="presParOf" srcId="{837AC3AE-6BBF-4822-8159-88E429A4B811}" destId="{C1121757-D7F4-49A6-83D0-178D182B18FF}" srcOrd="0" destOrd="0" presId="urn:microsoft.com/office/officeart/2005/8/layout/orgChart1"/>
    <dgm:cxn modelId="{5804CCD6-9A6F-442A-9FD3-C2DFFF661166}" type="presParOf" srcId="{C1121757-D7F4-49A6-83D0-178D182B18FF}" destId="{A9C01A5B-0422-4A2E-A28D-D12EADA1111E}" srcOrd="0" destOrd="0" presId="urn:microsoft.com/office/officeart/2005/8/layout/orgChart1"/>
    <dgm:cxn modelId="{44A8B8C6-250C-419B-8401-E78CCABFE348}" type="presParOf" srcId="{C1121757-D7F4-49A6-83D0-178D182B18FF}" destId="{828266B0-7E65-4767-9DEF-27C8000E7FE1}" srcOrd="1" destOrd="0" presId="urn:microsoft.com/office/officeart/2005/8/layout/orgChart1"/>
    <dgm:cxn modelId="{105541EF-0921-4BA1-B686-60DDE5B1BC18}" type="presParOf" srcId="{837AC3AE-6BBF-4822-8159-88E429A4B811}" destId="{42AEDDAF-CA4F-4D64-9B59-1116678C9B49}" srcOrd="1" destOrd="0" presId="urn:microsoft.com/office/officeart/2005/8/layout/orgChart1"/>
    <dgm:cxn modelId="{93B0F0EA-E648-47BC-9DE3-0AC240067285}" type="presParOf" srcId="{42AEDDAF-CA4F-4D64-9B59-1116678C9B49}" destId="{E8F1A44F-2393-4FA5-A73B-8CB950DFD5C4}" srcOrd="0" destOrd="0" presId="urn:microsoft.com/office/officeart/2005/8/layout/orgChart1"/>
    <dgm:cxn modelId="{0EFCB4FC-D912-434F-9022-5122B51269D3}" type="presParOf" srcId="{42AEDDAF-CA4F-4D64-9B59-1116678C9B49}" destId="{6FB634A3-5940-4B1D-8D8F-20786971C82F}" srcOrd="1" destOrd="0" presId="urn:microsoft.com/office/officeart/2005/8/layout/orgChart1"/>
    <dgm:cxn modelId="{63CFD7EB-839B-4314-A40C-07B6295E0D62}" type="presParOf" srcId="{6FB634A3-5940-4B1D-8D8F-20786971C82F}" destId="{9480504E-DB8A-42A9-9F7F-936DABECE0D7}" srcOrd="0" destOrd="0" presId="urn:microsoft.com/office/officeart/2005/8/layout/orgChart1"/>
    <dgm:cxn modelId="{E9400D45-84A6-46B7-AC24-E84B6D5846DA}" type="presParOf" srcId="{9480504E-DB8A-42A9-9F7F-936DABECE0D7}" destId="{D87781F9-55F9-4518-9FF7-1722AA43D76E}" srcOrd="0" destOrd="0" presId="urn:microsoft.com/office/officeart/2005/8/layout/orgChart1"/>
    <dgm:cxn modelId="{AFEFA9D0-4DAD-435F-B718-8DF3DF9D8D81}" type="presParOf" srcId="{9480504E-DB8A-42A9-9F7F-936DABECE0D7}" destId="{E02DA56D-6E23-4498-BF8F-F9EDC1C5ADD4}" srcOrd="1" destOrd="0" presId="urn:microsoft.com/office/officeart/2005/8/layout/orgChart1"/>
    <dgm:cxn modelId="{4D2A175D-C4E3-491F-B66C-D5D780CD6E5C}" type="presParOf" srcId="{6FB634A3-5940-4B1D-8D8F-20786971C82F}" destId="{6F239720-8874-400E-AFD3-1C41A51898A4}" srcOrd="1" destOrd="0" presId="urn:microsoft.com/office/officeart/2005/8/layout/orgChart1"/>
    <dgm:cxn modelId="{B4C43B43-814B-4098-84E9-BCFF6E1A7CC7}" type="presParOf" srcId="{6F239720-8874-400E-AFD3-1C41A51898A4}" destId="{31816A02-0A5F-4210-89AE-522C017CF446}" srcOrd="0" destOrd="0" presId="urn:microsoft.com/office/officeart/2005/8/layout/orgChart1"/>
    <dgm:cxn modelId="{D1C30854-FCE8-477E-9131-6E07EB451211}" type="presParOf" srcId="{6F239720-8874-400E-AFD3-1C41A51898A4}" destId="{A8719445-A896-4138-8063-E6A2C075BF1F}" srcOrd="1" destOrd="0" presId="urn:microsoft.com/office/officeart/2005/8/layout/orgChart1"/>
    <dgm:cxn modelId="{280C461B-8F05-4D24-9140-C9BEF1427247}" type="presParOf" srcId="{A8719445-A896-4138-8063-E6A2C075BF1F}" destId="{98264F4C-C5A4-4C23-8384-7470D709CBCF}" srcOrd="0" destOrd="0" presId="urn:microsoft.com/office/officeart/2005/8/layout/orgChart1"/>
    <dgm:cxn modelId="{0FC8D917-F802-4B9E-9938-804FB1F9600F}" type="presParOf" srcId="{98264F4C-C5A4-4C23-8384-7470D709CBCF}" destId="{4FAAC4ED-0B20-4966-9EAE-C9FB53600731}" srcOrd="0" destOrd="0" presId="urn:microsoft.com/office/officeart/2005/8/layout/orgChart1"/>
    <dgm:cxn modelId="{823C62FE-B72D-493E-9D98-A1CCE57BBF6E}" type="presParOf" srcId="{98264F4C-C5A4-4C23-8384-7470D709CBCF}" destId="{9DEC1EA9-D09A-4E72-8354-EE632A55BB5A}" srcOrd="1" destOrd="0" presId="urn:microsoft.com/office/officeart/2005/8/layout/orgChart1"/>
    <dgm:cxn modelId="{E8F79B43-8A70-4ECA-8240-806A0770EDDA}" type="presParOf" srcId="{A8719445-A896-4138-8063-E6A2C075BF1F}" destId="{C2B065DA-BE50-406B-B0E6-221C172A4A48}" srcOrd="1" destOrd="0" presId="urn:microsoft.com/office/officeart/2005/8/layout/orgChart1"/>
    <dgm:cxn modelId="{A1A2E3B3-59B8-4441-A1C8-ABEC52E89088}" type="presParOf" srcId="{A8719445-A896-4138-8063-E6A2C075BF1F}" destId="{33C455CA-A796-4A22-896B-4BABA4DF91DF}" srcOrd="2" destOrd="0" presId="urn:microsoft.com/office/officeart/2005/8/layout/orgChart1"/>
    <dgm:cxn modelId="{93ADD4F8-948C-4D31-BA8C-254534C80491}" type="presParOf" srcId="{6F239720-8874-400E-AFD3-1C41A51898A4}" destId="{531A4E7B-B10B-4DCD-BE3E-1287DF854937}" srcOrd="2" destOrd="0" presId="urn:microsoft.com/office/officeart/2005/8/layout/orgChart1"/>
    <dgm:cxn modelId="{B5E93769-81ED-4712-AC7C-17F309AA812B}" type="presParOf" srcId="{6F239720-8874-400E-AFD3-1C41A51898A4}" destId="{AF8A9B4D-B745-4D25-9E9F-AC5FE3029CDF}" srcOrd="3" destOrd="0" presId="urn:microsoft.com/office/officeart/2005/8/layout/orgChart1"/>
    <dgm:cxn modelId="{7BA247E1-819A-4A4A-BA6F-8948EFB5FAD6}" type="presParOf" srcId="{AF8A9B4D-B745-4D25-9E9F-AC5FE3029CDF}" destId="{0DF646E0-867F-42FD-9095-575FAB125D69}" srcOrd="0" destOrd="0" presId="urn:microsoft.com/office/officeart/2005/8/layout/orgChart1"/>
    <dgm:cxn modelId="{ED588D2B-C940-49B1-951D-F9554698C12F}" type="presParOf" srcId="{0DF646E0-867F-42FD-9095-575FAB125D69}" destId="{84A8F299-2C8C-4003-A8E7-329132746CD3}" srcOrd="0" destOrd="0" presId="urn:microsoft.com/office/officeart/2005/8/layout/orgChart1"/>
    <dgm:cxn modelId="{392439A2-3028-404D-AE6B-EACAB6425018}" type="presParOf" srcId="{0DF646E0-867F-42FD-9095-575FAB125D69}" destId="{83162D5D-06F5-450B-8D66-9790272C5C10}" srcOrd="1" destOrd="0" presId="urn:microsoft.com/office/officeart/2005/8/layout/orgChart1"/>
    <dgm:cxn modelId="{155F26FF-B52C-4963-97DA-AF5B36AE1A61}" type="presParOf" srcId="{AF8A9B4D-B745-4D25-9E9F-AC5FE3029CDF}" destId="{2A9A83E5-9EEC-418B-81EB-7CC33347B692}" srcOrd="1" destOrd="0" presId="urn:microsoft.com/office/officeart/2005/8/layout/orgChart1"/>
    <dgm:cxn modelId="{F16A6AF3-3F1A-48CC-AF1B-F6C69FB67164}" type="presParOf" srcId="{AF8A9B4D-B745-4D25-9E9F-AC5FE3029CDF}" destId="{B66008C3-2936-474B-9466-724318BB5627}" srcOrd="2" destOrd="0" presId="urn:microsoft.com/office/officeart/2005/8/layout/orgChart1"/>
    <dgm:cxn modelId="{35FE4BC1-1E47-4AE4-979C-BC8F344A729A}" type="presParOf" srcId="{6F239720-8874-400E-AFD3-1C41A51898A4}" destId="{128817F6-ED0B-4930-9CE2-DF8D0654C522}" srcOrd="4" destOrd="0" presId="urn:microsoft.com/office/officeart/2005/8/layout/orgChart1"/>
    <dgm:cxn modelId="{17FAD912-7906-4D8B-A491-1629A2982A2C}" type="presParOf" srcId="{6F239720-8874-400E-AFD3-1C41A51898A4}" destId="{B5280294-EB30-4DF1-8F58-09F78A3C4E0A}" srcOrd="5" destOrd="0" presId="urn:microsoft.com/office/officeart/2005/8/layout/orgChart1"/>
    <dgm:cxn modelId="{78755961-9E5A-4D68-8D0E-B7078CD855CB}" type="presParOf" srcId="{B5280294-EB30-4DF1-8F58-09F78A3C4E0A}" destId="{B999DC91-5DDD-4C48-9DB5-10E1CDD44526}" srcOrd="0" destOrd="0" presId="urn:microsoft.com/office/officeart/2005/8/layout/orgChart1"/>
    <dgm:cxn modelId="{9590571A-3F85-4558-AB53-1D4DBDE7DD12}" type="presParOf" srcId="{B999DC91-5DDD-4C48-9DB5-10E1CDD44526}" destId="{95BAA810-82F6-4996-B5E6-9A49A9D8C91F}" srcOrd="0" destOrd="0" presId="urn:microsoft.com/office/officeart/2005/8/layout/orgChart1"/>
    <dgm:cxn modelId="{784014AE-FEB4-459F-9B40-D5F756809387}" type="presParOf" srcId="{B999DC91-5DDD-4C48-9DB5-10E1CDD44526}" destId="{DCE941FA-51EA-4D2F-BCFE-6E22B4139AE1}" srcOrd="1" destOrd="0" presId="urn:microsoft.com/office/officeart/2005/8/layout/orgChart1"/>
    <dgm:cxn modelId="{17C62B0A-4047-4FEA-83CC-1D50AD1B4DF4}" type="presParOf" srcId="{B5280294-EB30-4DF1-8F58-09F78A3C4E0A}" destId="{A42DC71D-4942-4DBE-8267-BAAC6A733CD2}" srcOrd="1" destOrd="0" presId="urn:microsoft.com/office/officeart/2005/8/layout/orgChart1"/>
    <dgm:cxn modelId="{86C79273-81D7-4812-8A5D-979FABE81CFB}" type="presParOf" srcId="{B5280294-EB30-4DF1-8F58-09F78A3C4E0A}" destId="{63714258-7278-4561-B26A-F9EA62631810}" srcOrd="2" destOrd="0" presId="urn:microsoft.com/office/officeart/2005/8/layout/orgChart1"/>
    <dgm:cxn modelId="{16C888E4-E25C-4052-8FA1-2EEE0CA9111D}" type="presParOf" srcId="{6F239720-8874-400E-AFD3-1C41A51898A4}" destId="{5E09956E-4A0D-4F3D-82B8-769C2A235E10}" srcOrd="6" destOrd="0" presId="urn:microsoft.com/office/officeart/2005/8/layout/orgChart1"/>
    <dgm:cxn modelId="{4DFBACD5-D8C1-4DFD-83F9-0AE8795D27D9}" type="presParOf" srcId="{6F239720-8874-400E-AFD3-1C41A51898A4}" destId="{EBC6D478-ACCC-4FAA-BF42-182B20F40834}" srcOrd="7" destOrd="0" presId="urn:microsoft.com/office/officeart/2005/8/layout/orgChart1"/>
    <dgm:cxn modelId="{AC1925FD-633E-4860-A089-148A21BEB01E}" type="presParOf" srcId="{EBC6D478-ACCC-4FAA-BF42-182B20F40834}" destId="{9C2C24E8-2910-44EC-9E60-CF76FD446CB7}" srcOrd="0" destOrd="0" presId="urn:microsoft.com/office/officeart/2005/8/layout/orgChart1"/>
    <dgm:cxn modelId="{69615C90-2852-485F-BBFC-C425C4CEDFAE}" type="presParOf" srcId="{9C2C24E8-2910-44EC-9E60-CF76FD446CB7}" destId="{6B917E8F-FA3D-4EEB-B7C3-C2806EF01834}" srcOrd="0" destOrd="0" presId="urn:microsoft.com/office/officeart/2005/8/layout/orgChart1"/>
    <dgm:cxn modelId="{3F1E4007-4021-4A02-8D88-E854F2EC4F22}" type="presParOf" srcId="{9C2C24E8-2910-44EC-9E60-CF76FD446CB7}" destId="{26DC4C55-1433-48E6-B9B0-821320D6274A}" srcOrd="1" destOrd="0" presId="urn:microsoft.com/office/officeart/2005/8/layout/orgChart1"/>
    <dgm:cxn modelId="{50E60F13-2C1B-4E7A-B033-4AD0453F9FF1}" type="presParOf" srcId="{EBC6D478-ACCC-4FAA-BF42-182B20F40834}" destId="{D818DE06-0968-4EA9-B98F-180E819D2B5F}" srcOrd="1" destOrd="0" presId="urn:microsoft.com/office/officeart/2005/8/layout/orgChart1"/>
    <dgm:cxn modelId="{BCE6182A-555E-4E93-8B3A-2868C1AC9BC7}" type="presParOf" srcId="{EBC6D478-ACCC-4FAA-BF42-182B20F40834}" destId="{7B70EFA5-A829-4154-B2C8-392D43B1F2D0}" srcOrd="2" destOrd="0" presId="urn:microsoft.com/office/officeart/2005/8/layout/orgChart1"/>
    <dgm:cxn modelId="{0FB43030-2663-4C81-BB6C-52F4DEB2D9A0}" type="presParOf" srcId="{6F239720-8874-400E-AFD3-1C41A51898A4}" destId="{C08CAE24-8F54-47A5-B150-DD8A9A33FE50}" srcOrd="8" destOrd="0" presId="urn:microsoft.com/office/officeart/2005/8/layout/orgChart1"/>
    <dgm:cxn modelId="{4A8AC7A5-E773-48A9-ADC2-1DAFE9429EE4}" type="presParOf" srcId="{6F239720-8874-400E-AFD3-1C41A51898A4}" destId="{CE6CA9C9-7EEA-4BE5-9657-5EE3751C1E59}" srcOrd="9" destOrd="0" presId="urn:microsoft.com/office/officeart/2005/8/layout/orgChart1"/>
    <dgm:cxn modelId="{249C2128-78A3-4F5F-94D4-C6331F84D38C}" type="presParOf" srcId="{CE6CA9C9-7EEA-4BE5-9657-5EE3751C1E59}" destId="{83273A76-546F-45EB-A13D-AA48D84C7BE0}" srcOrd="0" destOrd="0" presId="urn:microsoft.com/office/officeart/2005/8/layout/orgChart1"/>
    <dgm:cxn modelId="{43D8939C-A778-49B6-9867-8F0C281D51E0}" type="presParOf" srcId="{83273A76-546F-45EB-A13D-AA48D84C7BE0}" destId="{8E0342BB-8175-4B72-9020-94AEE4CBB9C0}" srcOrd="0" destOrd="0" presId="urn:microsoft.com/office/officeart/2005/8/layout/orgChart1"/>
    <dgm:cxn modelId="{756BD733-C661-4F3A-97B2-4B2D254D6723}" type="presParOf" srcId="{83273A76-546F-45EB-A13D-AA48D84C7BE0}" destId="{6889C242-AFDC-493D-B05E-0731F9E99580}" srcOrd="1" destOrd="0" presId="urn:microsoft.com/office/officeart/2005/8/layout/orgChart1"/>
    <dgm:cxn modelId="{73C094A0-114E-42A0-B9E0-D082F798D9AC}" type="presParOf" srcId="{CE6CA9C9-7EEA-4BE5-9657-5EE3751C1E59}" destId="{44A44D09-F3C1-4A30-9A3D-1EB724109808}" srcOrd="1" destOrd="0" presId="urn:microsoft.com/office/officeart/2005/8/layout/orgChart1"/>
    <dgm:cxn modelId="{8A8349A2-CE58-45DB-9BEF-3BBA0E638731}" type="presParOf" srcId="{CE6CA9C9-7EEA-4BE5-9657-5EE3751C1E59}" destId="{CA198A3A-EDB2-48C4-A922-EB34AEA3B604}" srcOrd="2" destOrd="0" presId="urn:microsoft.com/office/officeart/2005/8/layout/orgChart1"/>
    <dgm:cxn modelId="{81116AAA-E4D5-46F0-BB14-63A6262C9CC5}" type="presParOf" srcId="{6FB634A3-5940-4B1D-8D8F-20786971C82F}" destId="{126AA9FF-B45A-42A1-BC3B-4D67C23C54AB}" srcOrd="2" destOrd="0" presId="urn:microsoft.com/office/officeart/2005/8/layout/orgChart1"/>
    <dgm:cxn modelId="{84EAAD8F-0281-4593-B92C-654CFC23E247}" type="presParOf" srcId="{42AEDDAF-CA4F-4D64-9B59-1116678C9B49}" destId="{97CB649F-7471-4D22-BC26-7E4659EC997D}" srcOrd="2" destOrd="0" presId="urn:microsoft.com/office/officeart/2005/8/layout/orgChart1"/>
    <dgm:cxn modelId="{9504F331-CFD7-4189-8919-51888CC192D5}" type="presParOf" srcId="{42AEDDAF-CA4F-4D64-9B59-1116678C9B49}" destId="{5A51EC17-F4D9-4344-99B6-4EC9D9947036}" srcOrd="3" destOrd="0" presId="urn:microsoft.com/office/officeart/2005/8/layout/orgChart1"/>
    <dgm:cxn modelId="{1E94BCCF-94DA-418B-9F8C-D14303D14FCF}" type="presParOf" srcId="{5A51EC17-F4D9-4344-99B6-4EC9D9947036}" destId="{ABA741E8-C041-4077-9B34-889750835A97}" srcOrd="0" destOrd="0" presId="urn:microsoft.com/office/officeart/2005/8/layout/orgChart1"/>
    <dgm:cxn modelId="{035E401D-9C24-40FB-9DE7-B2480CA067CE}" type="presParOf" srcId="{ABA741E8-C041-4077-9B34-889750835A97}" destId="{A92933C9-A0DF-4715-8CBF-E189D755EBBB}" srcOrd="0" destOrd="0" presId="urn:microsoft.com/office/officeart/2005/8/layout/orgChart1"/>
    <dgm:cxn modelId="{4DA7D7EE-377D-4017-A75E-E8B51E09448E}" type="presParOf" srcId="{ABA741E8-C041-4077-9B34-889750835A97}" destId="{AA20C213-A78C-44D1-BE94-EE9FC770D882}" srcOrd="1" destOrd="0" presId="urn:microsoft.com/office/officeart/2005/8/layout/orgChart1"/>
    <dgm:cxn modelId="{A8B4FF91-F715-4C82-9503-32A06678ABD7}" type="presParOf" srcId="{5A51EC17-F4D9-4344-99B6-4EC9D9947036}" destId="{DF802B09-F0A7-4E1F-AAE2-596369987D65}" srcOrd="1" destOrd="0" presId="urn:microsoft.com/office/officeart/2005/8/layout/orgChart1"/>
    <dgm:cxn modelId="{36212A0A-75F1-47D9-BEF1-0BE11EDA2ECC}" type="presParOf" srcId="{DF802B09-F0A7-4E1F-AAE2-596369987D65}" destId="{7AF165E8-24E2-4D63-A543-5513E5C3C7AD}" srcOrd="0" destOrd="0" presId="urn:microsoft.com/office/officeart/2005/8/layout/orgChart1"/>
    <dgm:cxn modelId="{FF2D1986-4C14-45AD-9CF5-46581BE9C262}" type="presParOf" srcId="{DF802B09-F0A7-4E1F-AAE2-596369987D65}" destId="{F5FC7D2E-7D64-4C86-95CC-BE7165A4BC94}" srcOrd="1" destOrd="0" presId="urn:microsoft.com/office/officeart/2005/8/layout/orgChart1"/>
    <dgm:cxn modelId="{F76825D8-7BC4-4417-81E6-31A51A714FDD}" type="presParOf" srcId="{F5FC7D2E-7D64-4C86-95CC-BE7165A4BC94}" destId="{3ECC38E4-735F-4592-93C9-F28385759A66}" srcOrd="0" destOrd="0" presId="urn:microsoft.com/office/officeart/2005/8/layout/orgChart1"/>
    <dgm:cxn modelId="{4CF16A0E-6827-4B8C-90A7-9102FC232CDE}" type="presParOf" srcId="{3ECC38E4-735F-4592-93C9-F28385759A66}" destId="{E4398E6C-CC13-4D8B-9489-492F9A0FC7DA}" srcOrd="0" destOrd="0" presId="urn:microsoft.com/office/officeart/2005/8/layout/orgChart1"/>
    <dgm:cxn modelId="{FB22F5A7-3E95-4CEA-A844-374B75B46AC1}" type="presParOf" srcId="{3ECC38E4-735F-4592-93C9-F28385759A66}" destId="{76FB902B-B505-4149-A47D-29AB39E9CFC7}" srcOrd="1" destOrd="0" presId="urn:microsoft.com/office/officeart/2005/8/layout/orgChart1"/>
    <dgm:cxn modelId="{5BAB7A5F-B64A-492A-BAFF-80A694DB0B1D}" type="presParOf" srcId="{F5FC7D2E-7D64-4C86-95CC-BE7165A4BC94}" destId="{63453D84-A625-427C-B895-F4D30DA4039D}" srcOrd="1" destOrd="0" presId="urn:microsoft.com/office/officeart/2005/8/layout/orgChart1"/>
    <dgm:cxn modelId="{D9683B52-7BE4-48F8-AD00-2F23904D2932}" type="presParOf" srcId="{F5FC7D2E-7D64-4C86-95CC-BE7165A4BC94}" destId="{DB5A0C2C-A13E-47C4-81E2-509549703AB4}" srcOrd="2" destOrd="0" presId="urn:microsoft.com/office/officeart/2005/8/layout/orgChart1"/>
    <dgm:cxn modelId="{9AA505AE-CB61-4027-B8B2-C1AD5A602301}" type="presParOf" srcId="{DF802B09-F0A7-4E1F-AAE2-596369987D65}" destId="{C7421BFC-9F3D-440B-845F-6C944B8FC196}" srcOrd="2" destOrd="0" presId="urn:microsoft.com/office/officeart/2005/8/layout/orgChart1"/>
    <dgm:cxn modelId="{20A503A1-FB08-4243-B4C4-094F0F1C31A7}" type="presParOf" srcId="{DF802B09-F0A7-4E1F-AAE2-596369987D65}" destId="{43A21B3D-834C-4DBD-8197-E5B61047E9D5}" srcOrd="3" destOrd="0" presId="urn:microsoft.com/office/officeart/2005/8/layout/orgChart1"/>
    <dgm:cxn modelId="{82EAFA20-B6E0-4253-BC91-70A8CE8D6530}" type="presParOf" srcId="{43A21B3D-834C-4DBD-8197-E5B61047E9D5}" destId="{B703AFC2-6F2B-4648-B0D3-E975F2EF8376}" srcOrd="0" destOrd="0" presId="urn:microsoft.com/office/officeart/2005/8/layout/orgChart1"/>
    <dgm:cxn modelId="{FB67DFD1-3F5E-4086-AFD6-635EA0F37032}" type="presParOf" srcId="{B703AFC2-6F2B-4648-B0D3-E975F2EF8376}" destId="{9FC0E269-4395-401B-8BE4-71C7EBB9734B}" srcOrd="0" destOrd="0" presId="urn:microsoft.com/office/officeart/2005/8/layout/orgChart1"/>
    <dgm:cxn modelId="{2CBE7B97-1A56-40E2-B51C-BE8493ED5727}" type="presParOf" srcId="{B703AFC2-6F2B-4648-B0D3-E975F2EF8376}" destId="{50260D46-6751-48A4-B092-472220765DD4}" srcOrd="1" destOrd="0" presId="urn:microsoft.com/office/officeart/2005/8/layout/orgChart1"/>
    <dgm:cxn modelId="{9762FB09-1B3C-4B60-B9AD-3E5516C09BFE}" type="presParOf" srcId="{43A21B3D-834C-4DBD-8197-E5B61047E9D5}" destId="{BCD16695-DB94-4B03-AC6A-BAA06500C3B1}" srcOrd="1" destOrd="0" presId="urn:microsoft.com/office/officeart/2005/8/layout/orgChart1"/>
    <dgm:cxn modelId="{41687832-D491-46C8-93B6-C35097E19B13}" type="presParOf" srcId="{43A21B3D-834C-4DBD-8197-E5B61047E9D5}" destId="{C021A08C-A997-4643-AA8B-42394577635A}" srcOrd="2" destOrd="0" presId="urn:microsoft.com/office/officeart/2005/8/layout/orgChart1"/>
    <dgm:cxn modelId="{96FD3E03-186C-4DB8-8219-FD359330C93B}" type="presParOf" srcId="{DF802B09-F0A7-4E1F-AAE2-596369987D65}" destId="{87363E1C-2B0D-41FD-BF4E-CB123D050AFC}" srcOrd="4" destOrd="0" presId="urn:microsoft.com/office/officeart/2005/8/layout/orgChart1"/>
    <dgm:cxn modelId="{A2044058-C15D-4217-BB41-77BCB583B8D5}" type="presParOf" srcId="{DF802B09-F0A7-4E1F-AAE2-596369987D65}" destId="{9DDA1675-9665-49C4-A75C-F5F27321D3D9}" srcOrd="5" destOrd="0" presId="urn:microsoft.com/office/officeart/2005/8/layout/orgChart1"/>
    <dgm:cxn modelId="{138E9A1B-CB1F-4E17-BBF0-E765590B493D}" type="presParOf" srcId="{9DDA1675-9665-49C4-A75C-F5F27321D3D9}" destId="{B6078018-0455-4DF3-BD6D-AEEC1D6DB02E}" srcOrd="0" destOrd="0" presId="urn:microsoft.com/office/officeart/2005/8/layout/orgChart1"/>
    <dgm:cxn modelId="{E7B15C89-2E86-428D-BE96-B6AB885624E7}" type="presParOf" srcId="{B6078018-0455-4DF3-BD6D-AEEC1D6DB02E}" destId="{AA89FC7F-9121-46D8-9B9A-85AFEA0EAEF0}" srcOrd="0" destOrd="0" presId="urn:microsoft.com/office/officeart/2005/8/layout/orgChart1"/>
    <dgm:cxn modelId="{2158C931-0411-4FFF-831B-05267D43B57F}" type="presParOf" srcId="{B6078018-0455-4DF3-BD6D-AEEC1D6DB02E}" destId="{448E9AA8-C3A5-4E9B-9C33-B1250A72358C}" srcOrd="1" destOrd="0" presId="urn:microsoft.com/office/officeart/2005/8/layout/orgChart1"/>
    <dgm:cxn modelId="{22631700-1E4E-484C-970C-66EF3D9EC92F}" type="presParOf" srcId="{9DDA1675-9665-49C4-A75C-F5F27321D3D9}" destId="{0CAFD9BE-3568-4F7E-8A84-29E1C626EC72}" srcOrd="1" destOrd="0" presId="urn:microsoft.com/office/officeart/2005/8/layout/orgChart1"/>
    <dgm:cxn modelId="{F3B9636B-0592-4B74-B002-6953F0824FC4}" type="presParOf" srcId="{9DDA1675-9665-49C4-A75C-F5F27321D3D9}" destId="{4A76C13D-FB5E-4A67-BA0C-E3DAFF1EBD3A}" srcOrd="2" destOrd="0" presId="urn:microsoft.com/office/officeart/2005/8/layout/orgChart1"/>
    <dgm:cxn modelId="{75FC1B73-42F6-4DAB-8F38-B91FCB9B6264}" type="presParOf" srcId="{5A51EC17-F4D9-4344-99B6-4EC9D9947036}" destId="{E529810D-CE40-42C4-B803-A283C12BFFE6}" srcOrd="2" destOrd="0" presId="urn:microsoft.com/office/officeart/2005/8/layout/orgChart1"/>
    <dgm:cxn modelId="{E2F8F141-590F-45CB-B568-C5AC7D3F66F7}" type="presParOf" srcId="{42AEDDAF-CA4F-4D64-9B59-1116678C9B49}" destId="{E08635F3-C57A-46B7-9BC6-ED3DFEADED6F}" srcOrd="4" destOrd="0" presId="urn:microsoft.com/office/officeart/2005/8/layout/orgChart1"/>
    <dgm:cxn modelId="{3B80DA17-A16A-4FB7-A2E6-09841DB6990D}" type="presParOf" srcId="{42AEDDAF-CA4F-4D64-9B59-1116678C9B49}" destId="{06306CB5-C4D4-471C-8AEF-EC5CF8DF40DD}" srcOrd="5" destOrd="0" presId="urn:microsoft.com/office/officeart/2005/8/layout/orgChart1"/>
    <dgm:cxn modelId="{F1AEF2BC-EE1E-4E16-ADA2-9BD47EB6B580}" type="presParOf" srcId="{06306CB5-C4D4-471C-8AEF-EC5CF8DF40DD}" destId="{B5C032A1-195F-44EA-BEE7-B5887ABB8527}" srcOrd="0" destOrd="0" presId="urn:microsoft.com/office/officeart/2005/8/layout/orgChart1"/>
    <dgm:cxn modelId="{973AD6B6-51E0-4B61-B1E5-BCB767174A80}" type="presParOf" srcId="{B5C032A1-195F-44EA-BEE7-B5887ABB8527}" destId="{E417797F-9D75-4823-AE45-2E28DDAFC381}" srcOrd="0" destOrd="0" presId="urn:microsoft.com/office/officeart/2005/8/layout/orgChart1"/>
    <dgm:cxn modelId="{D5E36D3B-D012-4503-895A-07EA50F7036B}" type="presParOf" srcId="{B5C032A1-195F-44EA-BEE7-B5887ABB8527}" destId="{55B13CB9-4417-45C4-902E-25911839D018}" srcOrd="1" destOrd="0" presId="urn:microsoft.com/office/officeart/2005/8/layout/orgChart1"/>
    <dgm:cxn modelId="{874DD4DE-C868-48E6-85AA-993D5210763D}" type="presParOf" srcId="{06306CB5-C4D4-471C-8AEF-EC5CF8DF40DD}" destId="{B324A9EA-B27F-41D6-B3F2-2D2040B3AA8B}" srcOrd="1" destOrd="0" presId="urn:microsoft.com/office/officeart/2005/8/layout/orgChart1"/>
    <dgm:cxn modelId="{96B19529-6871-40AA-AA49-8FC61523E12C}" type="presParOf" srcId="{B324A9EA-B27F-41D6-B3F2-2D2040B3AA8B}" destId="{134CCB3A-7FE6-4333-8513-866F6753BF86}" srcOrd="0" destOrd="0" presId="urn:microsoft.com/office/officeart/2005/8/layout/orgChart1"/>
    <dgm:cxn modelId="{1E8C6E7D-E0BF-4354-9124-944EDE34E9B2}" type="presParOf" srcId="{B324A9EA-B27F-41D6-B3F2-2D2040B3AA8B}" destId="{99440078-0BC2-47E9-AAC1-D7766DDEAC87}" srcOrd="1" destOrd="0" presId="urn:microsoft.com/office/officeart/2005/8/layout/orgChart1"/>
    <dgm:cxn modelId="{2411989D-0C3B-4A31-ABBE-32DB0B94C4F2}" type="presParOf" srcId="{99440078-0BC2-47E9-AAC1-D7766DDEAC87}" destId="{081DDA7B-3AB8-4F49-BDCC-E0BBE7BD7B8E}" srcOrd="0" destOrd="0" presId="urn:microsoft.com/office/officeart/2005/8/layout/orgChart1"/>
    <dgm:cxn modelId="{1F472D78-98D9-4117-956F-CB908C2CD819}" type="presParOf" srcId="{081DDA7B-3AB8-4F49-BDCC-E0BBE7BD7B8E}" destId="{E00EA983-DA1D-4C77-B1C1-CA7FE1C06632}" srcOrd="0" destOrd="0" presId="urn:microsoft.com/office/officeart/2005/8/layout/orgChart1"/>
    <dgm:cxn modelId="{A986A897-AD35-4D04-8018-13331281E11B}" type="presParOf" srcId="{081DDA7B-3AB8-4F49-BDCC-E0BBE7BD7B8E}" destId="{5A50A669-A358-44A7-82BB-DBC8D17BEFE5}" srcOrd="1" destOrd="0" presId="urn:microsoft.com/office/officeart/2005/8/layout/orgChart1"/>
    <dgm:cxn modelId="{F56AAC6A-576B-4A95-B043-7E7DDACDFFA4}" type="presParOf" srcId="{99440078-0BC2-47E9-AAC1-D7766DDEAC87}" destId="{C0FBC5AD-4D3D-4E6D-8FD5-CD94B5FFBE0B}" srcOrd="1" destOrd="0" presId="urn:microsoft.com/office/officeart/2005/8/layout/orgChart1"/>
    <dgm:cxn modelId="{3EA878BE-E7BE-48B6-86C7-2E8D58BA2E31}" type="presParOf" srcId="{99440078-0BC2-47E9-AAC1-D7766DDEAC87}" destId="{D797258D-E077-4248-AF97-872FD4B6CDD7}" srcOrd="2" destOrd="0" presId="urn:microsoft.com/office/officeart/2005/8/layout/orgChart1"/>
    <dgm:cxn modelId="{051BBDBE-E157-4164-B7B5-279F9A962503}" type="presParOf" srcId="{B324A9EA-B27F-41D6-B3F2-2D2040B3AA8B}" destId="{0A18F06A-673F-4FB4-89D5-E8742EBDE187}" srcOrd="2" destOrd="0" presId="urn:microsoft.com/office/officeart/2005/8/layout/orgChart1"/>
    <dgm:cxn modelId="{57EDA654-DE03-43AB-B9F1-C71B155E437C}" type="presParOf" srcId="{B324A9EA-B27F-41D6-B3F2-2D2040B3AA8B}" destId="{40311039-A697-4D16-8F5F-6802405C35C9}" srcOrd="3" destOrd="0" presId="urn:microsoft.com/office/officeart/2005/8/layout/orgChart1"/>
    <dgm:cxn modelId="{FF6B4DCF-9314-4223-94CD-E1E5D2AD0D9B}" type="presParOf" srcId="{40311039-A697-4D16-8F5F-6802405C35C9}" destId="{38B602F6-AC40-40A8-9E55-BB795BDE868D}" srcOrd="0" destOrd="0" presId="urn:microsoft.com/office/officeart/2005/8/layout/orgChart1"/>
    <dgm:cxn modelId="{0341749F-EC08-4203-9115-4CD875444462}" type="presParOf" srcId="{38B602F6-AC40-40A8-9E55-BB795BDE868D}" destId="{333924F1-7E6C-4C15-AF10-37D4B271EA2D}" srcOrd="0" destOrd="0" presId="urn:microsoft.com/office/officeart/2005/8/layout/orgChart1"/>
    <dgm:cxn modelId="{83B2BB65-0443-4048-B33D-3D6DD95FA7C5}" type="presParOf" srcId="{38B602F6-AC40-40A8-9E55-BB795BDE868D}" destId="{B54F5D72-4E02-4D65-9343-65E7FEB0A149}" srcOrd="1" destOrd="0" presId="urn:microsoft.com/office/officeart/2005/8/layout/orgChart1"/>
    <dgm:cxn modelId="{06A16B34-7DA9-41EB-AB30-FD32AF88FF46}" type="presParOf" srcId="{40311039-A697-4D16-8F5F-6802405C35C9}" destId="{0A45AD14-717D-4193-AD35-CC7AB63C6FE3}" srcOrd="1" destOrd="0" presId="urn:microsoft.com/office/officeart/2005/8/layout/orgChart1"/>
    <dgm:cxn modelId="{3004EEF4-29C4-478B-BD4D-30C4AB9020D6}" type="presParOf" srcId="{40311039-A697-4D16-8F5F-6802405C35C9}" destId="{9DB135A1-FB26-446A-BD9F-AF1CA265F77F}" srcOrd="2" destOrd="0" presId="urn:microsoft.com/office/officeart/2005/8/layout/orgChart1"/>
    <dgm:cxn modelId="{7F46ED09-F8C4-4E2D-95F6-F532684AEE49}" type="presParOf" srcId="{B324A9EA-B27F-41D6-B3F2-2D2040B3AA8B}" destId="{49B2037C-C027-4127-A866-65E955974B74}" srcOrd="4" destOrd="0" presId="urn:microsoft.com/office/officeart/2005/8/layout/orgChart1"/>
    <dgm:cxn modelId="{4269CC22-35DD-4183-B203-FA5E0FDD0B79}" type="presParOf" srcId="{B324A9EA-B27F-41D6-B3F2-2D2040B3AA8B}" destId="{7AA7C798-C2AC-4FEA-A24A-786B17C41A4D}" srcOrd="5" destOrd="0" presId="urn:microsoft.com/office/officeart/2005/8/layout/orgChart1"/>
    <dgm:cxn modelId="{A3CF9747-1A3C-4EE2-A29B-B6D9A61536B0}" type="presParOf" srcId="{7AA7C798-C2AC-4FEA-A24A-786B17C41A4D}" destId="{63BB8104-FD18-498D-93D7-93F5CD770111}" srcOrd="0" destOrd="0" presId="urn:microsoft.com/office/officeart/2005/8/layout/orgChart1"/>
    <dgm:cxn modelId="{62C64658-17D3-41E6-A8F5-E89265B5C578}" type="presParOf" srcId="{63BB8104-FD18-498D-93D7-93F5CD770111}" destId="{78B98973-5154-4248-8566-EE9A46FEF6AB}" srcOrd="0" destOrd="0" presId="urn:microsoft.com/office/officeart/2005/8/layout/orgChart1"/>
    <dgm:cxn modelId="{2C68DC4D-F82E-4F27-B8B0-DC589E59872E}" type="presParOf" srcId="{63BB8104-FD18-498D-93D7-93F5CD770111}" destId="{906C9751-ED43-4BDE-B533-E2B23DD9BF2F}" srcOrd="1" destOrd="0" presId="urn:microsoft.com/office/officeart/2005/8/layout/orgChart1"/>
    <dgm:cxn modelId="{43A4824C-C419-4479-89C3-F62C5BEED741}" type="presParOf" srcId="{7AA7C798-C2AC-4FEA-A24A-786B17C41A4D}" destId="{5CF13542-DFD5-424B-A622-16D5FB1F489C}" srcOrd="1" destOrd="0" presId="urn:microsoft.com/office/officeart/2005/8/layout/orgChart1"/>
    <dgm:cxn modelId="{493434E9-E157-457F-9019-4831CE64DE5B}" type="presParOf" srcId="{7AA7C798-C2AC-4FEA-A24A-786B17C41A4D}" destId="{7337AF7A-56AB-4042-8858-ED15A99D6356}" srcOrd="2" destOrd="0" presId="urn:microsoft.com/office/officeart/2005/8/layout/orgChart1"/>
    <dgm:cxn modelId="{2979B10D-6408-446D-A2AE-A268738BA871}" type="presParOf" srcId="{06306CB5-C4D4-471C-8AEF-EC5CF8DF40DD}" destId="{5E4C4C5A-3AD8-407C-BA78-0306C64396E6}" srcOrd="2" destOrd="0" presId="urn:microsoft.com/office/officeart/2005/8/layout/orgChart1"/>
    <dgm:cxn modelId="{2AB6AB65-83A0-4E34-8DAA-25FED0C05E95}" type="presParOf" srcId="{42AEDDAF-CA4F-4D64-9B59-1116678C9B49}" destId="{0E57E682-5E5D-46A0-85A4-27E9E8F40957}" srcOrd="6" destOrd="0" presId="urn:microsoft.com/office/officeart/2005/8/layout/orgChart1"/>
    <dgm:cxn modelId="{CA1105C3-B282-4794-801B-BFBEC856E7EE}" type="presParOf" srcId="{42AEDDAF-CA4F-4D64-9B59-1116678C9B49}" destId="{2C883383-EB8E-4153-BE37-21A9B9E79660}" srcOrd="7" destOrd="0" presId="urn:microsoft.com/office/officeart/2005/8/layout/orgChart1"/>
    <dgm:cxn modelId="{D2A8CE8D-8CB5-4F29-9E07-4555CFCC7C2D}" type="presParOf" srcId="{2C883383-EB8E-4153-BE37-21A9B9E79660}" destId="{F260E02E-FCA6-482F-B549-91FB24B53FCA}" srcOrd="0" destOrd="0" presId="urn:microsoft.com/office/officeart/2005/8/layout/orgChart1"/>
    <dgm:cxn modelId="{A55E6A86-1FA2-4D12-8560-2D4FF007E347}" type="presParOf" srcId="{F260E02E-FCA6-482F-B549-91FB24B53FCA}" destId="{30FCC5D0-D407-4411-916D-C4A3B01B709E}" srcOrd="0" destOrd="0" presId="urn:microsoft.com/office/officeart/2005/8/layout/orgChart1"/>
    <dgm:cxn modelId="{486E2231-FC34-4315-B739-D9BCD6239CC0}" type="presParOf" srcId="{F260E02E-FCA6-482F-B549-91FB24B53FCA}" destId="{78267A19-9BC9-4EC1-AD7F-D87F52B081E4}" srcOrd="1" destOrd="0" presId="urn:microsoft.com/office/officeart/2005/8/layout/orgChart1"/>
    <dgm:cxn modelId="{7D50C961-A93F-425C-AECF-63D65CEE6DE7}" type="presParOf" srcId="{2C883383-EB8E-4153-BE37-21A9B9E79660}" destId="{F2C39B28-768D-4F60-AE6B-4F29C6781423}" srcOrd="1" destOrd="0" presId="urn:microsoft.com/office/officeart/2005/8/layout/orgChart1"/>
    <dgm:cxn modelId="{A24A17E8-FECE-4D31-AC78-2938E61234B6}" type="presParOf" srcId="{F2C39B28-768D-4F60-AE6B-4F29C6781423}" destId="{1A036AF0-2E18-4D74-9B7D-AB6CD3E3D1EA}" srcOrd="0" destOrd="0" presId="urn:microsoft.com/office/officeart/2005/8/layout/orgChart1"/>
    <dgm:cxn modelId="{754CD9CE-881F-40E2-A91A-1AD599AABAD9}" type="presParOf" srcId="{F2C39B28-768D-4F60-AE6B-4F29C6781423}" destId="{2564414A-5470-4D75-BB1C-8332E648ECAD}" srcOrd="1" destOrd="0" presId="urn:microsoft.com/office/officeart/2005/8/layout/orgChart1"/>
    <dgm:cxn modelId="{671EBB31-0E65-4CB7-B3F7-5112C67DCFEC}" type="presParOf" srcId="{2564414A-5470-4D75-BB1C-8332E648ECAD}" destId="{CE71E6E1-4F68-4A66-A6D4-8DD5D6691089}" srcOrd="0" destOrd="0" presId="urn:microsoft.com/office/officeart/2005/8/layout/orgChart1"/>
    <dgm:cxn modelId="{25EE38AD-186E-4692-B2E2-CF6796B6892F}" type="presParOf" srcId="{CE71E6E1-4F68-4A66-A6D4-8DD5D6691089}" destId="{93EE7E9A-BE7F-4F5F-A925-940EAA4683A5}" srcOrd="0" destOrd="0" presId="urn:microsoft.com/office/officeart/2005/8/layout/orgChart1"/>
    <dgm:cxn modelId="{C9A19F6A-C65F-4D71-A58C-7B3E7CE7B2B3}" type="presParOf" srcId="{CE71E6E1-4F68-4A66-A6D4-8DD5D6691089}" destId="{65C9C0AB-9DD3-4BFA-A764-21412D91F404}" srcOrd="1" destOrd="0" presId="urn:microsoft.com/office/officeart/2005/8/layout/orgChart1"/>
    <dgm:cxn modelId="{77A5E453-ABD7-4D25-AE2C-E6B8D9D9387E}" type="presParOf" srcId="{2564414A-5470-4D75-BB1C-8332E648ECAD}" destId="{4A17E758-7D6C-41D4-ADC1-4507F4A1A4C7}" srcOrd="1" destOrd="0" presId="urn:microsoft.com/office/officeart/2005/8/layout/orgChart1"/>
    <dgm:cxn modelId="{3383EB1A-5ED4-4523-97AB-962EE198DDD9}" type="presParOf" srcId="{4A17E758-7D6C-41D4-ADC1-4507F4A1A4C7}" destId="{1E2C75C1-F896-4F2F-9C73-BC07C6F15B0A}" srcOrd="0" destOrd="0" presId="urn:microsoft.com/office/officeart/2005/8/layout/orgChart1"/>
    <dgm:cxn modelId="{C657FF9F-0128-4054-B607-06457AEB77E4}" type="presParOf" srcId="{4A17E758-7D6C-41D4-ADC1-4507F4A1A4C7}" destId="{D1B410AE-C7E2-43C5-9FFF-243F46417709}" srcOrd="1" destOrd="0" presId="urn:microsoft.com/office/officeart/2005/8/layout/orgChart1"/>
    <dgm:cxn modelId="{C31F9893-8E70-4064-AEF6-5B5122D0BAED}" type="presParOf" srcId="{D1B410AE-C7E2-43C5-9FFF-243F46417709}" destId="{30A279D7-5B4D-48DB-9C5E-B62FAE16546F}" srcOrd="0" destOrd="0" presId="urn:microsoft.com/office/officeart/2005/8/layout/orgChart1"/>
    <dgm:cxn modelId="{6C802450-FACB-48F7-87F3-BD06602977AD}" type="presParOf" srcId="{30A279D7-5B4D-48DB-9C5E-B62FAE16546F}" destId="{B801804A-CF26-44F7-BC7D-0D7264DE278B}" srcOrd="0" destOrd="0" presId="urn:microsoft.com/office/officeart/2005/8/layout/orgChart1"/>
    <dgm:cxn modelId="{F6FB5760-1005-456F-B2E1-91497FB5E529}" type="presParOf" srcId="{30A279D7-5B4D-48DB-9C5E-B62FAE16546F}" destId="{F7CAA61B-9D33-4BC4-8C32-3BE61C86F803}" srcOrd="1" destOrd="0" presId="urn:microsoft.com/office/officeart/2005/8/layout/orgChart1"/>
    <dgm:cxn modelId="{B91F7102-666B-4226-B5F7-63A78EEEAB11}" type="presParOf" srcId="{D1B410AE-C7E2-43C5-9FFF-243F46417709}" destId="{F5DB70F3-2F51-4235-935B-B48A483A5E98}" srcOrd="1" destOrd="0" presId="urn:microsoft.com/office/officeart/2005/8/layout/orgChart1"/>
    <dgm:cxn modelId="{4916FFEA-A020-425E-B885-0537D1D8D028}" type="presParOf" srcId="{D1B410AE-C7E2-43C5-9FFF-243F46417709}" destId="{70F7CB2C-2719-4C10-AB55-B94A105137C6}" srcOrd="2" destOrd="0" presId="urn:microsoft.com/office/officeart/2005/8/layout/orgChart1"/>
    <dgm:cxn modelId="{F9B2C847-D5C8-4762-B4BB-2BE8F4A814E8}" type="presParOf" srcId="{4A17E758-7D6C-41D4-ADC1-4507F4A1A4C7}" destId="{088DB742-37A2-4DC3-9846-B4E229BE471B}" srcOrd="2" destOrd="0" presId="urn:microsoft.com/office/officeart/2005/8/layout/orgChart1"/>
    <dgm:cxn modelId="{F7B5802D-66FE-4184-8221-FBC447FF3ACD}" type="presParOf" srcId="{4A17E758-7D6C-41D4-ADC1-4507F4A1A4C7}" destId="{CDF55888-9D43-44CF-BBF5-6BEB44061472}" srcOrd="3" destOrd="0" presId="urn:microsoft.com/office/officeart/2005/8/layout/orgChart1"/>
    <dgm:cxn modelId="{0843787A-C72C-43DD-89F9-348D65F10364}" type="presParOf" srcId="{CDF55888-9D43-44CF-BBF5-6BEB44061472}" destId="{4EEA3468-E459-4891-B995-E2040BD665D5}" srcOrd="0" destOrd="0" presId="urn:microsoft.com/office/officeart/2005/8/layout/orgChart1"/>
    <dgm:cxn modelId="{57E6DD85-241D-4FDE-AEBC-A9DCA5D2875D}" type="presParOf" srcId="{4EEA3468-E459-4891-B995-E2040BD665D5}" destId="{2F81BCE8-EC37-4939-9137-23627EF4FDEA}" srcOrd="0" destOrd="0" presId="urn:microsoft.com/office/officeart/2005/8/layout/orgChart1"/>
    <dgm:cxn modelId="{811A78BE-6E9C-49C5-A4F3-3920E891BD52}" type="presParOf" srcId="{4EEA3468-E459-4891-B995-E2040BD665D5}" destId="{FA57467E-915E-4C5C-963F-C491D11985B5}" srcOrd="1" destOrd="0" presId="urn:microsoft.com/office/officeart/2005/8/layout/orgChart1"/>
    <dgm:cxn modelId="{3FC3DB99-D846-4792-9092-9B71DB353E13}" type="presParOf" srcId="{CDF55888-9D43-44CF-BBF5-6BEB44061472}" destId="{B4C68278-5BCD-4133-BA1D-99917D3A7321}" srcOrd="1" destOrd="0" presId="urn:microsoft.com/office/officeart/2005/8/layout/orgChart1"/>
    <dgm:cxn modelId="{17ED8C66-AB1C-4EC5-8F71-5BEA808D1A2A}" type="presParOf" srcId="{CDF55888-9D43-44CF-BBF5-6BEB44061472}" destId="{2D19D04A-7FC0-478C-870D-E75A381F88CF}" srcOrd="2" destOrd="0" presId="urn:microsoft.com/office/officeart/2005/8/layout/orgChart1"/>
    <dgm:cxn modelId="{9089D1E1-8485-4BC6-95C4-F270AF41C062}" type="presParOf" srcId="{2564414A-5470-4D75-BB1C-8332E648ECAD}" destId="{C52D3E28-1647-45D2-A685-35A49E235A3E}" srcOrd="2" destOrd="0" presId="urn:microsoft.com/office/officeart/2005/8/layout/orgChart1"/>
    <dgm:cxn modelId="{F1FF1F6E-023E-424A-912D-9D2A62B95470}" type="presParOf" srcId="{F2C39B28-768D-4F60-AE6B-4F29C6781423}" destId="{DD17387A-EB4A-468A-997A-B4F0C03C986E}" srcOrd="2" destOrd="0" presId="urn:microsoft.com/office/officeart/2005/8/layout/orgChart1"/>
    <dgm:cxn modelId="{D3A9F456-37BB-41E0-96AE-45F0C1BEC226}" type="presParOf" srcId="{F2C39B28-768D-4F60-AE6B-4F29C6781423}" destId="{4396BA67-9876-45DC-82C8-9B3937FAD1AF}" srcOrd="3" destOrd="0" presId="urn:microsoft.com/office/officeart/2005/8/layout/orgChart1"/>
    <dgm:cxn modelId="{AD6F56CF-3E31-4A58-BB74-E2404BC7B32A}" type="presParOf" srcId="{4396BA67-9876-45DC-82C8-9B3937FAD1AF}" destId="{AC2E70C9-6AD0-4222-B61C-B3F0273C7F32}" srcOrd="0" destOrd="0" presId="urn:microsoft.com/office/officeart/2005/8/layout/orgChart1"/>
    <dgm:cxn modelId="{29DD22A6-6DA8-4653-B7A5-CBD3DB15E618}" type="presParOf" srcId="{AC2E70C9-6AD0-4222-B61C-B3F0273C7F32}" destId="{47550A31-B6AD-47CF-B940-FCD4206481E3}" srcOrd="0" destOrd="0" presId="urn:microsoft.com/office/officeart/2005/8/layout/orgChart1"/>
    <dgm:cxn modelId="{E2BC0701-3A13-4A81-9A9E-F13E24309F4C}" type="presParOf" srcId="{AC2E70C9-6AD0-4222-B61C-B3F0273C7F32}" destId="{87271394-4466-4292-9443-C7E3C729EB48}" srcOrd="1" destOrd="0" presId="urn:microsoft.com/office/officeart/2005/8/layout/orgChart1"/>
    <dgm:cxn modelId="{E9D43BCE-447C-4420-B037-20847C906D22}" type="presParOf" srcId="{4396BA67-9876-45DC-82C8-9B3937FAD1AF}" destId="{F3722286-5609-4CDF-81CF-C0F73F00919C}" srcOrd="1" destOrd="0" presId="urn:microsoft.com/office/officeart/2005/8/layout/orgChart1"/>
    <dgm:cxn modelId="{AF793D4D-9817-41F9-8C5B-8286BD541F05}" type="presParOf" srcId="{F3722286-5609-4CDF-81CF-C0F73F00919C}" destId="{01A99A6D-BB95-48B5-94FB-57DC37926255}" srcOrd="0" destOrd="0" presId="urn:microsoft.com/office/officeart/2005/8/layout/orgChart1"/>
    <dgm:cxn modelId="{490FD96F-E683-48C7-9E95-BD782125642E}" type="presParOf" srcId="{F3722286-5609-4CDF-81CF-C0F73F00919C}" destId="{701E1F60-4619-45DB-901B-481431E10F33}" srcOrd="1" destOrd="0" presId="urn:microsoft.com/office/officeart/2005/8/layout/orgChart1"/>
    <dgm:cxn modelId="{60D6D495-75C0-43B3-8CD3-88525D95CDD9}" type="presParOf" srcId="{701E1F60-4619-45DB-901B-481431E10F33}" destId="{0C47451B-0D7E-48B1-9A33-01D8BB38E2AD}" srcOrd="0" destOrd="0" presId="urn:microsoft.com/office/officeart/2005/8/layout/orgChart1"/>
    <dgm:cxn modelId="{77AE64CA-FE4F-44F8-9209-D82F1FC44DAD}" type="presParOf" srcId="{0C47451B-0D7E-48B1-9A33-01D8BB38E2AD}" destId="{C8EA09E8-6DA7-45CB-8B26-0F4FE784D93F}" srcOrd="0" destOrd="0" presId="urn:microsoft.com/office/officeart/2005/8/layout/orgChart1"/>
    <dgm:cxn modelId="{5D6DB6D3-1316-450D-93D5-D1F223D22AD7}" type="presParOf" srcId="{0C47451B-0D7E-48B1-9A33-01D8BB38E2AD}" destId="{2A59A43B-88CD-4B80-941B-56B2318EFFD7}" srcOrd="1" destOrd="0" presId="urn:microsoft.com/office/officeart/2005/8/layout/orgChart1"/>
    <dgm:cxn modelId="{170A05F5-374B-4CEE-850F-057E69231C4D}" type="presParOf" srcId="{701E1F60-4619-45DB-901B-481431E10F33}" destId="{FCBCE8D5-490F-494B-8C2E-D93BCB2746D1}" srcOrd="1" destOrd="0" presId="urn:microsoft.com/office/officeart/2005/8/layout/orgChart1"/>
    <dgm:cxn modelId="{244EBAA8-6B9B-41C0-8F53-1257BE0235D8}" type="presParOf" srcId="{701E1F60-4619-45DB-901B-481431E10F33}" destId="{45A5BA35-85C6-4C8E-AF36-643C6E09D560}" srcOrd="2" destOrd="0" presId="urn:microsoft.com/office/officeart/2005/8/layout/orgChart1"/>
    <dgm:cxn modelId="{DA949949-C166-4625-BA78-EB53F28394D0}" type="presParOf" srcId="{F3722286-5609-4CDF-81CF-C0F73F00919C}" destId="{F41C5D89-395F-4038-81AD-8DAA698A5A60}" srcOrd="2" destOrd="0" presId="urn:microsoft.com/office/officeart/2005/8/layout/orgChart1"/>
    <dgm:cxn modelId="{ABE5A97A-BE15-4EE7-B874-8BD1ADDA5696}" type="presParOf" srcId="{F3722286-5609-4CDF-81CF-C0F73F00919C}" destId="{37220FDB-980D-4E0E-89D7-3F1379AD1E05}" srcOrd="3" destOrd="0" presId="urn:microsoft.com/office/officeart/2005/8/layout/orgChart1"/>
    <dgm:cxn modelId="{4FCCDE44-796F-47AC-B127-88954891FB51}" type="presParOf" srcId="{37220FDB-980D-4E0E-89D7-3F1379AD1E05}" destId="{8D8BE6B1-F4E7-4D88-8820-EC09F6C4308D}" srcOrd="0" destOrd="0" presId="urn:microsoft.com/office/officeart/2005/8/layout/orgChart1"/>
    <dgm:cxn modelId="{2E08335E-4B19-4A6D-834F-ED92F7229A2F}" type="presParOf" srcId="{8D8BE6B1-F4E7-4D88-8820-EC09F6C4308D}" destId="{B3183703-59C4-47D8-B089-CAA768D24479}" srcOrd="0" destOrd="0" presId="urn:microsoft.com/office/officeart/2005/8/layout/orgChart1"/>
    <dgm:cxn modelId="{ABA632EE-43E3-4977-A7C3-8CCEB3666213}" type="presParOf" srcId="{8D8BE6B1-F4E7-4D88-8820-EC09F6C4308D}" destId="{2B0C7A35-72C5-4D37-A7B8-BA12A6721C64}" srcOrd="1" destOrd="0" presId="urn:microsoft.com/office/officeart/2005/8/layout/orgChart1"/>
    <dgm:cxn modelId="{4F6DC352-CE6B-45CC-8E2D-D9C0BCAAF968}" type="presParOf" srcId="{37220FDB-980D-4E0E-89D7-3F1379AD1E05}" destId="{D94459A5-A857-49B4-963C-F97B98624E23}" srcOrd="1" destOrd="0" presId="urn:microsoft.com/office/officeart/2005/8/layout/orgChart1"/>
    <dgm:cxn modelId="{8D6A33F9-860A-4C1E-BE0B-1BD559C718B5}" type="presParOf" srcId="{37220FDB-980D-4E0E-89D7-3F1379AD1E05}" destId="{DA801121-D424-4472-B25F-7DBDE3D26BA8}" srcOrd="2" destOrd="0" presId="urn:microsoft.com/office/officeart/2005/8/layout/orgChart1"/>
    <dgm:cxn modelId="{0082D8B2-6A4A-4560-9AFA-157F2239B71A}" type="presParOf" srcId="{4396BA67-9876-45DC-82C8-9B3937FAD1AF}" destId="{35E3DCC2-0C20-4229-9161-DF1D932338EB}" srcOrd="2" destOrd="0" presId="urn:microsoft.com/office/officeart/2005/8/layout/orgChart1"/>
    <dgm:cxn modelId="{9025B931-A4A3-4F1F-B9AC-F7E28B550FF7}" type="presParOf" srcId="{F2C39B28-768D-4F60-AE6B-4F29C6781423}" destId="{6C80E682-EE24-49B6-AA29-E2DA33A84FC6}" srcOrd="4" destOrd="0" presId="urn:microsoft.com/office/officeart/2005/8/layout/orgChart1"/>
    <dgm:cxn modelId="{EB462D66-69F5-4B50-B565-9229BD1E2881}" type="presParOf" srcId="{F2C39B28-768D-4F60-AE6B-4F29C6781423}" destId="{59F1CE36-DA04-49E3-8F8D-E83FE91A1BFA}" srcOrd="5" destOrd="0" presId="urn:microsoft.com/office/officeart/2005/8/layout/orgChart1"/>
    <dgm:cxn modelId="{62FDF0E5-EF1F-4F75-A0E0-17A51105FC80}" type="presParOf" srcId="{59F1CE36-DA04-49E3-8F8D-E83FE91A1BFA}" destId="{0955B1EF-3300-4E9F-89CB-B6AC1AD693A8}" srcOrd="0" destOrd="0" presId="urn:microsoft.com/office/officeart/2005/8/layout/orgChart1"/>
    <dgm:cxn modelId="{5015DC66-6891-4F16-A574-489D0778DA2E}" type="presParOf" srcId="{0955B1EF-3300-4E9F-89CB-B6AC1AD693A8}" destId="{C6A04EEE-0A0D-41C6-B625-F139726B7E05}" srcOrd="0" destOrd="0" presId="urn:microsoft.com/office/officeart/2005/8/layout/orgChart1"/>
    <dgm:cxn modelId="{C09497A0-986C-4286-9F56-EAD55C09A2BF}" type="presParOf" srcId="{0955B1EF-3300-4E9F-89CB-B6AC1AD693A8}" destId="{A6BA314E-BBE0-43EF-BADC-6C50533AD416}" srcOrd="1" destOrd="0" presId="urn:microsoft.com/office/officeart/2005/8/layout/orgChart1"/>
    <dgm:cxn modelId="{9A23355C-2C34-47DD-88C8-68CE86C8144E}" type="presParOf" srcId="{59F1CE36-DA04-49E3-8F8D-E83FE91A1BFA}" destId="{8133CAAB-1E50-4B45-9400-36EABADD85BA}" srcOrd="1" destOrd="0" presId="urn:microsoft.com/office/officeart/2005/8/layout/orgChart1"/>
    <dgm:cxn modelId="{EE93BAC2-FE3E-409E-8ABD-3E18EDFDA191}" type="presParOf" srcId="{8133CAAB-1E50-4B45-9400-36EABADD85BA}" destId="{B4A5DE93-D150-4F8F-A817-E3A367D6A4D6}" srcOrd="0" destOrd="0" presId="urn:microsoft.com/office/officeart/2005/8/layout/orgChart1"/>
    <dgm:cxn modelId="{02335A3D-85E9-4EE3-B5E9-06A51D55120D}" type="presParOf" srcId="{8133CAAB-1E50-4B45-9400-36EABADD85BA}" destId="{5E446968-B09A-4AAA-B8FE-5A74659F158E}" srcOrd="1" destOrd="0" presId="urn:microsoft.com/office/officeart/2005/8/layout/orgChart1"/>
    <dgm:cxn modelId="{DD8953F6-4655-400E-AF9D-3C4C80707D47}" type="presParOf" srcId="{5E446968-B09A-4AAA-B8FE-5A74659F158E}" destId="{57B7F80C-E7B8-429B-A12D-CCA26087CDAA}" srcOrd="0" destOrd="0" presId="urn:microsoft.com/office/officeart/2005/8/layout/orgChart1"/>
    <dgm:cxn modelId="{D4AE2FE1-DD71-43C9-8800-F1CC1AE13AC6}" type="presParOf" srcId="{57B7F80C-E7B8-429B-A12D-CCA26087CDAA}" destId="{49F64962-98FF-4A51-8997-ECAE86C5AE21}" srcOrd="0" destOrd="0" presId="urn:microsoft.com/office/officeart/2005/8/layout/orgChart1"/>
    <dgm:cxn modelId="{42885F88-C567-4840-9E9C-1E6865345528}" type="presParOf" srcId="{57B7F80C-E7B8-429B-A12D-CCA26087CDAA}" destId="{8F850D2D-1EEE-484A-8425-C78611FF0713}" srcOrd="1" destOrd="0" presId="urn:microsoft.com/office/officeart/2005/8/layout/orgChart1"/>
    <dgm:cxn modelId="{72F9C92D-D4BB-44B3-877E-4DA483FB9BF2}" type="presParOf" srcId="{5E446968-B09A-4AAA-B8FE-5A74659F158E}" destId="{6896D4D1-DF89-4801-896A-FAE540D47B79}" srcOrd="1" destOrd="0" presId="urn:microsoft.com/office/officeart/2005/8/layout/orgChart1"/>
    <dgm:cxn modelId="{B4246A3A-8553-40D2-B0B2-72DB15269754}" type="presParOf" srcId="{5E446968-B09A-4AAA-B8FE-5A74659F158E}" destId="{EBF7B15C-A0E0-49FD-AC29-19162C14437B}" srcOrd="2" destOrd="0" presId="urn:microsoft.com/office/officeart/2005/8/layout/orgChart1"/>
    <dgm:cxn modelId="{C4632AF8-FD1E-433C-8F32-D399FF2031F4}" type="presParOf" srcId="{59F1CE36-DA04-49E3-8F8D-E83FE91A1BFA}" destId="{8CE067FF-7711-4C7D-85F2-FB844ED595A4}" srcOrd="2" destOrd="0" presId="urn:microsoft.com/office/officeart/2005/8/layout/orgChart1"/>
    <dgm:cxn modelId="{3A7465D4-D722-46D2-A5A5-BD7CDDEF8230}" type="presParOf" srcId="{2C883383-EB8E-4153-BE37-21A9B9E79660}" destId="{0EF71356-A9AD-4311-849A-40940DA5C971}" srcOrd="2" destOrd="0" presId="urn:microsoft.com/office/officeart/2005/8/layout/orgChart1"/>
    <dgm:cxn modelId="{D717B4BA-3155-4A60-B3E0-96F72A95C53D}" type="presParOf" srcId="{42AEDDAF-CA4F-4D64-9B59-1116678C9B49}" destId="{C09CFC94-D87D-41CD-A7BB-5D1A5CAE66FC}" srcOrd="8" destOrd="0" presId="urn:microsoft.com/office/officeart/2005/8/layout/orgChart1"/>
    <dgm:cxn modelId="{8FE90F8E-63E8-42A4-B607-07FE23978597}" type="presParOf" srcId="{42AEDDAF-CA4F-4D64-9B59-1116678C9B49}" destId="{E7449D04-0FFF-480F-A834-21273971016B}" srcOrd="9" destOrd="0" presId="urn:microsoft.com/office/officeart/2005/8/layout/orgChart1"/>
    <dgm:cxn modelId="{549F346E-FA0E-4577-B3F7-C3CDB3D0B547}" type="presParOf" srcId="{E7449D04-0FFF-480F-A834-21273971016B}" destId="{972E7275-2671-4535-8EB6-7AC0E96F2DEB}" srcOrd="0" destOrd="0" presId="urn:microsoft.com/office/officeart/2005/8/layout/orgChart1"/>
    <dgm:cxn modelId="{386F7512-1B6B-4637-82B7-A9C1DEA09E45}" type="presParOf" srcId="{972E7275-2671-4535-8EB6-7AC0E96F2DEB}" destId="{CDC94AD6-6FDF-4E88-BD47-56B5FD51253D}" srcOrd="0" destOrd="0" presId="urn:microsoft.com/office/officeart/2005/8/layout/orgChart1"/>
    <dgm:cxn modelId="{BBA56BBA-7317-4B92-AA8D-B63064148FC5}" type="presParOf" srcId="{972E7275-2671-4535-8EB6-7AC0E96F2DEB}" destId="{B3D4231F-AFB7-42E5-8857-C860CA824ED5}" srcOrd="1" destOrd="0" presId="urn:microsoft.com/office/officeart/2005/8/layout/orgChart1"/>
    <dgm:cxn modelId="{86E1BEF4-0B60-4906-BE79-0341F9687F46}" type="presParOf" srcId="{E7449D04-0FFF-480F-A834-21273971016B}" destId="{D4E66CFA-C8C2-44E0-A061-3CB485FE7F26}" srcOrd="1" destOrd="0" presId="urn:microsoft.com/office/officeart/2005/8/layout/orgChart1"/>
    <dgm:cxn modelId="{5E46986A-CB0A-4F1B-814B-5FD035673368}" type="presParOf" srcId="{D4E66CFA-C8C2-44E0-A061-3CB485FE7F26}" destId="{3F81960D-4893-4961-A3F5-3193B86E58B9}" srcOrd="0" destOrd="0" presId="urn:microsoft.com/office/officeart/2005/8/layout/orgChart1"/>
    <dgm:cxn modelId="{00621150-CBCE-47C0-8331-81A182FF4615}" type="presParOf" srcId="{D4E66CFA-C8C2-44E0-A061-3CB485FE7F26}" destId="{BEF7AA42-C34B-4BB1-AA28-6070D79A6223}" srcOrd="1" destOrd="0" presId="urn:microsoft.com/office/officeart/2005/8/layout/orgChart1"/>
    <dgm:cxn modelId="{652AA31D-0799-4096-96EA-CEE7CC727485}" type="presParOf" srcId="{BEF7AA42-C34B-4BB1-AA28-6070D79A6223}" destId="{B8FCC99C-63C1-409C-9DC4-DA01ED333D7C}" srcOrd="0" destOrd="0" presId="urn:microsoft.com/office/officeart/2005/8/layout/orgChart1"/>
    <dgm:cxn modelId="{0DD5041D-A1EE-44B2-9C18-569E52AC286D}" type="presParOf" srcId="{B8FCC99C-63C1-409C-9DC4-DA01ED333D7C}" destId="{E913A9D9-B6A3-4419-9CE1-FAF7920F7505}" srcOrd="0" destOrd="0" presId="urn:microsoft.com/office/officeart/2005/8/layout/orgChart1"/>
    <dgm:cxn modelId="{C6CE347B-C9DB-4105-BD36-639AAAC1EC89}" type="presParOf" srcId="{B8FCC99C-63C1-409C-9DC4-DA01ED333D7C}" destId="{3781AA6E-77FF-4A43-8DA2-D80D7C44F2AB}" srcOrd="1" destOrd="0" presId="urn:microsoft.com/office/officeart/2005/8/layout/orgChart1"/>
    <dgm:cxn modelId="{C85EFEE6-DA20-46A8-9DEF-C75A61979DEF}" type="presParOf" srcId="{BEF7AA42-C34B-4BB1-AA28-6070D79A6223}" destId="{46E392C2-C57B-416B-86FA-D4D5A3AA4F11}" srcOrd="1" destOrd="0" presId="urn:microsoft.com/office/officeart/2005/8/layout/orgChart1"/>
    <dgm:cxn modelId="{150619F3-D3F6-4D88-BE52-2A4B987B7BA3}" type="presParOf" srcId="{BEF7AA42-C34B-4BB1-AA28-6070D79A6223}" destId="{3659F151-66CD-4126-A621-BB17FBE9F8DE}" srcOrd="2" destOrd="0" presId="urn:microsoft.com/office/officeart/2005/8/layout/orgChart1"/>
    <dgm:cxn modelId="{EE223016-8347-4B8A-B533-377639D12FE4}" type="presParOf" srcId="{D4E66CFA-C8C2-44E0-A061-3CB485FE7F26}" destId="{17576687-CBAF-4799-B3AF-A993CBEA32E3}" srcOrd="2" destOrd="0" presId="urn:microsoft.com/office/officeart/2005/8/layout/orgChart1"/>
    <dgm:cxn modelId="{2C41CD85-A08F-4FD4-8B2C-5555BF361540}" type="presParOf" srcId="{D4E66CFA-C8C2-44E0-A061-3CB485FE7F26}" destId="{9C48C52C-6231-4E68-91C0-D4356BBBBBFB}" srcOrd="3" destOrd="0" presId="urn:microsoft.com/office/officeart/2005/8/layout/orgChart1"/>
    <dgm:cxn modelId="{0682057B-B331-4420-A849-170AE094B93E}" type="presParOf" srcId="{9C48C52C-6231-4E68-91C0-D4356BBBBBFB}" destId="{9F555A9B-EE89-425C-9504-60FD81E1941F}" srcOrd="0" destOrd="0" presId="urn:microsoft.com/office/officeart/2005/8/layout/orgChart1"/>
    <dgm:cxn modelId="{82E09D2D-9D79-427C-983E-A761C64BD7AF}" type="presParOf" srcId="{9F555A9B-EE89-425C-9504-60FD81E1941F}" destId="{90B31F51-7DE7-4864-9FB6-87156C84A615}" srcOrd="0" destOrd="0" presId="urn:microsoft.com/office/officeart/2005/8/layout/orgChart1"/>
    <dgm:cxn modelId="{1BA60F50-7615-40CF-9695-B48794E94175}" type="presParOf" srcId="{9F555A9B-EE89-425C-9504-60FD81E1941F}" destId="{67483129-B79C-45FA-AD77-EBF694E560FE}" srcOrd="1" destOrd="0" presId="urn:microsoft.com/office/officeart/2005/8/layout/orgChart1"/>
    <dgm:cxn modelId="{5FE9061B-D01A-4E1E-ADA1-450C6CCFE0C9}" type="presParOf" srcId="{9C48C52C-6231-4E68-91C0-D4356BBBBBFB}" destId="{2AF0EBD9-F96D-4CB0-A99E-6B3801900226}" srcOrd="1" destOrd="0" presId="urn:microsoft.com/office/officeart/2005/8/layout/orgChart1"/>
    <dgm:cxn modelId="{566C0C9F-D0F9-4A56-AB56-D84D53F9A93E}" type="presParOf" srcId="{9C48C52C-6231-4E68-91C0-D4356BBBBBFB}" destId="{05D23AA3-E1BE-483F-8592-00E702CC7601}" srcOrd="2" destOrd="0" presId="urn:microsoft.com/office/officeart/2005/8/layout/orgChart1"/>
    <dgm:cxn modelId="{DB900F76-2D84-423D-A9EC-416AC6173A32}" type="presParOf" srcId="{D4E66CFA-C8C2-44E0-A061-3CB485FE7F26}" destId="{A831773B-E406-44EA-9E72-0A4CA7D4D9AE}" srcOrd="4" destOrd="0" presId="urn:microsoft.com/office/officeart/2005/8/layout/orgChart1"/>
    <dgm:cxn modelId="{AD6ACBF2-0C6B-4FA1-BF6E-9FB87ED4796D}" type="presParOf" srcId="{D4E66CFA-C8C2-44E0-A061-3CB485FE7F26}" destId="{CA2EEACF-6C65-4A5A-9A40-A5FCA4D98023}" srcOrd="5" destOrd="0" presId="urn:microsoft.com/office/officeart/2005/8/layout/orgChart1"/>
    <dgm:cxn modelId="{21CBEA4C-D11E-4F67-896F-B94E32C12675}" type="presParOf" srcId="{CA2EEACF-6C65-4A5A-9A40-A5FCA4D98023}" destId="{1932197B-ABC0-4E68-9FA1-3338F36EE976}" srcOrd="0" destOrd="0" presId="urn:microsoft.com/office/officeart/2005/8/layout/orgChart1"/>
    <dgm:cxn modelId="{C345CF5B-2135-42FA-BDBC-9DAB2FECF663}" type="presParOf" srcId="{1932197B-ABC0-4E68-9FA1-3338F36EE976}" destId="{ABF17954-FEFD-4AD7-8FF1-3A68EBA93424}" srcOrd="0" destOrd="0" presId="urn:microsoft.com/office/officeart/2005/8/layout/orgChart1"/>
    <dgm:cxn modelId="{06C53DD8-C9C0-46D9-8836-F4085180A2BD}" type="presParOf" srcId="{1932197B-ABC0-4E68-9FA1-3338F36EE976}" destId="{35D3EA02-D20A-4637-8CB6-A9E377CB34F6}" srcOrd="1" destOrd="0" presId="urn:microsoft.com/office/officeart/2005/8/layout/orgChart1"/>
    <dgm:cxn modelId="{9D941098-1514-4377-A965-3BEF1B46EB29}" type="presParOf" srcId="{CA2EEACF-6C65-4A5A-9A40-A5FCA4D98023}" destId="{1898B636-08BD-4287-8A33-358A01100B08}" srcOrd="1" destOrd="0" presId="urn:microsoft.com/office/officeart/2005/8/layout/orgChart1"/>
    <dgm:cxn modelId="{57786ED6-C575-42A3-8ABF-128BA9663860}" type="presParOf" srcId="{CA2EEACF-6C65-4A5A-9A40-A5FCA4D98023}" destId="{A7A04213-5ADF-40E0-A130-ADB23BDD3A2A}" srcOrd="2" destOrd="0" presId="urn:microsoft.com/office/officeart/2005/8/layout/orgChart1"/>
    <dgm:cxn modelId="{9045C8B1-CE4C-4635-8BBF-01C7F588E2AE}" type="presParOf" srcId="{E7449D04-0FFF-480F-A834-21273971016B}" destId="{FEB9DE80-1AA8-4837-B623-4F028AAC4625}" srcOrd="2" destOrd="0" presId="urn:microsoft.com/office/officeart/2005/8/layout/orgChart1"/>
    <dgm:cxn modelId="{0F047EE0-56BE-4808-A2E1-33D950F69BDB}" type="presParOf" srcId="{837AC3AE-6BBF-4822-8159-88E429A4B811}" destId="{14F58AB8-0EAD-40F1-87EC-89327F09EFBD}"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632F313-5D1A-4F6F-87D5-AADB83BFCDF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pt-BR"/>
        </a:p>
      </dgm:t>
    </dgm:pt>
    <dgm:pt modelId="{F36A1378-CD33-462B-925D-7DE8358C1252}">
      <dgm:prSet phldrT="[Texto]" custT="1"/>
      <dgm:spPr>
        <a:solidFill>
          <a:srgbClr val="FF0000"/>
        </a:solidFill>
      </dgm:spPr>
      <dgm:t>
        <a:bodyPr/>
        <a:lstStyle/>
        <a:p>
          <a:pPr algn="ctr"/>
          <a:r>
            <a:rPr lang="pt-BR" sz="1200" b="1" i="1"/>
            <a:t>Paul McCartney Concert</a:t>
          </a:r>
        </a:p>
        <a:p>
          <a:pPr algn="ctr"/>
          <a:r>
            <a:rPr lang="pt-BR" sz="1200" b="1" i="1"/>
            <a:t>R$ 5 MM</a:t>
          </a:r>
        </a:p>
      </dgm:t>
    </dgm:pt>
    <dgm:pt modelId="{89B2CD3D-B711-496D-A622-CFBC1FBBE3C6}" type="parTrans" cxnId="{55D23482-CE48-493D-91DF-E145CD639067}">
      <dgm:prSet/>
      <dgm:spPr/>
      <dgm:t>
        <a:bodyPr/>
        <a:lstStyle/>
        <a:p>
          <a:endParaRPr lang="pt-BR"/>
        </a:p>
      </dgm:t>
    </dgm:pt>
    <dgm:pt modelId="{DFC152D3-1CFF-4D3B-AD13-5C80C96105C2}" type="sibTrans" cxnId="{55D23482-CE48-493D-91DF-E145CD639067}">
      <dgm:prSet/>
      <dgm:spPr/>
      <dgm:t>
        <a:bodyPr/>
        <a:lstStyle/>
        <a:p>
          <a:endParaRPr lang="pt-BR"/>
        </a:p>
      </dgm:t>
    </dgm:pt>
    <dgm:pt modelId="{6123C1B0-CD54-4A17-940F-1C7453FA08C6}">
      <dgm:prSet phldrT="[Texto]"/>
      <dgm:spPr/>
      <dgm:t>
        <a:bodyPr/>
        <a:lstStyle/>
        <a:p>
          <a:r>
            <a:rPr lang="pt-BR"/>
            <a:t>Estruturas</a:t>
          </a:r>
        </a:p>
        <a:p>
          <a:r>
            <a:rPr lang="pt-BR"/>
            <a:t>R$ 1,5 K</a:t>
          </a:r>
        </a:p>
      </dgm:t>
    </dgm:pt>
    <dgm:pt modelId="{3F72F19B-3625-4FCF-B9D1-9B3F4BFB73BD}" type="parTrans" cxnId="{7997BDC9-3B1B-42EB-908A-E5E939E3D352}">
      <dgm:prSet/>
      <dgm:spPr/>
      <dgm:t>
        <a:bodyPr/>
        <a:lstStyle/>
        <a:p>
          <a:endParaRPr lang="pt-BR"/>
        </a:p>
      </dgm:t>
    </dgm:pt>
    <dgm:pt modelId="{D6BF4465-28EA-4282-9061-E402C7DD38AE}" type="sibTrans" cxnId="{7997BDC9-3B1B-42EB-908A-E5E939E3D352}">
      <dgm:prSet/>
      <dgm:spPr/>
      <dgm:t>
        <a:bodyPr/>
        <a:lstStyle/>
        <a:p>
          <a:endParaRPr lang="pt-BR"/>
        </a:p>
      </dgm:t>
    </dgm:pt>
    <dgm:pt modelId="{01936ADF-AD87-4E9B-94EB-7CE89198DB49}">
      <dgm:prSet phldrT="[Texto]"/>
      <dgm:spPr/>
      <dgm:t>
        <a:bodyPr/>
        <a:lstStyle/>
        <a:p>
          <a:r>
            <a:rPr lang="pt-BR"/>
            <a:t>Som &amp; Imagem</a:t>
          </a:r>
        </a:p>
        <a:p>
          <a:r>
            <a:rPr lang="pt-BR"/>
            <a:t>R$ 1 MM</a:t>
          </a:r>
        </a:p>
      </dgm:t>
    </dgm:pt>
    <dgm:pt modelId="{9CA6E1CF-9A7E-4B5C-8909-13050B1834C3}" type="parTrans" cxnId="{FE5E3BA7-DB93-4AAE-9809-D707F9E67885}">
      <dgm:prSet/>
      <dgm:spPr/>
      <dgm:t>
        <a:bodyPr/>
        <a:lstStyle/>
        <a:p>
          <a:endParaRPr lang="pt-BR"/>
        </a:p>
      </dgm:t>
    </dgm:pt>
    <dgm:pt modelId="{6A4C0057-67BF-486E-A831-6DCA178684E7}" type="sibTrans" cxnId="{FE5E3BA7-DB93-4AAE-9809-D707F9E67885}">
      <dgm:prSet/>
      <dgm:spPr/>
      <dgm:t>
        <a:bodyPr/>
        <a:lstStyle/>
        <a:p>
          <a:endParaRPr lang="pt-BR"/>
        </a:p>
      </dgm:t>
    </dgm:pt>
    <dgm:pt modelId="{AE7BE803-8A87-4019-BAE9-4D5F05BC3997}">
      <dgm:prSet phldrT="[Texto]"/>
      <dgm:spPr/>
      <dgm:t>
        <a:bodyPr/>
        <a:lstStyle/>
        <a:p>
          <a:r>
            <a:rPr lang="pt-BR"/>
            <a:t>Pessoal</a:t>
          </a:r>
        </a:p>
        <a:p>
          <a:r>
            <a:rPr lang="pt-BR"/>
            <a:t>R$ 1 MM</a:t>
          </a:r>
        </a:p>
      </dgm:t>
    </dgm:pt>
    <dgm:pt modelId="{3375DAE9-53DC-4568-A6F4-4214ECE35F2A}" type="parTrans" cxnId="{33D60E42-7E6B-4B5B-96BC-32845ED87AC8}">
      <dgm:prSet/>
      <dgm:spPr/>
      <dgm:t>
        <a:bodyPr/>
        <a:lstStyle/>
        <a:p>
          <a:endParaRPr lang="pt-BR"/>
        </a:p>
      </dgm:t>
    </dgm:pt>
    <dgm:pt modelId="{2B03F2D6-3E5C-40A8-B102-B021F91F3E4E}" type="sibTrans" cxnId="{33D60E42-7E6B-4B5B-96BC-32845ED87AC8}">
      <dgm:prSet/>
      <dgm:spPr/>
      <dgm:t>
        <a:bodyPr/>
        <a:lstStyle/>
        <a:p>
          <a:endParaRPr lang="pt-BR"/>
        </a:p>
      </dgm:t>
    </dgm:pt>
    <dgm:pt modelId="{39B3AC46-5906-4163-A69A-EB3CEEE87496}">
      <dgm:prSet/>
      <dgm:spPr/>
      <dgm:t>
        <a:bodyPr/>
        <a:lstStyle/>
        <a:p>
          <a:r>
            <a:rPr lang="pt-BR"/>
            <a:t>Palco</a:t>
          </a:r>
        </a:p>
      </dgm:t>
    </dgm:pt>
    <dgm:pt modelId="{71CBE278-3483-428F-9955-EEE2A5376A80}" type="parTrans" cxnId="{8D7B60DE-234C-4BA0-B150-30818225E8B1}">
      <dgm:prSet/>
      <dgm:spPr/>
      <dgm:t>
        <a:bodyPr/>
        <a:lstStyle/>
        <a:p>
          <a:endParaRPr lang="pt-BR"/>
        </a:p>
      </dgm:t>
    </dgm:pt>
    <dgm:pt modelId="{74772052-844C-485F-9CB2-8C9A6A32D092}" type="sibTrans" cxnId="{8D7B60DE-234C-4BA0-B150-30818225E8B1}">
      <dgm:prSet/>
      <dgm:spPr/>
      <dgm:t>
        <a:bodyPr/>
        <a:lstStyle/>
        <a:p>
          <a:endParaRPr lang="pt-BR"/>
        </a:p>
      </dgm:t>
    </dgm:pt>
    <dgm:pt modelId="{8CA5E1CB-4522-47A3-B2E8-62B2D6613B4B}">
      <dgm:prSet/>
      <dgm:spPr/>
      <dgm:t>
        <a:bodyPr/>
        <a:lstStyle/>
        <a:p>
          <a:r>
            <a:rPr lang="pt-BR"/>
            <a:t>Torres de Iluminação</a:t>
          </a:r>
        </a:p>
      </dgm:t>
    </dgm:pt>
    <dgm:pt modelId="{AEA72E1C-1E44-46F1-BD8B-DEABB9B37D0C}" type="parTrans" cxnId="{1761D506-CAB2-415C-AE04-87560D208E82}">
      <dgm:prSet/>
      <dgm:spPr/>
      <dgm:t>
        <a:bodyPr/>
        <a:lstStyle/>
        <a:p>
          <a:endParaRPr lang="pt-BR"/>
        </a:p>
      </dgm:t>
    </dgm:pt>
    <dgm:pt modelId="{E398FB54-C262-4D82-96AE-4102B64835B5}" type="sibTrans" cxnId="{1761D506-CAB2-415C-AE04-87560D208E82}">
      <dgm:prSet/>
      <dgm:spPr/>
      <dgm:t>
        <a:bodyPr/>
        <a:lstStyle/>
        <a:p>
          <a:endParaRPr lang="pt-BR"/>
        </a:p>
      </dgm:t>
    </dgm:pt>
    <dgm:pt modelId="{D9332923-61E2-4054-84DF-773161750B57}">
      <dgm:prSet/>
      <dgm:spPr/>
      <dgm:t>
        <a:bodyPr/>
        <a:lstStyle/>
        <a:p>
          <a:r>
            <a:rPr lang="pt-BR"/>
            <a:t>Torres de Som</a:t>
          </a:r>
        </a:p>
      </dgm:t>
    </dgm:pt>
    <dgm:pt modelId="{BBE33C0D-63EB-4A65-880A-36A3FD215147}" type="parTrans" cxnId="{4E661A7A-1205-4C9A-8149-1ADEB3604A53}">
      <dgm:prSet/>
      <dgm:spPr/>
      <dgm:t>
        <a:bodyPr/>
        <a:lstStyle/>
        <a:p>
          <a:endParaRPr lang="pt-BR"/>
        </a:p>
      </dgm:t>
    </dgm:pt>
    <dgm:pt modelId="{3BB48C50-C2C8-4844-A900-A895EF041966}" type="sibTrans" cxnId="{4E661A7A-1205-4C9A-8149-1ADEB3604A53}">
      <dgm:prSet/>
      <dgm:spPr/>
      <dgm:t>
        <a:bodyPr/>
        <a:lstStyle/>
        <a:p>
          <a:endParaRPr lang="pt-BR"/>
        </a:p>
      </dgm:t>
    </dgm:pt>
    <dgm:pt modelId="{86CFCDB7-4F94-4930-A56F-1D004B95981B}">
      <dgm:prSet phldrT="[Texto]"/>
      <dgm:spPr/>
      <dgm:t>
        <a:bodyPr/>
        <a:lstStyle/>
        <a:p>
          <a:r>
            <a:rPr lang="pt-BR"/>
            <a:t>Sonorização</a:t>
          </a:r>
        </a:p>
      </dgm:t>
    </dgm:pt>
    <dgm:pt modelId="{7DC9171D-3A50-489F-BF25-EEC4B2ADDEA1}" type="parTrans" cxnId="{0268A81B-10B1-4EDC-961B-B418E94AA18F}">
      <dgm:prSet/>
      <dgm:spPr/>
      <dgm:t>
        <a:bodyPr/>
        <a:lstStyle/>
        <a:p>
          <a:endParaRPr lang="pt-BR"/>
        </a:p>
      </dgm:t>
    </dgm:pt>
    <dgm:pt modelId="{E1CB484D-C572-4047-A2EC-52F5F1843ED1}" type="sibTrans" cxnId="{0268A81B-10B1-4EDC-961B-B418E94AA18F}">
      <dgm:prSet/>
      <dgm:spPr/>
      <dgm:t>
        <a:bodyPr/>
        <a:lstStyle/>
        <a:p>
          <a:endParaRPr lang="pt-BR"/>
        </a:p>
      </dgm:t>
    </dgm:pt>
    <dgm:pt modelId="{2EF3A967-5C42-4494-AE19-0C46DF608901}">
      <dgm:prSet/>
      <dgm:spPr/>
      <dgm:t>
        <a:bodyPr/>
        <a:lstStyle/>
        <a:p>
          <a:r>
            <a:rPr lang="pt-BR"/>
            <a:t>Iluminação</a:t>
          </a:r>
        </a:p>
      </dgm:t>
    </dgm:pt>
    <dgm:pt modelId="{9CF58909-23CB-42B5-88D1-9620D6CCC3AA}" type="parTrans" cxnId="{A159517F-95CC-4C29-B2CC-54088452E9EF}">
      <dgm:prSet/>
      <dgm:spPr/>
      <dgm:t>
        <a:bodyPr/>
        <a:lstStyle/>
        <a:p>
          <a:endParaRPr lang="pt-BR"/>
        </a:p>
      </dgm:t>
    </dgm:pt>
    <dgm:pt modelId="{8D2D93C6-B2AC-4649-83DB-09ACCC329DB9}" type="sibTrans" cxnId="{A159517F-95CC-4C29-B2CC-54088452E9EF}">
      <dgm:prSet/>
      <dgm:spPr/>
      <dgm:t>
        <a:bodyPr/>
        <a:lstStyle/>
        <a:p>
          <a:endParaRPr lang="pt-BR"/>
        </a:p>
      </dgm:t>
    </dgm:pt>
    <dgm:pt modelId="{1E9AC3D0-32C8-4258-9C91-DB85F4D51E24}">
      <dgm:prSet/>
      <dgm:spPr/>
      <dgm:t>
        <a:bodyPr/>
        <a:lstStyle/>
        <a:p>
          <a:r>
            <a:rPr lang="pt-BR"/>
            <a:t>Telões</a:t>
          </a:r>
        </a:p>
      </dgm:t>
    </dgm:pt>
    <dgm:pt modelId="{B92CFC7E-A185-43E0-8AA6-D51718AB646E}" type="parTrans" cxnId="{1A392694-38C0-4CCA-8768-0CF9A2032A72}">
      <dgm:prSet/>
      <dgm:spPr/>
      <dgm:t>
        <a:bodyPr/>
        <a:lstStyle/>
        <a:p>
          <a:endParaRPr lang="pt-BR"/>
        </a:p>
      </dgm:t>
    </dgm:pt>
    <dgm:pt modelId="{65B4448C-7CFC-4773-A66C-1BAB97D7BF04}" type="sibTrans" cxnId="{1A392694-38C0-4CCA-8768-0CF9A2032A72}">
      <dgm:prSet/>
      <dgm:spPr/>
      <dgm:t>
        <a:bodyPr/>
        <a:lstStyle/>
        <a:p>
          <a:endParaRPr lang="pt-BR"/>
        </a:p>
      </dgm:t>
    </dgm:pt>
    <dgm:pt modelId="{682F7DE7-471D-41CC-990D-82A5D6298A19}">
      <dgm:prSet/>
      <dgm:spPr/>
      <dgm:t>
        <a:bodyPr/>
        <a:lstStyle/>
        <a:p>
          <a:r>
            <a:rPr lang="pt-BR"/>
            <a:t>Gradis de contenção</a:t>
          </a:r>
        </a:p>
      </dgm:t>
    </dgm:pt>
    <dgm:pt modelId="{186C0137-02E1-4E56-B310-EFAF925D932B}" type="parTrans" cxnId="{4BC7410A-1106-44C6-84D8-8C9CFD899694}">
      <dgm:prSet/>
      <dgm:spPr/>
      <dgm:t>
        <a:bodyPr/>
        <a:lstStyle/>
        <a:p>
          <a:endParaRPr lang="pt-BR"/>
        </a:p>
      </dgm:t>
    </dgm:pt>
    <dgm:pt modelId="{E2A9D53F-98E1-4303-A7EC-C88E27264CE8}" type="sibTrans" cxnId="{4BC7410A-1106-44C6-84D8-8C9CFD899694}">
      <dgm:prSet/>
      <dgm:spPr/>
      <dgm:t>
        <a:bodyPr/>
        <a:lstStyle/>
        <a:p>
          <a:endParaRPr lang="pt-BR"/>
        </a:p>
      </dgm:t>
    </dgm:pt>
    <dgm:pt modelId="{5A95E921-1DCD-4A8B-87BF-05BC55F25C81}">
      <dgm:prSet/>
      <dgm:spPr/>
      <dgm:t>
        <a:bodyPr/>
        <a:lstStyle/>
        <a:p>
          <a:r>
            <a:rPr lang="pt-BR"/>
            <a:t>Segurança</a:t>
          </a:r>
        </a:p>
      </dgm:t>
    </dgm:pt>
    <dgm:pt modelId="{71C34C23-AABA-406C-BF64-BD6F140E4029}" type="parTrans" cxnId="{BB36B526-BEF6-4139-AD7A-07F7073C392F}">
      <dgm:prSet/>
      <dgm:spPr/>
      <dgm:t>
        <a:bodyPr/>
        <a:lstStyle/>
        <a:p>
          <a:endParaRPr lang="pt-BR"/>
        </a:p>
      </dgm:t>
    </dgm:pt>
    <dgm:pt modelId="{F5F3B632-9BBE-426C-88F5-FC4832E5ACAE}" type="sibTrans" cxnId="{BB36B526-BEF6-4139-AD7A-07F7073C392F}">
      <dgm:prSet/>
      <dgm:spPr/>
      <dgm:t>
        <a:bodyPr/>
        <a:lstStyle/>
        <a:p>
          <a:endParaRPr lang="pt-BR"/>
        </a:p>
      </dgm:t>
    </dgm:pt>
    <dgm:pt modelId="{2750EEF6-4862-4264-8562-ED846EE75BB0}">
      <dgm:prSet/>
      <dgm:spPr/>
      <dgm:t>
        <a:bodyPr/>
        <a:lstStyle/>
        <a:p>
          <a:r>
            <a:rPr lang="pt-BR"/>
            <a:t>Hosters        (Área VIP)</a:t>
          </a:r>
        </a:p>
      </dgm:t>
    </dgm:pt>
    <dgm:pt modelId="{B4A394A8-2D63-491A-BDAB-D3A651AA2329}" type="parTrans" cxnId="{5A19D614-9F40-41A8-AB64-106D5783AD5C}">
      <dgm:prSet/>
      <dgm:spPr/>
      <dgm:t>
        <a:bodyPr/>
        <a:lstStyle/>
        <a:p>
          <a:endParaRPr lang="pt-BR"/>
        </a:p>
      </dgm:t>
    </dgm:pt>
    <dgm:pt modelId="{91D52C01-EA69-4330-9727-AA824117EA86}" type="sibTrans" cxnId="{5A19D614-9F40-41A8-AB64-106D5783AD5C}">
      <dgm:prSet/>
      <dgm:spPr/>
      <dgm:t>
        <a:bodyPr/>
        <a:lstStyle/>
        <a:p>
          <a:endParaRPr lang="pt-BR"/>
        </a:p>
      </dgm:t>
    </dgm:pt>
    <dgm:pt modelId="{E13423B0-3F5E-44FE-AA56-647BEE2D15E3}">
      <dgm:prSet/>
      <dgm:spPr/>
      <dgm:t>
        <a:bodyPr/>
        <a:lstStyle/>
        <a:p>
          <a:r>
            <a:rPr lang="pt-BR"/>
            <a:t>Equipamentos da banda</a:t>
          </a:r>
        </a:p>
      </dgm:t>
    </dgm:pt>
    <dgm:pt modelId="{18F37519-9A2A-4D9E-810D-F350A011AC3D}" type="parTrans" cxnId="{2BA854DD-4E0A-4220-8E9E-447AC87ADE68}">
      <dgm:prSet/>
      <dgm:spPr/>
      <dgm:t>
        <a:bodyPr/>
        <a:lstStyle/>
        <a:p>
          <a:endParaRPr lang="pt-BR"/>
        </a:p>
      </dgm:t>
    </dgm:pt>
    <dgm:pt modelId="{F37F6C29-C221-4A46-BCC6-6E5D41B8DECD}" type="sibTrans" cxnId="{2BA854DD-4E0A-4220-8E9E-447AC87ADE68}">
      <dgm:prSet/>
      <dgm:spPr/>
      <dgm:t>
        <a:bodyPr/>
        <a:lstStyle/>
        <a:p>
          <a:endParaRPr lang="pt-BR"/>
        </a:p>
      </dgm:t>
    </dgm:pt>
    <dgm:pt modelId="{06404841-63D8-4D9B-A484-F9FD507930B3}">
      <dgm:prSet/>
      <dgm:spPr/>
      <dgm:t>
        <a:bodyPr/>
        <a:lstStyle/>
        <a:p>
          <a:r>
            <a:rPr lang="pt-BR"/>
            <a:t>Banda</a:t>
          </a:r>
        </a:p>
      </dgm:t>
    </dgm:pt>
    <dgm:pt modelId="{AD0E62AB-50F0-44FC-A55A-063DA9FCF172}" type="parTrans" cxnId="{9399912F-0981-4D53-8FE1-949FA9502022}">
      <dgm:prSet/>
      <dgm:spPr/>
      <dgm:t>
        <a:bodyPr/>
        <a:lstStyle/>
        <a:p>
          <a:endParaRPr lang="pt-BR"/>
        </a:p>
      </dgm:t>
    </dgm:pt>
    <dgm:pt modelId="{BC6C7FA6-25E4-4F6C-960B-C012F039AEC6}" type="sibTrans" cxnId="{9399912F-0981-4D53-8FE1-949FA9502022}">
      <dgm:prSet/>
      <dgm:spPr/>
      <dgm:t>
        <a:bodyPr/>
        <a:lstStyle/>
        <a:p>
          <a:endParaRPr lang="pt-BR"/>
        </a:p>
      </dgm:t>
    </dgm:pt>
    <dgm:pt modelId="{9D4E44B2-97D9-45E2-BAC1-33AD54C4EC09}">
      <dgm:prSet/>
      <dgm:spPr/>
      <dgm:t>
        <a:bodyPr/>
        <a:lstStyle/>
        <a:p>
          <a:r>
            <a:rPr lang="pt-BR"/>
            <a:t>Paul McCartney</a:t>
          </a:r>
        </a:p>
      </dgm:t>
    </dgm:pt>
    <dgm:pt modelId="{0BD945D0-0E3B-4F55-860F-D651CE51CA95}" type="parTrans" cxnId="{E9671A82-7CC4-4CC4-ACF0-E77DA0044227}">
      <dgm:prSet/>
      <dgm:spPr/>
      <dgm:t>
        <a:bodyPr/>
        <a:lstStyle/>
        <a:p>
          <a:endParaRPr lang="pt-BR"/>
        </a:p>
      </dgm:t>
    </dgm:pt>
    <dgm:pt modelId="{6DF8AE62-9CC7-4B7F-BA54-99F282815151}" type="sibTrans" cxnId="{E9671A82-7CC4-4CC4-ACF0-E77DA0044227}">
      <dgm:prSet/>
      <dgm:spPr/>
      <dgm:t>
        <a:bodyPr/>
        <a:lstStyle/>
        <a:p>
          <a:endParaRPr lang="pt-BR"/>
        </a:p>
      </dgm:t>
    </dgm:pt>
    <dgm:pt modelId="{89EED859-9232-423F-9F19-0438BE2C87EE}">
      <dgm:prSet/>
      <dgm:spPr/>
      <dgm:t>
        <a:bodyPr/>
        <a:lstStyle/>
        <a:p>
          <a:r>
            <a:rPr lang="pt-BR"/>
            <a:t>Logística</a:t>
          </a:r>
        </a:p>
        <a:p>
          <a:r>
            <a:rPr lang="pt-BR"/>
            <a:t>R$ 500 K</a:t>
          </a:r>
        </a:p>
      </dgm:t>
    </dgm:pt>
    <dgm:pt modelId="{29A553CC-5E15-4982-81FE-813435A5A66E}" type="sibTrans" cxnId="{2C8CDBE4-98B8-4ED8-B73B-44FA0ACFBB37}">
      <dgm:prSet/>
      <dgm:spPr/>
      <dgm:t>
        <a:bodyPr/>
        <a:lstStyle/>
        <a:p>
          <a:endParaRPr lang="pt-BR"/>
        </a:p>
      </dgm:t>
    </dgm:pt>
    <dgm:pt modelId="{56F237F1-072A-4186-9669-565E005BA2DE}" type="parTrans" cxnId="{2C8CDBE4-98B8-4ED8-B73B-44FA0ACFBB37}">
      <dgm:prSet/>
      <dgm:spPr/>
      <dgm:t>
        <a:bodyPr/>
        <a:lstStyle/>
        <a:p>
          <a:endParaRPr lang="pt-BR"/>
        </a:p>
      </dgm:t>
    </dgm:pt>
    <dgm:pt modelId="{6A8BC22F-2D15-4650-9CE2-806DD0C9CFAD}">
      <dgm:prSet/>
      <dgm:spPr/>
      <dgm:t>
        <a:bodyPr/>
        <a:lstStyle/>
        <a:p>
          <a:r>
            <a:rPr lang="pt-BR"/>
            <a:t>Back</a:t>
          </a:r>
        </a:p>
        <a:p>
          <a:r>
            <a:rPr lang="pt-BR"/>
            <a:t>R$ 750 K</a:t>
          </a:r>
        </a:p>
      </dgm:t>
    </dgm:pt>
    <dgm:pt modelId="{351FCF57-8F69-4921-B7BA-E78CCEE120B1}" type="parTrans" cxnId="{C143615A-6AD4-437A-9B10-47D9931BAC99}">
      <dgm:prSet/>
      <dgm:spPr/>
      <dgm:t>
        <a:bodyPr/>
        <a:lstStyle/>
        <a:p>
          <a:endParaRPr lang="pt-BR"/>
        </a:p>
      </dgm:t>
    </dgm:pt>
    <dgm:pt modelId="{D5E3EB91-4891-4D55-8959-3A5D1B39BFA1}" type="sibTrans" cxnId="{C143615A-6AD4-437A-9B10-47D9931BAC99}">
      <dgm:prSet/>
      <dgm:spPr/>
      <dgm:t>
        <a:bodyPr/>
        <a:lstStyle/>
        <a:p>
          <a:endParaRPr lang="pt-BR"/>
        </a:p>
      </dgm:t>
    </dgm:pt>
    <dgm:pt modelId="{0821D876-DCF7-4A21-9A81-DDB23E356909}">
      <dgm:prSet/>
      <dgm:spPr/>
      <dgm:t>
        <a:bodyPr/>
        <a:lstStyle/>
        <a:p>
          <a:r>
            <a:rPr lang="pt-BR"/>
            <a:t>Camarins</a:t>
          </a:r>
        </a:p>
      </dgm:t>
    </dgm:pt>
    <dgm:pt modelId="{787281FF-7029-4333-A9DF-DC8B8B5AF5A2}" type="parTrans" cxnId="{B4E283F6-AC6C-4218-8A40-CD128312C23F}">
      <dgm:prSet/>
      <dgm:spPr/>
      <dgm:t>
        <a:bodyPr/>
        <a:lstStyle/>
        <a:p>
          <a:endParaRPr lang="pt-BR"/>
        </a:p>
      </dgm:t>
    </dgm:pt>
    <dgm:pt modelId="{1143FC99-9387-4483-B9D3-36E7AC4D02AF}" type="sibTrans" cxnId="{B4E283F6-AC6C-4218-8A40-CD128312C23F}">
      <dgm:prSet/>
      <dgm:spPr/>
      <dgm:t>
        <a:bodyPr/>
        <a:lstStyle/>
        <a:p>
          <a:endParaRPr lang="pt-BR"/>
        </a:p>
      </dgm:t>
    </dgm:pt>
    <dgm:pt modelId="{59432FEF-1BBB-490C-848D-43210E7FC634}">
      <dgm:prSet/>
      <dgm:spPr/>
      <dgm:t>
        <a:bodyPr/>
        <a:lstStyle/>
        <a:p>
          <a:r>
            <a:rPr lang="pt-BR"/>
            <a:t>Área VIP</a:t>
          </a:r>
        </a:p>
      </dgm:t>
    </dgm:pt>
    <dgm:pt modelId="{469D9CD0-5EF2-493C-AF74-D4ED08BD507D}" type="parTrans" cxnId="{8B5E0A3F-6529-4A87-A60F-819433787A7B}">
      <dgm:prSet/>
      <dgm:spPr/>
      <dgm:t>
        <a:bodyPr/>
        <a:lstStyle/>
        <a:p>
          <a:endParaRPr lang="pt-BR"/>
        </a:p>
      </dgm:t>
    </dgm:pt>
    <dgm:pt modelId="{4E75D908-1D11-42AB-8B3D-8C7AE4177361}" type="sibTrans" cxnId="{8B5E0A3F-6529-4A87-A60F-819433787A7B}">
      <dgm:prSet/>
      <dgm:spPr/>
      <dgm:t>
        <a:bodyPr/>
        <a:lstStyle/>
        <a:p>
          <a:endParaRPr lang="pt-BR"/>
        </a:p>
      </dgm:t>
    </dgm:pt>
    <dgm:pt modelId="{809DB095-012F-481F-B58C-BBE4086CE23B}">
      <dgm:prSet/>
      <dgm:spPr/>
      <dgm:t>
        <a:bodyPr/>
        <a:lstStyle/>
        <a:p>
          <a:r>
            <a:rPr lang="pt-BR"/>
            <a:t>Backstage</a:t>
          </a:r>
        </a:p>
      </dgm:t>
    </dgm:pt>
    <dgm:pt modelId="{0527B92C-B57E-4557-BCD1-5E16718A82AE}" type="parTrans" cxnId="{6DF15F0C-A143-4229-81F2-C48E8B8D825D}">
      <dgm:prSet/>
      <dgm:spPr/>
      <dgm:t>
        <a:bodyPr/>
        <a:lstStyle/>
        <a:p>
          <a:endParaRPr lang="pt-BR"/>
        </a:p>
      </dgm:t>
    </dgm:pt>
    <dgm:pt modelId="{AA32221B-5A24-421B-A806-D3037EC9F253}" type="sibTrans" cxnId="{6DF15F0C-A143-4229-81F2-C48E8B8D825D}">
      <dgm:prSet/>
      <dgm:spPr/>
      <dgm:t>
        <a:bodyPr/>
        <a:lstStyle/>
        <a:p>
          <a:endParaRPr lang="pt-BR"/>
        </a:p>
      </dgm:t>
    </dgm:pt>
    <dgm:pt modelId="{21449580-A6AE-4C3F-AFD5-892DB05D861F}">
      <dgm:prSet/>
      <dgm:spPr/>
      <dgm:t>
        <a:bodyPr/>
        <a:lstStyle/>
        <a:p>
          <a:r>
            <a:rPr lang="pt-BR"/>
            <a:t>Credenciamento</a:t>
          </a:r>
        </a:p>
      </dgm:t>
    </dgm:pt>
    <dgm:pt modelId="{6EE4FA0C-5397-4FF4-ACFC-18C3FC51590D}" type="parTrans" cxnId="{E6227BBC-8690-45B8-8F49-740BE6699EB9}">
      <dgm:prSet/>
      <dgm:spPr/>
      <dgm:t>
        <a:bodyPr/>
        <a:lstStyle/>
        <a:p>
          <a:endParaRPr lang="pt-BR"/>
        </a:p>
      </dgm:t>
    </dgm:pt>
    <dgm:pt modelId="{5FC6679E-A67F-41FD-BD8D-8FDE18963A71}" type="sibTrans" cxnId="{E6227BBC-8690-45B8-8F49-740BE6699EB9}">
      <dgm:prSet/>
      <dgm:spPr/>
      <dgm:t>
        <a:bodyPr/>
        <a:lstStyle/>
        <a:p>
          <a:endParaRPr lang="pt-BR"/>
        </a:p>
      </dgm:t>
    </dgm:pt>
    <dgm:pt modelId="{C602DE20-4A08-4607-A4BC-EA5DB25373FD}">
      <dgm:prSet/>
      <dgm:spPr/>
      <dgm:t>
        <a:bodyPr/>
        <a:lstStyle/>
        <a:p>
          <a:r>
            <a:rPr lang="pt-BR"/>
            <a:t>Buffet</a:t>
          </a:r>
        </a:p>
      </dgm:t>
    </dgm:pt>
    <dgm:pt modelId="{2EFBE6F0-DABB-493C-913C-90ABE4852D15}" type="parTrans" cxnId="{F03FD863-806F-4713-9BE9-91C6828055A1}">
      <dgm:prSet/>
      <dgm:spPr/>
      <dgm:t>
        <a:bodyPr/>
        <a:lstStyle/>
        <a:p>
          <a:endParaRPr lang="pt-BR"/>
        </a:p>
      </dgm:t>
    </dgm:pt>
    <dgm:pt modelId="{FD9FD43A-1878-4C5D-8229-855297A74F38}" type="sibTrans" cxnId="{F03FD863-806F-4713-9BE9-91C6828055A1}">
      <dgm:prSet/>
      <dgm:spPr/>
      <dgm:t>
        <a:bodyPr/>
        <a:lstStyle/>
        <a:p>
          <a:endParaRPr lang="pt-BR"/>
        </a:p>
      </dgm:t>
    </dgm:pt>
    <dgm:pt modelId="{7428FEA8-0C09-4552-8ABC-3EC99585F3A4}">
      <dgm:prSet/>
      <dgm:spPr/>
      <dgm:t>
        <a:bodyPr/>
        <a:lstStyle/>
        <a:p>
          <a:r>
            <a:rPr lang="pt-BR"/>
            <a:t>Bar</a:t>
          </a:r>
        </a:p>
      </dgm:t>
    </dgm:pt>
    <dgm:pt modelId="{975A3B38-07A6-4934-87FA-D52A921327B5}" type="parTrans" cxnId="{20F742ED-9CBC-42A0-A5B8-2D876264600D}">
      <dgm:prSet/>
      <dgm:spPr/>
      <dgm:t>
        <a:bodyPr/>
        <a:lstStyle/>
        <a:p>
          <a:endParaRPr lang="pt-BR"/>
        </a:p>
      </dgm:t>
    </dgm:pt>
    <dgm:pt modelId="{73A48DCF-C601-4842-AFF3-84B16AC85F73}" type="sibTrans" cxnId="{20F742ED-9CBC-42A0-A5B8-2D876264600D}">
      <dgm:prSet/>
      <dgm:spPr/>
      <dgm:t>
        <a:bodyPr/>
        <a:lstStyle/>
        <a:p>
          <a:endParaRPr lang="pt-BR"/>
        </a:p>
      </dgm:t>
    </dgm:pt>
    <dgm:pt modelId="{525B9789-1FCD-42D0-8996-79462C1989CA}">
      <dgm:prSet/>
      <dgm:spPr/>
      <dgm:t>
        <a:bodyPr/>
        <a:lstStyle/>
        <a:p>
          <a:r>
            <a:rPr lang="pt-BR"/>
            <a:t>Buffet</a:t>
          </a:r>
        </a:p>
      </dgm:t>
    </dgm:pt>
    <dgm:pt modelId="{2FD21654-C723-4183-84FA-3CF0254F628D}" type="parTrans" cxnId="{222F2FCA-7BEB-46AD-BFCB-3233FC6079E2}">
      <dgm:prSet/>
      <dgm:spPr/>
      <dgm:t>
        <a:bodyPr/>
        <a:lstStyle/>
        <a:p>
          <a:endParaRPr lang="pt-BR"/>
        </a:p>
      </dgm:t>
    </dgm:pt>
    <dgm:pt modelId="{4F972DB6-7ED1-4CE6-890A-10FD82C5E2E5}" type="sibTrans" cxnId="{222F2FCA-7BEB-46AD-BFCB-3233FC6079E2}">
      <dgm:prSet/>
      <dgm:spPr/>
      <dgm:t>
        <a:bodyPr/>
        <a:lstStyle/>
        <a:p>
          <a:endParaRPr lang="pt-BR"/>
        </a:p>
      </dgm:t>
    </dgm:pt>
    <dgm:pt modelId="{666D5C5A-7CDA-43EC-9941-A3BA7D2058EA}">
      <dgm:prSet/>
      <dgm:spPr/>
      <dgm:t>
        <a:bodyPr/>
        <a:lstStyle/>
        <a:p>
          <a:r>
            <a:rPr lang="pt-BR"/>
            <a:t>Bar</a:t>
          </a:r>
        </a:p>
      </dgm:t>
    </dgm:pt>
    <dgm:pt modelId="{1A1374D4-4056-4757-939B-9C189E70A37A}" type="parTrans" cxnId="{90137D44-B888-451C-939F-6AC208634264}">
      <dgm:prSet/>
      <dgm:spPr/>
      <dgm:t>
        <a:bodyPr/>
        <a:lstStyle/>
        <a:p>
          <a:endParaRPr lang="pt-BR"/>
        </a:p>
      </dgm:t>
    </dgm:pt>
    <dgm:pt modelId="{DFB96F30-4BA2-4B6F-9E6D-6295A988BD7E}" type="sibTrans" cxnId="{90137D44-B888-451C-939F-6AC208634264}">
      <dgm:prSet/>
      <dgm:spPr/>
      <dgm:t>
        <a:bodyPr/>
        <a:lstStyle/>
        <a:p>
          <a:endParaRPr lang="pt-BR"/>
        </a:p>
      </dgm:t>
    </dgm:pt>
    <dgm:pt modelId="{B9603491-6857-4D41-BE04-1048A4283214}">
      <dgm:prSet/>
      <dgm:spPr/>
      <dgm:t>
        <a:bodyPr/>
        <a:lstStyle/>
        <a:p>
          <a:r>
            <a:rPr lang="pt-BR"/>
            <a:t>Bar</a:t>
          </a:r>
        </a:p>
      </dgm:t>
    </dgm:pt>
    <dgm:pt modelId="{4265FD70-30A7-4115-B812-070E7B276F16}" type="parTrans" cxnId="{A3B5DCFA-A845-4B5E-8EC9-37E203C86A86}">
      <dgm:prSet/>
      <dgm:spPr/>
      <dgm:t>
        <a:bodyPr/>
        <a:lstStyle/>
        <a:p>
          <a:endParaRPr lang="pt-BR"/>
        </a:p>
      </dgm:t>
    </dgm:pt>
    <dgm:pt modelId="{961AE728-E32D-4906-B2FF-AD140784795F}" type="sibTrans" cxnId="{A3B5DCFA-A845-4B5E-8EC9-37E203C86A86}">
      <dgm:prSet/>
      <dgm:spPr/>
      <dgm:t>
        <a:bodyPr/>
        <a:lstStyle/>
        <a:p>
          <a:endParaRPr lang="pt-BR"/>
        </a:p>
      </dgm:t>
    </dgm:pt>
    <dgm:pt modelId="{6BD1EA74-65EA-4FA4-A9CC-82E6C9E83606}">
      <dgm:prSet/>
      <dgm:spPr/>
      <dgm:t>
        <a:bodyPr/>
        <a:lstStyle/>
        <a:p>
          <a:r>
            <a:rPr lang="pt-BR"/>
            <a:t>Cenários</a:t>
          </a:r>
        </a:p>
      </dgm:t>
    </dgm:pt>
    <dgm:pt modelId="{9CE78C62-391D-4B4C-8B64-CB88211BB442}" type="parTrans" cxnId="{57D5EC3E-5CD1-4E4D-BBAB-527BD28F45C8}">
      <dgm:prSet/>
      <dgm:spPr/>
      <dgm:t>
        <a:bodyPr/>
        <a:lstStyle/>
        <a:p>
          <a:endParaRPr lang="pt-BR"/>
        </a:p>
      </dgm:t>
    </dgm:pt>
    <dgm:pt modelId="{BC84C3D6-7AFB-4AC8-A268-30A22909E702}" type="sibTrans" cxnId="{57D5EC3E-5CD1-4E4D-BBAB-527BD28F45C8}">
      <dgm:prSet/>
      <dgm:spPr/>
      <dgm:t>
        <a:bodyPr/>
        <a:lstStyle/>
        <a:p>
          <a:endParaRPr lang="pt-BR"/>
        </a:p>
      </dgm:t>
    </dgm:pt>
    <dgm:pt modelId="{4F849B40-161A-489D-AAD4-041CBD118351}">
      <dgm:prSet phldrT="[Texto]"/>
      <dgm:spPr/>
      <dgm:t>
        <a:bodyPr/>
        <a:lstStyle/>
        <a:p>
          <a:r>
            <a:rPr lang="pt-BR"/>
            <a:t>Contingências</a:t>
          </a:r>
        </a:p>
        <a:p>
          <a:r>
            <a:rPr lang="pt-BR"/>
            <a:t>R$ 250 K</a:t>
          </a:r>
        </a:p>
      </dgm:t>
    </dgm:pt>
    <dgm:pt modelId="{B3A854E6-8D00-46A8-99A8-0AAC7F5558BE}" type="parTrans" cxnId="{87949623-15AE-43B8-A49E-20F5FF408FD0}">
      <dgm:prSet/>
      <dgm:spPr/>
      <dgm:t>
        <a:bodyPr/>
        <a:lstStyle/>
        <a:p>
          <a:endParaRPr lang="pt-BR"/>
        </a:p>
      </dgm:t>
    </dgm:pt>
    <dgm:pt modelId="{7AFA06D9-09A4-4AD3-B229-3C24FBEB2293}" type="sibTrans" cxnId="{87949623-15AE-43B8-A49E-20F5FF408FD0}">
      <dgm:prSet/>
      <dgm:spPr/>
      <dgm:t>
        <a:bodyPr/>
        <a:lstStyle/>
        <a:p>
          <a:endParaRPr lang="pt-BR"/>
        </a:p>
      </dgm:t>
    </dgm:pt>
    <dgm:pt modelId="{1066019C-90F3-4A5A-ABD9-4AA56394CCC1}">
      <dgm:prSet/>
      <dgm:spPr/>
      <dgm:t>
        <a:bodyPr/>
        <a:lstStyle/>
        <a:p>
          <a:r>
            <a:rPr lang="pt-BR"/>
            <a:t>Treinamento</a:t>
          </a:r>
        </a:p>
      </dgm:t>
    </dgm:pt>
    <dgm:pt modelId="{580F4352-4E88-42FC-9AAC-DC5041584EB4}" type="parTrans" cxnId="{91908212-A372-40A7-B29D-4DC248582306}">
      <dgm:prSet/>
      <dgm:spPr/>
    </dgm:pt>
    <dgm:pt modelId="{2FDDAA9A-6B7B-4ADD-AC42-C0873B45378A}" type="sibTrans" cxnId="{91908212-A372-40A7-B29D-4DC248582306}">
      <dgm:prSet/>
      <dgm:spPr/>
    </dgm:pt>
    <dgm:pt modelId="{1F8BF7CB-413E-45E2-8E7D-A3930B0CB9E4}" type="pres">
      <dgm:prSet presAssocID="{E632F313-5D1A-4F6F-87D5-AADB83BFCDFC}" presName="hierChild1" presStyleCnt="0">
        <dgm:presLayoutVars>
          <dgm:orgChart val="1"/>
          <dgm:chPref val="1"/>
          <dgm:dir/>
          <dgm:animOne val="branch"/>
          <dgm:animLvl val="lvl"/>
          <dgm:resizeHandles/>
        </dgm:presLayoutVars>
      </dgm:prSet>
      <dgm:spPr/>
    </dgm:pt>
    <dgm:pt modelId="{837AC3AE-6BBF-4822-8159-88E429A4B811}" type="pres">
      <dgm:prSet presAssocID="{F36A1378-CD33-462B-925D-7DE8358C1252}" presName="hierRoot1" presStyleCnt="0">
        <dgm:presLayoutVars>
          <dgm:hierBranch val="init"/>
        </dgm:presLayoutVars>
      </dgm:prSet>
      <dgm:spPr/>
    </dgm:pt>
    <dgm:pt modelId="{C1121757-D7F4-49A6-83D0-178D182B18FF}" type="pres">
      <dgm:prSet presAssocID="{F36A1378-CD33-462B-925D-7DE8358C1252}" presName="rootComposite1" presStyleCnt="0"/>
      <dgm:spPr/>
    </dgm:pt>
    <dgm:pt modelId="{A9C01A5B-0422-4A2E-A28D-D12EADA1111E}" type="pres">
      <dgm:prSet presAssocID="{F36A1378-CD33-462B-925D-7DE8358C1252}" presName="rootText1" presStyleLbl="node0" presStyleIdx="0" presStyleCnt="1" custScaleX="133350" custScaleY="126041">
        <dgm:presLayoutVars>
          <dgm:chPref val="3"/>
        </dgm:presLayoutVars>
      </dgm:prSet>
      <dgm:spPr/>
    </dgm:pt>
    <dgm:pt modelId="{828266B0-7E65-4767-9DEF-27C8000E7FE1}" type="pres">
      <dgm:prSet presAssocID="{F36A1378-CD33-462B-925D-7DE8358C1252}" presName="rootConnector1" presStyleLbl="node1" presStyleIdx="0" presStyleCnt="0"/>
      <dgm:spPr/>
    </dgm:pt>
    <dgm:pt modelId="{42AEDDAF-CA4F-4D64-9B59-1116678C9B49}" type="pres">
      <dgm:prSet presAssocID="{F36A1378-CD33-462B-925D-7DE8358C1252}" presName="hierChild2" presStyleCnt="0"/>
      <dgm:spPr/>
    </dgm:pt>
    <dgm:pt modelId="{E8F1A44F-2393-4FA5-A73B-8CB950DFD5C4}" type="pres">
      <dgm:prSet presAssocID="{3F72F19B-3625-4FCF-B9D1-9B3F4BFB73BD}" presName="Name37" presStyleLbl="parChTrans1D2" presStyleIdx="0" presStyleCnt="6"/>
      <dgm:spPr/>
    </dgm:pt>
    <dgm:pt modelId="{6FB634A3-5940-4B1D-8D8F-20786971C82F}" type="pres">
      <dgm:prSet presAssocID="{6123C1B0-CD54-4A17-940F-1C7453FA08C6}" presName="hierRoot2" presStyleCnt="0">
        <dgm:presLayoutVars>
          <dgm:hierBranch val="r"/>
        </dgm:presLayoutVars>
      </dgm:prSet>
      <dgm:spPr/>
    </dgm:pt>
    <dgm:pt modelId="{9480504E-DB8A-42A9-9F7F-936DABECE0D7}" type="pres">
      <dgm:prSet presAssocID="{6123C1B0-CD54-4A17-940F-1C7453FA08C6}" presName="rootComposite" presStyleCnt="0"/>
      <dgm:spPr/>
    </dgm:pt>
    <dgm:pt modelId="{D87781F9-55F9-4518-9FF7-1722AA43D76E}" type="pres">
      <dgm:prSet presAssocID="{6123C1B0-CD54-4A17-940F-1C7453FA08C6}" presName="rootText" presStyleLbl="node2" presStyleIdx="0" presStyleCnt="6">
        <dgm:presLayoutVars>
          <dgm:chPref val="3"/>
        </dgm:presLayoutVars>
      </dgm:prSet>
      <dgm:spPr/>
    </dgm:pt>
    <dgm:pt modelId="{E02DA56D-6E23-4498-BF8F-F9EDC1C5ADD4}" type="pres">
      <dgm:prSet presAssocID="{6123C1B0-CD54-4A17-940F-1C7453FA08C6}" presName="rootConnector" presStyleLbl="node2" presStyleIdx="0" presStyleCnt="6"/>
      <dgm:spPr/>
    </dgm:pt>
    <dgm:pt modelId="{6F239720-8874-400E-AFD3-1C41A51898A4}" type="pres">
      <dgm:prSet presAssocID="{6123C1B0-CD54-4A17-940F-1C7453FA08C6}" presName="hierChild4" presStyleCnt="0"/>
      <dgm:spPr/>
    </dgm:pt>
    <dgm:pt modelId="{31816A02-0A5F-4210-89AE-522C017CF446}" type="pres">
      <dgm:prSet presAssocID="{71CBE278-3483-428F-9955-EEE2A5376A80}" presName="Name50" presStyleLbl="parChTrans1D3" presStyleIdx="0" presStyleCnt="18"/>
      <dgm:spPr/>
    </dgm:pt>
    <dgm:pt modelId="{A8719445-A896-4138-8063-E6A2C075BF1F}" type="pres">
      <dgm:prSet presAssocID="{39B3AC46-5906-4163-A69A-EB3CEEE87496}" presName="hierRoot2" presStyleCnt="0">
        <dgm:presLayoutVars>
          <dgm:hierBranch val="init"/>
        </dgm:presLayoutVars>
      </dgm:prSet>
      <dgm:spPr/>
    </dgm:pt>
    <dgm:pt modelId="{98264F4C-C5A4-4C23-8384-7470D709CBCF}" type="pres">
      <dgm:prSet presAssocID="{39B3AC46-5906-4163-A69A-EB3CEEE87496}" presName="rootComposite" presStyleCnt="0"/>
      <dgm:spPr/>
    </dgm:pt>
    <dgm:pt modelId="{4FAAC4ED-0B20-4966-9EAE-C9FB53600731}" type="pres">
      <dgm:prSet presAssocID="{39B3AC46-5906-4163-A69A-EB3CEEE87496}" presName="rootText" presStyleLbl="node3" presStyleIdx="0" presStyleCnt="18">
        <dgm:presLayoutVars>
          <dgm:chPref val="3"/>
        </dgm:presLayoutVars>
      </dgm:prSet>
      <dgm:spPr/>
    </dgm:pt>
    <dgm:pt modelId="{9DEC1EA9-D09A-4E72-8354-EE632A55BB5A}" type="pres">
      <dgm:prSet presAssocID="{39B3AC46-5906-4163-A69A-EB3CEEE87496}" presName="rootConnector" presStyleLbl="node3" presStyleIdx="0" presStyleCnt="18"/>
      <dgm:spPr/>
    </dgm:pt>
    <dgm:pt modelId="{C2B065DA-BE50-406B-B0E6-221C172A4A48}" type="pres">
      <dgm:prSet presAssocID="{39B3AC46-5906-4163-A69A-EB3CEEE87496}" presName="hierChild4" presStyleCnt="0"/>
      <dgm:spPr/>
    </dgm:pt>
    <dgm:pt modelId="{33C455CA-A796-4A22-896B-4BABA4DF91DF}" type="pres">
      <dgm:prSet presAssocID="{39B3AC46-5906-4163-A69A-EB3CEEE87496}" presName="hierChild5" presStyleCnt="0"/>
      <dgm:spPr/>
    </dgm:pt>
    <dgm:pt modelId="{531A4E7B-B10B-4DCD-BE3E-1287DF854937}" type="pres">
      <dgm:prSet presAssocID="{AEA72E1C-1E44-46F1-BD8B-DEABB9B37D0C}" presName="Name50" presStyleLbl="parChTrans1D3" presStyleIdx="1" presStyleCnt="18"/>
      <dgm:spPr/>
    </dgm:pt>
    <dgm:pt modelId="{AF8A9B4D-B745-4D25-9E9F-AC5FE3029CDF}" type="pres">
      <dgm:prSet presAssocID="{8CA5E1CB-4522-47A3-B2E8-62B2D6613B4B}" presName="hierRoot2" presStyleCnt="0">
        <dgm:presLayoutVars>
          <dgm:hierBranch val="init"/>
        </dgm:presLayoutVars>
      </dgm:prSet>
      <dgm:spPr/>
    </dgm:pt>
    <dgm:pt modelId="{0DF646E0-867F-42FD-9095-575FAB125D69}" type="pres">
      <dgm:prSet presAssocID="{8CA5E1CB-4522-47A3-B2E8-62B2D6613B4B}" presName="rootComposite" presStyleCnt="0"/>
      <dgm:spPr/>
    </dgm:pt>
    <dgm:pt modelId="{84A8F299-2C8C-4003-A8E7-329132746CD3}" type="pres">
      <dgm:prSet presAssocID="{8CA5E1CB-4522-47A3-B2E8-62B2D6613B4B}" presName="rootText" presStyleLbl="node3" presStyleIdx="1" presStyleCnt="18">
        <dgm:presLayoutVars>
          <dgm:chPref val="3"/>
        </dgm:presLayoutVars>
      </dgm:prSet>
      <dgm:spPr/>
    </dgm:pt>
    <dgm:pt modelId="{83162D5D-06F5-450B-8D66-9790272C5C10}" type="pres">
      <dgm:prSet presAssocID="{8CA5E1CB-4522-47A3-B2E8-62B2D6613B4B}" presName="rootConnector" presStyleLbl="node3" presStyleIdx="1" presStyleCnt="18"/>
      <dgm:spPr/>
    </dgm:pt>
    <dgm:pt modelId="{2A9A83E5-9EEC-418B-81EB-7CC33347B692}" type="pres">
      <dgm:prSet presAssocID="{8CA5E1CB-4522-47A3-B2E8-62B2D6613B4B}" presName="hierChild4" presStyleCnt="0"/>
      <dgm:spPr/>
    </dgm:pt>
    <dgm:pt modelId="{B66008C3-2936-474B-9466-724318BB5627}" type="pres">
      <dgm:prSet presAssocID="{8CA5E1CB-4522-47A3-B2E8-62B2D6613B4B}" presName="hierChild5" presStyleCnt="0"/>
      <dgm:spPr/>
    </dgm:pt>
    <dgm:pt modelId="{128817F6-ED0B-4930-9CE2-DF8D0654C522}" type="pres">
      <dgm:prSet presAssocID="{BBE33C0D-63EB-4A65-880A-36A3FD215147}" presName="Name50" presStyleLbl="parChTrans1D3" presStyleIdx="2" presStyleCnt="18"/>
      <dgm:spPr/>
    </dgm:pt>
    <dgm:pt modelId="{B5280294-EB30-4DF1-8F58-09F78A3C4E0A}" type="pres">
      <dgm:prSet presAssocID="{D9332923-61E2-4054-84DF-773161750B57}" presName="hierRoot2" presStyleCnt="0">
        <dgm:presLayoutVars>
          <dgm:hierBranch val="init"/>
        </dgm:presLayoutVars>
      </dgm:prSet>
      <dgm:spPr/>
    </dgm:pt>
    <dgm:pt modelId="{B999DC91-5DDD-4C48-9DB5-10E1CDD44526}" type="pres">
      <dgm:prSet presAssocID="{D9332923-61E2-4054-84DF-773161750B57}" presName="rootComposite" presStyleCnt="0"/>
      <dgm:spPr/>
    </dgm:pt>
    <dgm:pt modelId="{95BAA810-82F6-4996-B5E6-9A49A9D8C91F}" type="pres">
      <dgm:prSet presAssocID="{D9332923-61E2-4054-84DF-773161750B57}" presName="rootText" presStyleLbl="node3" presStyleIdx="2" presStyleCnt="18">
        <dgm:presLayoutVars>
          <dgm:chPref val="3"/>
        </dgm:presLayoutVars>
      </dgm:prSet>
      <dgm:spPr/>
    </dgm:pt>
    <dgm:pt modelId="{DCE941FA-51EA-4D2F-BCFE-6E22B4139AE1}" type="pres">
      <dgm:prSet presAssocID="{D9332923-61E2-4054-84DF-773161750B57}" presName="rootConnector" presStyleLbl="node3" presStyleIdx="2" presStyleCnt="18"/>
      <dgm:spPr/>
    </dgm:pt>
    <dgm:pt modelId="{A42DC71D-4942-4DBE-8267-BAAC6A733CD2}" type="pres">
      <dgm:prSet presAssocID="{D9332923-61E2-4054-84DF-773161750B57}" presName="hierChild4" presStyleCnt="0"/>
      <dgm:spPr/>
    </dgm:pt>
    <dgm:pt modelId="{63714258-7278-4561-B26A-F9EA62631810}" type="pres">
      <dgm:prSet presAssocID="{D9332923-61E2-4054-84DF-773161750B57}" presName="hierChild5" presStyleCnt="0"/>
      <dgm:spPr/>
    </dgm:pt>
    <dgm:pt modelId="{5E09956E-4A0D-4F3D-82B8-769C2A235E10}" type="pres">
      <dgm:prSet presAssocID="{186C0137-02E1-4E56-B310-EFAF925D932B}" presName="Name50" presStyleLbl="parChTrans1D3" presStyleIdx="3" presStyleCnt="18"/>
      <dgm:spPr/>
    </dgm:pt>
    <dgm:pt modelId="{EBC6D478-ACCC-4FAA-BF42-182B20F40834}" type="pres">
      <dgm:prSet presAssocID="{682F7DE7-471D-41CC-990D-82A5D6298A19}" presName="hierRoot2" presStyleCnt="0">
        <dgm:presLayoutVars>
          <dgm:hierBranch val="init"/>
        </dgm:presLayoutVars>
      </dgm:prSet>
      <dgm:spPr/>
    </dgm:pt>
    <dgm:pt modelId="{9C2C24E8-2910-44EC-9E60-CF76FD446CB7}" type="pres">
      <dgm:prSet presAssocID="{682F7DE7-471D-41CC-990D-82A5D6298A19}" presName="rootComposite" presStyleCnt="0"/>
      <dgm:spPr/>
    </dgm:pt>
    <dgm:pt modelId="{6B917E8F-FA3D-4EEB-B7C3-C2806EF01834}" type="pres">
      <dgm:prSet presAssocID="{682F7DE7-471D-41CC-990D-82A5D6298A19}" presName="rootText" presStyleLbl="node3" presStyleIdx="3" presStyleCnt="18">
        <dgm:presLayoutVars>
          <dgm:chPref val="3"/>
        </dgm:presLayoutVars>
      </dgm:prSet>
      <dgm:spPr/>
    </dgm:pt>
    <dgm:pt modelId="{26DC4C55-1433-48E6-B9B0-821320D6274A}" type="pres">
      <dgm:prSet presAssocID="{682F7DE7-471D-41CC-990D-82A5D6298A19}" presName="rootConnector" presStyleLbl="node3" presStyleIdx="3" presStyleCnt="18"/>
      <dgm:spPr/>
    </dgm:pt>
    <dgm:pt modelId="{D818DE06-0968-4EA9-B98F-180E819D2B5F}" type="pres">
      <dgm:prSet presAssocID="{682F7DE7-471D-41CC-990D-82A5D6298A19}" presName="hierChild4" presStyleCnt="0"/>
      <dgm:spPr/>
    </dgm:pt>
    <dgm:pt modelId="{7B70EFA5-A829-4154-B2C8-392D43B1F2D0}" type="pres">
      <dgm:prSet presAssocID="{682F7DE7-471D-41CC-990D-82A5D6298A19}" presName="hierChild5" presStyleCnt="0"/>
      <dgm:spPr/>
    </dgm:pt>
    <dgm:pt modelId="{C08CAE24-8F54-47A5-B150-DD8A9A33FE50}" type="pres">
      <dgm:prSet presAssocID="{9CE78C62-391D-4B4C-8B64-CB88211BB442}" presName="Name50" presStyleLbl="parChTrans1D3" presStyleIdx="4" presStyleCnt="18"/>
      <dgm:spPr/>
    </dgm:pt>
    <dgm:pt modelId="{CE6CA9C9-7EEA-4BE5-9657-5EE3751C1E59}" type="pres">
      <dgm:prSet presAssocID="{6BD1EA74-65EA-4FA4-A9CC-82E6C9E83606}" presName="hierRoot2" presStyleCnt="0">
        <dgm:presLayoutVars>
          <dgm:hierBranch val="init"/>
        </dgm:presLayoutVars>
      </dgm:prSet>
      <dgm:spPr/>
    </dgm:pt>
    <dgm:pt modelId="{83273A76-546F-45EB-A13D-AA48D84C7BE0}" type="pres">
      <dgm:prSet presAssocID="{6BD1EA74-65EA-4FA4-A9CC-82E6C9E83606}" presName="rootComposite" presStyleCnt="0"/>
      <dgm:spPr/>
    </dgm:pt>
    <dgm:pt modelId="{8E0342BB-8175-4B72-9020-94AEE4CBB9C0}" type="pres">
      <dgm:prSet presAssocID="{6BD1EA74-65EA-4FA4-A9CC-82E6C9E83606}" presName="rootText" presStyleLbl="node3" presStyleIdx="4" presStyleCnt="18">
        <dgm:presLayoutVars>
          <dgm:chPref val="3"/>
        </dgm:presLayoutVars>
      </dgm:prSet>
      <dgm:spPr/>
    </dgm:pt>
    <dgm:pt modelId="{6889C242-AFDC-493D-B05E-0731F9E99580}" type="pres">
      <dgm:prSet presAssocID="{6BD1EA74-65EA-4FA4-A9CC-82E6C9E83606}" presName="rootConnector" presStyleLbl="node3" presStyleIdx="4" presStyleCnt="18"/>
      <dgm:spPr/>
    </dgm:pt>
    <dgm:pt modelId="{44A44D09-F3C1-4A30-9A3D-1EB724109808}" type="pres">
      <dgm:prSet presAssocID="{6BD1EA74-65EA-4FA4-A9CC-82E6C9E83606}" presName="hierChild4" presStyleCnt="0"/>
      <dgm:spPr/>
    </dgm:pt>
    <dgm:pt modelId="{CA198A3A-EDB2-48C4-A922-EB34AEA3B604}" type="pres">
      <dgm:prSet presAssocID="{6BD1EA74-65EA-4FA4-A9CC-82E6C9E83606}" presName="hierChild5" presStyleCnt="0"/>
      <dgm:spPr/>
    </dgm:pt>
    <dgm:pt modelId="{126AA9FF-B45A-42A1-BC3B-4D67C23C54AB}" type="pres">
      <dgm:prSet presAssocID="{6123C1B0-CD54-4A17-940F-1C7453FA08C6}" presName="hierChild5" presStyleCnt="0"/>
      <dgm:spPr/>
    </dgm:pt>
    <dgm:pt modelId="{97CB649F-7471-4D22-BC26-7E4659EC997D}" type="pres">
      <dgm:prSet presAssocID="{9CA6E1CF-9A7E-4B5C-8909-13050B1834C3}" presName="Name37" presStyleLbl="parChTrans1D2" presStyleIdx="1" presStyleCnt="6"/>
      <dgm:spPr/>
    </dgm:pt>
    <dgm:pt modelId="{5A51EC17-F4D9-4344-99B6-4EC9D9947036}" type="pres">
      <dgm:prSet presAssocID="{01936ADF-AD87-4E9B-94EB-7CE89198DB49}" presName="hierRoot2" presStyleCnt="0">
        <dgm:presLayoutVars>
          <dgm:hierBranch val="r"/>
        </dgm:presLayoutVars>
      </dgm:prSet>
      <dgm:spPr/>
    </dgm:pt>
    <dgm:pt modelId="{ABA741E8-C041-4077-9B34-889750835A97}" type="pres">
      <dgm:prSet presAssocID="{01936ADF-AD87-4E9B-94EB-7CE89198DB49}" presName="rootComposite" presStyleCnt="0"/>
      <dgm:spPr/>
    </dgm:pt>
    <dgm:pt modelId="{A92933C9-A0DF-4715-8CBF-E189D755EBBB}" type="pres">
      <dgm:prSet presAssocID="{01936ADF-AD87-4E9B-94EB-7CE89198DB49}" presName="rootText" presStyleLbl="node2" presStyleIdx="1" presStyleCnt="6">
        <dgm:presLayoutVars>
          <dgm:chPref val="3"/>
        </dgm:presLayoutVars>
      </dgm:prSet>
      <dgm:spPr/>
    </dgm:pt>
    <dgm:pt modelId="{AA20C213-A78C-44D1-BE94-EE9FC770D882}" type="pres">
      <dgm:prSet presAssocID="{01936ADF-AD87-4E9B-94EB-7CE89198DB49}" presName="rootConnector" presStyleLbl="node2" presStyleIdx="1" presStyleCnt="6"/>
      <dgm:spPr/>
    </dgm:pt>
    <dgm:pt modelId="{DF802B09-F0A7-4E1F-AAE2-596369987D65}" type="pres">
      <dgm:prSet presAssocID="{01936ADF-AD87-4E9B-94EB-7CE89198DB49}" presName="hierChild4" presStyleCnt="0"/>
      <dgm:spPr/>
    </dgm:pt>
    <dgm:pt modelId="{7AF165E8-24E2-4D63-A543-5513E5C3C7AD}" type="pres">
      <dgm:prSet presAssocID="{7DC9171D-3A50-489F-BF25-EEC4B2ADDEA1}" presName="Name50" presStyleLbl="parChTrans1D3" presStyleIdx="5" presStyleCnt="18"/>
      <dgm:spPr/>
    </dgm:pt>
    <dgm:pt modelId="{F5FC7D2E-7D64-4C86-95CC-BE7165A4BC94}" type="pres">
      <dgm:prSet presAssocID="{86CFCDB7-4F94-4930-A56F-1D004B95981B}" presName="hierRoot2" presStyleCnt="0">
        <dgm:presLayoutVars>
          <dgm:hierBranch val="init"/>
        </dgm:presLayoutVars>
      </dgm:prSet>
      <dgm:spPr/>
    </dgm:pt>
    <dgm:pt modelId="{3ECC38E4-735F-4592-93C9-F28385759A66}" type="pres">
      <dgm:prSet presAssocID="{86CFCDB7-4F94-4930-A56F-1D004B95981B}" presName="rootComposite" presStyleCnt="0"/>
      <dgm:spPr/>
    </dgm:pt>
    <dgm:pt modelId="{E4398E6C-CC13-4D8B-9489-492F9A0FC7DA}" type="pres">
      <dgm:prSet presAssocID="{86CFCDB7-4F94-4930-A56F-1D004B95981B}" presName="rootText" presStyleLbl="node3" presStyleIdx="5" presStyleCnt="18">
        <dgm:presLayoutVars>
          <dgm:chPref val="3"/>
        </dgm:presLayoutVars>
      </dgm:prSet>
      <dgm:spPr/>
    </dgm:pt>
    <dgm:pt modelId="{76FB902B-B505-4149-A47D-29AB39E9CFC7}" type="pres">
      <dgm:prSet presAssocID="{86CFCDB7-4F94-4930-A56F-1D004B95981B}" presName="rootConnector" presStyleLbl="node3" presStyleIdx="5" presStyleCnt="18"/>
      <dgm:spPr/>
    </dgm:pt>
    <dgm:pt modelId="{63453D84-A625-427C-B895-F4D30DA4039D}" type="pres">
      <dgm:prSet presAssocID="{86CFCDB7-4F94-4930-A56F-1D004B95981B}" presName="hierChild4" presStyleCnt="0"/>
      <dgm:spPr/>
    </dgm:pt>
    <dgm:pt modelId="{DB5A0C2C-A13E-47C4-81E2-509549703AB4}" type="pres">
      <dgm:prSet presAssocID="{86CFCDB7-4F94-4930-A56F-1D004B95981B}" presName="hierChild5" presStyleCnt="0"/>
      <dgm:spPr/>
    </dgm:pt>
    <dgm:pt modelId="{C7421BFC-9F3D-440B-845F-6C944B8FC196}" type="pres">
      <dgm:prSet presAssocID="{9CF58909-23CB-42B5-88D1-9620D6CCC3AA}" presName="Name50" presStyleLbl="parChTrans1D3" presStyleIdx="6" presStyleCnt="18"/>
      <dgm:spPr/>
    </dgm:pt>
    <dgm:pt modelId="{43A21B3D-834C-4DBD-8197-E5B61047E9D5}" type="pres">
      <dgm:prSet presAssocID="{2EF3A967-5C42-4494-AE19-0C46DF608901}" presName="hierRoot2" presStyleCnt="0">
        <dgm:presLayoutVars>
          <dgm:hierBranch val="init"/>
        </dgm:presLayoutVars>
      </dgm:prSet>
      <dgm:spPr/>
    </dgm:pt>
    <dgm:pt modelId="{B703AFC2-6F2B-4648-B0D3-E975F2EF8376}" type="pres">
      <dgm:prSet presAssocID="{2EF3A967-5C42-4494-AE19-0C46DF608901}" presName="rootComposite" presStyleCnt="0"/>
      <dgm:spPr/>
    </dgm:pt>
    <dgm:pt modelId="{9FC0E269-4395-401B-8BE4-71C7EBB9734B}" type="pres">
      <dgm:prSet presAssocID="{2EF3A967-5C42-4494-AE19-0C46DF608901}" presName="rootText" presStyleLbl="node3" presStyleIdx="6" presStyleCnt="18">
        <dgm:presLayoutVars>
          <dgm:chPref val="3"/>
        </dgm:presLayoutVars>
      </dgm:prSet>
      <dgm:spPr/>
    </dgm:pt>
    <dgm:pt modelId="{50260D46-6751-48A4-B092-472220765DD4}" type="pres">
      <dgm:prSet presAssocID="{2EF3A967-5C42-4494-AE19-0C46DF608901}" presName="rootConnector" presStyleLbl="node3" presStyleIdx="6" presStyleCnt="18"/>
      <dgm:spPr/>
    </dgm:pt>
    <dgm:pt modelId="{BCD16695-DB94-4B03-AC6A-BAA06500C3B1}" type="pres">
      <dgm:prSet presAssocID="{2EF3A967-5C42-4494-AE19-0C46DF608901}" presName="hierChild4" presStyleCnt="0"/>
      <dgm:spPr/>
    </dgm:pt>
    <dgm:pt modelId="{C021A08C-A997-4643-AA8B-42394577635A}" type="pres">
      <dgm:prSet presAssocID="{2EF3A967-5C42-4494-AE19-0C46DF608901}" presName="hierChild5" presStyleCnt="0"/>
      <dgm:spPr/>
    </dgm:pt>
    <dgm:pt modelId="{87363E1C-2B0D-41FD-BF4E-CB123D050AFC}" type="pres">
      <dgm:prSet presAssocID="{B92CFC7E-A185-43E0-8AA6-D51718AB646E}" presName="Name50" presStyleLbl="parChTrans1D3" presStyleIdx="7" presStyleCnt="18"/>
      <dgm:spPr/>
    </dgm:pt>
    <dgm:pt modelId="{9DDA1675-9665-49C4-A75C-F5F27321D3D9}" type="pres">
      <dgm:prSet presAssocID="{1E9AC3D0-32C8-4258-9C91-DB85F4D51E24}" presName="hierRoot2" presStyleCnt="0">
        <dgm:presLayoutVars>
          <dgm:hierBranch val="init"/>
        </dgm:presLayoutVars>
      </dgm:prSet>
      <dgm:spPr/>
    </dgm:pt>
    <dgm:pt modelId="{B6078018-0455-4DF3-BD6D-AEEC1D6DB02E}" type="pres">
      <dgm:prSet presAssocID="{1E9AC3D0-32C8-4258-9C91-DB85F4D51E24}" presName="rootComposite" presStyleCnt="0"/>
      <dgm:spPr/>
    </dgm:pt>
    <dgm:pt modelId="{AA89FC7F-9121-46D8-9B9A-85AFEA0EAEF0}" type="pres">
      <dgm:prSet presAssocID="{1E9AC3D0-32C8-4258-9C91-DB85F4D51E24}" presName="rootText" presStyleLbl="node3" presStyleIdx="7" presStyleCnt="18">
        <dgm:presLayoutVars>
          <dgm:chPref val="3"/>
        </dgm:presLayoutVars>
      </dgm:prSet>
      <dgm:spPr/>
    </dgm:pt>
    <dgm:pt modelId="{448E9AA8-C3A5-4E9B-9C33-B1250A72358C}" type="pres">
      <dgm:prSet presAssocID="{1E9AC3D0-32C8-4258-9C91-DB85F4D51E24}" presName="rootConnector" presStyleLbl="node3" presStyleIdx="7" presStyleCnt="18"/>
      <dgm:spPr/>
    </dgm:pt>
    <dgm:pt modelId="{0CAFD9BE-3568-4F7E-8A84-29E1C626EC72}" type="pres">
      <dgm:prSet presAssocID="{1E9AC3D0-32C8-4258-9C91-DB85F4D51E24}" presName="hierChild4" presStyleCnt="0"/>
      <dgm:spPr/>
    </dgm:pt>
    <dgm:pt modelId="{4A76C13D-FB5E-4A67-BA0C-E3DAFF1EBD3A}" type="pres">
      <dgm:prSet presAssocID="{1E9AC3D0-32C8-4258-9C91-DB85F4D51E24}" presName="hierChild5" presStyleCnt="0"/>
      <dgm:spPr/>
    </dgm:pt>
    <dgm:pt modelId="{E529810D-CE40-42C4-B803-A283C12BFFE6}" type="pres">
      <dgm:prSet presAssocID="{01936ADF-AD87-4E9B-94EB-7CE89198DB49}" presName="hierChild5" presStyleCnt="0"/>
      <dgm:spPr/>
    </dgm:pt>
    <dgm:pt modelId="{E08635F3-C57A-46B7-9BC6-ED3DFEADED6F}" type="pres">
      <dgm:prSet presAssocID="{3375DAE9-53DC-4568-A6F4-4214ECE35F2A}" presName="Name37" presStyleLbl="parChTrans1D2" presStyleIdx="2" presStyleCnt="6"/>
      <dgm:spPr/>
    </dgm:pt>
    <dgm:pt modelId="{06306CB5-C4D4-471C-8AEF-EC5CF8DF40DD}" type="pres">
      <dgm:prSet presAssocID="{AE7BE803-8A87-4019-BAE9-4D5F05BC3997}" presName="hierRoot2" presStyleCnt="0">
        <dgm:presLayoutVars>
          <dgm:hierBranch val="init"/>
        </dgm:presLayoutVars>
      </dgm:prSet>
      <dgm:spPr/>
    </dgm:pt>
    <dgm:pt modelId="{B5C032A1-195F-44EA-BEE7-B5887ABB8527}" type="pres">
      <dgm:prSet presAssocID="{AE7BE803-8A87-4019-BAE9-4D5F05BC3997}" presName="rootComposite" presStyleCnt="0"/>
      <dgm:spPr/>
    </dgm:pt>
    <dgm:pt modelId="{E417797F-9D75-4823-AE45-2E28DDAFC381}" type="pres">
      <dgm:prSet presAssocID="{AE7BE803-8A87-4019-BAE9-4D5F05BC3997}" presName="rootText" presStyleLbl="node2" presStyleIdx="2" presStyleCnt="6">
        <dgm:presLayoutVars>
          <dgm:chPref val="3"/>
        </dgm:presLayoutVars>
      </dgm:prSet>
      <dgm:spPr/>
    </dgm:pt>
    <dgm:pt modelId="{55B13CB9-4417-45C4-902E-25911839D018}" type="pres">
      <dgm:prSet presAssocID="{AE7BE803-8A87-4019-BAE9-4D5F05BC3997}" presName="rootConnector" presStyleLbl="node2" presStyleIdx="2" presStyleCnt="6"/>
      <dgm:spPr/>
    </dgm:pt>
    <dgm:pt modelId="{B324A9EA-B27F-41D6-B3F2-2D2040B3AA8B}" type="pres">
      <dgm:prSet presAssocID="{AE7BE803-8A87-4019-BAE9-4D5F05BC3997}" presName="hierChild4" presStyleCnt="0"/>
      <dgm:spPr/>
    </dgm:pt>
    <dgm:pt modelId="{134CCB3A-7FE6-4333-8513-866F6753BF86}" type="pres">
      <dgm:prSet presAssocID="{71C34C23-AABA-406C-BF64-BD6F140E4029}" presName="Name37" presStyleLbl="parChTrans1D3" presStyleIdx="8" presStyleCnt="18"/>
      <dgm:spPr/>
    </dgm:pt>
    <dgm:pt modelId="{99440078-0BC2-47E9-AAC1-D7766DDEAC87}" type="pres">
      <dgm:prSet presAssocID="{5A95E921-1DCD-4A8B-87BF-05BC55F25C81}" presName="hierRoot2" presStyleCnt="0">
        <dgm:presLayoutVars>
          <dgm:hierBranch val="init"/>
        </dgm:presLayoutVars>
      </dgm:prSet>
      <dgm:spPr/>
    </dgm:pt>
    <dgm:pt modelId="{081DDA7B-3AB8-4F49-BDCC-E0BBE7BD7B8E}" type="pres">
      <dgm:prSet presAssocID="{5A95E921-1DCD-4A8B-87BF-05BC55F25C81}" presName="rootComposite" presStyleCnt="0"/>
      <dgm:spPr/>
    </dgm:pt>
    <dgm:pt modelId="{E00EA983-DA1D-4C77-B1C1-CA7FE1C06632}" type="pres">
      <dgm:prSet presAssocID="{5A95E921-1DCD-4A8B-87BF-05BC55F25C81}" presName="rootText" presStyleLbl="node3" presStyleIdx="8" presStyleCnt="18">
        <dgm:presLayoutVars>
          <dgm:chPref val="3"/>
        </dgm:presLayoutVars>
      </dgm:prSet>
      <dgm:spPr/>
    </dgm:pt>
    <dgm:pt modelId="{5A50A669-A358-44A7-82BB-DBC8D17BEFE5}" type="pres">
      <dgm:prSet presAssocID="{5A95E921-1DCD-4A8B-87BF-05BC55F25C81}" presName="rootConnector" presStyleLbl="node3" presStyleIdx="8" presStyleCnt="18"/>
      <dgm:spPr/>
    </dgm:pt>
    <dgm:pt modelId="{C0FBC5AD-4D3D-4E6D-8FD5-CD94B5FFBE0B}" type="pres">
      <dgm:prSet presAssocID="{5A95E921-1DCD-4A8B-87BF-05BC55F25C81}" presName="hierChild4" presStyleCnt="0"/>
      <dgm:spPr/>
    </dgm:pt>
    <dgm:pt modelId="{D797258D-E077-4248-AF97-872FD4B6CDD7}" type="pres">
      <dgm:prSet presAssocID="{5A95E921-1DCD-4A8B-87BF-05BC55F25C81}" presName="hierChild5" presStyleCnt="0"/>
      <dgm:spPr/>
    </dgm:pt>
    <dgm:pt modelId="{0A18F06A-673F-4FB4-89D5-E8742EBDE187}" type="pres">
      <dgm:prSet presAssocID="{B4A394A8-2D63-491A-BDAB-D3A651AA2329}" presName="Name37" presStyleLbl="parChTrans1D3" presStyleIdx="9" presStyleCnt="18"/>
      <dgm:spPr/>
    </dgm:pt>
    <dgm:pt modelId="{40311039-A697-4D16-8F5F-6802405C35C9}" type="pres">
      <dgm:prSet presAssocID="{2750EEF6-4862-4264-8562-ED846EE75BB0}" presName="hierRoot2" presStyleCnt="0">
        <dgm:presLayoutVars>
          <dgm:hierBranch val="init"/>
        </dgm:presLayoutVars>
      </dgm:prSet>
      <dgm:spPr/>
    </dgm:pt>
    <dgm:pt modelId="{38B602F6-AC40-40A8-9E55-BB795BDE868D}" type="pres">
      <dgm:prSet presAssocID="{2750EEF6-4862-4264-8562-ED846EE75BB0}" presName="rootComposite" presStyleCnt="0"/>
      <dgm:spPr/>
    </dgm:pt>
    <dgm:pt modelId="{333924F1-7E6C-4C15-AF10-37D4B271EA2D}" type="pres">
      <dgm:prSet presAssocID="{2750EEF6-4862-4264-8562-ED846EE75BB0}" presName="rootText" presStyleLbl="node3" presStyleIdx="9" presStyleCnt="18">
        <dgm:presLayoutVars>
          <dgm:chPref val="3"/>
        </dgm:presLayoutVars>
      </dgm:prSet>
      <dgm:spPr/>
    </dgm:pt>
    <dgm:pt modelId="{B54F5D72-4E02-4D65-9343-65E7FEB0A149}" type="pres">
      <dgm:prSet presAssocID="{2750EEF6-4862-4264-8562-ED846EE75BB0}" presName="rootConnector" presStyleLbl="node3" presStyleIdx="9" presStyleCnt="18"/>
      <dgm:spPr/>
    </dgm:pt>
    <dgm:pt modelId="{0A45AD14-717D-4193-AD35-CC7AB63C6FE3}" type="pres">
      <dgm:prSet presAssocID="{2750EEF6-4862-4264-8562-ED846EE75BB0}" presName="hierChild4" presStyleCnt="0"/>
      <dgm:spPr/>
    </dgm:pt>
    <dgm:pt modelId="{9DB135A1-FB26-446A-BD9F-AF1CA265F77F}" type="pres">
      <dgm:prSet presAssocID="{2750EEF6-4862-4264-8562-ED846EE75BB0}" presName="hierChild5" presStyleCnt="0"/>
      <dgm:spPr/>
    </dgm:pt>
    <dgm:pt modelId="{1587D70C-953B-4EE0-84E4-8B9B14ACEBA6}" type="pres">
      <dgm:prSet presAssocID="{580F4352-4E88-42FC-9AAC-DC5041584EB4}" presName="Name37" presStyleLbl="parChTrans1D3" presStyleIdx="10" presStyleCnt="18"/>
      <dgm:spPr/>
    </dgm:pt>
    <dgm:pt modelId="{31FC14E6-7437-4D5A-A471-2F9588920A82}" type="pres">
      <dgm:prSet presAssocID="{1066019C-90F3-4A5A-ABD9-4AA56394CCC1}" presName="hierRoot2" presStyleCnt="0">
        <dgm:presLayoutVars>
          <dgm:hierBranch val="init"/>
        </dgm:presLayoutVars>
      </dgm:prSet>
      <dgm:spPr/>
    </dgm:pt>
    <dgm:pt modelId="{DC5271FB-F00F-4010-B96E-8D7BAFC13260}" type="pres">
      <dgm:prSet presAssocID="{1066019C-90F3-4A5A-ABD9-4AA56394CCC1}" presName="rootComposite" presStyleCnt="0"/>
      <dgm:spPr/>
    </dgm:pt>
    <dgm:pt modelId="{D67AFD11-18E3-4127-B781-2D87B8EFBBC4}" type="pres">
      <dgm:prSet presAssocID="{1066019C-90F3-4A5A-ABD9-4AA56394CCC1}" presName="rootText" presStyleLbl="node3" presStyleIdx="10" presStyleCnt="18">
        <dgm:presLayoutVars>
          <dgm:chPref val="3"/>
        </dgm:presLayoutVars>
      </dgm:prSet>
      <dgm:spPr/>
    </dgm:pt>
    <dgm:pt modelId="{B6416B20-62DD-4B3F-87EC-585C5DD65CE9}" type="pres">
      <dgm:prSet presAssocID="{1066019C-90F3-4A5A-ABD9-4AA56394CCC1}" presName="rootConnector" presStyleLbl="node3" presStyleIdx="10" presStyleCnt="18"/>
      <dgm:spPr/>
    </dgm:pt>
    <dgm:pt modelId="{1E81FAD6-E31F-4756-AC26-04B80E730CDC}" type="pres">
      <dgm:prSet presAssocID="{1066019C-90F3-4A5A-ABD9-4AA56394CCC1}" presName="hierChild4" presStyleCnt="0"/>
      <dgm:spPr/>
    </dgm:pt>
    <dgm:pt modelId="{FCF8B935-342E-4F84-968C-A9B3341270F4}" type="pres">
      <dgm:prSet presAssocID="{1066019C-90F3-4A5A-ABD9-4AA56394CCC1}" presName="hierChild5" presStyleCnt="0"/>
      <dgm:spPr/>
    </dgm:pt>
    <dgm:pt modelId="{49B2037C-C027-4127-A866-65E955974B74}" type="pres">
      <dgm:prSet presAssocID="{6EE4FA0C-5397-4FF4-ACFC-18C3FC51590D}" presName="Name37" presStyleLbl="parChTrans1D3" presStyleIdx="11" presStyleCnt="18"/>
      <dgm:spPr/>
    </dgm:pt>
    <dgm:pt modelId="{7AA7C798-C2AC-4FEA-A24A-786B17C41A4D}" type="pres">
      <dgm:prSet presAssocID="{21449580-A6AE-4C3F-AFD5-892DB05D861F}" presName="hierRoot2" presStyleCnt="0">
        <dgm:presLayoutVars>
          <dgm:hierBranch val="init"/>
        </dgm:presLayoutVars>
      </dgm:prSet>
      <dgm:spPr/>
    </dgm:pt>
    <dgm:pt modelId="{63BB8104-FD18-498D-93D7-93F5CD770111}" type="pres">
      <dgm:prSet presAssocID="{21449580-A6AE-4C3F-AFD5-892DB05D861F}" presName="rootComposite" presStyleCnt="0"/>
      <dgm:spPr/>
    </dgm:pt>
    <dgm:pt modelId="{78B98973-5154-4248-8566-EE9A46FEF6AB}" type="pres">
      <dgm:prSet presAssocID="{21449580-A6AE-4C3F-AFD5-892DB05D861F}" presName="rootText" presStyleLbl="node3" presStyleIdx="11" presStyleCnt="18">
        <dgm:presLayoutVars>
          <dgm:chPref val="3"/>
        </dgm:presLayoutVars>
      </dgm:prSet>
      <dgm:spPr/>
    </dgm:pt>
    <dgm:pt modelId="{906C9751-ED43-4BDE-B533-E2B23DD9BF2F}" type="pres">
      <dgm:prSet presAssocID="{21449580-A6AE-4C3F-AFD5-892DB05D861F}" presName="rootConnector" presStyleLbl="node3" presStyleIdx="11" presStyleCnt="18"/>
      <dgm:spPr/>
    </dgm:pt>
    <dgm:pt modelId="{5CF13542-DFD5-424B-A622-16D5FB1F489C}" type="pres">
      <dgm:prSet presAssocID="{21449580-A6AE-4C3F-AFD5-892DB05D861F}" presName="hierChild4" presStyleCnt="0"/>
      <dgm:spPr/>
    </dgm:pt>
    <dgm:pt modelId="{7337AF7A-56AB-4042-8858-ED15A99D6356}" type="pres">
      <dgm:prSet presAssocID="{21449580-A6AE-4C3F-AFD5-892DB05D861F}" presName="hierChild5" presStyleCnt="0"/>
      <dgm:spPr/>
    </dgm:pt>
    <dgm:pt modelId="{5E4C4C5A-3AD8-407C-BA78-0306C64396E6}" type="pres">
      <dgm:prSet presAssocID="{AE7BE803-8A87-4019-BAE9-4D5F05BC3997}" presName="hierChild5" presStyleCnt="0"/>
      <dgm:spPr/>
    </dgm:pt>
    <dgm:pt modelId="{0E57E682-5E5D-46A0-85A4-27E9E8F40957}" type="pres">
      <dgm:prSet presAssocID="{351FCF57-8F69-4921-B7BA-E78CCEE120B1}" presName="Name37" presStyleLbl="parChTrans1D2" presStyleIdx="3" presStyleCnt="6"/>
      <dgm:spPr/>
    </dgm:pt>
    <dgm:pt modelId="{2C883383-EB8E-4153-BE37-21A9B9E79660}" type="pres">
      <dgm:prSet presAssocID="{6A8BC22F-2D15-4650-9CE2-806DD0C9CFAD}" presName="hierRoot2" presStyleCnt="0">
        <dgm:presLayoutVars>
          <dgm:hierBranch val="hang"/>
        </dgm:presLayoutVars>
      </dgm:prSet>
      <dgm:spPr/>
    </dgm:pt>
    <dgm:pt modelId="{F260E02E-FCA6-482F-B549-91FB24B53FCA}" type="pres">
      <dgm:prSet presAssocID="{6A8BC22F-2D15-4650-9CE2-806DD0C9CFAD}" presName="rootComposite" presStyleCnt="0"/>
      <dgm:spPr/>
    </dgm:pt>
    <dgm:pt modelId="{30FCC5D0-D407-4411-916D-C4A3B01B709E}" type="pres">
      <dgm:prSet presAssocID="{6A8BC22F-2D15-4650-9CE2-806DD0C9CFAD}" presName="rootText" presStyleLbl="node2" presStyleIdx="3" presStyleCnt="6">
        <dgm:presLayoutVars>
          <dgm:chPref val="3"/>
        </dgm:presLayoutVars>
      </dgm:prSet>
      <dgm:spPr/>
    </dgm:pt>
    <dgm:pt modelId="{78267A19-9BC9-4EC1-AD7F-D87F52B081E4}" type="pres">
      <dgm:prSet presAssocID="{6A8BC22F-2D15-4650-9CE2-806DD0C9CFAD}" presName="rootConnector" presStyleLbl="node2" presStyleIdx="3" presStyleCnt="6"/>
      <dgm:spPr/>
    </dgm:pt>
    <dgm:pt modelId="{F2C39B28-768D-4F60-AE6B-4F29C6781423}" type="pres">
      <dgm:prSet presAssocID="{6A8BC22F-2D15-4650-9CE2-806DD0C9CFAD}" presName="hierChild4" presStyleCnt="0"/>
      <dgm:spPr/>
    </dgm:pt>
    <dgm:pt modelId="{1A036AF0-2E18-4D74-9B7D-AB6CD3E3D1EA}" type="pres">
      <dgm:prSet presAssocID="{787281FF-7029-4333-A9DF-DC8B8B5AF5A2}" presName="Name48" presStyleLbl="parChTrans1D3" presStyleIdx="12" presStyleCnt="18"/>
      <dgm:spPr/>
    </dgm:pt>
    <dgm:pt modelId="{2564414A-5470-4D75-BB1C-8332E648ECAD}" type="pres">
      <dgm:prSet presAssocID="{0821D876-DCF7-4A21-9A81-DDB23E356909}" presName="hierRoot2" presStyleCnt="0">
        <dgm:presLayoutVars>
          <dgm:hierBranch val="init"/>
        </dgm:presLayoutVars>
      </dgm:prSet>
      <dgm:spPr/>
    </dgm:pt>
    <dgm:pt modelId="{CE71E6E1-4F68-4A66-A6D4-8DD5D6691089}" type="pres">
      <dgm:prSet presAssocID="{0821D876-DCF7-4A21-9A81-DDB23E356909}" presName="rootComposite" presStyleCnt="0"/>
      <dgm:spPr/>
    </dgm:pt>
    <dgm:pt modelId="{93EE7E9A-BE7F-4F5F-A925-940EAA4683A5}" type="pres">
      <dgm:prSet presAssocID="{0821D876-DCF7-4A21-9A81-DDB23E356909}" presName="rootText" presStyleLbl="node3" presStyleIdx="12" presStyleCnt="18">
        <dgm:presLayoutVars>
          <dgm:chPref val="3"/>
        </dgm:presLayoutVars>
      </dgm:prSet>
      <dgm:spPr/>
    </dgm:pt>
    <dgm:pt modelId="{65C9C0AB-9DD3-4BFA-A764-21412D91F404}" type="pres">
      <dgm:prSet presAssocID="{0821D876-DCF7-4A21-9A81-DDB23E356909}" presName="rootConnector" presStyleLbl="node3" presStyleIdx="12" presStyleCnt="18"/>
      <dgm:spPr/>
    </dgm:pt>
    <dgm:pt modelId="{4A17E758-7D6C-41D4-ADC1-4507F4A1A4C7}" type="pres">
      <dgm:prSet presAssocID="{0821D876-DCF7-4A21-9A81-DDB23E356909}" presName="hierChild4" presStyleCnt="0"/>
      <dgm:spPr/>
    </dgm:pt>
    <dgm:pt modelId="{1E2C75C1-F896-4F2F-9C73-BC07C6F15B0A}" type="pres">
      <dgm:prSet presAssocID="{2FD21654-C723-4183-84FA-3CF0254F628D}" presName="Name37" presStyleLbl="parChTrans1D4" presStyleIdx="0" presStyleCnt="5"/>
      <dgm:spPr/>
    </dgm:pt>
    <dgm:pt modelId="{D1B410AE-C7E2-43C5-9FFF-243F46417709}" type="pres">
      <dgm:prSet presAssocID="{525B9789-1FCD-42D0-8996-79462C1989CA}" presName="hierRoot2" presStyleCnt="0">
        <dgm:presLayoutVars>
          <dgm:hierBranch val="init"/>
        </dgm:presLayoutVars>
      </dgm:prSet>
      <dgm:spPr/>
    </dgm:pt>
    <dgm:pt modelId="{30A279D7-5B4D-48DB-9C5E-B62FAE16546F}" type="pres">
      <dgm:prSet presAssocID="{525B9789-1FCD-42D0-8996-79462C1989CA}" presName="rootComposite" presStyleCnt="0"/>
      <dgm:spPr/>
    </dgm:pt>
    <dgm:pt modelId="{B801804A-CF26-44F7-BC7D-0D7264DE278B}" type="pres">
      <dgm:prSet presAssocID="{525B9789-1FCD-42D0-8996-79462C1989CA}" presName="rootText" presStyleLbl="node4" presStyleIdx="0" presStyleCnt="5">
        <dgm:presLayoutVars>
          <dgm:chPref val="3"/>
        </dgm:presLayoutVars>
      </dgm:prSet>
      <dgm:spPr/>
    </dgm:pt>
    <dgm:pt modelId="{F7CAA61B-9D33-4BC4-8C32-3BE61C86F803}" type="pres">
      <dgm:prSet presAssocID="{525B9789-1FCD-42D0-8996-79462C1989CA}" presName="rootConnector" presStyleLbl="node4" presStyleIdx="0" presStyleCnt="5"/>
      <dgm:spPr/>
    </dgm:pt>
    <dgm:pt modelId="{F5DB70F3-2F51-4235-935B-B48A483A5E98}" type="pres">
      <dgm:prSet presAssocID="{525B9789-1FCD-42D0-8996-79462C1989CA}" presName="hierChild4" presStyleCnt="0"/>
      <dgm:spPr/>
    </dgm:pt>
    <dgm:pt modelId="{70F7CB2C-2719-4C10-AB55-B94A105137C6}" type="pres">
      <dgm:prSet presAssocID="{525B9789-1FCD-42D0-8996-79462C1989CA}" presName="hierChild5" presStyleCnt="0"/>
      <dgm:spPr/>
    </dgm:pt>
    <dgm:pt modelId="{088DB742-37A2-4DC3-9846-B4E229BE471B}" type="pres">
      <dgm:prSet presAssocID="{1A1374D4-4056-4757-939B-9C189E70A37A}" presName="Name37" presStyleLbl="parChTrans1D4" presStyleIdx="1" presStyleCnt="5"/>
      <dgm:spPr/>
    </dgm:pt>
    <dgm:pt modelId="{CDF55888-9D43-44CF-BBF5-6BEB44061472}" type="pres">
      <dgm:prSet presAssocID="{666D5C5A-7CDA-43EC-9941-A3BA7D2058EA}" presName="hierRoot2" presStyleCnt="0">
        <dgm:presLayoutVars>
          <dgm:hierBranch val="init"/>
        </dgm:presLayoutVars>
      </dgm:prSet>
      <dgm:spPr/>
    </dgm:pt>
    <dgm:pt modelId="{4EEA3468-E459-4891-B995-E2040BD665D5}" type="pres">
      <dgm:prSet presAssocID="{666D5C5A-7CDA-43EC-9941-A3BA7D2058EA}" presName="rootComposite" presStyleCnt="0"/>
      <dgm:spPr/>
    </dgm:pt>
    <dgm:pt modelId="{2F81BCE8-EC37-4939-9137-23627EF4FDEA}" type="pres">
      <dgm:prSet presAssocID="{666D5C5A-7CDA-43EC-9941-A3BA7D2058EA}" presName="rootText" presStyleLbl="node4" presStyleIdx="1" presStyleCnt="5">
        <dgm:presLayoutVars>
          <dgm:chPref val="3"/>
        </dgm:presLayoutVars>
      </dgm:prSet>
      <dgm:spPr/>
    </dgm:pt>
    <dgm:pt modelId="{FA57467E-915E-4C5C-963F-C491D11985B5}" type="pres">
      <dgm:prSet presAssocID="{666D5C5A-7CDA-43EC-9941-A3BA7D2058EA}" presName="rootConnector" presStyleLbl="node4" presStyleIdx="1" presStyleCnt="5"/>
      <dgm:spPr/>
    </dgm:pt>
    <dgm:pt modelId="{B4C68278-5BCD-4133-BA1D-99917D3A7321}" type="pres">
      <dgm:prSet presAssocID="{666D5C5A-7CDA-43EC-9941-A3BA7D2058EA}" presName="hierChild4" presStyleCnt="0"/>
      <dgm:spPr/>
    </dgm:pt>
    <dgm:pt modelId="{2D19D04A-7FC0-478C-870D-E75A381F88CF}" type="pres">
      <dgm:prSet presAssocID="{666D5C5A-7CDA-43EC-9941-A3BA7D2058EA}" presName="hierChild5" presStyleCnt="0"/>
      <dgm:spPr/>
    </dgm:pt>
    <dgm:pt modelId="{C52D3E28-1647-45D2-A685-35A49E235A3E}" type="pres">
      <dgm:prSet presAssocID="{0821D876-DCF7-4A21-9A81-DDB23E356909}" presName="hierChild5" presStyleCnt="0"/>
      <dgm:spPr/>
    </dgm:pt>
    <dgm:pt modelId="{DD17387A-EB4A-468A-997A-B4F0C03C986E}" type="pres">
      <dgm:prSet presAssocID="{469D9CD0-5EF2-493C-AF74-D4ED08BD507D}" presName="Name48" presStyleLbl="parChTrans1D3" presStyleIdx="13" presStyleCnt="18"/>
      <dgm:spPr/>
    </dgm:pt>
    <dgm:pt modelId="{4396BA67-9876-45DC-82C8-9B3937FAD1AF}" type="pres">
      <dgm:prSet presAssocID="{59432FEF-1BBB-490C-848D-43210E7FC634}" presName="hierRoot2" presStyleCnt="0">
        <dgm:presLayoutVars>
          <dgm:hierBranch val="init"/>
        </dgm:presLayoutVars>
      </dgm:prSet>
      <dgm:spPr/>
    </dgm:pt>
    <dgm:pt modelId="{AC2E70C9-6AD0-4222-B61C-B3F0273C7F32}" type="pres">
      <dgm:prSet presAssocID="{59432FEF-1BBB-490C-848D-43210E7FC634}" presName="rootComposite" presStyleCnt="0"/>
      <dgm:spPr/>
    </dgm:pt>
    <dgm:pt modelId="{47550A31-B6AD-47CF-B940-FCD4206481E3}" type="pres">
      <dgm:prSet presAssocID="{59432FEF-1BBB-490C-848D-43210E7FC634}" presName="rootText" presStyleLbl="node3" presStyleIdx="13" presStyleCnt="18">
        <dgm:presLayoutVars>
          <dgm:chPref val="3"/>
        </dgm:presLayoutVars>
      </dgm:prSet>
      <dgm:spPr/>
    </dgm:pt>
    <dgm:pt modelId="{87271394-4466-4292-9443-C7E3C729EB48}" type="pres">
      <dgm:prSet presAssocID="{59432FEF-1BBB-490C-848D-43210E7FC634}" presName="rootConnector" presStyleLbl="node3" presStyleIdx="13" presStyleCnt="18"/>
      <dgm:spPr/>
    </dgm:pt>
    <dgm:pt modelId="{F3722286-5609-4CDF-81CF-C0F73F00919C}" type="pres">
      <dgm:prSet presAssocID="{59432FEF-1BBB-490C-848D-43210E7FC634}" presName="hierChild4" presStyleCnt="0"/>
      <dgm:spPr/>
    </dgm:pt>
    <dgm:pt modelId="{01A99A6D-BB95-48B5-94FB-57DC37926255}" type="pres">
      <dgm:prSet presAssocID="{2EFBE6F0-DABB-493C-913C-90ABE4852D15}" presName="Name37" presStyleLbl="parChTrans1D4" presStyleIdx="2" presStyleCnt="5"/>
      <dgm:spPr/>
    </dgm:pt>
    <dgm:pt modelId="{701E1F60-4619-45DB-901B-481431E10F33}" type="pres">
      <dgm:prSet presAssocID="{C602DE20-4A08-4607-A4BC-EA5DB25373FD}" presName="hierRoot2" presStyleCnt="0">
        <dgm:presLayoutVars>
          <dgm:hierBranch val="init"/>
        </dgm:presLayoutVars>
      </dgm:prSet>
      <dgm:spPr/>
    </dgm:pt>
    <dgm:pt modelId="{0C47451B-0D7E-48B1-9A33-01D8BB38E2AD}" type="pres">
      <dgm:prSet presAssocID="{C602DE20-4A08-4607-A4BC-EA5DB25373FD}" presName="rootComposite" presStyleCnt="0"/>
      <dgm:spPr/>
    </dgm:pt>
    <dgm:pt modelId="{C8EA09E8-6DA7-45CB-8B26-0F4FE784D93F}" type="pres">
      <dgm:prSet presAssocID="{C602DE20-4A08-4607-A4BC-EA5DB25373FD}" presName="rootText" presStyleLbl="node4" presStyleIdx="2" presStyleCnt="5" custLinFactNeighborX="-1009" custLinFactNeighborY="6055">
        <dgm:presLayoutVars>
          <dgm:chPref val="3"/>
        </dgm:presLayoutVars>
      </dgm:prSet>
      <dgm:spPr/>
    </dgm:pt>
    <dgm:pt modelId="{2A59A43B-88CD-4B80-941B-56B2318EFFD7}" type="pres">
      <dgm:prSet presAssocID="{C602DE20-4A08-4607-A4BC-EA5DB25373FD}" presName="rootConnector" presStyleLbl="node4" presStyleIdx="2" presStyleCnt="5"/>
      <dgm:spPr/>
    </dgm:pt>
    <dgm:pt modelId="{FCBCE8D5-490F-494B-8C2E-D93BCB2746D1}" type="pres">
      <dgm:prSet presAssocID="{C602DE20-4A08-4607-A4BC-EA5DB25373FD}" presName="hierChild4" presStyleCnt="0"/>
      <dgm:spPr/>
    </dgm:pt>
    <dgm:pt modelId="{45A5BA35-85C6-4C8E-AF36-643C6E09D560}" type="pres">
      <dgm:prSet presAssocID="{C602DE20-4A08-4607-A4BC-EA5DB25373FD}" presName="hierChild5" presStyleCnt="0"/>
      <dgm:spPr/>
    </dgm:pt>
    <dgm:pt modelId="{F41C5D89-395F-4038-81AD-8DAA698A5A60}" type="pres">
      <dgm:prSet presAssocID="{975A3B38-07A6-4934-87FA-D52A921327B5}" presName="Name37" presStyleLbl="parChTrans1D4" presStyleIdx="3" presStyleCnt="5"/>
      <dgm:spPr/>
    </dgm:pt>
    <dgm:pt modelId="{37220FDB-980D-4E0E-89D7-3F1379AD1E05}" type="pres">
      <dgm:prSet presAssocID="{7428FEA8-0C09-4552-8ABC-3EC99585F3A4}" presName="hierRoot2" presStyleCnt="0">
        <dgm:presLayoutVars>
          <dgm:hierBranch val="init"/>
        </dgm:presLayoutVars>
      </dgm:prSet>
      <dgm:spPr/>
    </dgm:pt>
    <dgm:pt modelId="{8D8BE6B1-F4E7-4D88-8820-EC09F6C4308D}" type="pres">
      <dgm:prSet presAssocID="{7428FEA8-0C09-4552-8ABC-3EC99585F3A4}" presName="rootComposite" presStyleCnt="0"/>
      <dgm:spPr/>
    </dgm:pt>
    <dgm:pt modelId="{B3183703-59C4-47D8-B089-CAA768D24479}" type="pres">
      <dgm:prSet presAssocID="{7428FEA8-0C09-4552-8ABC-3EC99585F3A4}" presName="rootText" presStyleLbl="node4" presStyleIdx="3" presStyleCnt="5">
        <dgm:presLayoutVars>
          <dgm:chPref val="3"/>
        </dgm:presLayoutVars>
      </dgm:prSet>
      <dgm:spPr/>
    </dgm:pt>
    <dgm:pt modelId="{2B0C7A35-72C5-4D37-A7B8-BA12A6721C64}" type="pres">
      <dgm:prSet presAssocID="{7428FEA8-0C09-4552-8ABC-3EC99585F3A4}" presName="rootConnector" presStyleLbl="node4" presStyleIdx="3" presStyleCnt="5"/>
      <dgm:spPr/>
    </dgm:pt>
    <dgm:pt modelId="{D94459A5-A857-49B4-963C-F97B98624E23}" type="pres">
      <dgm:prSet presAssocID="{7428FEA8-0C09-4552-8ABC-3EC99585F3A4}" presName="hierChild4" presStyleCnt="0"/>
      <dgm:spPr/>
    </dgm:pt>
    <dgm:pt modelId="{DA801121-D424-4472-B25F-7DBDE3D26BA8}" type="pres">
      <dgm:prSet presAssocID="{7428FEA8-0C09-4552-8ABC-3EC99585F3A4}" presName="hierChild5" presStyleCnt="0"/>
      <dgm:spPr/>
    </dgm:pt>
    <dgm:pt modelId="{35E3DCC2-0C20-4229-9161-DF1D932338EB}" type="pres">
      <dgm:prSet presAssocID="{59432FEF-1BBB-490C-848D-43210E7FC634}" presName="hierChild5" presStyleCnt="0"/>
      <dgm:spPr/>
    </dgm:pt>
    <dgm:pt modelId="{6C80E682-EE24-49B6-AA29-E2DA33A84FC6}" type="pres">
      <dgm:prSet presAssocID="{0527B92C-B57E-4557-BCD1-5E16718A82AE}" presName="Name48" presStyleLbl="parChTrans1D3" presStyleIdx="14" presStyleCnt="18"/>
      <dgm:spPr/>
    </dgm:pt>
    <dgm:pt modelId="{59F1CE36-DA04-49E3-8F8D-E83FE91A1BFA}" type="pres">
      <dgm:prSet presAssocID="{809DB095-012F-481F-B58C-BBE4086CE23B}" presName="hierRoot2" presStyleCnt="0">
        <dgm:presLayoutVars>
          <dgm:hierBranch val="r"/>
        </dgm:presLayoutVars>
      </dgm:prSet>
      <dgm:spPr/>
    </dgm:pt>
    <dgm:pt modelId="{0955B1EF-3300-4E9F-89CB-B6AC1AD693A8}" type="pres">
      <dgm:prSet presAssocID="{809DB095-012F-481F-B58C-BBE4086CE23B}" presName="rootComposite" presStyleCnt="0"/>
      <dgm:spPr/>
    </dgm:pt>
    <dgm:pt modelId="{C6A04EEE-0A0D-41C6-B625-F139726B7E05}" type="pres">
      <dgm:prSet presAssocID="{809DB095-012F-481F-B58C-BBE4086CE23B}" presName="rootText" presStyleLbl="node3" presStyleIdx="14" presStyleCnt="18" custLinFactX="63046" custLinFactNeighborX="100000" custLinFactNeighborY="18005">
        <dgm:presLayoutVars>
          <dgm:chPref val="3"/>
        </dgm:presLayoutVars>
      </dgm:prSet>
      <dgm:spPr/>
    </dgm:pt>
    <dgm:pt modelId="{A6BA314E-BBE0-43EF-BADC-6C50533AD416}" type="pres">
      <dgm:prSet presAssocID="{809DB095-012F-481F-B58C-BBE4086CE23B}" presName="rootConnector" presStyleLbl="node3" presStyleIdx="14" presStyleCnt="18"/>
      <dgm:spPr/>
    </dgm:pt>
    <dgm:pt modelId="{8133CAAB-1E50-4B45-9400-36EABADD85BA}" type="pres">
      <dgm:prSet presAssocID="{809DB095-012F-481F-B58C-BBE4086CE23B}" presName="hierChild4" presStyleCnt="0"/>
      <dgm:spPr/>
    </dgm:pt>
    <dgm:pt modelId="{B4A5DE93-D150-4F8F-A817-E3A367D6A4D6}" type="pres">
      <dgm:prSet presAssocID="{4265FD70-30A7-4115-B812-070E7B276F16}" presName="Name50" presStyleLbl="parChTrans1D4" presStyleIdx="4" presStyleCnt="5"/>
      <dgm:spPr/>
    </dgm:pt>
    <dgm:pt modelId="{5E446968-B09A-4AAA-B8FE-5A74659F158E}" type="pres">
      <dgm:prSet presAssocID="{B9603491-6857-4D41-BE04-1048A4283214}" presName="hierRoot2" presStyleCnt="0">
        <dgm:presLayoutVars>
          <dgm:hierBranch val="init"/>
        </dgm:presLayoutVars>
      </dgm:prSet>
      <dgm:spPr/>
    </dgm:pt>
    <dgm:pt modelId="{57B7F80C-E7B8-429B-A12D-CCA26087CDAA}" type="pres">
      <dgm:prSet presAssocID="{B9603491-6857-4D41-BE04-1048A4283214}" presName="rootComposite" presStyleCnt="0"/>
      <dgm:spPr/>
    </dgm:pt>
    <dgm:pt modelId="{49F64962-98FF-4A51-8997-ECAE86C5AE21}" type="pres">
      <dgm:prSet presAssocID="{B9603491-6857-4D41-BE04-1048A4283214}" presName="rootText" presStyleLbl="node4" presStyleIdx="4" presStyleCnt="5" custLinFactX="92054" custLinFactNeighborX="100000" custLinFactNeighborY="6002">
        <dgm:presLayoutVars>
          <dgm:chPref val="3"/>
        </dgm:presLayoutVars>
      </dgm:prSet>
      <dgm:spPr/>
    </dgm:pt>
    <dgm:pt modelId="{8F850D2D-1EEE-484A-8425-C78611FF0713}" type="pres">
      <dgm:prSet presAssocID="{B9603491-6857-4D41-BE04-1048A4283214}" presName="rootConnector" presStyleLbl="node4" presStyleIdx="4" presStyleCnt="5"/>
      <dgm:spPr/>
    </dgm:pt>
    <dgm:pt modelId="{6896D4D1-DF89-4801-896A-FAE540D47B79}" type="pres">
      <dgm:prSet presAssocID="{B9603491-6857-4D41-BE04-1048A4283214}" presName="hierChild4" presStyleCnt="0"/>
      <dgm:spPr/>
    </dgm:pt>
    <dgm:pt modelId="{EBF7B15C-A0E0-49FD-AC29-19162C14437B}" type="pres">
      <dgm:prSet presAssocID="{B9603491-6857-4D41-BE04-1048A4283214}" presName="hierChild5" presStyleCnt="0"/>
      <dgm:spPr/>
    </dgm:pt>
    <dgm:pt modelId="{8CE067FF-7711-4C7D-85F2-FB844ED595A4}" type="pres">
      <dgm:prSet presAssocID="{809DB095-012F-481F-B58C-BBE4086CE23B}" presName="hierChild5" presStyleCnt="0"/>
      <dgm:spPr/>
    </dgm:pt>
    <dgm:pt modelId="{0EF71356-A9AD-4311-849A-40940DA5C971}" type="pres">
      <dgm:prSet presAssocID="{6A8BC22F-2D15-4650-9CE2-806DD0C9CFAD}" presName="hierChild5" presStyleCnt="0"/>
      <dgm:spPr/>
    </dgm:pt>
    <dgm:pt modelId="{C09CFC94-D87D-41CD-A7BB-5D1A5CAE66FC}" type="pres">
      <dgm:prSet presAssocID="{56F237F1-072A-4186-9669-565E005BA2DE}" presName="Name37" presStyleLbl="parChTrans1D2" presStyleIdx="4" presStyleCnt="6"/>
      <dgm:spPr/>
    </dgm:pt>
    <dgm:pt modelId="{E7449D04-0FFF-480F-A834-21273971016B}" type="pres">
      <dgm:prSet presAssocID="{89EED859-9232-423F-9F19-0438BE2C87EE}" presName="hierRoot2" presStyleCnt="0">
        <dgm:presLayoutVars>
          <dgm:hierBranch val="init"/>
        </dgm:presLayoutVars>
      </dgm:prSet>
      <dgm:spPr/>
    </dgm:pt>
    <dgm:pt modelId="{972E7275-2671-4535-8EB6-7AC0E96F2DEB}" type="pres">
      <dgm:prSet presAssocID="{89EED859-9232-423F-9F19-0438BE2C87EE}" presName="rootComposite" presStyleCnt="0"/>
      <dgm:spPr/>
    </dgm:pt>
    <dgm:pt modelId="{CDC94AD6-6FDF-4E88-BD47-56B5FD51253D}" type="pres">
      <dgm:prSet presAssocID="{89EED859-9232-423F-9F19-0438BE2C87EE}" presName="rootText" presStyleLbl="node2" presStyleIdx="4" presStyleCnt="6">
        <dgm:presLayoutVars>
          <dgm:chPref val="3"/>
        </dgm:presLayoutVars>
      </dgm:prSet>
      <dgm:spPr/>
    </dgm:pt>
    <dgm:pt modelId="{B3D4231F-AFB7-42E5-8857-C860CA824ED5}" type="pres">
      <dgm:prSet presAssocID="{89EED859-9232-423F-9F19-0438BE2C87EE}" presName="rootConnector" presStyleLbl="node2" presStyleIdx="4" presStyleCnt="6"/>
      <dgm:spPr/>
    </dgm:pt>
    <dgm:pt modelId="{D4E66CFA-C8C2-44E0-A061-3CB485FE7F26}" type="pres">
      <dgm:prSet presAssocID="{89EED859-9232-423F-9F19-0438BE2C87EE}" presName="hierChild4" presStyleCnt="0"/>
      <dgm:spPr/>
    </dgm:pt>
    <dgm:pt modelId="{3F81960D-4893-4961-A3F5-3193B86E58B9}" type="pres">
      <dgm:prSet presAssocID="{18F37519-9A2A-4D9E-810D-F350A011AC3D}" presName="Name37" presStyleLbl="parChTrans1D3" presStyleIdx="15" presStyleCnt="18"/>
      <dgm:spPr/>
    </dgm:pt>
    <dgm:pt modelId="{BEF7AA42-C34B-4BB1-AA28-6070D79A6223}" type="pres">
      <dgm:prSet presAssocID="{E13423B0-3F5E-44FE-AA56-647BEE2D15E3}" presName="hierRoot2" presStyleCnt="0">
        <dgm:presLayoutVars>
          <dgm:hierBranch val="init"/>
        </dgm:presLayoutVars>
      </dgm:prSet>
      <dgm:spPr/>
    </dgm:pt>
    <dgm:pt modelId="{B8FCC99C-63C1-409C-9DC4-DA01ED333D7C}" type="pres">
      <dgm:prSet presAssocID="{E13423B0-3F5E-44FE-AA56-647BEE2D15E3}" presName="rootComposite" presStyleCnt="0"/>
      <dgm:spPr/>
    </dgm:pt>
    <dgm:pt modelId="{E913A9D9-B6A3-4419-9CE1-FAF7920F7505}" type="pres">
      <dgm:prSet presAssocID="{E13423B0-3F5E-44FE-AA56-647BEE2D15E3}" presName="rootText" presStyleLbl="node3" presStyleIdx="15" presStyleCnt="18">
        <dgm:presLayoutVars>
          <dgm:chPref val="3"/>
        </dgm:presLayoutVars>
      </dgm:prSet>
      <dgm:spPr/>
    </dgm:pt>
    <dgm:pt modelId="{3781AA6E-77FF-4A43-8DA2-D80D7C44F2AB}" type="pres">
      <dgm:prSet presAssocID="{E13423B0-3F5E-44FE-AA56-647BEE2D15E3}" presName="rootConnector" presStyleLbl="node3" presStyleIdx="15" presStyleCnt="18"/>
      <dgm:spPr/>
    </dgm:pt>
    <dgm:pt modelId="{46E392C2-C57B-416B-86FA-D4D5A3AA4F11}" type="pres">
      <dgm:prSet presAssocID="{E13423B0-3F5E-44FE-AA56-647BEE2D15E3}" presName="hierChild4" presStyleCnt="0"/>
      <dgm:spPr/>
    </dgm:pt>
    <dgm:pt modelId="{3659F151-66CD-4126-A621-BB17FBE9F8DE}" type="pres">
      <dgm:prSet presAssocID="{E13423B0-3F5E-44FE-AA56-647BEE2D15E3}" presName="hierChild5" presStyleCnt="0"/>
      <dgm:spPr/>
    </dgm:pt>
    <dgm:pt modelId="{17576687-CBAF-4799-B3AF-A993CBEA32E3}" type="pres">
      <dgm:prSet presAssocID="{AD0E62AB-50F0-44FC-A55A-063DA9FCF172}" presName="Name37" presStyleLbl="parChTrans1D3" presStyleIdx="16" presStyleCnt="18"/>
      <dgm:spPr/>
    </dgm:pt>
    <dgm:pt modelId="{9C48C52C-6231-4E68-91C0-D4356BBBBBFB}" type="pres">
      <dgm:prSet presAssocID="{06404841-63D8-4D9B-A484-F9FD507930B3}" presName="hierRoot2" presStyleCnt="0">
        <dgm:presLayoutVars>
          <dgm:hierBranch val="init"/>
        </dgm:presLayoutVars>
      </dgm:prSet>
      <dgm:spPr/>
    </dgm:pt>
    <dgm:pt modelId="{9F555A9B-EE89-425C-9504-60FD81E1941F}" type="pres">
      <dgm:prSet presAssocID="{06404841-63D8-4D9B-A484-F9FD507930B3}" presName="rootComposite" presStyleCnt="0"/>
      <dgm:spPr/>
    </dgm:pt>
    <dgm:pt modelId="{90B31F51-7DE7-4864-9FB6-87156C84A615}" type="pres">
      <dgm:prSet presAssocID="{06404841-63D8-4D9B-A484-F9FD507930B3}" presName="rootText" presStyleLbl="node3" presStyleIdx="16" presStyleCnt="18">
        <dgm:presLayoutVars>
          <dgm:chPref val="3"/>
        </dgm:presLayoutVars>
      </dgm:prSet>
      <dgm:spPr/>
    </dgm:pt>
    <dgm:pt modelId="{67483129-B79C-45FA-AD77-EBF694E560FE}" type="pres">
      <dgm:prSet presAssocID="{06404841-63D8-4D9B-A484-F9FD507930B3}" presName="rootConnector" presStyleLbl="node3" presStyleIdx="16" presStyleCnt="18"/>
      <dgm:spPr/>
    </dgm:pt>
    <dgm:pt modelId="{2AF0EBD9-F96D-4CB0-A99E-6B3801900226}" type="pres">
      <dgm:prSet presAssocID="{06404841-63D8-4D9B-A484-F9FD507930B3}" presName="hierChild4" presStyleCnt="0"/>
      <dgm:spPr/>
    </dgm:pt>
    <dgm:pt modelId="{05D23AA3-E1BE-483F-8592-00E702CC7601}" type="pres">
      <dgm:prSet presAssocID="{06404841-63D8-4D9B-A484-F9FD507930B3}" presName="hierChild5" presStyleCnt="0"/>
      <dgm:spPr/>
    </dgm:pt>
    <dgm:pt modelId="{A831773B-E406-44EA-9E72-0A4CA7D4D9AE}" type="pres">
      <dgm:prSet presAssocID="{0BD945D0-0E3B-4F55-860F-D651CE51CA95}" presName="Name37" presStyleLbl="parChTrans1D3" presStyleIdx="17" presStyleCnt="18"/>
      <dgm:spPr/>
    </dgm:pt>
    <dgm:pt modelId="{CA2EEACF-6C65-4A5A-9A40-A5FCA4D98023}" type="pres">
      <dgm:prSet presAssocID="{9D4E44B2-97D9-45E2-BAC1-33AD54C4EC09}" presName="hierRoot2" presStyleCnt="0">
        <dgm:presLayoutVars>
          <dgm:hierBranch val="init"/>
        </dgm:presLayoutVars>
      </dgm:prSet>
      <dgm:spPr/>
    </dgm:pt>
    <dgm:pt modelId="{1932197B-ABC0-4E68-9FA1-3338F36EE976}" type="pres">
      <dgm:prSet presAssocID="{9D4E44B2-97D9-45E2-BAC1-33AD54C4EC09}" presName="rootComposite" presStyleCnt="0"/>
      <dgm:spPr/>
    </dgm:pt>
    <dgm:pt modelId="{ABF17954-FEFD-4AD7-8FF1-3A68EBA93424}" type="pres">
      <dgm:prSet presAssocID="{9D4E44B2-97D9-45E2-BAC1-33AD54C4EC09}" presName="rootText" presStyleLbl="node3" presStyleIdx="17" presStyleCnt="18">
        <dgm:presLayoutVars>
          <dgm:chPref val="3"/>
        </dgm:presLayoutVars>
      </dgm:prSet>
      <dgm:spPr/>
    </dgm:pt>
    <dgm:pt modelId="{35D3EA02-D20A-4637-8CB6-A9E377CB34F6}" type="pres">
      <dgm:prSet presAssocID="{9D4E44B2-97D9-45E2-BAC1-33AD54C4EC09}" presName="rootConnector" presStyleLbl="node3" presStyleIdx="17" presStyleCnt="18"/>
      <dgm:spPr/>
    </dgm:pt>
    <dgm:pt modelId="{1898B636-08BD-4287-8A33-358A01100B08}" type="pres">
      <dgm:prSet presAssocID="{9D4E44B2-97D9-45E2-BAC1-33AD54C4EC09}" presName="hierChild4" presStyleCnt="0"/>
      <dgm:spPr/>
    </dgm:pt>
    <dgm:pt modelId="{A7A04213-5ADF-40E0-A130-ADB23BDD3A2A}" type="pres">
      <dgm:prSet presAssocID="{9D4E44B2-97D9-45E2-BAC1-33AD54C4EC09}" presName="hierChild5" presStyleCnt="0"/>
      <dgm:spPr/>
    </dgm:pt>
    <dgm:pt modelId="{FEB9DE80-1AA8-4837-B623-4F028AAC4625}" type="pres">
      <dgm:prSet presAssocID="{89EED859-9232-423F-9F19-0438BE2C87EE}" presName="hierChild5" presStyleCnt="0"/>
      <dgm:spPr/>
    </dgm:pt>
    <dgm:pt modelId="{35803C20-D280-4165-90DA-63FB9AFB9B7A}" type="pres">
      <dgm:prSet presAssocID="{B3A854E6-8D00-46A8-99A8-0AAC7F5558BE}" presName="Name37" presStyleLbl="parChTrans1D2" presStyleIdx="5" presStyleCnt="6"/>
      <dgm:spPr/>
    </dgm:pt>
    <dgm:pt modelId="{DEFA1CA7-DE50-4EB7-8F1A-F22D011F5EFC}" type="pres">
      <dgm:prSet presAssocID="{4F849B40-161A-489D-AAD4-041CBD118351}" presName="hierRoot2" presStyleCnt="0">
        <dgm:presLayoutVars>
          <dgm:hierBranch val="init"/>
        </dgm:presLayoutVars>
      </dgm:prSet>
      <dgm:spPr/>
    </dgm:pt>
    <dgm:pt modelId="{04C566F4-5455-496A-AE56-6167C9C759FA}" type="pres">
      <dgm:prSet presAssocID="{4F849B40-161A-489D-AAD4-041CBD118351}" presName="rootComposite" presStyleCnt="0"/>
      <dgm:spPr/>
    </dgm:pt>
    <dgm:pt modelId="{8395D31C-7DC3-4017-97CA-C3B3B65AC507}" type="pres">
      <dgm:prSet presAssocID="{4F849B40-161A-489D-AAD4-041CBD118351}" presName="rootText" presStyleLbl="node2" presStyleIdx="5" presStyleCnt="6">
        <dgm:presLayoutVars>
          <dgm:chPref val="3"/>
        </dgm:presLayoutVars>
      </dgm:prSet>
      <dgm:spPr/>
    </dgm:pt>
    <dgm:pt modelId="{0AB74170-DA47-4A83-AB7E-2DF551AF086C}" type="pres">
      <dgm:prSet presAssocID="{4F849B40-161A-489D-AAD4-041CBD118351}" presName="rootConnector" presStyleLbl="node2" presStyleIdx="5" presStyleCnt="6"/>
      <dgm:spPr/>
    </dgm:pt>
    <dgm:pt modelId="{5C8B8AFA-601E-4AE4-A4EA-9637A9F882D6}" type="pres">
      <dgm:prSet presAssocID="{4F849B40-161A-489D-AAD4-041CBD118351}" presName="hierChild4" presStyleCnt="0"/>
      <dgm:spPr/>
    </dgm:pt>
    <dgm:pt modelId="{BC80569E-A5FF-41F4-8137-CBCF094DF177}" type="pres">
      <dgm:prSet presAssocID="{4F849B40-161A-489D-AAD4-041CBD118351}" presName="hierChild5" presStyleCnt="0"/>
      <dgm:spPr/>
    </dgm:pt>
    <dgm:pt modelId="{14F58AB8-0EAD-40F1-87EC-89327F09EFBD}" type="pres">
      <dgm:prSet presAssocID="{F36A1378-CD33-462B-925D-7DE8358C1252}" presName="hierChild3" presStyleCnt="0"/>
      <dgm:spPr/>
    </dgm:pt>
  </dgm:ptLst>
  <dgm:cxnLst>
    <dgm:cxn modelId="{62510102-1574-4548-8C31-FEA82D781F46}" type="presOf" srcId="{21449580-A6AE-4C3F-AFD5-892DB05D861F}" destId="{78B98973-5154-4248-8566-EE9A46FEF6AB}" srcOrd="0" destOrd="0" presId="urn:microsoft.com/office/officeart/2005/8/layout/orgChart1"/>
    <dgm:cxn modelId="{B7F7C504-C5DD-491A-8FBC-C36E04F43DD2}" type="presOf" srcId="{39B3AC46-5906-4163-A69A-EB3CEEE87496}" destId="{4FAAC4ED-0B20-4966-9EAE-C9FB53600731}" srcOrd="0" destOrd="0" presId="urn:microsoft.com/office/officeart/2005/8/layout/orgChart1"/>
    <dgm:cxn modelId="{1761D506-CAB2-415C-AE04-87560D208E82}" srcId="{6123C1B0-CD54-4A17-940F-1C7453FA08C6}" destId="{8CA5E1CB-4522-47A3-B2E8-62B2D6613B4B}" srcOrd="1" destOrd="0" parTransId="{AEA72E1C-1E44-46F1-BD8B-DEABB9B37D0C}" sibTransId="{E398FB54-C262-4D82-96AE-4102B64835B5}"/>
    <dgm:cxn modelId="{4BC7410A-1106-44C6-84D8-8C9CFD899694}" srcId="{6123C1B0-CD54-4A17-940F-1C7453FA08C6}" destId="{682F7DE7-471D-41CC-990D-82A5D6298A19}" srcOrd="3" destOrd="0" parTransId="{186C0137-02E1-4E56-B310-EFAF925D932B}" sibTransId="{E2A9D53F-98E1-4303-A7EC-C88E27264CE8}"/>
    <dgm:cxn modelId="{9F379B0A-6949-452F-AFC5-B7F56F547D78}" type="presOf" srcId="{5A95E921-1DCD-4A8B-87BF-05BC55F25C81}" destId="{5A50A669-A358-44A7-82BB-DBC8D17BEFE5}" srcOrd="1" destOrd="0" presId="urn:microsoft.com/office/officeart/2005/8/layout/orgChart1"/>
    <dgm:cxn modelId="{3210EB0B-A3B0-4B64-8570-19F1D64E55D5}" type="presOf" srcId="{809DB095-012F-481F-B58C-BBE4086CE23B}" destId="{A6BA314E-BBE0-43EF-BADC-6C50533AD416}" srcOrd="1" destOrd="0" presId="urn:microsoft.com/office/officeart/2005/8/layout/orgChart1"/>
    <dgm:cxn modelId="{F33A230C-A1FA-4D48-8D5A-0D5D26B47F9F}" type="presOf" srcId="{6123C1B0-CD54-4A17-940F-1C7453FA08C6}" destId="{E02DA56D-6E23-4498-BF8F-F9EDC1C5ADD4}" srcOrd="1" destOrd="0" presId="urn:microsoft.com/office/officeart/2005/8/layout/orgChart1"/>
    <dgm:cxn modelId="{6DF15F0C-A143-4229-81F2-C48E8B8D825D}" srcId="{6A8BC22F-2D15-4650-9CE2-806DD0C9CFAD}" destId="{809DB095-012F-481F-B58C-BBE4086CE23B}" srcOrd="2" destOrd="0" parTransId="{0527B92C-B57E-4557-BCD1-5E16718A82AE}" sibTransId="{AA32221B-5A24-421B-A806-D3037EC9F253}"/>
    <dgm:cxn modelId="{B421090D-355E-4FB6-92B0-84EF430DED85}" type="presOf" srcId="{06404841-63D8-4D9B-A484-F9FD507930B3}" destId="{90B31F51-7DE7-4864-9FB6-87156C84A615}" srcOrd="0" destOrd="0" presId="urn:microsoft.com/office/officeart/2005/8/layout/orgChart1"/>
    <dgm:cxn modelId="{91908212-A372-40A7-B29D-4DC248582306}" srcId="{AE7BE803-8A87-4019-BAE9-4D5F05BC3997}" destId="{1066019C-90F3-4A5A-ABD9-4AA56394CCC1}" srcOrd="2" destOrd="0" parTransId="{580F4352-4E88-42FC-9AAC-DC5041584EB4}" sibTransId="{2FDDAA9A-6B7B-4ADD-AC42-C0873B45378A}"/>
    <dgm:cxn modelId="{5A19D614-9F40-41A8-AB64-106D5783AD5C}" srcId="{AE7BE803-8A87-4019-BAE9-4D5F05BC3997}" destId="{2750EEF6-4862-4264-8562-ED846EE75BB0}" srcOrd="1" destOrd="0" parTransId="{B4A394A8-2D63-491A-BDAB-D3A651AA2329}" sibTransId="{91D52C01-EA69-4330-9727-AA824117EA86}"/>
    <dgm:cxn modelId="{F902E117-4F94-4464-87D5-D145FB7FE294}" type="presOf" srcId="{1E9AC3D0-32C8-4258-9C91-DB85F4D51E24}" destId="{448E9AA8-C3A5-4E9B-9C33-B1250A72358C}" srcOrd="1" destOrd="0" presId="urn:microsoft.com/office/officeart/2005/8/layout/orgChart1"/>
    <dgm:cxn modelId="{C821DA18-087B-42D9-B165-2E6F1D412A3D}" type="presOf" srcId="{9D4E44B2-97D9-45E2-BAC1-33AD54C4EC09}" destId="{ABF17954-FEFD-4AD7-8FF1-3A68EBA93424}" srcOrd="0" destOrd="0" presId="urn:microsoft.com/office/officeart/2005/8/layout/orgChart1"/>
    <dgm:cxn modelId="{6C689719-4219-4B74-851D-374EAB3F7D74}" type="presOf" srcId="{7DC9171D-3A50-489F-BF25-EEC4B2ADDEA1}" destId="{7AF165E8-24E2-4D63-A543-5513E5C3C7AD}" srcOrd="0" destOrd="0" presId="urn:microsoft.com/office/officeart/2005/8/layout/orgChart1"/>
    <dgm:cxn modelId="{60E1F419-9C24-4780-A800-B6F8CC4E588A}" type="presOf" srcId="{1A1374D4-4056-4757-939B-9C189E70A37A}" destId="{088DB742-37A2-4DC3-9846-B4E229BE471B}" srcOrd="0" destOrd="0" presId="urn:microsoft.com/office/officeart/2005/8/layout/orgChart1"/>
    <dgm:cxn modelId="{0268A81B-10B1-4EDC-961B-B418E94AA18F}" srcId="{01936ADF-AD87-4E9B-94EB-7CE89198DB49}" destId="{86CFCDB7-4F94-4930-A56F-1D004B95981B}" srcOrd="0" destOrd="0" parTransId="{7DC9171D-3A50-489F-BF25-EEC4B2ADDEA1}" sibTransId="{E1CB484D-C572-4047-A2EC-52F5F1843ED1}"/>
    <dgm:cxn modelId="{E54E0B1D-3768-4D65-B275-C27AEEC20BEF}" type="presOf" srcId="{5A95E921-1DCD-4A8B-87BF-05BC55F25C81}" destId="{E00EA983-DA1D-4C77-B1C1-CA7FE1C06632}" srcOrd="0" destOrd="0" presId="urn:microsoft.com/office/officeart/2005/8/layout/orgChart1"/>
    <dgm:cxn modelId="{87949623-15AE-43B8-A49E-20F5FF408FD0}" srcId="{F36A1378-CD33-462B-925D-7DE8358C1252}" destId="{4F849B40-161A-489D-AAD4-041CBD118351}" srcOrd="5" destOrd="0" parTransId="{B3A854E6-8D00-46A8-99A8-0AAC7F5558BE}" sibTransId="{7AFA06D9-09A4-4AD3-B229-3C24FBEB2293}"/>
    <dgm:cxn modelId="{BE126D26-86EB-4DCE-8300-22BB32448E7A}" type="presOf" srcId="{525B9789-1FCD-42D0-8996-79462C1989CA}" destId="{B801804A-CF26-44F7-BC7D-0D7264DE278B}" srcOrd="0" destOrd="0" presId="urn:microsoft.com/office/officeart/2005/8/layout/orgChart1"/>
    <dgm:cxn modelId="{BB36B526-BEF6-4139-AD7A-07F7073C392F}" srcId="{AE7BE803-8A87-4019-BAE9-4D5F05BC3997}" destId="{5A95E921-1DCD-4A8B-87BF-05BC55F25C81}" srcOrd="0" destOrd="0" parTransId="{71C34C23-AABA-406C-BF64-BD6F140E4029}" sibTransId="{F5F3B632-9BBE-426C-88F5-FC4832E5ACAE}"/>
    <dgm:cxn modelId="{D6C69327-2374-41A6-B114-EF36E42BE2BA}" type="presOf" srcId="{B9603491-6857-4D41-BE04-1048A4283214}" destId="{8F850D2D-1EEE-484A-8425-C78611FF0713}" srcOrd="1" destOrd="0" presId="urn:microsoft.com/office/officeart/2005/8/layout/orgChart1"/>
    <dgm:cxn modelId="{77414329-3199-4C4A-BE4B-1918C50ACC8B}" type="presOf" srcId="{787281FF-7029-4333-A9DF-DC8B8B5AF5A2}" destId="{1A036AF0-2E18-4D74-9B7D-AB6CD3E3D1EA}" srcOrd="0" destOrd="0" presId="urn:microsoft.com/office/officeart/2005/8/layout/orgChart1"/>
    <dgm:cxn modelId="{2149552A-4063-424C-B0C5-A0522BB61699}" type="presOf" srcId="{186C0137-02E1-4E56-B310-EFAF925D932B}" destId="{5E09956E-4A0D-4F3D-82B8-769C2A235E10}" srcOrd="0" destOrd="0" presId="urn:microsoft.com/office/officeart/2005/8/layout/orgChart1"/>
    <dgm:cxn modelId="{EC0F112C-43CF-4DAB-99C4-7C1EBDBA51A5}" type="presOf" srcId="{8CA5E1CB-4522-47A3-B2E8-62B2D6613B4B}" destId="{83162D5D-06F5-450B-8D66-9790272C5C10}" srcOrd="1" destOrd="0" presId="urn:microsoft.com/office/officeart/2005/8/layout/orgChart1"/>
    <dgm:cxn modelId="{84B08C2F-F040-4B16-A335-BCA320DCC824}" type="presOf" srcId="{2EFBE6F0-DABB-493C-913C-90ABE4852D15}" destId="{01A99A6D-BB95-48B5-94FB-57DC37926255}" srcOrd="0" destOrd="0" presId="urn:microsoft.com/office/officeart/2005/8/layout/orgChart1"/>
    <dgm:cxn modelId="{9399912F-0981-4D53-8FE1-949FA9502022}" srcId="{89EED859-9232-423F-9F19-0438BE2C87EE}" destId="{06404841-63D8-4D9B-A484-F9FD507930B3}" srcOrd="1" destOrd="0" parTransId="{AD0E62AB-50F0-44FC-A55A-063DA9FCF172}" sibTransId="{BC6C7FA6-25E4-4F6C-960B-C012F039AEC6}"/>
    <dgm:cxn modelId="{914CDC2F-02A9-489B-BBB5-16FB7FAE89FF}" type="presOf" srcId="{56F237F1-072A-4186-9669-565E005BA2DE}" destId="{C09CFC94-D87D-41CD-A7BB-5D1A5CAE66FC}" srcOrd="0" destOrd="0" presId="urn:microsoft.com/office/officeart/2005/8/layout/orgChart1"/>
    <dgm:cxn modelId="{144FB530-21E0-4057-8082-B72415BADE00}" type="presOf" srcId="{9D4E44B2-97D9-45E2-BAC1-33AD54C4EC09}" destId="{35D3EA02-D20A-4637-8CB6-A9E377CB34F6}" srcOrd="1" destOrd="0" presId="urn:microsoft.com/office/officeart/2005/8/layout/orgChart1"/>
    <dgm:cxn modelId="{FF7D9B3B-394F-44F6-B34E-468371021C32}" type="presOf" srcId="{D9332923-61E2-4054-84DF-773161750B57}" destId="{95BAA810-82F6-4996-B5E6-9A49A9D8C91F}" srcOrd="0" destOrd="0" presId="urn:microsoft.com/office/officeart/2005/8/layout/orgChart1"/>
    <dgm:cxn modelId="{57D5EC3E-5CD1-4E4D-BBAB-527BD28F45C8}" srcId="{6123C1B0-CD54-4A17-940F-1C7453FA08C6}" destId="{6BD1EA74-65EA-4FA4-A9CC-82E6C9E83606}" srcOrd="4" destOrd="0" parTransId="{9CE78C62-391D-4B4C-8B64-CB88211BB442}" sibTransId="{BC84C3D6-7AFB-4AC8-A268-30A22909E702}"/>
    <dgm:cxn modelId="{8B5E0A3F-6529-4A87-A60F-819433787A7B}" srcId="{6A8BC22F-2D15-4650-9CE2-806DD0C9CFAD}" destId="{59432FEF-1BBB-490C-848D-43210E7FC634}" srcOrd="1" destOrd="0" parTransId="{469D9CD0-5EF2-493C-AF74-D4ED08BD507D}" sibTransId="{4E75D908-1D11-42AB-8B3D-8C7AE4177361}"/>
    <dgm:cxn modelId="{45D31C3F-01B6-4DD7-8167-B5E651482B2F}" type="presOf" srcId="{580F4352-4E88-42FC-9AAC-DC5041584EB4}" destId="{1587D70C-953B-4EE0-84E4-8B9B14ACEBA6}" srcOrd="0" destOrd="0" presId="urn:microsoft.com/office/officeart/2005/8/layout/orgChart1"/>
    <dgm:cxn modelId="{CED5DC3F-82EA-4470-AB7B-87070C73D12A}" type="presOf" srcId="{351FCF57-8F69-4921-B7BA-E78CCEE120B1}" destId="{0E57E682-5E5D-46A0-85A4-27E9E8F40957}" srcOrd="0" destOrd="0" presId="urn:microsoft.com/office/officeart/2005/8/layout/orgChart1"/>
    <dgm:cxn modelId="{0D072F5C-D3DD-49BF-BF16-9C5DF86BA726}" type="presOf" srcId="{4F849B40-161A-489D-AAD4-041CBD118351}" destId="{8395D31C-7DC3-4017-97CA-C3B3B65AC507}" srcOrd="0" destOrd="0" presId="urn:microsoft.com/office/officeart/2005/8/layout/orgChart1"/>
    <dgm:cxn modelId="{6CB46F5C-EB12-49BF-BE56-29A21D1DA850}" type="presOf" srcId="{4265FD70-30A7-4115-B812-070E7B276F16}" destId="{B4A5DE93-D150-4F8F-A817-E3A367D6A4D6}" srcOrd="0" destOrd="0" presId="urn:microsoft.com/office/officeart/2005/8/layout/orgChart1"/>
    <dgm:cxn modelId="{19BEB641-A9C8-4D20-BD0F-2342DF25DBE4}" type="presOf" srcId="{9CF58909-23CB-42B5-88D1-9620D6CCC3AA}" destId="{C7421BFC-9F3D-440B-845F-6C944B8FC196}" srcOrd="0" destOrd="0" presId="urn:microsoft.com/office/officeart/2005/8/layout/orgChart1"/>
    <dgm:cxn modelId="{33D60E42-7E6B-4B5B-96BC-32845ED87AC8}" srcId="{F36A1378-CD33-462B-925D-7DE8358C1252}" destId="{AE7BE803-8A87-4019-BAE9-4D5F05BC3997}" srcOrd="2" destOrd="0" parTransId="{3375DAE9-53DC-4568-A6F4-4214ECE35F2A}" sibTransId="{2B03F2D6-3E5C-40A8-B102-B021F91F3E4E}"/>
    <dgm:cxn modelId="{275C1B43-F0DD-4967-AB12-23206F2F659D}" type="presOf" srcId="{666D5C5A-7CDA-43EC-9941-A3BA7D2058EA}" destId="{FA57467E-915E-4C5C-963F-C491D11985B5}" srcOrd="1" destOrd="0" presId="urn:microsoft.com/office/officeart/2005/8/layout/orgChart1"/>
    <dgm:cxn modelId="{9BEB4263-868C-43D4-8275-584585245E71}" type="presOf" srcId="{809DB095-012F-481F-B58C-BBE4086CE23B}" destId="{C6A04EEE-0A0D-41C6-B625-F139726B7E05}" srcOrd="0" destOrd="0" presId="urn:microsoft.com/office/officeart/2005/8/layout/orgChart1"/>
    <dgm:cxn modelId="{F03FD863-806F-4713-9BE9-91C6828055A1}" srcId="{59432FEF-1BBB-490C-848D-43210E7FC634}" destId="{C602DE20-4A08-4607-A4BC-EA5DB25373FD}" srcOrd="0" destOrd="0" parTransId="{2EFBE6F0-DABB-493C-913C-90ABE4852D15}" sibTransId="{FD9FD43A-1878-4C5D-8229-855297A74F38}"/>
    <dgm:cxn modelId="{DABF0264-3EFD-4D25-892E-71E0F8DBA500}" type="presOf" srcId="{6BD1EA74-65EA-4FA4-A9CC-82E6C9E83606}" destId="{8E0342BB-8175-4B72-9020-94AEE4CBB9C0}" srcOrd="0" destOrd="0" presId="urn:microsoft.com/office/officeart/2005/8/layout/orgChart1"/>
    <dgm:cxn modelId="{90137D44-B888-451C-939F-6AC208634264}" srcId="{0821D876-DCF7-4A21-9A81-DDB23E356909}" destId="{666D5C5A-7CDA-43EC-9941-A3BA7D2058EA}" srcOrd="1" destOrd="0" parTransId="{1A1374D4-4056-4757-939B-9C189E70A37A}" sibTransId="{DFB96F30-4BA2-4B6F-9E6D-6295A988BD7E}"/>
    <dgm:cxn modelId="{54FB8844-006D-4C1D-B3CE-0FC91DC413E0}" type="presOf" srcId="{0BD945D0-0E3B-4F55-860F-D651CE51CA95}" destId="{A831773B-E406-44EA-9E72-0A4CA7D4D9AE}" srcOrd="0" destOrd="0" presId="urn:microsoft.com/office/officeart/2005/8/layout/orgChart1"/>
    <dgm:cxn modelId="{A8472D4D-5709-4A7E-B1FE-61B81BC28878}" type="presOf" srcId="{AE7BE803-8A87-4019-BAE9-4D5F05BC3997}" destId="{55B13CB9-4417-45C4-902E-25911839D018}" srcOrd="1" destOrd="0" presId="urn:microsoft.com/office/officeart/2005/8/layout/orgChart1"/>
    <dgm:cxn modelId="{48203F4F-AA8F-49B6-AC8D-E95E07CFE5B8}" type="presOf" srcId="{6A8BC22F-2D15-4650-9CE2-806DD0C9CFAD}" destId="{30FCC5D0-D407-4411-916D-C4A3B01B709E}" srcOrd="0" destOrd="0" presId="urn:microsoft.com/office/officeart/2005/8/layout/orgChart1"/>
    <dgm:cxn modelId="{7F2C3871-2656-414F-870A-3FFA55054491}" type="presOf" srcId="{AD0E62AB-50F0-44FC-A55A-063DA9FCF172}" destId="{17576687-CBAF-4799-B3AF-A993CBEA32E3}" srcOrd="0" destOrd="0" presId="urn:microsoft.com/office/officeart/2005/8/layout/orgChart1"/>
    <dgm:cxn modelId="{4256A971-20CE-4227-8613-51143A8E8147}" type="presOf" srcId="{59432FEF-1BBB-490C-848D-43210E7FC634}" destId="{87271394-4466-4292-9443-C7E3C729EB48}" srcOrd="1" destOrd="0" presId="urn:microsoft.com/office/officeart/2005/8/layout/orgChart1"/>
    <dgm:cxn modelId="{B9F26D52-BE41-4D01-8617-FE21AD37879C}" type="presOf" srcId="{7428FEA8-0C09-4552-8ABC-3EC99585F3A4}" destId="{2B0C7A35-72C5-4D37-A7B8-BA12A6721C64}" srcOrd="1" destOrd="0" presId="urn:microsoft.com/office/officeart/2005/8/layout/orgChart1"/>
    <dgm:cxn modelId="{596D7F52-81A0-4347-8FA5-328555DF292B}" type="presOf" srcId="{469D9CD0-5EF2-493C-AF74-D4ED08BD507D}" destId="{DD17387A-EB4A-468A-997A-B4F0C03C986E}" srcOrd="0" destOrd="0" presId="urn:microsoft.com/office/officeart/2005/8/layout/orgChart1"/>
    <dgm:cxn modelId="{507C8452-DA3D-45BA-8A6D-D814CC05B781}" type="presOf" srcId="{2FD21654-C723-4183-84FA-3CF0254F628D}" destId="{1E2C75C1-F896-4F2F-9C73-BC07C6F15B0A}" srcOrd="0" destOrd="0" presId="urn:microsoft.com/office/officeart/2005/8/layout/orgChart1"/>
    <dgm:cxn modelId="{6D4ECB74-1E8A-4F36-9CBE-6A76F5CAD917}" type="presOf" srcId="{E13423B0-3F5E-44FE-AA56-647BEE2D15E3}" destId="{E913A9D9-B6A3-4419-9CE1-FAF7920F7505}" srcOrd="0" destOrd="0" presId="urn:microsoft.com/office/officeart/2005/8/layout/orgChart1"/>
    <dgm:cxn modelId="{791D5375-550A-4EB1-9D76-09750E44296C}" type="presOf" srcId="{B4A394A8-2D63-491A-BDAB-D3A651AA2329}" destId="{0A18F06A-673F-4FB4-89D5-E8742EBDE187}" srcOrd="0" destOrd="0" presId="urn:microsoft.com/office/officeart/2005/8/layout/orgChart1"/>
    <dgm:cxn modelId="{6E4EA977-6876-41D2-B52E-6B5F466A1084}" type="presOf" srcId="{0527B92C-B57E-4557-BCD1-5E16718A82AE}" destId="{6C80E682-EE24-49B6-AA29-E2DA33A84FC6}" srcOrd="0" destOrd="0" presId="urn:microsoft.com/office/officeart/2005/8/layout/orgChart1"/>
    <dgm:cxn modelId="{3FF7B178-64FE-4C6A-BD48-AAE9DACBFDEC}" type="presOf" srcId="{89EED859-9232-423F-9F19-0438BE2C87EE}" destId="{B3D4231F-AFB7-42E5-8857-C860CA824ED5}" srcOrd="1" destOrd="0" presId="urn:microsoft.com/office/officeart/2005/8/layout/orgChart1"/>
    <dgm:cxn modelId="{3D89A059-2C0B-4D6B-8B41-0CFDC1344F6D}" type="presOf" srcId="{682F7DE7-471D-41CC-990D-82A5D6298A19}" destId="{26DC4C55-1433-48E6-B9B0-821320D6274A}" srcOrd="1" destOrd="0" presId="urn:microsoft.com/office/officeart/2005/8/layout/orgChart1"/>
    <dgm:cxn modelId="{4E661A7A-1205-4C9A-8149-1ADEB3604A53}" srcId="{6123C1B0-CD54-4A17-940F-1C7453FA08C6}" destId="{D9332923-61E2-4054-84DF-773161750B57}" srcOrd="2" destOrd="0" parTransId="{BBE33C0D-63EB-4A65-880A-36A3FD215147}" sibTransId="{3BB48C50-C2C8-4844-A900-A895EF041966}"/>
    <dgm:cxn modelId="{C143615A-6AD4-437A-9B10-47D9931BAC99}" srcId="{F36A1378-CD33-462B-925D-7DE8358C1252}" destId="{6A8BC22F-2D15-4650-9CE2-806DD0C9CFAD}" srcOrd="3" destOrd="0" parTransId="{351FCF57-8F69-4921-B7BA-E78CCEE120B1}" sibTransId="{D5E3EB91-4891-4D55-8959-3A5D1B39BFA1}"/>
    <dgm:cxn modelId="{7B517E7B-3C07-49A5-A937-26F49D361C32}" type="presOf" srcId="{39B3AC46-5906-4163-A69A-EB3CEEE87496}" destId="{9DEC1EA9-D09A-4E72-8354-EE632A55BB5A}" srcOrd="1" destOrd="0" presId="urn:microsoft.com/office/officeart/2005/8/layout/orgChart1"/>
    <dgm:cxn modelId="{A159517F-95CC-4C29-B2CC-54088452E9EF}" srcId="{01936ADF-AD87-4E9B-94EB-7CE89198DB49}" destId="{2EF3A967-5C42-4494-AE19-0C46DF608901}" srcOrd="1" destOrd="0" parTransId="{9CF58909-23CB-42B5-88D1-9620D6CCC3AA}" sibTransId="{8D2D93C6-B2AC-4649-83DB-09ACCC329DB9}"/>
    <dgm:cxn modelId="{E9671A82-7CC4-4CC4-ACF0-E77DA0044227}" srcId="{89EED859-9232-423F-9F19-0438BE2C87EE}" destId="{9D4E44B2-97D9-45E2-BAC1-33AD54C4EC09}" srcOrd="2" destOrd="0" parTransId="{0BD945D0-0E3B-4F55-860F-D651CE51CA95}" sibTransId="{6DF8AE62-9CC7-4B7F-BA54-99F282815151}"/>
    <dgm:cxn modelId="{55D23482-CE48-493D-91DF-E145CD639067}" srcId="{E632F313-5D1A-4F6F-87D5-AADB83BFCDFC}" destId="{F36A1378-CD33-462B-925D-7DE8358C1252}" srcOrd="0" destOrd="0" parTransId="{89B2CD3D-B711-496D-A622-CFBC1FBBE3C6}" sibTransId="{DFC152D3-1CFF-4D3B-AD13-5C80C96105C2}"/>
    <dgm:cxn modelId="{6461C282-C312-4B6E-BD2A-42F0D3F9CA2B}" type="presOf" srcId="{3375DAE9-53DC-4568-A6F4-4214ECE35F2A}" destId="{E08635F3-C57A-46B7-9BC6-ED3DFEADED6F}" srcOrd="0" destOrd="0" presId="urn:microsoft.com/office/officeart/2005/8/layout/orgChart1"/>
    <dgm:cxn modelId="{A8C5AB83-2365-47F6-BEFF-A16E786067C5}" type="presOf" srcId="{B3A854E6-8D00-46A8-99A8-0AAC7F5558BE}" destId="{35803C20-D280-4165-90DA-63FB9AFB9B7A}" srcOrd="0" destOrd="0" presId="urn:microsoft.com/office/officeart/2005/8/layout/orgChart1"/>
    <dgm:cxn modelId="{E4B3658B-A8F6-49C3-AAE8-8661AD1E87E3}" type="presOf" srcId="{0821D876-DCF7-4A21-9A81-DDB23E356909}" destId="{93EE7E9A-BE7F-4F5F-A925-940EAA4683A5}" srcOrd="0" destOrd="0" presId="urn:microsoft.com/office/officeart/2005/8/layout/orgChart1"/>
    <dgm:cxn modelId="{B58ACF8B-81DD-4EFE-96B2-AD124FB688A4}" type="presOf" srcId="{682F7DE7-471D-41CC-990D-82A5D6298A19}" destId="{6B917E8F-FA3D-4EEB-B7C3-C2806EF01834}" srcOrd="0" destOrd="0" presId="urn:microsoft.com/office/officeart/2005/8/layout/orgChart1"/>
    <dgm:cxn modelId="{8B00598C-C897-4EE2-A464-75DF27B1CA4E}" type="presOf" srcId="{4F849B40-161A-489D-AAD4-041CBD118351}" destId="{0AB74170-DA47-4A83-AB7E-2DF551AF086C}" srcOrd="1" destOrd="0" presId="urn:microsoft.com/office/officeart/2005/8/layout/orgChart1"/>
    <dgm:cxn modelId="{DFEAF08C-47DE-45DA-9E62-236519CB06AA}" type="presOf" srcId="{B92CFC7E-A185-43E0-8AA6-D51718AB646E}" destId="{87363E1C-2B0D-41FD-BF4E-CB123D050AFC}" srcOrd="0" destOrd="0" presId="urn:microsoft.com/office/officeart/2005/8/layout/orgChart1"/>
    <dgm:cxn modelId="{34F16491-DFB4-4753-BFB1-CE773CFD1F17}" type="presOf" srcId="{666D5C5A-7CDA-43EC-9941-A3BA7D2058EA}" destId="{2F81BCE8-EC37-4939-9137-23627EF4FDEA}" srcOrd="0" destOrd="0" presId="urn:microsoft.com/office/officeart/2005/8/layout/orgChart1"/>
    <dgm:cxn modelId="{1A392694-38C0-4CCA-8768-0CF9A2032A72}" srcId="{01936ADF-AD87-4E9B-94EB-7CE89198DB49}" destId="{1E9AC3D0-32C8-4258-9C91-DB85F4D51E24}" srcOrd="2" destOrd="0" parTransId="{B92CFC7E-A185-43E0-8AA6-D51718AB646E}" sibTransId="{65B4448C-7CFC-4773-A66C-1BAB97D7BF04}"/>
    <dgm:cxn modelId="{00A8DA94-1F06-409E-8AC1-F619B19CD414}" type="presOf" srcId="{1E9AC3D0-32C8-4258-9C91-DB85F4D51E24}" destId="{AA89FC7F-9121-46D8-9B9A-85AFEA0EAEF0}" srcOrd="0" destOrd="0" presId="urn:microsoft.com/office/officeart/2005/8/layout/orgChart1"/>
    <dgm:cxn modelId="{6EB5A997-1680-4290-AAC7-2AFA07302C5C}" type="presOf" srcId="{AEA72E1C-1E44-46F1-BD8B-DEABB9B37D0C}" destId="{531A4E7B-B10B-4DCD-BE3E-1287DF854937}" srcOrd="0" destOrd="0" presId="urn:microsoft.com/office/officeart/2005/8/layout/orgChart1"/>
    <dgm:cxn modelId="{D3E1329B-D5AC-4417-8FA6-3B1534B5522D}" type="presOf" srcId="{2750EEF6-4862-4264-8562-ED846EE75BB0}" destId="{B54F5D72-4E02-4D65-9343-65E7FEB0A149}" srcOrd="1" destOrd="0" presId="urn:microsoft.com/office/officeart/2005/8/layout/orgChart1"/>
    <dgm:cxn modelId="{15771FA3-5F84-4246-8BA7-3EC41C251340}" type="presOf" srcId="{C602DE20-4A08-4607-A4BC-EA5DB25373FD}" destId="{C8EA09E8-6DA7-45CB-8B26-0F4FE784D93F}" srcOrd="0" destOrd="0" presId="urn:microsoft.com/office/officeart/2005/8/layout/orgChart1"/>
    <dgm:cxn modelId="{740276A3-0373-436B-AA78-28B2286BC139}" type="presOf" srcId="{6BD1EA74-65EA-4FA4-A9CC-82E6C9E83606}" destId="{6889C242-AFDC-493D-B05E-0731F9E99580}" srcOrd="1" destOrd="0" presId="urn:microsoft.com/office/officeart/2005/8/layout/orgChart1"/>
    <dgm:cxn modelId="{5368A9A4-71B2-49DD-A240-F08CF9AE0043}" type="presOf" srcId="{86CFCDB7-4F94-4930-A56F-1D004B95981B}" destId="{76FB902B-B505-4149-A47D-29AB39E9CFC7}" srcOrd="1" destOrd="0" presId="urn:microsoft.com/office/officeart/2005/8/layout/orgChart1"/>
    <dgm:cxn modelId="{FE5E3BA7-DB93-4AAE-9809-D707F9E67885}" srcId="{F36A1378-CD33-462B-925D-7DE8358C1252}" destId="{01936ADF-AD87-4E9B-94EB-7CE89198DB49}" srcOrd="1" destOrd="0" parTransId="{9CA6E1CF-9A7E-4B5C-8909-13050B1834C3}" sibTransId="{6A4C0057-67BF-486E-A831-6DCA178684E7}"/>
    <dgm:cxn modelId="{4E7799AE-83E6-479E-9323-CBBB3880D885}" type="presOf" srcId="{1066019C-90F3-4A5A-ABD9-4AA56394CCC1}" destId="{D67AFD11-18E3-4127-B781-2D87B8EFBBC4}" srcOrd="0" destOrd="0" presId="urn:microsoft.com/office/officeart/2005/8/layout/orgChart1"/>
    <dgm:cxn modelId="{0749ECAF-C3DE-4AF3-8092-FE5DF7D3E754}" type="presOf" srcId="{6EE4FA0C-5397-4FF4-ACFC-18C3FC51590D}" destId="{49B2037C-C027-4127-A866-65E955974B74}" srcOrd="0" destOrd="0" presId="urn:microsoft.com/office/officeart/2005/8/layout/orgChart1"/>
    <dgm:cxn modelId="{871A3AB1-3679-4335-9C44-469C6464DE95}" type="presOf" srcId="{2EF3A967-5C42-4494-AE19-0C46DF608901}" destId="{50260D46-6751-48A4-B092-472220765DD4}" srcOrd="1" destOrd="0" presId="urn:microsoft.com/office/officeart/2005/8/layout/orgChart1"/>
    <dgm:cxn modelId="{2A6FC9B4-02FE-47A1-88E6-B40C04B049FA}" type="presOf" srcId="{86CFCDB7-4F94-4930-A56F-1D004B95981B}" destId="{E4398E6C-CC13-4D8B-9489-492F9A0FC7DA}" srcOrd="0" destOrd="0" presId="urn:microsoft.com/office/officeart/2005/8/layout/orgChart1"/>
    <dgm:cxn modelId="{CA137EB7-68F0-43B5-A508-9F15FBFE2086}" type="presOf" srcId="{06404841-63D8-4D9B-A484-F9FD507930B3}" destId="{67483129-B79C-45FA-AD77-EBF694E560FE}" srcOrd="1" destOrd="0" presId="urn:microsoft.com/office/officeart/2005/8/layout/orgChart1"/>
    <dgm:cxn modelId="{E88CD7B7-73EC-4D01-827E-0D96B2D4E764}" type="presOf" srcId="{E632F313-5D1A-4F6F-87D5-AADB83BFCDFC}" destId="{1F8BF7CB-413E-45E2-8E7D-A3930B0CB9E4}" srcOrd="0" destOrd="0" presId="urn:microsoft.com/office/officeart/2005/8/layout/orgChart1"/>
    <dgm:cxn modelId="{4D4F39BA-BB24-4A93-B406-046CF9A3F14A}" type="presOf" srcId="{01936ADF-AD87-4E9B-94EB-7CE89198DB49}" destId="{AA20C213-A78C-44D1-BE94-EE9FC770D882}" srcOrd="1" destOrd="0" presId="urn:microsoft.com/office/officeart/2005/8/layout/orgChart1"/>
    <dgm:cxn modelId="{E07479BC-48EC-4709-8A16-A5D27C4DCB5B}" type="presOf" srcId="{1066019C-90F3-4A5A-ABD9-4AA56394CCC1}" destId="{B6416B20-62DD-4B3F-87EC-585C5DD65CE9}" srcOrd="1" destOrd="0" presId="urn:microsoft.com/office/officeart/2005/8/layout/orgChart1"/>
    <dgm:cxn modelId="{E6227BBC-8690-45B8-8F49-740BE6699EB9}" srcId="{AE7BE803-8A87-4019-BAE9-4D5F05BC3997}" destId="{21449580-A6AE-4C3F-AFD5-892DB05D861F}" srcOrd="3" destOrd="0" parTransId="{6EE4FA0C-5397-4FF4-ACFC-18C3FC51590D}" sibTransId="{5FC6679E-A67F-41FD-BD8D-8FDE18963A71}"/>
    <dgm:cxn modelId="{8E17B5BF-CFEE-4B09-A6D2-1B1909957699}" type="presOf" srcId="{525B9789-1FCD-42D0-8996-79462C1989CA}" destId="{F7CAA61B-9D33-4BC4-8C32-3BE61C86F803}" srcOrd="1" destOrd="0" presId="urn:microsoft.com/office/officeart/2005/8/layout/orgChart1"/>
    <dgm:cxn modelId="{738E20C1-3706-4361-B8E6-01D5493A6189}" type="presOf" srcId="{6A8BC22F-2D15-4650-9CE2-806DD0C9CFAD}" destId="{78267A19-9BC9-4EC1-AD7F-D87F52B081E4}" srcOrd="1" destOrd="0" presId="urn:microsoft.com/office/officeart/2005/8/layout/orgChart1"/>
    <dgm:cxn modelId="{16C02DC2-CD1D-433C-AAB2-8022FED2BDD7}" type="presOf" srcId="{D9332923-61E2-4054-84DF-773161750B57}" destId="{DCE941FA-51EA-4D2F-BCFE-6E22B4139AE1}" srcOrd="1" destOrd="0" presId="urn:microsoft.com/office/officeart/2005/8/layout/orgChart1"/>
    <dgm:cxn modelId="{A81AF8C4-5E6F-484E-9557-A9D4E41F1651}" type="presOf" srcId="{9CA6E1CF-9A7E-4B5C-8909-13050B1834C3}" destId="{97CB649F-7471-4D22-BC26-7E4659EC997D}" srcOrd="0" destOrd="0" presId="urn:microsoft.com/office/officeart/2005/8/layout/orgChart1"/>
    <dgm:cxn modelId="{05C634C5-4CAF-443D-8064-34B2E58F721A}" type="presOf" srcId="{B9603491-6857-4D41-BE04-1048A4283214}" destId="{49F64962-98FF-4A51-8997-ECAE86C5AE21}" srcOrd="0" destOrd="0" presId="urn:microsoft.com/office/officeart/2005/8/layout/orgChart1"/>
    <dgm:cxn modelId="{7997BDC9-3B1B-42EB-908A-E5E939E3D352}" srcId="{F36A1378-CD33-462B-925D-7DE8358C1252}" destId="{6123C1B0-CD54-4A17-940F-1C7453FA08C6}" srcOrd="0" destOrd="0" parTransId="{3F72F19B-3625-4FCF-B9D1-9B3F4BFB73BD}" sibTransId="{D6BF4465-28EA-4282-9061-E402C7DD38AE}"/>
    <dgm:cxn modelId="{222F2FCA-7BEB-46AD-BFCB-3233FC6079E2}" srcId="{0821D876-DCF7-4A21-9A81-DDB23E356909}" destId="{525B9789-1FCD-42D0-8996-79462C1989CA}" srcOrd="0" destOrd="0" parTransId="{2FD21654-C723-4183-84FA-3CF0254F628D}" sibTransId="{4F972DB6-7ED1-4CE6-890A-10FD82C5E2E5}"/>
    <dgm:cxn modelId="{2A7A61CC-D5EB-4A34-ADC6-0DEA675D60EC}" type="presOf" srcId="{8CA5E1CB-4522-47A3-B2E8-62B2D6613B4B}" destId="{84A8F299-2C8C-4003-A8E7-329132746CD3}" srcOrd="0" destOrd="0" presId="urn:microsoft.com/office/officeart/2005/8/layout/orgChart1"/>
    <dgm:cxn modelId="{24360BD1-5BCB-4598-8F39-1345906DFCA4}" type="presOf" srcId="{975A3B38-07A6-4934-87FA-D52A921327B5}" destId="{F41C5D89-395F-4038-81AD-8DAA698A5A60}" srcOrd="0" destOrd="0" presId="urn:microsoft.com/office/officeart/2005/8/layout/orgChart1"/>
    <dgm:cxn modelId="{A8DA3ED2-9F01-47D7-ABC4-40A525DED588}" type="presOf" srcId="{F36A1378-CD33-462B-925D-7DE8358C1252}" destId="{A9C01A5B-0422-4A2E-A28D-D12EADA1111E}" srcOrd="0" destOrd="0" presId="urn:microsoft.com/office/officeart/2005/8/layout/orgChart1"/>
    <dgm:cxn modelId="{F67955D3-908F-4348-841A-FD9816B7070B}" type="presOf" srcId="{9CE78C62-391D-4B4C-8B64-CB88211BB442}" destId="{C08CAE24-8F54-47A5-B150-DD8A9A33FE50}" srcOrd="0" destOrd="0" presId="urn:microsoft.com/office/officeart/2005/8/layout/orgChart1"/>
    <dgm:cxn modelId="{713EB1D7-B77D-4EBA-8682-7EABE96F1407}" type="presOf" srcId="{7428FEA8-0C09-4552-8ABC-3EC99585F3A4}" destId="{B3183703-59C4-47D8-B089-CAA768D24479}" srcOrd="0" destOrd="0" presId="urn:microsoft.com/office/officeart/2005/8/layout/orgChart1"/>
    <dgm:cxn modelId="{C02FF9D7-1C37-41C1-AD83-BD90AEA3A7E4}" type="presOf" srcId="{AE7BE803-8A87-4019-BAE9-4D5F05BC3997}" destId="{E417797F-9D75-4823-AE45-2E28DDAFC381}" srcOrd="0" destOrd="0" presId="urn:microsoft.com/office/officeart/2005/8/layout/orgChart1"/>
    <dgm:cxn modelId="{22C223DB-F905-4AB3-8900-FB35F28546D7}" type="presOf" srcId="{2EF3A967-5C42-4494-AE19-0C46DF608901}" destId="{9FC0E269-4395-401B-8BE4-71C7EBB9734B}" srcOrd="0" destOrd="0" presId="urn:microsoft.com/office/officeart/2005/8/layout/orgChart1"/>
    <dgm:cxn modelId="{FE22B5DB-0874-4A39-81DC-A3D46202D4C9}" type="presOf" srcId="{71C34C23-AABA-406C-BF64-BD6F140E4029}" destId="{134CCB3A-7FE6-4333-8513-866F6753BF86}" srcOrd="0" destOrd="0" presId="urn:microsoft.com/office/officeart/2005/8/layout/orgChart1"/>
    <dgm:cxn modelId="{2BA854DD-4E0A-4220-8E9E-447AC87ADE68}" srcId="{89EED859-9232-423F-9F19-0438BE2C87EE}" destId="{E13423B0-3F5E-44FE-AA56-647BEE2D15E3}" srcOrd="0" destOrd="0" parTransId="{18F37519-9A2A-4D9E-810D-F350A011AC3D}" sibTransId="{F37F6C29-C221-4A46-BCC6-6E5D41B8DECD}"/>
    <dgm:cxn modelId="{8D7B60DE-234C-4BA0-B150-30818225E8B1}" srcId="{6123C1B0-CD54-4A17-940F-1C7453FA08C6}" destId="{39B3AC46-5906-4163-A69A-EB3CEEE87496}" srcOrd="0" destOrd="0" parTransId="{71CBE278-3483-428F-9955-EEE2A5376A80}" sibTransId="{74772052-844C-485F-9CB2-8C9A6A32D092}"/>
    <dgm:cxn modelId="{756BBCDF-2D69-48DA-A30C-BAD3359ABA2E}" type="presOf" srcId="{6123C1B0-CD54-4A17-940F-1C7453FA08C6}" destId="{D87781F9-55F9-4518-9FF7-1722AA43D76E}" srcOrd="0" destOrd="0" presId="urn:microsoft.com/office/officeart/2005/8/layout/orgChart1"/>
    <dgm:cxn modelId="{5C9269E4-1D80-492F-87F7-309287C430C0}" type="presOf" srcId="{89EED859-9232-423F-9F19-0438BE2C87EE}" destId="{CDC94AD6-6FDF-4E88-BD47-56B5FD51253D}" srcOrd="0" destOrd="0" presId="urn:microsoft.com/office/officeart/2005/8/layout/orgChart1"/>
    <dgm:cxn modelId="{2C8CDBE4-98B8-4ED8-B73B-44FA0ACFBB37}" srcId="{F36A1378-CD33-462B-925D-7DE8358C1252}" destId="{89EED859-9232-423F-9F19-0438BE2C87EE}" srcOrd="4" destOrd="0" parTransId="{56F237F1-072A-4186-9669-565E005BA2DE}" sibTransId="{29A553CC-5E15-4982-81FE-813435A5A66E}"/>
    <dgm:cxn modelId="{366100E5-A851-49FE-9818-E31F39CE8998}" type="presOf" srcId="{E13423B0-3F5E-44FE-AA56-647BEE2D15E3}" destId="{3781AA6E-77FF-4A43-8DA2-D80D7C44F2AB}" srcOrd="1" destOrd="0" presId="urn:microsoft.com/office/officeart/2005/8/layout/orgChart1"/>
    <dgm:cxn modelId="{388B42E7-1CAB-4E1C-941A-51BE3708F6DA}" type="presOf" srcId="{0821D876-DCF7-4A21-9A81-DDB23E356909}" destId="{65C9C0AB-9DD3-4BFA-A764-21412D91F404}" srcOrd="1" destOrd="0" presId="urn:microsoft.com/office/officeart/2005/8/layout/orgChart1"/>
    <dgm:cxn modelId="{20F742ED-9CBC-42A0-A5B8-2D876264600D}" srcId="{59432FEF-1BBB-490C-848D-43210E7FC634}" destId="{7428FEA8-0C09-4552-8ABC-3EC99585F3A4}" srcOrd="1" destOrd="0" parTransId="{975A3B38-07A6-4934-87FA-D52A921327B5}" sibTransId="{73A48DCF-C601-4842-AFF3-84B16AC85F73}"/>
    <dgm:cxn modelId="{E23D8CEF-E14D-4733-94ED-9D112E753123}" type="presOf" srcId="{2750EEF6-4862-4264-8562-ED846EE75BB0}" destId="{333924F1-7E6C-4C15-AF10-37D4B271EA2D}" srcOrd="0" destOrd="0" presId="urn:microsoft.com/office/officeart/2005/8/layout/orgChart1"/>
    <dgm:cxn modelId="{12B6ECF5-30AC-4EDB-824D-6849AB34A1A8}" type="presOf" srcId="{F36A1378-CD33-462B-925D-7DE8358C1252}" destId="{828266B0-7E65-4767-9DEF-27C8000E7FE1}" srcOrd="1" destOrd="0" presId="urn:microsoft.com/office/officeart/2005/8/layout/orgChart1"/>
    <dgm:cxn modelId="{B4E283F6-AC6C-4218-8A40-CD128312C23F}" srcId="{6A8BC22F-2D15-4650-9CE2-806DD0C9CFAD}" destId="{0821D876-DCF7-4A21-9A81-DDB23E356909}" srcOrd="0" destOrd="0" parTransId="{787281FF-7029-4333-A9DF-DC8B8B5AF5A2}" sibTransId="{1143FC99-9387-4483-B9D3-36E7AC4D02AF}"/>
    <dgm:cxn modelId="{0A5B5EF8-0EBD-48A3-9393-7ABDB504A81B}" type="presOf" srcId="{21449580-A6AE-4C3F-AFD5-892DB05D861F}" destId="{906C9751-ED43-4BDE-B533-E2B23DD9BF2F}" srcOrd="1" destOrd="0" presId="urn:microsoft.com/office/officeart/2005/8/layout/orgChart1"/>
    <dgm:cxn modelId="{FB7F7BF8-1823-4EDA-9FB2-B2723F77FBF7}" type="presOf" srcId="{C602DE20-4A08-4607-A4BC-EA5DB25373FD}" destId="{2A59A43B-88CD-4B80-941B-56B2318EFFD7}" srcOrd="1" destOrd="0" presId="urn:microsoft.com/office/officeart/2005/8/layout/orgChart1"/>
    <dgm:cxn modelId="{EDDD40F9-7927-480B-85F9-A97A062F59C4}" type="presOf" srcId="{59432FEF-1BBB-490C-848D-43210E7FC634}" destId="{47550A31-B6AD-47CF-B940-FCD4206481E3}" srcOrd="0" destOrd="0" presId="urn:microsoft.com/office/officeart/2005/8/layout/orgChart1"/>
    <dgm:cxn modelId="{5E175DF9-C259-412D-8690-0C5193087ED3}" type="presOf" srcId="{3F72F19B-3625-4FCF-B9D1-9B3F4BFB73BD}" destId="{E8F1A44F-2393-4FA5-A73B-8CB950DFD5C4}" srcOrd="0" destOrd="0" presId="urn:microsoft.com/office/officeart/2005/8/layout/orgChart1"/>
    <dgm:cxn modelId="{51F065F9-7100-42C4-AC57-E3B58ECDB879}" type="presOf" srcId="{71CBE278-3483-428F-9955-EEE2A5376A80}" destId="{31816A02-0A5F-4210-89AE-522C017CF446}" srcOrd="0" destOrd="0" presId="urn:microsoft.com/office/officeart/2005/8/layout/orgChart1"/>
    <dgm:cxn modelId="{6FCA73FA-0DCB-4BA1-9D7E-3F6D525185E3}" type="presOf" srcId="{BBE33C0D-63EB-4A65-880A-36A3FD215147}" destId="{128817F6-ED0B-4930-9CE2-DF8D0654C522}" srcOrd="0" destOrd="0" presId="urn:microsoft.com/office/officeart/2005/8/layout/orgChart1"/>
    <dgm:cxn modelId="{A3B5DCFA-A845-4B5E-8EC9-37E203C86A86}" srcId="{809DB095-012F-481F-B58C-BBE4086CE23B}" destId="{B9603491-6857-4D41-BE04-1048A4283214}" srcOrd="0" destOrd="0" parTransId="{4265FD70-30A7-4115-B812-070E7B276F16}" sibTransId="{961AE728-E32D-4906-B2FF-AD140784795F}"/>
    <dgm:cxn modelId="{9DCB7BFC-CB6B-4252-AE4C-C745C17D80E8}" type="presOf" srcId="{18F37519-9A2A-4D9E-810D-F350A011AC3D}" destId="{3F81960D-4893-4961-A3F5-3193B86E58B9}" srcOrd="0" destOrd="0" presId="urn:microsoft.com/office/officeart/2005/8/layout/orgChart1"/>
    <dgm:cxn modelId="{E7E6CEFD-AFD5-4B33-BB69-458656C097EB}" type="presOf" srcId="{01936ADF-AD87-4E9B-94EB-7CE89198DB49}" destId="{A92933C9-A0DF-4715-8CBF-E189D755EBBB}" srcOrd="0" destOrd="0" presId="urn:microsoft.com/office/officeart/2005/8/layout/orgChart1"/>
    <dgm:cxn modelId="{10C6C942-CE3A-4BD7-B210-B81838382520}" type="presParOf" srcId="{1F8BF7CB-413E-45E2-8E7D-A3930B0CB9E4}" destId="{837AC3AE-6BBF-4822-8159-88E429A4B811}" srcOrd="0" destOrd="0" presId="urn:microsoft.com/office/officeart/2005/8/layout/orgChart1"/>
    <dgm:cxn modelId="{74627DE6-85CB-4D69-B3C6-AA60FE1A9691}" type="presParOf" srcId="{837AC3AE-6BBF-4822-8159-88E429A4B811}" destId="{C1121757-D7F4-49A6-83D0-178D182B18FF}" srcOrd="0" destOrd="0" presId="urn:microsoft.com/office/officeart/2005/8/layout/orgChart1"/>
    <dgm:cxn modelId="{5BD1D290-497B-4813-898F-1188B666BC8C}" type="presParOf" srcId="{C1121757-D7F4-49A6-83D0-178D182B18FF}" destId="{A9C01A5B-0422-4A2E-A28D-D12EADA1111E}" srcOrd="0" destOrd="0" presId="urn:microsoft.com/office/officeart/2005/8/layout/orgChart1"/>
    <dgm:cxn modelId="{2AC31611-5246-4F5E-8659-1F21BC4A4A87}" type="presParOf" srcId="{C1121757-D7F4-49A6-83D0-178D182B18FF}" destId="{828266B0-7E65-4767-9DEF-27C8000E7FE1}" srcOrd="1" destOrd="0" presId="urn:microsoft.com/office/officeart/2005/8/layout/orgChart1"/>
    <dgm:cxn modelId="{8D73A80A-C4F1-449E-B7D8-01EDCE6DC82D}" type="presParOf" srcId="{837AC3AE-6BBF-4822-8159-88E429A4B811}" destId="{42AEDDAF-CA4F-4D64-9B59-1116678C9B49}" srcOrd="1" destOrd="0" presId="urn:microsoft.com/office/officeart/2005/8/layout/orgChart1"/>
    <dgm:cxn modelId="{8320C9E1-C168-43B8-9A68-0700EBF58509}" type="presParOf" srcId="{42AEDDAF-CA4F-4D64-9B59-1116678C9B49}" destId="{E8F1A44F-2393-4FA5-A73B-8CB950DFD5C4}" srcOrd="0" destOrd="0" presId="urn:microsoft.com/office/officeart/2005/8/layout/orgChart1"/>
    <dgm:cxn modelId="{B850BA97-246F-490A-8371-040405FDA61A}" type="presParOf" srcId="{42AEDDAF-CA4F-4D64-9B59-1116678C9B49}" destId="{6FB634A3-5940-4B1D-8D8F-20786971C82F}" srcOrd="1" destOrd="0" presId="urn:microsoft.com/office/officeart/2005/8/layout/orgChart1"/>
    <dgm:cxn modelId="{4D1C7FDF-7E41-4BDB-B5CB-619CD5F7634D}" type="presParOf" srcId="{6FB634A3-5940-4B1D-8D8F-20786971C82F}" destId="{9480504E-DB8A-42A9-9F7F-936DABECE0D7}" srcOrd="0" destOrd="0" presId="urn:microsoft.com/office/officeart/2005/8/layout/orgChart1"/>
    <dgm:cxn modelId="{BA568305-E5E0-4432-BF3A-38917B5C8E58}" type="presParOf" srcId="{9480504E-DB8A-42A9-9F7F-936DABECE0D7}" destId="{D87781F9-55F9-4518-9FF7-1722AA43D76E}" srcOrd="0" destOrd="0" presId="urn:microsoft.com/office/officeart/2005/8/layout/orgChart1"/>
    <dgm:cxn modelId="{9ED48007-93C9-498B-A9EE-2E3E7BEEDA88}" type="presParOf" srcId="{9480504E-DB8A-42A9-9F7F-936DABECE0D7}" destId="{E02DA56D-6E23-4498-BF8F-F9EDC1C5ADD4}" srcOrd="1" destOrd="0" presId="urn:microsoft.com/office/officeart/2005/8/layout/orgChart1"/>
    <dgm:cxn modelId="{30CDF8EB-F865-46D4-B3FA-5D5FC5D784B5}" type="presParOf" srcId="{6FB634A3-5940-4B1D-8D8F-20786971C82F}" destId="{6F239720-8874-400E-AFD3-1C41A51898A4}" srcOrd="1" destOrd="0" presId="urn:microsoft.com/office/officeart/2005/8/layout/orgChart1"/>
    <dgm:cxn modelId="{009CD285-13A4-437C-B07E-42F4787869DD}" type="presParOf" srcId="{6F239720-8874-400E-AFD3-1C41A51898A4}" destId="{31816A02-0A5F-4210-89AE-522C017CF446}" srcOrd="0" destOrd="0" presId="urn:microsoft.com/office/officeart/2005/8/layout/orgChart1"/>
    <dgm:cxn modelId="{7CC49C03-7DF4-4133-89AA-CD6F08B60C34}" type="presParOf" srcId="{6F239720-8874-400E-AFD3-1C41A51898A4}" destId="{A8719445-A896-4138-8063-E6A2C075BF1F}" srcOrd="1" destOrd="0" presId="urn:microsoft.com/office/officeart/2005/8/layout/orgChart1"/>
    <dgm:cxn modelId="{7330F03A-A4C9-4D3A-8DC5-03664A4ABA55}" type="presParOf" srcId="{A8719445-A896-4138-8063-E6A2C075BF1F}" destId="{98264F4C-C5A4-4C23-8384-7470D709CBCF}" srcOrd="0" destOrd="0" presId="urn:microsoft.com/office/officeart/2005/8/layout/orgChart1"/>
    <dgm:cxn modelId="{4C47F8D7-F391-4E74-8728-5FA1D2F83CB0}" type="presParOf" srcId="{98264F4C-C5A4-4C23-8384-7470D709CBCF}" destId="{4FAAC4ED-0B20-4966-9EAE-C9FB53600731}" srcOrd="0" destOrd="0" presId="urn:microsoft.com/office/officeart/2005/8/layout/orgChart1"/>
    <dgm:cxn modelId="{18282B7B-EFB1-426D-8D31-4DD63715754E}" type="presParOf" srcId="{98264F4C-C5A4-4C23-8384-7470D709CBCF}" destId="{9DEC1EA9-D09A-4E72-8354-EE632A55BB5A}" srcOrd="1" destOrd="0" presId="urn:microsoft.com/office/officeart/2005/8/layout/orgChart1"/>
    <dgm:cxn modelId="{FFE47A78-2C5E-4D2E-B650-5CE8D58417AE}" type="presParOf" srcId="{A8719445-A896-4138-8063-E6A2C075BF1F}" destId="{C2B065DA-BE50-406B-B0E6-221C172A4A48}" srcOrd="1" destOrd="0" presId="urn:microsoft.com/office/officeart/2005/8/layout/orgChart1"/>
    <dgm:cxn modelId="{E9D20B2D-49AC-441A-BF57-0FE1CC90344D}" type="presParOf" srcId="{A8719445-A896-4138-8063-E6A2C075BF1F}" destId="{33C455CA-A796-4A22-896B-4BABA4DF91DF}" srcOrd="2" destOrd="0" presId="urn:microsoft.com/office/officeart/2005/8/layout/orgChart1"/>
    <dgm:cxn modelId="{80EAB673-211A-4BBD-A76C-4B7ED3096901}" type="presParOf" srcId="{6F239720-8874-400E-AFD3-1C41A51898A4}" destId="{531A4E7B-B10B-4DCD-BE3E-1287DF854937}" srcOrd="2" destOrd="0" presId="urn:microsoft.com/office/officeart/2005/8/layout/orgChart1"/>
    <dgm:cxn modelId="{933E4946-6A5A-46B3-80DF-FAECEC4F2775}" type="presParOf" srcId="{6F239720-8874-400E-AFD3-1C41A51898A4}" destId="{AF8A9B4D-B745-4D25-9E9F-AC5FE3029CDF}" srcOrd="3" destOrd="0" presId="urn:microsoft.com/office/officeart/2005/8/layout/orgChart1"/>
    <dgm:cxn modelId="{01F37D9F-FB57-4109-9D57-921197011589}" type="presParOf" srcId="{AF8A9B4D-B745-4D25-9E9F-AC5FE3029CDF}" destId="{0DF646E0-867F-42FD-9095-575FAB125D69}" srcOrd="0" destOrd="0" presId="urn:microsoft.com/office/officeart/2005/8/layout/orgChart1"/>
    <dgm:cxn modelId="{A8FFB63E-B16E-4A24-BD33-70822C0F3DC6}" type="presParOf" srcId="{0DF646E0-867F-42FD-9095-575FAB125D69}" destId="{84A8F299-2C8C-4003-A8E7-329132746CD3}" srcOrd="0" destOrd="0" presId="urn:microsoft.com/office/officeart/2005/8/layout/orgChart1"/>
    <dgm:cxn modelId="{208930D7-3E5C-44B0-82FE-BEC2A86A2B4C}" type="presParOf" srcId="{0DF646E0-867F-42FD-9095-575FAB125D69}" destId="{83162D5D-06F5-450B-8D66-9790272C5C10}" srcOrd="1" destOrd="0" presId="urn:microsoft.com/office/officeart/2005/8/layout/orgChart1"/>
    <dgm:cxn modelId="{18D4E34A-B47B-4A79-9BE9-C0DF3FAC312B}" type="presParOf" srcId="{AF8A9B4D-B745-4D25-9E9F-AC5FE3029CDF}" destId="{2A9A83E5-9EEC-418B-81EB-7CC33347B692}" srcOrd="1" destOrd="0" presId="urn:microsoft.com/office/officeart/2005/8/layout/orgChart1"/>
    <dgm:cxn modelId="{EBB74797-E8DD-475D-B2FB-20A7FCE574BB}" type="presParOf" srcId="{AF8A9B4D-B745-4D25-9E9F-AC5FE3029CDF}" destId="{B66008C3-2936-474B-9466-724318BB5627}" srcOrd="2" destOrd="0" presId="urn:microsoft.com/office/officeart/2005/8/layout/orgChart1"/>
    <dgm:cxn modelId="{46B3F796-541E-4CF7-B370-440C811F200A}" type="presParOf" srcId="{6F239720-8874-400E-AFD3-1C41A51898A4}" destId="{128817F6-ED0B-4930-9CE2-DF8D0654C522}" srcOrd="4" destOrd="0" presId="urn:microsoft.com/office/officeart/2005/8/layout/orgChart1"/>
    <dgm:cxn modelId="{DD057B27-6D7C-4417-A271-39BEDB971A58}" type="presParOf" srcId="{6F239720-8874-400E-AFD3-1C41A51898A4}" destId="{B5280294-EB30-4DF1-8F58-09F78A3C4E0A}" srcOrd="5" destOrd="0" presId="urn:microsoft.com/office/officeart/2005/8/layout/orgChart1"/>
    <dgm:cxn modelId="{4C227EE3-AE16-463A-929C-86A3FCD960B0}" type="presParOf" srcId="{B5280294-EB30-4DF1-8F58-09F78A3C4E0A}" destId="{B999DC91-5DDD-4C48-9DB5-10E1CDD44526}" srcOrd="0" destOrd="0" presId="urn:microsoft.com/office/officeart/2005/8/layout/orgChart1"/>
    <dgm:cxn modelId="{6DD8EE24-9BE7-4BC2-818D-C1040DC92C35}" type="presParOf" srcId="{B999DC91-5DDD-4C48-9DB5-10E1CDD44526}" destId="{95BAA810-82F6-4996-B5E6-9A49A9D8C91F}" srcOrd="0" destOrd="0" presId="urn:microsoft.com/office/officeart/2005/8/layout/orgChart1"/>
    <dgm:cxn modelId="{F2E828B1-D5E4-4846-83CA-1CAE778B5274}" type="presParOf" srcId="{B999DC91-5DDD-4C48-9DB5-10E1CDD44526}" destId="{DCE941FA-51EA-4D2F-BCFE-6E22B4139AE1}" srcOrd="1" destOrd="0" presId="urn:microsoft.com/office/officeart/2005/8/layout/orgChart1"/>
    <dgm:cxn modelId="{0637F1CE-6423-4218-A253-F2C7604AC722}" type="presParOf" srcId="{B5280294-EB30-4DF1-8F58-09F78A3C4E0A}" destId="{A42DC71D-4942-4DBE-8267-BAAC6A733CD2}" srcOrd="1" destOrd="0" presId="urn:microsoft.com/office/officeart/2005/8/layout/orgChart1"/>
    <dgm:cxn modelId="{089020DC-A86D-43F9-BD02-70861F8C274A}" type="presParOf" srcId="{B5280294-EB30-4DF1-8F58-09F78A3C4E0A}" destId="{63714258-7278-4561-B26A-F9EA62631810}" srcOrd="2" destOrd="0" presId="urn:microsoft.com/office/officeart/2005/8/layout/orgChart1"/>
    <dgm:cxn modelId="{6CCD1CC2-38CE-4F2F-B0CD-912C6580CD04}" type="presParOf" srcId="{6F239720-8874-400E-AFD3-1C41A51898A4}" destId="{5E09956E-4A0D-4F3D-82B8-769C2A235E10}" srcOrd="6" destOrd="0" presId="urn:microsoft.com/office/officeart/2005/8/layout/orgChart1"/>
    <dgm:cxn modelId="{40B92506-B943-4A3F-97C8-C7E030BE63CF}" type="presParOf" srcId="{6F239720-8874-400E-AFD3-1C41A51898A4}" destId="{EBC6D478-ACCC-4FAA-BF42-182B20F40834}" srcOrd="7" destOrd="0" presId="urn:microsoft.com/office/officeart/2005/8/layout/orgChart1"/>
    <dgm:cxn modelId="{B8B86EBB-B801-411A-BF9A-5766CCB7F376}" type="presParOf" srcId="{EBC6D478-ACCC-4FAA-BF42-182B20F40834}" destId="{9C2C24E8-2910-44EC-9E60-CF76FD446CB7}" srcOrd="0" destOrd="0" presId="urn:microsoft.com/office/officeart/2005/8/layout/orgChart1"/>
    <dgm:cxn modelId="{ED881ECC-2491-49E1-A898-AC2CFA8D92BD}" type="presParOf" srcId="{9C2C24E8-2910-44EC-9E60-CF76FD446CB7}" destId="{6B917E8F-FA3D-4EEB-B7C3-C2806EF01834}" srcOrd="0" destOrd="0" presId="urn:microsoft.com/office/officeart/2005/8/layout/orgChart1"/>
    <dgm:cxn modelId="{FB933FBA-1277-4283-98C4-C2CA6AADB99C}" type="presParOf" srcId="{9C2C24E8-2910-44EC-9E60-CF76FD446CB7}" destId="{26DC4C55-1433-48E6-B9B0-821320D6274A}" srcOrd="1" destOrd="0" presId="urn:microsoft.com/office/officeart/2005/8/layout/orgChart1"/>
    <dgm:cxn modelId="{8E056F0B-0CE1-4E80-8B17-E7E64F4461C6}" type="presParOf" srcId="{EBC6D478-ACCC-4FAA-BF42-182B20F40834}" destId="{D818DE06-0968-4EA9-B98F-180E819D2B5F}" srcOrd="1" destOrd="0" presId="urn:microsoft.com/office/officeart/2005/8/layout/orgChart1"/>
    <dgm:cxn modelId="{2FF8DE27-EA3F-4F93-AEDB-45472CD39FFB}" type="presParOf" srcId="{EBC6D478-ACCC-4FAA-BF42-182B20F40834}" destId="{7B70EFA5-A829-4154-B2C8-392D43B1F2D0}" srcOrd="2" destOrd="0" presId="urn:microsoft.com/office/officeart/2005/8/layout/orgChart1"/>
    <dgm:cxn modelId="{931F845F-59CB-429F-9969-02BDEF7FC0AD}" type="presParOf" srcId="{6F239720-8874-400E-AFD3-1C41A51898A4}" destId="{C08CAE24-8F54-47A5-B150-DD8A9A33FE50}" srcOrd="8" destOrd="0" presId="urn:microsoft.com/office/officeart/2005/8/layout/orgChart1"/>
    <dgm:cxn modelId="{D53C396C-05AC-40DF-89A8-254D358A1189}" type="presParOf" srcId="{6F239720-8874-400E-AFD3-1C41A51898A4}" destId="{CE6CA9C9-7EEA-4BE5-9657-5EE3751C1E59}" srcOrd="9" destOrd="0" presId="urn:microsoft.com/office/officeart/2005/8/layout/orgChart1"/>
    <dgm:cxn modelId="{42F53044-EB17-4646-8A89-5F93DC21F434}" type="presParOf" srcId="{CE6CA9C9-7EEA-4BE5-9657-5EE3751C1E59}" destId="{83273A76-546F-45EB-A13D-AA48D84C7BE0}" srcOrd="0" destOrd="0" presId="urn:microsoft.com/office/officeart/2005/8/layout/orgChart1"/>
    <dgm:cxn modelId="{2D8316CE-D5B4-47D4-9BCB-6D62282501D5}" type="presParOf" srcId="{83273A76-546F-45EB-A13D-AA48D84C7BE0}" destId="{8E0342BB-8175-4B72-9020-94AEE4CBB9C0}" srcOrd="0" destOrd="0" presId="urn:microsoft.com/office/officeart/2005/8/layout/orgChart1"/>
    <dgm:cxn modelId="{1A2DA942-BD12-4943-9F7C-BBEA4D991327}" type="presParOf" srcId="{83273A76-546F-45EB-A13D-AA48D84C7BE0}" destId="{6889C242-AFDC-493D-B05E-0731F9E99580}" srcOrd="1" destOrd="0" presId="urn:microsoft.com/office/officeart/2005/8/layout/orgChart1"/>
    <dgm:cxn modelId="{D2657944-1771-4302-9D15-F7A95AE2E99C}" type="presParOf" srcId="{CE6CA9C9-7EEA-4BE5-9657-5EE3751C1E59}" destId="{44A44D09-F3C1-4A30-9A3D-1EB724109808}" srcOrd="1" destOrd="0" presId="urn:microsoft.com/office/officeart/2005/8/layout/orgChart1"/>
    <dgm:cxn modelId="{45D08E17-5C74-4BD2-8D03-0927CFEB158E}" type="presParOf" srcId="{CE6CA9C9-7EEA-4BE5-9657-5EE3751C1E59}" destId="{CA198A3A-EDB2-48C4-A922-EB34AEA3B604}" srcOrd="2" destOrd="0" presId="urn:microsoft.com/office/officeart/2005/8/layout/orgChart1"/>
    <dgm:cxn modelId="{5A6C92F2-9879-4E02-A927-28A3E5B3CB2B}" type="presParOf" srcId="{6FB634A3-5940-4B1D-8D8F-20786971C82F}" destId="{126AA9FF-B45A-42A1-BC3B-4D67C23C54AB}" srcOrd="2" destOrd="0" presId="urn:microsoft.com/office/officeart/2005/8/layout/orgChart1"/>
    <dgm:cxn modelId="{C43A5F95-8F1E-4BBF-A790-35261A789655}" type="presParOf" srcId="{42AEDDAF-CA4F-4D64-9B59-1116678C9B49}" destId="{97CB649F-7471-4D22-BC26-7E4659EC997D}" srcOrd="2" destOrd="0" presId="urn:microsoft.com/office/officeart/2005/8/layout/orgChart1"/>
    <dgm:cxn modelId="{A3AEC488-9908-4648-93BB-EEEB9142CF6E}" type="presParOf" srcId="{42AEDDAF-CA4F-4D64-9B59-1116678C9B49}" destId="{5A51EC17-F4D9-4344-99B6-4EC9D9947036}" srcOrd="3" destOrd="0" presId="urn:microsoft.com/office/officeart/2005/8/layout/orgChart1"/>
    <dgm:cxn modelId="{CA8419EA-AB96-48F9-8261-046133F780DD}" type="presParOf" srcId="{5A51EC17-F4D9-4344-99B6-4EC9D9947036}" destId="{ABA741E8-C041-4077-9B34-889750835A97}" srcOrd="0" destOrd="0" presId="urn:microsoft.com/office/officeart/2005/8/layout/orgChart1"/>
    <dgm:cxn modelId="{5117E5B2-5863-45FD-A8B0-7FC9381A37E7}" type="presParOf" srcId="{ABA741E8-C041-4077-9B34-889750835A97}" destId="{A92933C9-A0DF-4715-8CBF-E189D755EBBB}" srcOrd="0" destOrd="0" presId="urn:microsoft.com/office/officeart/2005/8/layout/orgChart1"/>
    <dgm:cxn modelId="{E3BF2C44-CA33-4447-A4D4-8DDC4D1849C3}" type="presParOf" srcId="{ABA741E8-C041-4077-9B34-889750835A97}" destId="{AA20C213-A78C-44D1-BE94-EE9FC770D882}" srcOrd="1" destOrd="0" presId="urn:microsoft.com/office/officeart/2005/8/layout/orgChart1"/>
    <dgm:cxn modelId="{D02A7152-67D1-40CA-A7BC-BC5687F2F61A}" type="presParOf" srcId="{5A51EC17-F4D9-4344-99B6-4EC9D9947036}" destId="{DF802B09-F0A7-4E1F-AAE2-596369987D65}" srcOrd="1" destOrd="0" presId="urn:microsoft.com/office/officeart/2005/8/layout/orgChart1"/>
    <dgm:cxn modelId="{FF6FCCC6-6392-4BC7-BF48-C770B968CF0E}" type="presParOf" srcId="{DF802B09-F0A7-4E1F-AAE2-596369987D65}" destId="{7AF165E8-24E2-4D63-A543-5513E5C3C7AD}" srcOrd="0" destOrd="0" presId="urn:microsoft.com/office/officeart/2005/8/layout/orgChart1"/>
    <dgm:cxn modelId="{C74D6610-D3C3-4DC8-B356-B4D86F535E17}" type="presParOf" srcId="{DF802B09-F0A7-4E1F-AAE2-596369987D65}" destId="{F5FC7D2E-7D64-4C86-95CC-BE7165A4BC94}" srcOrd="1" destOrd="0" presId="urn:microsoft.com/office/officeart/2005/8/layout/orgChart1"/>
    <dgm:cxn modelId="{9E6EA287-C902-4308-A865-0CD4D78E343F}" type="presParOf" srcId="{F5FC7D2E-7D64-4C86-95CC-BE7165A4BC94}" destId="{3ECC38E4-735F-4592-93C9-F28385759A66}" srcOrd="0" destOrd="0" presId="urn:microsoft.com/office/officeart/2005/8/layout/orgChart1"/>
    <dgm:cxn modelId="{03320625-A263-4470-B117-81041075966A}" type="presParOf" srcId="{3ECC38E4-735F-4592-93C9-F28385759A66}" destId="{E4398E6C-CC13-4D8B-9489-492F9A0FC7DA}" srcOrd="0" destOrd="0" presId="urn:microsoft.com/office/officeart/2005/8/layout/orgChart1"/>
    <dgm:cxn modelId="{22EF81AD-4CC3-4C02-A474-FB14F8A2DF1E}" type="presParOf" srcId="{3ECC38E4-735F-4592-93C9-F28385759A66}" destId="{76FB902B-B505-4149-A47D-29AB39E9CFC7}" srcOrd="1" destOrd="0" presId="urn:microsoft.com/office/officeart/2005/8/layout/orgChart1"/>
    <dgm:cxn modelId="{9398A9E9-41E4-45C2-8AB5-A71DB46E8559}" type="presParOf" srcId="{F5FC7D2E-7D64-4C86-95CC-BE7165A4BC94}" destId="{63453D84-A625-427C-B895-F4D30DA4039D}" srcOrd="1" destOrd="0" presId="urn:microsoft.com/office/officeart/2005/8/layout/orgChart1"/>
    <dgm:cxn modelId="{CED1A141-8F93-489A-8D29-06AAA4D97AE8}" type="presParOf" srcId="{F5FC7D2E-7D64-4C86-95CC-BE7165A4BC94}" destId="{DB5A0C2C-A13E-47C4-81E2-509549703AB4}" srcOrd="2" destOrd="0" presId="urn:microsoft.com/office/officeart/2005/8/layout/orgChart1"/>
    <dgm:cxn modelId="{986A4AA3-44FD-468C-92F6-2BF1C5A701BA}" type="presParOf" srcId="{DF802B09-F0A7-4E1F-AAE2-596369987D65}" destId="{C7421BFC-9F3D-440B-845F-6C944B8FC196}" srcOrd="2" destOrd="0" presId="urn:microsoft.com/office/officeart/2005/8/layout/orgChart1"/>
    <dgm:cxn modelId="{E5397EFF-987C-4271-AD4D-4269E084F505}" type="presParOf" srcId="{DF802B09-F0A7-4E1F-AAE2-596369987D65}" destId="{43A21B3D-834C-4DBD-8197-E5B61047E9D5}" srcOrd="3" destOrd="0" presId="urn:microsoft.com/office/officeart/2005/8/layout/orgChart1"/>
    <dgm:cxn modelId="{D83B9E14-6CC3-440D-AC80-95F774E3C03D}" type="presParOf" srcId="{43A21B3D-834C-4DBD-8197-E5B61047E9D5}" destId="{B703AFC2-6F2B-4648-B0D3-E975F2EF8376}" srcOrd="0" destOrd="0" presId="urn:microsoft.com/office/officeart/2005/8/layout/orgChart1"/>
    <dgm:cxn modelId="{7865274F-651D-4E37-9F3D-1F90725A8488}" type="presParOf" srcId="{B703AFC2-6F2B-4648-B0D3-E975F2EF8376}" destId="{9FC0E269-4395-401B-8BE4-71C7EBB9734B}" srcOrd="0" destOrd="0" presId="urn:microsoft.com/office/officeart/2005/8/layout/orgChart1"/>
    <dgm:cxn modelId="{E9D9D24B-10B4-4E89-A20A-7FB9B88E9B96}" type="presParOf" srcId="{B703AFC2-6F2B-4648-B0D3-E975F2EF8376}" destId="{50260D46-6751-48A4-B092-472220765DD4}" srcOrd="1" destOrd="0" presId="urn:microsoft.com/office/officeart/2005/8/layout/orgChart1"/>
    <dgm:cxn modelId="{B757376D-8760-42F8-9332-69BD8844B47A}" type="presParOf" srcId="{43A21B3D-834C-4DBD-8197-E5B61047E9D5}" destId="{BCD16695-DB94-4B03-AC6A-BAA06500C3B1}" srcOrd="1" destOrd="0" presId="urn:microsoft.com/office/officeart/2005/8/layout/orgChart1"/>
    <dgm:cxn modelId="{0B28A50C-BC9C-4E4D-9244-0EFE0CEF676D}" type="presParOf" srcId="{43A21B3D-834C-4DBD-8197-E5B61047E9D5}" destId="{C021A08C-A997-4643-AA8B-42394577635A}" srcOrd="2" destOrd="0" presId="urn:microsoft.com/office/officeart/2005/8/layout/orgChart1"/>
    <dgm:cxn modelId="{349A6CA1-1D89-4D99-8A22-360468A4094E}" type="presParOf" srcId="{DF802B09-F0A7-4E1F-AAE2-596369987D65}" destId="{87363E1C-2B0D-41FD-BF4E-CB123D050AFC}" srcOrd="4" destOrd="0" presId="urn:microsoft.com/office/officeart/2005/8/layout/orgChart1"/>
    <dgm:cxn modelId="{406B6A3E-7C13-46F3-B6E2-05261783EF3F}" type="presParOf" srcId="{DF802B09-F0A7-4E1F-AAE2-596369987D65}" destId="{9DDA1675-9665-49C4-A75C-F5F27321D3D9}" srcOrd="5" destOrd="0" presId="urn:microsoft.com/office/officeart/2005/8/layout/orgChart1"/>
    <dgm:cxn modelId="{9F280C1D-440B-43A4-A8B7-132541B27552}" type="presParOf" srcId="{9DDA1675-9665-49C4-A75C-F5F27321D3D9}" destId="{B6078018-0455-4DF3-BD6D-AEEC1D6DB02E}" srcOrd="0" destOrd="0" presId="urn:microsoft.com/office/officeart/2005/8/layout/orgChart1"/>
    <dgm:cxn modelId="{7A863924-1436-4522-95F8-A712FC7B83AC}" type="presParOf" srcId="{B6078018-0455-4DF3-BD6D-AEEC1D6DB02E}" destId="{AA89FC7F-9121-46D8-9B9A-85AFEA0EAEF0}" srcOrd="0" destOrd="0" presId="urn:microsoft.com/office/officeart/2005/8/layout/orgChart1"/>
    <dgm:cxn modelId="{7B73ECBF-8EF8-4D97-A8B9-99411A868D9D}" type="presParOf" srcId="{B6078018-0455-4DF3-BD6D-AEEC1D6DB02E}" destId="{448E9AA8-C3A5-4E9B-9C33-B1250A72358C}" srcOrd="1" destOrd="0" presId="urn:microsoft.com/office/officeart/2005/8/layout/orgChart1"/>
    <dgm:cxn modelId="{7E28D891-7DAE-4967-A605-5F150D532EF1}" type="presParOf" srcId="{9DDA1675-9665-49C4-A75C-F5F27321D3D9}" destId="{0CAFD9BE-3568-4F7E-8A84-29E1C626EC72}" srcOrd="1" destOrd="0" presId="urn:microsoft.com/office/officeart/2005/8/layout/orgChart1"/>
    <dgm:cxn modelId="{EEEC47F7-19C8-4856-8396-03FF6E4A494E}" type="presParOf" srcId="{9DDA1675-9665-49C4-A75C-F5F27321D3D9}" destId="{4A76C13D-FB5E-4A67-BA0C-E3DAFF1EBD3A}" srcOrd="2" destOrd="0" presId="urn:microsoft.com/office/officeart/2005/8/layout/orgChart1"/>
    <dgm:cxn modelId="{E87E60CF-CA13-4EB8-92B4-CE8CC7501001}" type="presParOf" srcId="{5A51EC17-F4D9-4344-99B6-4EC9D9947036}" destId="{E529810D-CE40-42C4-B803-A283C12BFFE6}" srcOrd="2" destOrd="0" presId="urn:microsoft.com/office/officeart/2005/8/layout/orgChart1"/>
    <dgm:cxn modelId="{92597186-4CAC-43A9-A04E-666143E2F9AC}" type="presParOf" srcId="{42AEDDAF-CA4F-4D64-9B59-1116678C9B49}" destId="{E08635F3-C57A-46B7-9BC6-ED3DFEADED6F}" srcOrd="4" destOrd="0" presId="urn:microsoft.com/office/officeart/2005/8/layout/orgChart1"/>
    <dgm:cxn modelId="{8131FFC0-476C-473B-AB0E-1F7EEF814870}" type="presParOf" srcId="{42AEDDAF-CA4F-4D64-9B59-1116678C9B49}" destId="{06306CB5-C4D4-471C-8AEF-EC5CF8DF40DD}" srcOrd="5" destOrd="0" presId="urn:microsoft.com/office/officeart/2005/8/layout/orgChart1"/>
    <dgm:cxn modelId="{00F7E427-B1CD-491D-9BE8-F8BC6EF86400}" type="presParOf" srcId="{06306CB5-C4D4-471C-8AEF-EC5CF8DF40DD}" destId="{B5C032A1-195F-44EA-BEE7-B5887ABB8527}" srcOrd="0" destOrd="0" presId="urn:microsoft.com/office/officeart/2005/8/layout/orgChart1"/>
    <dgm:cxn modelId="{5F08777C-4671-4E9A-995F-CAD27E6C0830}" type="presParOf" srcId="{B5C032A1-195F-44EA-BEE7-B5887ABB8527}" destId="{E417797F-9D75-4823-AE45-2E28DDAFC381}" srcOrd="0" destOrd="0" presId="urn:microsoft.com/office/officeart/2005/8/layout/orgChart1"/>
    <dgm:cxn modelId="{4A8DFC7D-AF99-4E38-B46A-41854859F01F}" type="presParOf" srcId="{B5C032A1-195F-44EA-BEE7-B5887ABB8527}" destId="{55B13CB9-4417-45C4-902E-25911839D018}" srcOrd="1" destOrd="0" presId="urn:microsoft.com/office/officeart/2005/8/layout/orgChart1"/>
    <dgm:cxn modelId="{62D56089-0DAC-4EF8-B37E-B9C43C96876F}" type="presParOf" srcId="{06306CB5-C4D4-471C-8AEF-EC5CF8DF40DD}" destId="{B324A9EA-B27F-41D6-B3F2-2D2040B3AA8B}" srcOrd="1" destOrd="0" presId="urn:microsoft.com/office/officeart/2005/8/layout/orgChart1"/>
    <dgm:cxn modelId="{1A74DC96-FD6E-4769-8129-2E491D1FF8B0}" type="presParOf" srcId="{B324A9EA-B27F-41D6-B3F2-2D2040B3AA8B}" destId="{134CCB3A-7FE6-4333-8513-866F6753BF86}" srcOrd="0" destOrd="0" presId="urn:microsoft.com/office/officeart/2005/8/layout/orgChart1"/>
    <dgm:cxn modelId="{60FF9A04-DC93-4E8A-97D2-87901B8EB56A}" type="presParOf" srcId="{B324A9EA-B27F-41D6-B3F2-2D2040B3AA8B}" destId="{99440078-0BC2-47E9-AAC1-D7766DDEAC87}" srcOrd="1" destOrd="0" presId="urn:microsoft.com/office/officeart/2005/8/layout/orgChart1"/>
    <dgm:cxn modelId="{F8EFFFDA-0A6D-42DA-ABC2-58207DD83003}" type="presParOf" srcId="{99440078-0BC2-47E9-AAC1-D7766DDEAC87}" destId="{081DDA7B-3AB8-4F49-BDCC-E0BBE7BD7B8E}" srcOrd="0" destOrd="0" presId="urn:microsoft.com/office/officeart/2005/8/layout/orgChart1"/>
    <dgm:cxn modelId="{032A52EE-815C-45C9-8FE0-AFC22490E0BB}" type="presParOf" srcId="{081DDA7B-3AB8-4F49-BDCC-E0BBE7BD7B8E}" destId="{E00EA983-DA1D-4C77-B1C1-CA7FE1C06632}" srcOrd="0" destOrd="0" presId="urn:microsoft.com/office/officeart/2005/8/layout/orgChart1"/>
    <dgm:cxn modelId="{B13B2676-2BC9-4BFB-B14B-5966953C97B1}" type="presParOf" srcId="{081DDA7B-3AB8-4F49-BDCC-E0BBE7BD7B8E}" destId="{5A50A669-A358-44A7-82BB-DBC8D17BEFE5}" srcOrd="1" destOrd="0" presId="urn:microsoft.com/office/officeart/2005/8/layout/orgChart1"/>
    <dgm:cxn modelId="{3E1D7B3F-202D-44DA-92EF-ABBC13025CBE}" type="presParOf" srcId="{99440078-0BC2-47E9-AAC1-D7766DDEAC87}" destId="{C0FBC5AD-4D3D-4E6D-8FD5-CD94B5FFBE0B}" srcOrd="1" destOrd="0" presId="urn:microsoft.com/office/officeart/2005/8/layout/orgChart1"/>
    <dgm:cxn modelId="{FF67039C-5658-4C65-815C-DF7DC4D9E4A1}" type="presParOf" srcId="{99440078-0BC2-47E9-AAC1-D7766DDEAC87}" destId="{D797258D-E077-4248-AF97-872FD4B6CDD7}" srcOrd="2" destOrd="0" presId="urn:microsoft.com/office/officeart/2005/8/layout/orgChart1"/>
    <dgm:cxn modelId="{25660FD2-624A-4E7C-8530-92ADC22B2183}" type="presParOf" srcId="{B324A9EA-B27F-41D6-B3F2-2D2040B3AA8B}" destId="{0A18F06A-673F-4FB4-89D5-E8742EBDE187}" srcOrd="2" destOrd="0" presId="urn:microsoft.com/office/officeart/2005/8/layout/orgChart1"/>
    <dgm:cxn modelId="{940E67E5-58DD-4419-9830-704CCF39E7D8}" type="presParOf" srcId="{B324A9EA-B27F-41D6-B3F2-2D2040B3AA8B}" destId="{40311039-A697-4D16-8F5F-6802405C35C9}" srcOrd="3" destOrd="0" presId="urn:microsoft.com/office/officeart/2005/8/layout/orgChart1"/>
    <dgm:cxn modelId="{F1F590C7-DAD1-4124-A06E-5AC0DF7EE14A}" type="presParOf" srcId="{40311039-A697-4D16-8F5F-6802405C35C9}" destId="{38B602F6-AC40-40A8-9E55-BB795BDE868D}" srcOrd="0" destOrd="0" presId="urn:microsoft.com/office/officeart/2005/8/layout/orgChart1"/>
    <dgm:cxn modelId="{D8A73076-7BD2-4AC0-BE60-43AD65A0FAAD}" type="presParOf" srcId="{38B602F6-AC40-40A8-9E55-BB795BDE868D}" destId="{333924F1-7E6C-4C15-AF10-37D4B271EA2D}" srcOrd="0" destOrd="0" presId="urn:microsoft.com/office/officeart/2005/8/layout/orgChart1"/>
    <dgm:cxn modelId="{673184D1-4282-495D-B664-4B41530001B5}" type="presParOf" srcId="{38B602F6-AC40-40A8-9E55-BB795BDE868D}" destId="{B54F5D72-4E02-4D65-9343-65E7FEB0A149}" srcOrd="1" destOrd="0" presId="urn:microsoft.com/office/officeart/2005/8/layout/orgChart1"/>
    <dgm:cxn modelId="{FD946E58-5556-443A-8AA6-9A04B414494F}" type="presParOf" srcId="{40311039-A697-4D16-8F5F-6802405C35C9}" destId="{0A45AD14-717D-4193-AD35-CC7AB63C6FE3}" srcOrd="1" destOrd="0" presId="urn:microsoft.com/office/officeart/2005/8/layout/orgChart1"/>
    <dgm:cxn modelId="{68A5CF04-188B-41D1-B4DC-CF84ED1D188F}" type="presParOf" srcId="{40311039-A697-4D16-8F5F-6802405C35C9}" destId="{9DB135A1-FB26-446A-BD9F-AF1CA265F77F}" srcOrd="2" destOrd="0" presId="urn:microsoft.com/office/officeart/2005/8/layout/orgChart1"/>
    <dgm:cxn modelId="{FE6A5949-DA23-4EF5-89E5-D05864D06016}" type="presParOf" srcId="{B324A9EA-B27F-41D6-B3F2-2D2040B3AA8B}" destId="{1587D70C-953B-4EE0-84E4-8B9B14ACEBA6}" srcOrd="4" destOrd="0" presId="urn:microsoft.com/office/officeart/2005/8/layout/orgChart1"/>
    <dgm:cxn modelId="{4D5CE444-FDDC-423D-AC6A-E17924A18D3F}" type="presParOf" srcId="{B324A9EA-B27F-41D6-B3F2-2D2040B3AA8B}" destId="{31FC14E6-7437-4D5A-A471-2F9588920A82}" srcOrd="5" destOrd="0" presId="urn:microsoft.com/office/officeart/2005/8/layout/orgChart1"/>
    <dgm:cxn modelId="{48099F8E-12DA-40A3-8BF8-873E01159795}" type="presParOf" srcId="{31FC14E6-7437-4D5A-A471-2F9588920A82}" destId="{DC5271FB-F00F-4010-B96E-8D7BAFC13260}" srcOrd="0" destOrd="0" presId="urn:microsoft.com/office/officeart/2005/8/layout/orgChart1"/>
    <dgm:cxn modelId="{7DFBEA6F-FABB-41E3-BF9A-93D03089714E}" type="presParOf" srcId="{DC5271FB-F00F-4010-B96E-8D7BAFC13260}" destId="{D67AFD11-18E3-4127-B781-2D87B8EFBBC4}" srcOrd="0" destOrd="0" presId="urn:microsoft.com/office/officeart/2005/8/layout/orgChart1"/>
    <dgm:cxn modelId="{5F254DB2-074D-41F5-B57C-563F6BFEE94B}" type="presParOf" srcId="{DC5271FB-F00F-4010-B96E-8D7BAFC13260}" destId="{B6416B20-62DD-4B3F-87EC-585C5DD65CE9}" srcOrd="1" destOrd="0" presId="urn:microsoft.com/office/officeart/2005/8/layout/orgChart1"/>
    <dgm:cxn modelId="{E6408E6E-B863-477C-80CB-AE8BFFE72FA1}" type="presParOf" srcId="{31FC14E6-7437-4D5A-A471-2F9588920A82}" destId="{1E81FAD6-E31F-4756-AC26-04B80E730CDC}" srcOrd="1" destOrd="0" presId="urn:microsoft.com/office/officeart/2005/8/layout/orgChart1"/>
    <dgm:cxn modelId="{AAE46E9D-32DC-4618-BCB0-1FF36C4E5873}" type="presParOf" srcId="{31FC14E6-7437-4D5A-A471-2F9588920A82}" destId="{FCF8B935-342E-4F84-968C-A9B3341270F4}" srcOrd="2" destOrd="0" presId="urn:microsoft.com/office/officeart/2005/8/layout/orgChart1"/>
    <dgm:cxn modelId="{CC0A0C51-7506-4E66-A867-9D1642149B3D}" type="presParOf" srcId="{B324A9EA-B27F-41D6-B3F2-2D2040B3AA8B}" destId="{49B2037C-C027-4127-A866-65E955974B74}" srcOrd="6" destOrd="0" presId="urn:microsoft.com/office/officeart/2005/8/layout/orgChart1"/>
    <dgm:cxn modelId="{7AE91402-9FEF-4B64-AB42-A617582622B2}" type="presParOf" srcId="{B324A9EA-B27F-41D6-B3F2-2D2040B3AA8B}" destId="{7AA7C798-C2AC-4FEA-A24A-786B17C41A4D}" srcOrd="7" destOrd="0" presId="urn:microsoft.com/office/officeart/2005/8/layout/orgChart1"/>
    <dgm:cxn modelId="{0E772A79-2B2B-4E25-AAD8-E94692102708}" type="presParOf" srcId="{7AA7C798-C2AC-4FEA-A24A-786B17C41A4D}" destId="{63BB8104-FD18-498D-93D7-93F5CD770111}" srcOrd="0" destOrd="0" presId="urn:microsoft.com/office/officeart/2005/8/layout/orgChart1"/>
    <dgm:cxn modelId="{B79CA8EA-A438-4B5A-A6C5-B7FDE9C42B4B}" type="presParOf" srcId="{63BB8104-FD18-498D-93D7-93F5CD770111}" destId="{78B98973-5154-4248-8566-EE9A46FEF6AB}" srcOrd="0" destOrd="0" presId="urn:microsoft.com/office/officeart/2005/8/layout/orgChart1"/>
    <dgm:cxn modelId="{27851D2F-0A89-4F3E-8FFD-2863DF99D450}" type="presParOf" srcId="{63BB8104-FD18-498D-93D7-93F5CD770111}" destId="{906C9751-ED43-4BDE-B533-E2B23DD9BF2F}" srcOrd="1" destOrd="0" presId="urn:microsoft.com/office/officeart/2005/8/layout/orgChart1"/>
    <dgm:cxn modelId="{D9C3507C-8FD4-4A68-8792-64C517506310}" type="presParOf" srcId="{7AA7C798-C2AC-4FEA-A24A-786B17C41A4D}" destId="{5CF13542-DFD5-424B-A622-16D5FB1F489C}" srcOrd="1" destOrd="0" presId="urn:microsoft.com/office/officeart/2005/8/layout/orgChart1"/>
    <dgm:cxn modelId="{D832FB36-6F8F-4023-9FB2-B6D3EE276096}" type="presParOf" srcId="{7AA7C798-C2AC-4FEA-A24A-786B17C41A4D}" destId="{7337AF7A-56AB-4042-8858-ED15A99D6356}" srcOrd="2" destOrd="0" presId="urn:microsoft.com/office/officeart/2005/8/layout/orgChart1"/>
    <dgm:cxn modelId="{5CAC8B9B-5C19-454E-8F88-8C0F7FEE0CAA}" type="presParOf" srcId="{06306CB5-C4D4-471C-8AEF-EC5CF8DF40DD}" destId="{5E4C4C5A-3AD8-407C-BA78-0306C64396E6}" srcOrd="2" destOrd="0" presId="urn:microsoft.com/office/officeart/2005/8/layout/orgChart1"/>
    <dgm:cxn modelId="{960541E5-B8DF-4A96-939E-978C93F9949B}" type="presParOf" srcId="{42AEDDAF-CA4F-4D64-9B59-1116678C9B49}" destId="{0E57E682-5E5D-46A0-85A4-27E9E8F40957}" srcOrd="6" destOrd="0" presId="urn:microsoft.com/office/officeart/2005/8/layout/orgChart1"/>
    <dgm:cxn modelId="{60CA99BA-8E27-46A0-A068-AEE990C48003}" type="presParOf" srcId="{42AEDDAF-CA4F-4D64-9B59-1116678C9B49}" destId="{2C883383-EB8E-4153-BE37-21A9B9E79660}" srcOrd="7" destOrd="0" presId="urn:microsoft.com/office/officeart/2005/8/layout/orgChart1"/>
    <dgm:cxn modelId="{6826DA92-D415-4878-A9C8-DED91737C076}" type="presParOf" srcId="{2C883383-EB8E-4153-BE37-21A9B9E79660}" destId="{F260E02E-FCA6-482F-B549-91FB24B53FCA}" srcOrd="0" destOrd="0" presId="urn:microsoft.com/office/officeart/2005/8/layout/orgChart1"/>
    <dgm:cxn modelId="{249E530D-5B3D-4CF9-A0B2-338AA445706A}" type="presParOf" srcId="{F260E02E-FCA6-482F-B549-91FB24B53FCA}" destId="{30FCC5D0-D407-4411-916D-C4A3B01B709E}" srcOrd="0" destOrd="0" presId="urn:microsoft.com/office/officeart/2005/8/layout/orgChart1"/>
    <dgm:cxn modelId="{F0AB939A-A00E-4CD0-8FA1-90A817E52AAE}" type="presParOf" srcId="{F260E02E-FCA6-482F-B549-91FB24B53FCA}" destId="{78267A19-9BC9-4EC1-AD7F-D87F52B081E4}" srcOrd="1" destOrd="0" presId="urn:microsoft.com/office/officeart/2005/8/layout/orgChart1"/>
    <dgm:cxn modelId="{F2660190-2B66-4C15-9B77-569837674234}" type="presParOf" srcId="{2C883383-EB8E-4153-BE37-21A9B9E79660}" destId="{F2C39B28-768D-4F60-AE6B-4F29C6781423}" srcOrd="1" destOrd="0" presId="urn:microsoft.com/office/officeart/2005/8/layout/orgChart1"/>
    <dgm:cxn modelId="{0B05781A-DC49-469B-9483-90CF8F2D3CA9}" type="presParOf" srcId="{F2C39B28-768D-4F60-AE6B-4F29C6781423}" destId="{1A036AF0-2E18-4D74-9B7D-AB6CD3E3D1EA}" srcOrd="0" destOrd="0" presId="urn:microsoft.com/office/officeart/2005/8/layout/orgChart1"/>
    <dgm:cxn modelId="{633D0F25-CC34-4865-B5B7-934F091F9FE6}" type="presParOf" srcId="{F2C39B28-768D-4F60-AE6B-4F29C6781423}" destId="{2564414A-5470-4D75-BB1C-8332E648ECAD}" srcOrd="1" destOrd="0" presId="urn:microsoft.com/office/officeart/2005/8/layout/orgChart1"/>
    <dgm:cxn modelId="{A26BCB41-F4E0-4CE8-A9B7-61FF5AA7F62F}" type="presParOf" srcId="{2564414A-5470-4D75-BB1C-8332E648ECAD}" destId="{CE71E6E1-4F68-4A66-A6D4-8DD5D6691089}" srcOrd="0" destOrd="0" presId="urn:microsoft.com/office/officeart/2005/8/layout/orgChart1"/>
    <dgm:cxn modelId="{975BD1B1-F2F8-4260-B93A-BA90BFF34B1E}" type="presParOf" srcId="{CE71E6E1-4F68-4A66-A6D4-8DD5D6691089}" destId="{93EE7E9A-BE7F-4F5F-A925-940EAA4683A5}" srcOrd="0" destOrd="0" presId="urn:microsoft.com/office/officeart/2005/8/layout/orgChart1"/>
    <dgm:cxn modelId="{B04D9997-FBE1-437D-85BA-2C184C94FF95}" type="presParOf" srcId="{CE71E6E1-4F68-4A66-A6D4-8DD5D6691089}" destId="{65C9C0AB-9DD3-4BFA-A764-21412D91F404}" srcOrd="1" destOrd="0" presId="urn:microsoft.com/office/officeart/2005/8/layout/orgChart1"/>
    <dgm:cxn modelId="{16FEB2F5-2853-4CF6-ADC5-A641EF1A14DC}" type="presParOf" srcId="{2564414A-5470-4D75-BB1C-8332E648ECAD}" destId="{4A17E758-7D6C-41D4-ADC1-4507F4A1A4C7}" srcOrd="1" destOrd="0" presId="urn:microsoft.com/office/officeart/2005/8/layout/orgChart1"/>
    <dgm:cxn modelId="{521695C9-1B17-43F1-A93A-E6A379E9D275}" type="presParOf" srcId="{4A17E758-7D6C-41D4-ADC1-4507F4A1A4C7}" destId="{1E2C75C1-F896-4F2F-9C73-BC07C6F15B0A}" srcOrd="0" destOrd="0" presId="urn:microsoft.com/office/officeart/2005/8/layout/orgChart1"/>
    <dgm:cxn modelId="{3240154E-7438-4BA7-9629-817C092F498A}" type="presParOf" srcId="{4A17E758-7D6C-41D4-ADC1-4507F4A1A4C7}" destId="{D1B410AE-C7E2-43C5-9FFF-243F46417709}" srcOrd="1" destOrd="0" presId="urn:microsoft.com/office/officeart/2005/8/layout/orgChart1"/>
    <dgm:cxn modelId="{36E7BFF0-956E-4BC7-B3A2-58542E429947}" type="presParOf" srcId="{D1B410AE-C7E2-43C5-9FFF-243F46417709}" destId="{30A279D7-5B4D-48DB-9C5E-B62FAE16546F}" srcOrd="0" destOrd="0" presId="urn:microsoft.com/office/officeart/2005/8/layout/orgChart1"/>
    <dgm:cxn modelId="{CC46AA2A-D773-4395-8114-9E835A07AA57}" type="presParOf" srcId="{30A279D7-5B4D-48DB-9C5E-B62FAE16546F}" destId="{B801804A-CF26-44F7-BC7D-0D7264DE278B}" srcOrd="0" destOrd="0" presId="urn:microsoft.com/office/officeart/2005/8/layout/orgChart1"/>
    <dgm:cxn modelId="{FF03B82F-6DD3-468A-8951-29D4F636B695}" type="presParOf" srcId="{30A279D7-5B4D-48DB-9C5E-B62FAE16546F}" destId="{F7CAA61B-9D33-4BC4-8C32-3BE61C86F803}" srcOrd="1" destOrd="0" presId="urn:microsoft.com/office/officeart/2005/8/layout/orgChart1"/>
    <dgm:cxn modelId="{AA6C69AD-D99D-4C1A-9B6F-9E2794B25247}" type="presParOf" srcId="{D1B410AE-C7E2-43C5-9FFF-243F46417709}" destId="{F5DB70F3-2F51-4235-935B-B48A483A5E98}" srcOrd="1" destOrd="0" presId="urn:microsoft.com/office/officeart/2005/8/layout/orgChart1"/>
    <dgm:cxn modelId="{8E1C6A0F-FE80-413D-A279-089AA6BF4E15}" type="presParOf" srcId="{D1B410AE-C7E2-43C5-9FFF-243F46417709}" destId="{70F7CB2C-2719-4C10-AB55-B94A105137C6}" srcOrd="2" destOrd="0" presId="urn:microsoft.com/office/officeart/2005/8/layout/orgChart1"/>
    <dgm:cxn modelId="{B2099F14-8311-4A63-9EFF-FACF0FBF7EBD}" type="presParOf" srcId="{4A17E758-7D6C-41D4-ADC1-4507F4A1A4C7}" destId="{088DB742-37A2-4DC3-9846-B4E229BE471B}" srcOrd="2" destOrd="0" presId="urn:microsoft.com/office/officeart/2005/8/layout/orgChart1"/>
    <dgm:cxn modelId="{7222FE5F-98CE-46FE-9CAD-61CDC2EC70C9}" type="presParOf" srcId="{4A17E758-7D6C-41D4-ADC1-4507F4A1A4C7}" destId="{CDF55888-9D43-44CF-BBF5-6BEB44061472}" srcOrd="3" destOrd="0" presId="urn:microsoft.com/office/officeart/2005/8/layout/orgChart1"/>
    <dgm:cxn modelId="{9332316E-F54A-4642-8B36-4A0169557FE7}" type="presParOf" srcId="{CDF55888-9D43-44CF-BBF5-6BEB44061472}" destId="{4EEA3468-E459-4891-B995-E2040BD665D5}" srcOrd="0" destOrd="0" presId="urn:microsoft.com/office/officeart/2005/8/layout/orgChart1"/>
    <dgm:cxn modelId="{DB6DFF36-0626-4177-A9FA-B11F54DBCEBC}" type="presParOf" srcId="{4EEA3468-E459-4891-B995-E2040BD665D5}" destId="{2F81BCE8-EC37-4939-9137-23627EF4FDEA}" srcOrd="0" destOrd="0" presId="urn:microsoft.com/office/officeart/2005/8/layout/orgChart1"/>
    <dgm:cxn modelId="{45AE7101-F931-49E2-8622-2DD7BE70C704}" type="presParOf" srcId="{4EEA3468-E459-4891-B995-E2040BD665D5}" destId="{FA57467E-915E-4C5C-963F-C491D11985B5}" srcOrd="1" destOrd="0" presId="urn:microsoft.com/office/officeart/2005/8/layout/orgChart1"/>
    <dgm:cxn modelId="{243212EC-7897-4CE9-92B7-FA26ADA3B0F8}" type="presParOf" srcId="{CDF55888-9D43-44CF-BBF5-6BEB44061472}" destId="{B4C68278-5BCD-4133-BA1D-99917D3A7321}" srcOrd="1" destOrd="0" presId="urn:microsoft.com/office/officeart/2005/8/layout/orgChart1"/>
    <dgm:cxn modelId="{64DBE78C-F60F-47E6-89CF-17B9265DBAC1}" type="presParOf" srcId="{CDF55888-9D43-44CF-BBF5-6BEB44061472}" destId="{2D19D04A-7FC0-478C-870D-E75A381F88CF}" srcOrd="2" destOrd="0" presId="urn:microsoft.com/office/officeart/2005/8/layout/orgChart1"/>
    <dgm:cxn modelId="{BD9B5CA3-9CE0-4CD8-828D-9F8362ECF016}" type="presParOf" srcId="{2564414A-5470-4D75-BB1C-8332E648ECAD}" destId="{C52D3E28-1647-45D2-A685-35A49E235A3E}" srcOrd="2" destOrd="0" presId="urn:microsoft.com/office/officeart/2005/8/layout/orgChart1"/>
    <dgm:cxn modelId="{83447922-0B4C-42B5-9CF8-75F9A88261FF}" type="presParOf" srcId="{F2C39B28-768D-4F60-AE6B-4F29C6781423}" destId="{DD17387A-EB4A-468A-997A-B4F0C03C986E}" srcOrd="2" destOrd="0" presId="urn:microsoft.com/office/officeart/2005/8/layout/orgChart1"/>
    <dgm:cxn modelId="{DB3C9CD1-9709-423F-BFEA-78870299F79E}" type="presParOf" srcId="{F2C39B28-768D-4F60-AE6B-4F29C6781423}" destId="{4396BA67-9876-45DC-82C8-9B3937FAD1AF}" srcOrd="3" destOrd="0" presId="urn:microsoft.com/office/officeart/2005/8/layout/orgChart1"/>
    <dgm:cxn modelId="{516EDCB4-2ACE-44E6-BED0-CBB896EF190A}" type="presParOf" srcId="{4396BA67-9876-45DC-82C8-9B3937FAD1AF}" destId="{AC2E70C9-6AD0-4222-B61C-B3F0273C7F32}" srcOrd="0" destOrd="0" presId="urn:microsoft.com/office/officeart/2005/8/layout/orgChart1"/>
    <dgm:cxn modelId="{5C2043A2-A948-4372-9205-20AD541B99BC}" type="presParOf" srcId="{AC2E70C9-6AD0-4222-B61C-B3F0273C7F32}" destId="{47550A31-B6AD-47CF-B940-FCD4206481E3}" srcOrd="0" destOrd="0" presId="urn:microsoft.com/office/officeart/2005/8/layout/orgChart1"/>
    <dgm:cxn modelId="{F3F0DE47-F57D-4156-9D99-7F4C61CAF8FE}" type="presParOf" srcId="{AC2E70C9-6AD0-4222-B61C-B3F0273C7F32}" destId="{87271394-4466-4292-9443-C7E3C729EB48}" srcOrd="1" destOrd="0" presId="urn:microsoft.com/office/officeart/2005/8/layout/orgChart1"/>
    <dgm:cxn modelId="{438566BD-59E6-4008-B6E7-08971F154D7B}" type="presParOf" srcId="{4396BA67-9876-45DC-82C8-9B3937FAD1AF}" destId="{F3722286-5609-4CDF-81CF-C0F73F00919C}" srcOrd="1" destOrd="0" presId="urn:microsoft.com/office/officeart/2005/8/layout/orgChart1"/>
    <dgm:cxn modelId="{6DBEB4CC-2DDC-412D-BC04-464C71DC3486}" type="presParOf" srcId="{F3722286-5609-4CDF-81CF-C0F73F00919C}" destId="{01A99A6D-BB95-48B5-94FB-57DC37926255}" srcOrd="0" destOrd="0" presId="urn:microsoft.com/office/officeart/2005/8/layout/orgChart1"/>
    <dgm:cxn modelId="{2E696ECD-A44C-4187-BB05-D55B8FE640D6}" type="presParOf" srcId="{F3722286-5609-4CDF-81CF-C0F73F00919C}" destId="{701E1F60-4619-45DB-901B-481431E10F33}" srcOrd="1" destOrd="0" presId="urn:microsoft.com/office/officeart/2005/8/layout/orgChart1"/>
    <dgm:cxn modelId="{37ACE189-D241-4CE1-91F2-0A2605601FAC}" type="presParOf" srcId="{701E1F60-4619-45DB-901B-481431E10F33}" destId="{0C47451B-0D7E-48B1-9A33-01D8BB38E2AD}" srcOrd="0" destOrd="0" presId="urn:microsoft.com/office/officeart/2005/8/layout/orgChart1"/>
    <dgm:cxn modelId="{72CCADD5-8F7F-4AC9-A6FA-7CF8C10D0652}" type="presParOf" srcId="{0C47451B-0D7E-48B1-9A33-01D8BB38E2AD}" destId="{C8EA09E8-6DA7-45CB-8B26-0F4FE784D93F}" srcOrd="0" destOrd="0" presId="urn:microsoft.com/office/officeart/2005/8/layout/orgChart1"/>
    <dgm:cxn modelId="{3699381B-BA56-41FB-898B-39E97AE88056}" type="presParOf" srcId="{0C47451B-0D7E-48B1-9A33-01D8BB38E2AD}" destId="{2A59A43B-88CD-4B80-941B-56B2318EFFD7}" srcOrd="1" destOrd="0" presId="urn:microsoft.com/office/officeart/2005/8/layout/orgChart1"/>
    <dgm:cxn modelId="{63B8C548-CFB4-4940-8FD7-2046BA7C3014}" type="presParOf" srcId="{701E1F60-4619-45DB-901B-481431E10F33}" destId="{FCBCE8D5-490F-494B-8C2E-D93BCB2746D1}" srcOrd="1" destOrd="0" presId="urn:microsoft.com/office/officeart/2005/8/layout/orgChart1"/>
    <dgm:cxn modelId="{E0D4C922-F61B-48DC-A6B8-715D22CEC5CC}" type="presParOf" srcId="{701E1F60-4619-45DB-901B-481431E10F33}" destId="{45A5BA35-85C6-4C8E-AF36-643C6E09D560}" srcOrd="2" destOrd="0" presId="urn:microsoft.com/office/officeart/2005/8/layout/orgChart1"/>
    <dgm:cxn modelId="{4A367CE3-6FCF-4B0D-910F-34904328493B}" type="presParOf" srcId="{F3722286-5609-4CDF-81CF-C0F73F00919C}" destId="{F41C5D89-395F-4038-81AD-8DAA698A5A60}" srcOrd="2" destOrd="0" presId="urn:microsoft.com/office/officeart/2005/8/layout/orgChart1"/>
    <dgm:cxn modelId="{E9AD6DF1-EE80-480F-85AF-2D7F5398BDF3}" type="presParOf" srcId="{F3722286-5609-4CDF-81CF-C0F73F00919C}" destId="{37220FDB-980D-4E0E-89D7-3F1379AD1E05}" srcOrd="3" destOrd="0" presId="urn:microsoft.com/office/officeart/2005/8/layout/orgChart1"/>
    <dgm:cxn modelId="{7AAD4192-35F5-4AA7-8B5A-896EE961BBA3}" type="presParOf" srcId="{37220FDB-980D-4E0E-89D7-3F1379AD1E05}" destId="{8D8BE6B1-F4E7-4D88-8820-EC09F6C4308D}" srcOrd="0" destOrd="0" presId="urn:microsoft.com/office/officeart/2005/8/layout/orgChart1"/>
    <dgm:cxn modelId="{487406B6-4573-4E24-AD1C-526AB49772C9}" type="presParOf" srcId="{8D8BE6B1-F4E7-4D88-8820-EC09F6C4308D}" destId="{B3183703-59C4-47D8-B089-CAA768D24479}" srcOrd="0" destOrd="0" presId="urn:microsoft.com/office/officeart/2005/8/layout/orgChart1"/>
    <dgm:cxn modelId="{0CE1E1C0-CE48-478C-BB63-4783A79D586C}" type="presParOf" srcId="{8D8BE6B1-F4E7-4D88-8820-EC09F6C4308D}" destId="{2B0C7A35-72C5-4D37-A7B8-BA12A6721C64}" srcOrd="1" destOrd="0" presId="urn:microsoft.com/office/officeart/2005/8/layout/orgChart1"/>
    <dgm:cxn modelId="{6963521C-B1EC-42F5-BE38-2F05B05AF61F}" type="presParOf" srcId="{37220FDB-980D-4E0E-89D7-3F1379AD1E05}" destId="{D94459A5-A857-49B4-963C-F97B98624E23}" srcOrd="1" destOrd="0" presId="urn:microsoft.com/office/officeart/2005/8/layout/orgChart1"/>
    <dgm:cxn modelId="{6B29418D-796F-4E29-80BD-40E0C3C4547C}" type="presParOf" srcId="{37220FDB-980D-4E0E-89D7-3F1379AD1E05}" destId="{DA801121-D424-4472-B25F-7DBDE3D26BA8}" srcOrd="2" destOrd="0" presId="urn:microsoft.com/office/officeart/2005/8/layout/orgChart1"/>
    <dgm:cxn modelId="{294BC491-AC62-4F4C-BC99-E14084A5150E}" type="presParOf" srcId="{4396BA67-9876-45DC-82C8-9B3937FAD1AF}" destId="{35E3DCC2-0C20-4229-9161-DF1D932338EB}" srcOrd="2" destOrd="0" presId="urn:microsoft.com/office/officeart/2005/8/layout/orgChart1"/>
    <dgm:cxn modelId="{050F15EC-4BEC-41F3-97F4-D2E9B8F5EF1E}" type="presParOf" srcId="{F2C39B28-768D-4F60-AE6B-4F29C6781423}" destId="{6C80E682-EE24-49B6-AA29-E2DA33A84FC6}" srcOrd="4" destOrd="0" presId="urn:microsoft.com/office/officeart/2005/8/layout/orgChart1"/>
    <dgm:cxn modelId="{ABEFA50B-A10D-45FD-8FA2-AB85AF438BC9}" type="presParOf" srcId="{F2C39B28-768D-4F60-AE6B-4F29C6781423}" destId="{59F1CE36-DA04-49E3-8F8D-E83FE91A1BFA}" srcOrd="5" destOrd="0" presId="urn:microsoft.com/office/officeart/2005/8/layout/orgChart1"/>
    <dgm:cxn modelId="{5B19C291-F73D-4FCF-8FB3-F176C8D34475}" type="presParOf" srcId="{59F1CE36-DA04-49E3-8F8D-E83FE91A1BFA}" destId="{0955B1EF-3300-4E9F-89CB-B6AC1AD693A8}" srcOrd="0" destOrd="0" presId="urn:microsoft.com/office/officeart/2005/8/layout/orgChart1"/>
    <dgm:cxn modelId="{A2809AC2-FD06-4F20-AA3C-B8A929F7E261}" type="presParOf" srcId="{0955B1EF-3300-4E9F-89CB-B6AC1AD693A8}" destId="{C6A04EEE-0A0D-41C6-B625-F139726B7E05}" srcOrd="0" destOrd="0" presId="urn:microsoft.com/office/officeart/2005/8/layout/orgChart1"/>
    <dgm:cxn modelId="{F6F1E63D-4455-446D-B98F-A72FF0765A9A}" type="presParOf" srcId="{0955B1EF-3300-4E9F-89CB-B6AC1AD693A8}" destId="{A6BA314E-BBE0-43EF-BADC-6C50533AD416}" srcOrd="1" destOrd="0" presId="urn:microsoft.com/office/officeart/2005/8/layout/orgChart1"/>
    <dgm:cxn modelId="{8C741669-B3BF-47B8-8112-BD8595168965}" type="presParOf" srcId="{59F1CE36-DA04-49E3-8F8D-E83FE91A1BFA}" destId="{8133CAAB-1E50-4B45-9400-36EABADD85BA}" srcOrd="1" destOrd="0" presId="urn:microsoft.com/office/officeart/2005/8/layout/orgChart1"/>
    <dgm:cxn modelId="{F1193E10-7DD9-4524-887C-893240303A01}" type="presParOf" srcId="{8133CAAB-1E50-4B45-9400-36EABADD85BA}" destId="{B4A5DE93-D150-4F8F-A817-E3A367D6A4D6}" srcOrd="0" destOrd="0" presId="urn:microsoft.com/office/officeart/2005/8/layout/orgChart1"/>
    <dgm:cxn modelId="{BCF08B2D-B36A-4296-AB5D-41713ABBDB1E}" type="presParOf" srcId="{8133CAAB-1E50-4B45-9400-36EABADD85BA}" destId="{5E446968-B09A-4AAA-B8FE-5A74659F158E}" srcOrd="1" destOrd="0" presId="urn:microsoft.com/office/officeart/2005/8/layout/orgChart1"/>
    <dgm:cxn modelId="{8CC8D2AA-50EC-42FA-BED9-50B70687103D}" type="presParOf" srcId="{5E446968-B09A-4AAA-B8FE-5A74659F158E}" destId="{57B7F80C-E7B8-429B-A12D-CCA26087CDAA}" srcOrd="0" destOrd="0" presId="urn:microsoft.com/office/officeart/2005/8/layout/orgChart1"/>
    <dgm:cxn modelId="{A46824EC-7918-48D2-9FF9-D389FA7B0DC3}" type="presParOf" srcId="{57B7F80C-E7B8-429B-A12D-CCA26087CDAA}" destId="{49F64962-98FF-4A51-8997-ECAE86C5AE21}" srcOrd="0" destOrd="0" presId="urn:microsoft.com/office/officeart/2005/8/layout/orgChart1"/>
    <dgm:cxn modelId="{4C0F0A13-8AFD-4E64-8C8B-0C42215B5D08}" type="presParOf" srcId="{57B7F80C-E7B8-429B-A12D-CCA26087CDAA}" destId="{8F850D2D-1EEE-484A-8425-C78611FF0713}" srcOrd="1" destOrd="0" presId="urn:microsoft.com/office/officeart/2005/8/layout/orgChart1"/>
    <dgm:cxn modelId="{5D097D21-BAF6-4BEE-99AE-1B35E2A6C8FD}" type="presParOf" srcId="{5E446968-B09A-4AAA-B8FE-5A74659F158E}" destId="{6896D4D1-DF89-4801-896A-FAE540D47B79}" srcOrd="1" destOrd="0" presId="urn:microsoft.com/office/officeart/2005/8/layout/orgChart1"/>
    <dgm:cxn modelId="{C18546F4-DEC3-4A5B-A656-1247DBBAF319}" type="presParOf" srcId="{5E446968-B09A-4AAA-B8FE-5A74659F158E}" destId="{EBF7B15C-A0E0-49FD-AC29-19162C14437B}" srcOrd="2" destOrd="0" presId="urn:microsoft.com/office/officeart/2005/8/layout/orgChart1"/>
    <dgm:cxn modelId="{BC76EF1B-9A6E-4471-AF0C-5CB5D3F7F13F}" type="presParOf" srcId="{59F1CE36-DA04-49E3-8F8D-E83FE91A1BFA}" destId="{8CE067FF-7711-4C7D-85F2-FB844ED595A4}" srcOrd="2" destOrd="0" presId="urn:microsoft.com/office/officeart/2005/8/layout/orgChart1"/>
    <dgm:cxn modelId="{667C72AA-77BE-43CF-BCBE-8CEBA66920D3}" type="presParOf" srcId="{2C883383-EB8E-4153-BE37-21A9B9E79660}" destId="{0EF71356-A9AD-4311-849A-40940DA5C971}" srcOrd="2" destOrd="0" presId="urn:microsoft.com/office/officeart/2005/8/layout/orgChart1"/>
    <dgm:cxn modelId="{D37937AE-8961-4E17-AE93-E08789A8F2DC}" type="presParOf" srcId="{42AEDDAF-CA4F-4D64-9B59-1116678C9B49}" destId="{C09CFC94-D87D-41CD-A7BB-5D1A5CAE66FC}" srcOrd="8" destOrd="0" presId="urn:microsoft.com/office/officeart/2005/8/layout/orgChart1"/>
    <dgm:cxn modelId="{2570E152-92B6-420F-8FE3-47EDBCB64307}" type="presParOf" srcId="{42AEDDAF-CA4F-4D64-9B59-1116678C9B49}" destId="{E7449D04-0FFF-480F-A834-21273971016B}" srcOrd="9" destOrd="0" presId="urn:microsoft.com/office/officeart/2005/8/layout/orgChart1"/>
    <dgm:cxn modelId="{B7A47576-0893-456B-9905-20CF272291A2}" type="presParOf" srcId="{E7449D04-0FFF-480F-A834-21273971016B}" destId="{972E7275-2671-4535-8EB6-7AC0E96F2DEB}" srcOrd="0" destOrd="0" presId="urn:microsoft.com/office/officeart/2005/8/layout/orgChart1"/>
    <dgm:cxn modelId="{A4300817-E755-4BBD-A4B6-538FB618FB66}" type="presParOf" srcId="{972E7275-2671-4535-8EB6-7AC0E96F2DEB}" destId="{CDC94AD6-6FDF-4E88-BD47-56B5FD51253D}" srcOrd="0" destOrd="0" presId="urn:microsoft.com/office/officeart/2005/8/layout/orgChart1"/>
    <dgm:cxn modelId="{75738045-C655-4F77-BDFD-F38ABCE6AD9D}" type="presParOf" srcId="{972E7275-2671-4535-8EB6-7AC0E96F2DEB}" destId="{B3D4231F-AFB7-42E5-8857-C860CA824ED5}" srcOrd="1" destOrd="0" presId="urn:microsoft.com/office/officeart/2005/8/layout/orgChart1"/>
    <dgm:cxn modelId="{B9D9C81F-7185-4734-B005-1AF73C49FF94}" type="presParOf" srcId="{E7449D04-0FFF-480F-A834-21273971016B}" destId="{D4E66CFA-C8C2-44E0-A061-3CB485FE7F26}" srcOrd="1" destOrd="0" presId="urn:microsoft.com/office/officeart/2005/8/layout/orgChart1"/>
    <dgm:cxn modelId="{B3681550-0A23-44C7-9206-57A3BFF0E0D0}" type="presParOf" srcId="{D4E66CFA-C8C2-44E0-A061-3CB485FE7F26}" destId="{3F81960D-4893-4961-A3F5-3193B86E58B9}" srcOrd="0" destOrd="0" presId="urn:microsoft.com/office/officeart/2005/8/layout/orgChart1"/>
    <dgm:cxn modelId="{F6913021-9C51-4CC8-BCA8-DD4D3FD6BA21}" type="presParOf" srcId="{D4E66CFA-C8C2-44E0-A061-3CB485FE7F26}" destId="{BEF7AA42-C34B-4BB1-AA28-6070D79A6223}" srcOrd="1" destOrd="0" presId="urn:microsoft.com/office/officeart/2005/8/layout/orgChart1"/>
    <dgm:cxn modelId="{5BE488B8-2BA5-4361-A83D-0EC03F745CF4}" type="presParOf" srcId="{BEF7AA42-C34B-4BB1-AA28-6070D79A6223}" destId="{B8FCC99C-63C1-409C-9DC4-DA01ED333D7C}" srcOrd="0" destOrd="0" presId="urn:microsoft.com/office/officeart/2005/8/layout/orgChart1"/>
    <dgm:cxn modelId="{03ABA01A-6031-4F56-A1E8-0EF5968E8F81}" type="presParOf" srcId="{B8FCC99C-63C1-409C-9DC4-DA01ED333D7C}" destId="{E913A9D9-B6A3-4419-9CE1-FAF7920F7505}" srcOrd="0" destOrd="0" presId="urn:microsoft.com/office/officeart/2005/8/layout/orgChart1"/>
    <dgm:cxn modelId="{C98865EF-44A1-45E2-B3D3-533C0C8ED9D5}" type="presParOf" srcId="{B8FCC99C-63C1-409C-9DC4-DA01ED333D7C}" destId="{3781AA6E-77FF-4A43-8DA2-D80D7C44F2AB}" srcOrd="1" destOrd="0" presId="urn:microsoft.com/office/officeart/2005/8/layout/orgChart1"/>
    <dgm:cxn modelId="{1FD9E7E2-5B31-4869-95EE-01A327CC20AD}" type="presParOf" srcId="{BEF7AA42-C34B-4BB1-AA28-6070D79A6223}" destId="{46E392C2-C57B-416B-86FA-D4D5A3AA4F11}" srcOrd="1" destOrd="0" presId="urn:microsoft.com/office/officeart/2005/8/layout/orgChart1"/>
    <dgm:cxn modelId="{BFB33EE0-8788-4A07-8B8A-0F542FCD7A7F}" type="presParOf" srcId="{BEF7AA42-C34B-4BB1-AA28-6070D79A6223}" destId="{3659F151-66CD-4126-A621-BB17FBE9F8DE}" srcOrd="2" destOrd="0" presId="urn:microsoft.com/office/officeart/2005/8/layout/orgChart1"/>
    <dgm:cxn modelId="{908C4A7B-B96E-4F1D-82A1-75997D0B7736}" type="presParOf" srcId="{D4E66CFA-C8C2-44E0-A061-3CB485FE7F26}" destId="{17576687-CBAF-4799-B3AF-A993CBEA32E3}" srcOrd="2" destOrd="0" presId="urn:microsoft.com/office/officeart/2005/8/layout/orgChart1"/>
    <dgm:cxn modelId="{45644C05-8C09-4B9D-B958-77F3A5F73487}" type="presParOf" srcId="{D4E66CFA-C8C2-44E0-A061-3CB485FE7F26}" destId="{9C48C52C-6231-4E68-91C0-D4356BBBBBFB}" srcOrd="3" destOrd="0" presId="urn:microsoft.com/office/officeart/2005/8/layout/orgChart1"/>
    <dgm:cxn modelId="{DBC8BD4D-F043-485B-B108-3129740344D5}" type="presParOf" srcId="{9C48C52C-6231-4E68-91C0-D4356BBBBBFB}" destId="{9F555A9B-EE89-425C-9504-60FD81E1941F}" srcOrd="0" destOrd="0" presId="urn:microsoft.com/office/officeart/2005/8/layout/orgChart1"/>
    <dgm:cxn modelId="{AA0C8383-79A1-4443-AEEE-B25DC521ACE4}" type="presParOf" srcId="{9F555A9B-EE89-425C-9504-60FD81E1941F}" destId="{90B31F51-7DE7-4864-9FB6-87156C84A615}" srcOrd="0" destOrd="0" presId="urn:microsoft.com/office/officeart/2005/8/layout/orgChart1"/>
    <dgm:cxn modelId="{4C4CFB3E-9886-4643-A553-C96900DB3E74}" type="presParOf" srcId="{9F555A9B-EE89-425C-9504-60FD81E1941F}" destId="{67483129-B79C-45FA-AD77-EBF694E560FE}" srcOrd="1" destOrd="0" presId="urn:microsoft.com/office/officeart/2005/8/layout/orgChart1"/>
    <dgm:cxn modelId="{DC34B357-B43F-4A10-B18B-F46EE02ECABD}" type="presParOf" srcId="{9C48C52C-6231-4E68-91C0-D4356BBBBBFB}" destId="{2AF0EBD9-F96D-4CB0-A99E-6B3801900226}" srcOrd="1" destOrd="0" presId="urn:microsoft.com/office/officeart/2005/8/layout/orgChart1"/>
    <dgm:cxn modelId="{37B528BC-52C5-4AED-96B8-C6353C9F9CF0}" type="presParOf" srcId="{9C48C52C-6231-4E68-91C0-D4356BBBBBFB}" destId="{05D23AA3-E1BE-483F-8592-00E702CC7601}" srcOrd="2" destOrd="0" presId="urn:microsoft.com/office/officeart/2005/8/layout/orgChart1"/>
    <dgm:cxn modelId="{1E434771-E7A1-4FEA-A433-A9B727AEFF91}" type="presParOf" srcId="{D4E66CFA-C8C2-44E0-A061-3CB485FE7F26}" destId="{A831773B-E406-44EA-9E72-0A4CA7D4D9AE}" srcOrd="4" destOrd="0" presId="urn:microsoft.com/office/officeart/2005/8/layout/orgChart1"/>
    <dgm:cxn modelId="{C4F6BF88-195C-424A-8E86-BEC6DBA41648}" type="presParOf" srcId="{D4E66CFA-C8C2-44E0-A061-3CB485FE7F26}" destId="{CA2EEACF-6C65-4A5A-9A40-A5FCA4D98023}" srcOrd="5" destOrd="0" presId="urn:microsoft.com/office/officeart/2005/8/layout/orgChart1"/>
    <dgm:cxn modelId="{3DF5CADE-0052-4D2F-9C06-1A0EDF1C8801}" type="presParOf" srcId="{CA2EEACF-6C65-4A5A-9A40-A5FCA4D98023}" destId="{1932197B-ABC0-4E68-9FA1-3338F36EE976}" srcOrd="0" destOrd="0" presId="urn:microsoft.com/office/officeart/2005/8/layout/orgChart1"/>
    <dgm:cxn modelId="{92A9CBFD-9D45-4C66-9AC5-C1BBE2561496}" type="presParOf" srcId="{1932197B-ABC0-4E68-9FA1-3338F36EE976}" destId="{ABF17954-FEFD-4AD7-8FF1-3A68EBA93424}" srcOrd="0" destOrd="0" presId="urn:microsoft.com/office/officeart/2005/8/layout/orgChart1"/>
    <dgm:cxn modelId="{6B62CC65-E0A9-463C-B14B-A52F48469ECB}" type="presParOf" srcId="{1932197B-ABC0-4E68-9FA1-3338F36EE976}" destId="{35D3EA02-D20A-4637-8CB6-A9E377CB34F6}" srcOrd="1" destOrd="0" presId="urn:microsoft.com/office/officeart/2005/8/layout/orgChart1"/>
    <dgm:cxn modelId="{00A90881-FFB0-4DF4-BCEB-70A2A76C246C}" type="presParOf" srcId="{CA2EEACF-6C65-4A5A-9A40-A5FCA4D98023}" destId="{1898B636-08BD-4287-8A33-358A01100B08}" srcOrd="1" destOrd="0" presId="urn:microsoft.com/office/officeart/2005/8/layout/orgChart1"/>
    <dgm:cxn modelId="{4C4A6D7D-0778-4DAA-84A4-55E0FB5A6D5B}" type="presParOf" srcId="{CA2EEACF-6C65-4A5A-9A40-A5FCA4D98023}" destId="{A7A04213-5ADF-40E0-A130-ADB23BDD3A2A}" srcOrd="2" destOrd="0" presId="urn:microsoft.com/office/officeart/2005/8/layout/orgChart1"/>
    <dgm:cxn modelId="{C1E31C37-011D-4911-B18D-204969A2803E}" type="presParOf" srcId="{E7449D04-0FFF-480F-A834-21273971016B}" destId="{FEB9DE80-1AA8-4837-B623-4F028AAC4625}" srcOrd="2" destOrd="0" presId="urn:microsoft.com/office/officeart/2005/8/layout/orgChart1"/>
    <dgm:cxn modelId="{66294AAE-31FF-4DDD-BC05-F2B3116D923E}" type="presParOf" srcId="{42AEDDAF-CA4F-4D64-9B59-1116678C9B49}" destId="{35803C20-D280-4165-90DA-63FB9AFB9B7A}" srcOrd="10" destOrd="0" presId="urn:microsoft.com/office/officeart/2005/8/layout/orgChart1"/>
    <dgm:cxn modelId="{321FF30D-757A-4B44-8E62-0CEBCFFD1259}" type="presParOf" srcId="{42AEDDAF-CA4F-4D64-9B59-1116678C9B49}" destId="{DEFA1CA7-DE50-4EB7-8F1A-F22D011F5EFC}" srcOrd="11" destOrd="0" presId="urn:microsoft.com/office/officeart/2005/8/layout/orgChart1"/>
    <dgm:cxn modelId="{E74E853C-B007-4BFE-8826-DCB54CB3E428}" type="presParOf" srcId="{DEFA1CA7-DE50-4EB7-8F1A-F22D011F5EFC}" destId="{04C566F4-5455-496A-AE56-6167C9C759FA}" srcOrd="0" destOrd="0" presId="urn:microsoft.com/office/officeart/2005/8/layout/orgChart1"/>
    <dgm:cxn modelId="{1B63C978-C068-4A2E-A8DC-F61A7EC73213}" type="presParOf" srcId="{04C566F4-5455-496A-AE56-6167C9C759FA}" destId="{8395D31C-7DC3-4017-97CA-C3B3B65AC507}" srcOrd="0" destOrd="0" presId="urn:microsoft.com/office/officeart/2005/8/layout/orgChart1"/>
    <dgm:cxn modelId="{760E16E9-51B6-4A2A-BBFC-3B9CE507679C}" type="presParOf" srcId="{04C566F4-5455-496A-AE56-6167C9C759FA}" destId="{0AB74170-DA47-4A83-AB7E-2DF551AF086C}" srcOrd="1" destOrd="0" presId="urn:microsoft.com/office/officeart/2005/8/layout/orgChart1"/>
    <dgm:cxn modelId="{E3F04E4B-A061-4FA5-85AA-99D06E5AB017}" type="presParOf" srcId="{DEFA1CA7-DE50-4EB7-8F1A-F22D011F5EFC}" destId="{5C8B8AFA-601E-4AE4-A4EA-9637A9F882D6}" srcOrd="1" destOrd="0" presId="urn:microsoft.com/office/officeart/2005/8/layout/orgChart1"/>
    <dgm:cxn modelId="{C5F383F3-78C8-4556-99B2-F1109C57F61C}" type="presParOf" srcId="{DEFA1CA7-DE50-4EB7-8F1A-F22D011F5EFC}" destId="{BC80569E-A5FF-41F4-8137-CBCF094DF177}" srcOrd="2" destOrd="0" presId="urn:microsoft.com/office/officeart/2005/8/layout/orgChart1"/>
    <dgm:cxn modelId="{28F9594D-9A8F-444C-B366-F0F5F84EFCF0}" type="presParOf" srcId="{837AC3AE-6BBF-4822-8159-88E429A4B811}" destId="{14F58AB8-0EAD-40F1-87EC-89327F09EFBD}"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31773B-E406-44EA-9E72-0A4CA7D4D9AE}">
      <dsp:nvSpPr>
        <dsp:cNvPr id="0" name=""/>
        <dsp:cNvSpPr/>
      </dsp:nvSpPr>
      <dsp:spPr>
        <a:xfrm>
          <a:off x="6870241" y="1210792"/>
          <a:ext cx="150079" cy="1881001"/>
        </a:xfrm>
        <a:custGeom>
          <a:avLst/>
          <a:gdLst/>
          <a:ahLst/>
          <a:cxnLst/>
          <a:rect l="0" t="0" r="0" b="0"/>
          <a:pathLst>
            <a:path>
              <a:moveTo>
                <a:pt x="0" y="0"/>
              </a:moveTo>
              <a:lnTo>
                <a:pt x="0" y="1881001"/>
              </a:lnTo>
              <a:lnTo>
                <a:pt x="150079" y="188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576687-CBAF-4799-B3AF-A993CBEA32E3}">
      <dsp:nvSpPr>
        <dsp:cNvPr id="0" name=""/>
        <dsp:cNvSpPr/>
      </dsp:nvSpPr>
      <dsp:spPr>
        <a:xfrm>
          <a:off x="6870241" y="1210792"/>
          <a:ext cx="150079" cy="1170623"/>
        </a:xfrm>
        <a:custGeom>
          <a:avLst/>
          <a:gdLst/>
          <a:ahLst/>
          <a:cxnLst/>
          <a:rect l="0" t="0" r="0" b="0"/>
          <a:pathLst>
            <a:path>
              <a:moveTo>
                <a:pt x="0" y="0"/>
              </a:moveTo>
              <a:lnTo>
                <a:pt x="0" y="1170623"/>
              </a:lnTo>
              <a:lnTo>
                <a:pt x="150079" y="1170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1960D-4893-4961-A3F5-3193B86E58B9}">
      <dsp:nvSpPr>
        <dsp:cNvPr id="0" name=""/>
        <dsp:cNvSpPr/>
      </dsp:nvSpPr>
      <dsp:spPr>
        <a:xfrm>
          <a:off x="6870241" y="1210792"/>
          <a:ext cx="150079" cy="460245"/>
        </a:xfrm>
        <a:custGeom>
          <a:avLst/>
          <a:gdLst/>
          <a:ahLst/>
          <a:cxnLst/>
          <a:rect l="0" t="0" r="0" b="0"/>
          <a:pathLst>
            <a:path>
              <a:moveTo>
                <a:pt x="0" y="0"/>
              </a:moveTo>
              <a:lnTo>
                <a:pt x="0" y="460245"/>
              </a:lnTo>
              <a:lnTo>
                <a:pt x="150079" y="460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CFC94-D87D-41CD-A7BB-5D1A5CAE66FC}">
      <dsp:nvSpPr>
        <dsp:cNvPr id="0" name=""/>
        <dsp:cNvSpPr/>
      </dsp:nvSpPr>
      <dsp:spPr>
        <a:xfrm>
          <a:off x="3993709" y="500414"/>
          <a:ext cx="3276744" cy="210111"/>
        </a:xfrm>
        <a:custGeom>
          <a:avLst/>
          <a:gdLst/>
          <a:ahLst/>
          <a:cxnLst/>
          <a:rect l="0" t="0" r="0" b="0"/>
          <a:pathLst>
            <a:path>
              <a:moveTo>
                <a:pt x="0" y="0"/>
              </a:moveTo>
              <a:lnTo>
                <a:pt x="0" y="105055"/>
              </a:lnTo>
              <a:lnTo>
                <a:pt x="3276744" y="105055"/>
              </a:lnTo>
              <a:lnTo>
                <a:pt x="3276744" y="2101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5DE93-D150-4F8F-A817-E3A367D6A4D6}">
      <dsp:nvSpPr>
        <dsp:cNvPr id="0" name=""/>
        <dsp:cNvSpPr/>
      </dsp:nvSpPr>
      <dsp:spPr>
        <a:xfrm>
          <a:off x="5830147" y="4142378"/>
          <a:ext cx="440314" cy="370320"/>
        </a:xfrm>
        <a:custGeom>
          <a:avLst/>
          <a:gdLst/>
          <a:ahLst/>
          <a:cxnLst/>
          <a:rect l="0" t="0" r="0" b="0"/>
          <a:pathLst>
            <a:path>
              <a:moveTo>
                <a:pt x="0" y="0"/>
              </a:moveTo>
              <a:lnTo>
                <a:pt x="0" y="370320"/>
              </a:lnTo>
              <a:lnTo>
                <a:pt x="440314" y="3703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0E682-EE24-49B6-AA29-E2DA33A84FC6}">
      <dsp:nvSpPr>
        <dsp:cNvPr id="0" name=""/>
        <dsp:cNvSpPr/>
      </dsp:nvSpPr>
      <dsp:spPr>
        <a:xfrm>
          <a:off x="5454487" y="1210792"/>
          <a:ext cx="275606" cy="2681452"/>
        </a:xfrm>
        <a:custGeom>
          <a:avLst/>
          <a:gdLst/>
          <a:ahLst/>
          <a:cxnLst/>
          <a:rect l="0" t="0" r="0" b="0"/>
          <a:pathLst>
            <a:path>
              <a:moveTo>
                <a:pt x="0" y="0"/>
              </a:moveTo>
              <a:lnTo>
                <a:pt x="0" y="2681452"/>
              </a:lnTo>
              <a:lnTo>
                <a:pt x="275606" y="2681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5D89-395F-4038-81AD-8DAA698A5A60}">
      <dsp:nvSpPr>
        <dsp:cNvPr id="0" name=""/>
        <dsp:cNvSpPr/>
      </dsp:nvSpPr>
      <dsp:spPr>
        <a:xfrm>
          <a:off x="5659596" y="1921170"/>
          <a:ext cx="150079" cy="1170623"/>
        </a:xfrm>
        <a:custGeom>
          <a:avLst/>
          <a:gdLst/>
          <a:ahLst/>
          <a:cxnLst/>
          <a:rect l="0" t="0" r="0" b="0"/>
          <a:pathLst>
            <a:path>
              <a:moveTo>
                <a:pt x="0" y="0"/>
              </a:moveTo>
              <a:lnTo>
                <a:pt x="0" y="1170623"/>
              </a:lnTo>
              <a:lnTo>
                <a:pt x="150079" y="1170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99A6D-BB95-48B5-94FB-57DC37926255}">
      <dsp:nvSpPr>
        <dsp:cNvPr id="0" name=""/>
        <dsp:cNvSpPr/>
      </dsp:nvSpPr>
      <dsp:spPr>
        <a:xfrm>
          <a:off x="5659596" y="1921170"/>
          <a:ext cx="139984" cy="490536"/>
        </a:xfrm>
        <a:custGeom>
          <a:avLst/>
          <a:gdLst/>
          <a:ahLst/>
          <a:cxnLst/>
          <a:rect l="0" t="0" r="0" b="0"/>
          <a:pathLst>
            <a:path>
              <a:moveTo>
                <a:pt x="0" y="0"/>
              </a:moveTo>
              <a:lnTo>
                <a:pt x="0" y="490536"/>
              </a:lnTo>
              <a:lnTo>
                <a:pt x="139984" y="4905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7387A-EB4A-468A-997A-B4F0C03C986E}">
      <dsp:nvSpPr>
        <dsp:cNvPr id="0" name=""/>
        <dsp:cNvSpPr/>
      </dsp:nvSpPr>
      <dsp:spPr>
        <a:xfrm>
          <a:off x="5454487" y="1210792"/>
          <a:ext cx="105055" cy="460245"/>
        </a:xfrm>
        <a:custGeom>
          <a:avLst/>
          <a:gdLst/>
          <a:ahLst/>
          <a:cxnLst/>
          <a:rect l="0" t="0" r="0" b="0"/>
          <a:pathLst>
            <a:path>
              <a:moveTo>
                <a:pt x="0" y="0"/>
              </a:moveTo>
              <a:lnTo>
                <a:pt x="0" y="460245"/>
              </a:lnTo>
              <a:lnTo>
                <a:pt x="105055" y="460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DB742-37A2-4DC3-9846-B4E229BE471B}">
      <dsp:nvSpPr>
        <dsp:cNvPr id="0" name=""/>
        <dsp:cNvSpPr/>
      </dsp:nvSpPr>
      <dsp:spPr>
        <a:xfrm>
          <a:off x="4198818" y="1921170"/>
          <a:ext cx="150079" cy="1170623"/>
        </a:xfrm>
        <a:custGeom>
          <a:avLst/>
          <a:gdLst/>
          <a:ahLst/>
          <a:cxnLst/>
          <a:rect l="0" t="0" r="0" b="0"/>
          <a:pathLst>
            <a:path>
              <a:moveTo>
                <a:pt x="0" y="0"/>
              </a:moveTo>
              <a:lnTo>
                <a:pt x="0" y="1170623"/>
              </a:lnTo>
              <a:lnTo>
                <a:pt x="150079" y="1170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C75C1-F896-4F2F-9C73-BC07C6F15B0A}">
      <dsp:nvSpPr>
        <dsp:cNvPr id="0" name=""/>
        <dsp:cNvSpPr/>
      </dsp:nvSpPr>
      <dsp:spPr>
        <a:xfrm>
          <a:off x="4198818" y="1921170"/>
          <a:ext cx="150079" cy="460245"/>
        </a:xfrm>
        <a:custGeom>
          <a:avLst/>
          <a:gdLst/>
          <a:ahLst/>
          <a:cxnLst/>
          <a:rect l="0" t="0" r="0" b="0"/>
          <a:pathLst>
            <a:path>
              <a:moveTo>
                <a:pt x="0" y="0"/>
              </a:moveTo>
              <a:lnTo>
                <a:pt x="0" y="460245"/>
              </a:lnTo>
              <a:lnTo>
                <a:pt x="150079" y="460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36AF0-2E18-4D74-9B7D-AB6CD3E3D1EA}">
      <dsp:nvSpPr>
        <dsp:cNvPr id="0" name=""/>
        <dsp:cNvSpPr/>
      </dsp:nvSpPr>
      <dsp:spPr>
        <a:xfrm>
          <a:off x="5099298" y="1210792"/>
          <a:ext cx="355189" cy="460245"/>
        </a:xfrm>
        <a:custGeom>
          <a:avLst/>
          <a:gdLst/>
          <a:ahLst/>
          <a:cxnLst/>
          <a:rect l="0" t="0" r="0" b="0"/>
          <a:pathLst>
            <a:path>
              <a:moveTo>
                <a:pt x="355189" y="0"/>
              </a:moveTo>
              <a:lnTo>
                <a:pt x="355189" y="460245"/>
              </a:lnTo>
              <a:lnTo>
                <a:pt x="0" y="460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57E682-5E5D-46A0-85A4-27E9E8F40957}">
      <dsp:nvSpPr>
        <dsp:cNvPr id="0" name=""/>
        <dsp:cNvSpPr/>
      </dsp:nvSpPr>
      <dsp:spPr>
        <a:xfrm>
          <a:off x="3993709" y="500414"/>
          <a:ext cx="1460777" cy="210111"/>
        </a:xfrm>
        <a:custGeom>
          <a:avLst/>
          <a:gdLst/>
          <a:ahLst/>
          <a:cxnLst/>
          <a:rect l="0" t="0" r="0" b="0"/>
          <a:pathLst>
            <a:path>
              <a:moveTo>
                <a:pt x="0" y="0"/>
              </a:moveTo>
              <a:lnTo>
                <a:pt x="0" y="105055"/>
              </a:lnTo>
              <a:lnTo>
                <a:pt x="1460777" y="105055"/>
              </a:lnTo>
              <a:lnTo>
                <a:pt x="1460777" y="2101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2037C-C027-4127-A866-65E955974B74}">
      <dsp:nvSpPr>
        <dsp:cNvPr id="0" name=""/>
        <dsp:cNvSpPr/>
      </dsp:nvSpPr>
      <dsp:spPr>
        <a:xfrm>
          <a:off x="2738040" y="1210792"/>
          <a:ext cx="150079" cy="1881001"/>
        </a:xfrm>
        <a:custGeom>
          <a:avLst/>
          <a:gdLst/>
          <a:ahLst/>
          <a:cxnLst/>
          <a:rect l="0" t="0" r="0" b="0"/>
          <a:pathLst>
            <a:path>
              <a:moveTo>
                <a:pt x="0" y="0"/>
              </a:moveTo>
              <a:lnTo>
                <a:pt x="0" y="1881001"/>
              </a:lnTo>
              <a:lnTo>
                <a:pt x="150079" y="188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18F06A-673F-4FB4-89D5-E8742EBDE187}">
      <dsp:nvSpPr>
        <dsp:cNvPr id="0" name=""/>
        <dsp:cNvSpPr/>
      </dsp:nvSpPr>
      <dsp:spPr>
        <a:xfrm>
          <a:off x="2738040" y="1210792"/>
          <a:ext cx="150079" cy="1170623"/>
        </a:xfrm>
        <a:custGeom>
          <a:avLst/>
          <a:gdLst/>
          <a:ahLst/>
          <a:cxnLst/>
          <a:rect l="0" t="0" r="0" b="0"/>
          <a:pathLst>
            <a:path>
              <a:moveTo>
                <a:pt x="0" y="0"/>
              </a:moveTo>
              <a:lnTo>
                <a:pt x="0" y="1170623"/>
              </a:lnTo>
              <a:lnTo>
                <a:pt x="150079" y="1170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4CCB3A-7FE6-4333-8513-866F6753BF86}">
      <dsp:nvSpPr>
        <dsp:cNvPr id="0" name=""/>
        <dsp:cNvSpPr/>
      </dsp:nvSpPr>
      <dsp:spPr>
        <a:xfrm>
          <a:off x="2738040" y="1210792"/>
          <a:ext cx="150079" cy="460245"/>
        </a:xfrm>
        <a:custGeom>
          <a:avLst/>
          <a:gdLst/>
          <a:ahLst/>
          <a:cxnLst/>
          <a:rect l="0" t="0" r="0" b="0"/>
          <a:pathLst>
            <a:path>
              <a:moveTo>
                <a:pt x="0" y="0"/>
              </a:moveTo>
              <a:lnTo>
                <a:pt x="0" y="460245"/>
              </a:lnTo>
              <a:lnTo>
                <a:pt x="150079" y="460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635F3-C57A-46B7-9BC6-ED3DFEADED6F}">
      <dsp:nvSpPr>
        <dsp:cNvPr id="0" name=""/>
        <dsp:cNvSpPr/>
      </dsp:nvSpPr>
      <dsp:spPr>
        <a:xfrm>
          <a:off x="3138253" y="500414"/>
          <a:ext cx="855455" cy="210111"/>
        </a:xfrm>
        <a:custGeom>
          <a:avLst/>
          <a:gdLst/>
          <a:ahLst/>
          <a:cxnLst/>
          <a:rect l="0" t="0" r="0" b="0"/>
          <a:pathLst>
            <a:path>
              <a:moveTo>
                <a:pt x="855455" y="0"/>
              </a:moveTo>
              <a:lnTo>
                <a:pt x="855455" y="105055"/>
              </a:lnTo>
              <a:lnTo>
                <a:pt x="0" y="105055"/>
              </a:lnTo>
              <a:lnTo>
                <a:pt x="0" y="2101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63E1C-2B0D-41FD-BF4E-CB123D050AFC}">
      <dsp:nvSpPr>
        <dsp:cNvPr id="0" name=""/>
        <dsp:cNvSpPr/>
      </dsp:nvSpPr>
      <dsp:spPr>
        <a:xfrm>
          <a:off x="1527396" y="1210792"/>
          <a:ext cx="150079" cy="1881001"/>
        </a:xfrm>
        <a:custGeom>
          <a:avLst/>
          <a:gdLst/>
          <a:ahLst/>
          <a:cxnLst/>
          <a:rect l="0" t="0" r="0" b="0"/>
          <a:pathLst>
            <a:path>
              <a:moveTo>
                <a:pt x="0" y="0"/>
              </a:moveTo>
              <a:lnTo>
                <a:pt x="0" y="1881001"/>
              </a:lnTo>
              <a:lnTo>
                <a:pt x="150079" y="188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21BFC-9F3D-440B-845F-6C944B8FC196}">
      <dsp:nvSpPr>
        <dsp:cNvPr id="0" name=""/>
        <dsp:cNvSpPr/>
      </dsp:nvSpPr>
      <dsp:spPr>
        <a:xfrm>
          <a:off x="1527396" y="1210792"/>
          <a:ext cx="150079" cy="1170623"/>
        </a:xfrm>
        <a:custGeom>
          <a:avLst/>
          <a:gdLst/>
          <a:ahLst/>
          <a:cxnLst/>
          <a:rect l="0" t="0" r="0" b="0"/>
          <a:pathLst>
            <a:path>
              <a:moveTo>
                <a:pt x="0" y="0"/>
              </a:moveTo>
              <a:lnTo>
                <a:pt x="0" y="1170623"/>
              </a:lnTo>
              <a:lnTo>
                <a:pt x="150079" y="1170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165E8-24E2-4D63-A543-5513E5C3C7AD}">
      <dsp:nvSpPr>
        <dsp:cNvPr id="0" name=""/>
        <dsp:cNvSpPr/>
      </dsp:nvSpPr>
      <dsp:spPr>
        <a:xfrm>
          <a:off x="1527396" y="1210792"/>
          <a:ext cx="150079" cy="460245"/>
        </a:xfrm>
        <a:custGeom>
          <a:avLst/>
          <a:gdLst/>
          <a:ahLst/>
          <a:cxnLst/>
          <a:rect l="0" t="0" r="0" b="0"/>
          <a:pathLst>
            <a:path>
              <a:moveTo>
                <a:pt x="0" y="0"/>
              </a:moveTo>
              <a:lnTo>
                <a:pt x="0" y="460245"/>
              </a:lnTo>
              <a:lnTo>
                <a:pt x="150079" y="460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CB649F-7471-4D22-BC26-7E4659EC997D}">
      <dsp:nvSpPr>
        <dsp:cNvPr id="0" name=""/>
        <dsp:cNvSpPr/>
      </dsp:nvSpPr>
      <dsp:spPr>
        <a:xfrm>
          <a:off x="1927609" y="500414"/>
          <a:ext cx="2066100" cy="210111"/>
        </a:xfrm>
        <a:custGeom>
          <a:avLst/>
          <a:gdLst/>
          <a:ahLst/>
          <a:cxnLst/>
          <a:rect l="0" t="0" r="0" b="0"/>
          <a:pathLst>
            <a:path>
              <a:moveTo>
                <a:pt x="2066100" y="0"/>
              </a:moveTo>
              <a:lnTo>
                <a:pt x="2066100" y="105055"/>
              </a:lnTo>
              <a:lnTo>
                <a:pt x="0" y="105055"/>
              </a:lnTo>
              <a:lnTo>
                <a:pt x="0" y="2101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CAE24-8F54-47A5-B150-DD8A9A33FE50}">
      <dsp:nvSpPr>
        <dsp:cNvPr id="0" name=""/>
        <dsp:cNvSpPr/>
      </dsp:nvSpPr>
      <dsp:spPr>
        <a:xfrm>
          <a:off x="316751" y="1210792"/>
          <a:ext cx="150079" cy="3301758"/>
        </a:xfrm>
        <a:custGeom>
          <a:avLst/>
          <a:gdLst/>
          <a:ahLst/>
          <a:cxnLst/>
          <a:rect l="0" t="0" r="0" b="0"/>
          <a:pathLst>
            <a:path>
              <a:moveTo>
                <a:pt x="0" y="0"/>
              </a:moveTo>
              <a:lnTo>
                <a:pt x="0" y="3301758"/>
              </a:lnTo>
              <a:lnTo>
                <a:pt x="150079" y="33017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9956E-4A0D-4F3D-82B8-769C2A235E10}">
      <dsp:nvSpPr>
        <dsp:cNvPr id="0" name=""/>
        <dsp:cNvSpPr/>
      </dsp:nvSpPr>
      <dsp:spPr>
        <a:xfrm>
          <a:off x="316751" y="1210792"/>
          <a:ext cx="150079" cy="2591379"/>
        </a:xfrm>
        <a:custGeom>
          <a:avLst/>
          <a:gdLst/>
          <a:ahLst/>
          <a:cxnLst/>
          <a:rect l="0" t="0" r="0" b="0"/>
          <a:pathLst>
            <a:path>
              <a:moveTo>
                <a:pt x="0" y="0"/>
              </a:moveTo>
              <a:lnTo>
                <a:pt x="0" y="2591379"/>
              </a:lnTo>
              <a:lnTo>
                <a:pt x="150079" y="25913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817F6-ED0B-4930-9CE2-DF8D0654C522}">
      <dsp:nvSpPr>
        <dsp:cNvPr id="0" name=""/>
        <dsp:cNvSpPr/>
      </dsp:nvSpPr>
      <dsp:spPr>
        <a:xfrm>
          <a:off x="316751" y="1210792"/>
          <a:ext cx="150079" cy="1881001"/>
        </a:xfrm>
        <a:custGeom>
          <a:avLst/>
          <a:gdLst/>
          <a:ahLst/>
          <a:cxnLst/>
          <a:rect l="0" t="0" r="0" b="0"/>
          <a:pathLst>
            <a:path>
              <a:moveTo>
                <a:pt x="0" y="0"/>
              </a:moveTo>
              <a:lnTo>
                <a:pt x="0" y="1881001"/>
              </a:lnTo>
              <a:lnTo>
                <a:pt x="150079" y="18810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A4E7B-B10B-4DCD-BE3E-1287DF854937}">
      <dsp:nvSpPr>
        <dsp:cNvPr id="0" name=""/>
        <dsp:cNvSpPr/>
      </dsp:nvSpPr>
      <dsp:spPr>
        <a:xfrm>
          <a:off x="316751" y="1210792"/>
          <a:ext cx="150079" cy="1170623"/>
        </a:xfrm>
        <a:custGeom>
          <a:avLst/>
          <a:gdLst/>
          <a:ahLst/>
          <a:cxnLst/>
          <a:rect l="0" t="0" r="0" b="0"/>
          <a:pathLst>
            <a:path>
              <a:moveTo>
                <a:pt x="0" y="0"/>
              </a:moveTo>
              <a:lnTo>
                <a:pt x="0" y="1170623"/>
              </a:lnTo>
              <a:lnTo>
                <a:pt x="150079" y="11706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16A02-0A5F-4210-89AE-522C017CF446}">
      <dsp:nvSpPr>
        <dsp:cNvPr id="0" name=""/>
        <dsp:cNvSpPr/>
      </dsp:nvSpPr>
      <dsp:spPr>
        <a:xfrm>
          <a:off x="316751" y="1210792"/>
          <a:ext cx="150079" cy="460245"/>
        </a:xfrm>
        <a:custGeom>
          <a:avLst/>
          <a:gdLst/>
          <a:ahLst/>
          <a:cxnLst/>
          <a:rect l="0" t="0" r="0" b="0"/>
          <a:pathLst>
            <a:path>
              <a:moveTo>
                <a:pt x="0" y="0"/>
              </a:moveTo>
              <a:lnTo>
                <a:pt x="0" y="460245"/>
              </a:lnTo>
              <a:lnTo>
                <a:pt x="150079" y="4602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1A44F-2393-4FA5-A73B-8CB950DFD5C4}">
      <dsp:nvSpPr>
        <dsp:cNvPr id="0" name=""/>
        <dsp:cNvSpPr/>
      </dsp:nvSpPr>
      <dsp:spPr>
        <a:xfrm>
          <a:off x="716964" y="500414"/>
          <a:ext cx="3276744" cy="210111"/>
        </a:xfrm>
        <a:custGeom>
          <a:avLst/>
          <a:gdLst/>
          <a:ahLst/>
          <a:cxnLst/>
          <a:rect l="0" t="0" r="0" b="0"/>
          <a:pathLst>
            <a:path>
              <a:moveTo>
                <a:pt x="3276744" y="0"/>
              </a:moveTo>
              <a:lnTo>
                <a:pt x="3276744" y="105055"/>
              </a:lnTo>
              <a:lnTo>
                <a:pt x="0" y="105055"/>
              </a:lnTo>
              <a:lnTo>
                <a:pt x="0" y="21011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01A5B-0422-4A2E-A28D-D12EADA1111E}">
      <dsp:nvSpPr>
        <dsp:cNvPr id="0" name=""/>
        <dsp:cNvSpPr/>
      </dsp:nvSpPr>
      <dsp:spPr>
        <a:xfrm>
          <a:off x="3493443" y="148"/>
          <a:ext cx="1000532" cy="500266"/>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1" i="1" kern="1200"/>
            <a:t>Paul McCartney Concert</a:t>
          </a:r>
        </a:p>
      </dsp:txBody>
      <dsp:txXfrm>
        <a:off x="3493443" y="148"/>
        <a:ext cx="1000532" cy="500266"/>
      </dsp:txXfrm>
    </dsp:sp>
    <dsp:sp modelId="{D87781F9-55F9-4518-9FF7-1722AA43D76E}">
      <dsp:nvSpPr>
        <dsp:cNvPr id="0" name=""/>
        <dsp:cNvSpPr/>
      </dsp:nvSpPr>
      <dsp:spPr>
        <a:xfrm>
          <a:off x="216698" y="710526"/>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Estruturas </a:t>
          </a:r>
        </a:p>
      </dsp:txBody>
      <dsp:txXfrm>
        <a:off x="216698" y="710526"/>
        <a:ext cx="1000532" cy="500266"/>
      </dsp:txXfrm>
    </dsp:sp>
    <dsp:sp modelId="{4FAAC4ED-0B20-4966-9EAE-C9FB53600731}">
      <dsp:nvSpPr>
        <dsp:cNvPr id="0" name=""/>
        <dsp:cNvSpPr/>
      </dsp:nvSpPr>
      <dsp:spPr>
        <a:xfrm>
          <a:off x="466831" y="1420904"/>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Palco</a:t>
          </a:r>
        </a:p>
      </dsp:txBody>
      <dsp:txXfrm>
        <a:off x="466831" y="1420904"/>
        <a:ext cx="1000532" cy="500266"/>
      </dsp:txXfrm>
    </dsp:sp>
    <dsp:sp modelId="{84A8F299-2C8C-4003-A8E7-329132746CD3}">
      <dsp:nvSpPr>
        <dsp:cNvPr id="0" name=""/>
        <dsp:cNvSpPr/>
      </dsp:nvSpPr>
      <dsp:spPr>
        <a:xfrm>
          <a:off x="466831" y="2131282"/>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Torres de Iluminação</a:t>
          </a:r>
        </a:p>
      </dsp:txBody>
      <dsp:txXfrm>
        <a:off x="466831" y="2131282"/>
        <a:ext cx="1000532" cy="500266"/>
      </dsp:txXfrm>
    </dsp:sp>
    <dsp:sp modelId="{95BAA810-82F6-4996-B5E6-9A49A9D8C91F}">
      <dsp:nvSpPr>
        <dsp:cNvPr id="0" name=""/>
        <dsp:cNvSpPr/>
      </dsp:nvSpPr>
      <dsp:spPr>
        <a:xfrm>
          <a:off x="466831" y="2841661"/>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Torres de Som</a:t>
          </a:r>
        </a:p>
      </dsp:txBody>
      <dsp:txXfrm>
        <a:off x="466831" y="2841661"/>
        <a:ext cx="1000532" cy="500266"/>
      </dsp:txXfrm>
    </dsp:sp>
    <dsp:sp modelId="{6B917E8F-FA3D-4EEB-B7C3-C2806EF01834}">
      <dsp:nvSpPr>
        <dsp:cNvPr id="0" name=""/>
        <dsp:cNvSpPr/>
      </dsp:nvSpPr>
      <dsp:spPr>
        <a:xfrm>
          <a:off x="466831" y="3552039"/>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Gradis de contenção</a:t>
          </a:r>
        </a:p>
      </dsp:txBody>
      <dsp:txXfrm>
        <a:off x="466831" y="3552039"/>
        <a:ext cx="1000532" cy="500266"/>
      </dsp:txXfrm>
    </dsp:sp>
    <dsp:sp modelId="{8E0342BB-8175-4B72-9020-94AEE4CBB9C0}">
      <dsp:nvSpPr>
        <dsp:cNvPr id="0" name=""/>
        <dsp:cNvSpPr/>
      </dsp:nvSpPr>
      <dsp:spPr>
        <a:xfrm>
          <a:off x="466831" y="4262417"/>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Cenários</a:t>
          </a:r>
        </a:p>
      </dsp:txBody>
      <dsp:txXfrm>
        <a:off x="466831" y="4262417"/>
        <a:ext cx="1000532" cy="500266"/>
      </dsp:txXfrm>
    </dsp:sp>
    <dsp:sp modelId="{A92933C9-A0DF-4715-8CBF-E189D755EBBB}">
      <dsp:nvSpPr>
        <dsp:cNvPr id="0" name=""/>
        <dsp:cNvSpPr/>
      </dsp:nvSpPr>
      <dsp:spPr>
        <a:xfrm>
          <a:off x="1427342" y="710526"/>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Som &amp; Imagem</a:t>
          </a:r>
        </a:p>
      </dsp:txBody>
      <dsp:txXfrm>
        <a:off x="1427342" y="710526"/>
        <a:ext cx="1000532" cy="500266"/>
      </dsp:txXfrm>
    </dsp:sp>
    <dsp:sp modelId="{E4398E6C-CC13-4D8B-9489-492F9A0FC7DA}">
      <dsp:nvSpPr>
        <dsp:cNvPr id="0" name=""/>
        <dsp:cNvSpPr/>
      </dsp:nvSpPr>
      <dsp:spPr>
        <a:xfrm>
          <a:off x="1677476" y="1420904"/>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Sonorização</a:t>
          </a:r>
        </a:p>
      </dsp:txBody>
      <dsp:txXfrm>
        <a:off x="1677476" y="1420904"/>
        <a:ext cx="1000532" cy="500266"/>
      </dsp:txXfrm>
    </dsp:sp>
    <dsp:sp modelId="{9FC0E269-4395-401B-8BE4-71C7EBB9734B}">
      <dsp:nvSpPr>
        <dsp:cNvPr id="0" name=""/>
        <dsp:cNvSpPr/>
      </dsp:nvSpPr>
      <dsp:spPr>
        <a:xfrm>
          <a:off x="1677476" y="2131282"/>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Iluminação</a:t>
          </a:r>
        </a:p>
      </dsp:txBody>
      <dsp:txXfrm>
        <a:off x="1677476" y="2131282"/>
        <a:ext cx="1000532" cy="500266"/>
      </dsp:txXfrm>
    </dsp:sp>
    <dsp:sp modelId="{AA89FC7F-9121-46D8-9B9A-85AFEA0EAEF0}">
      <dsp:nvSpPr>
        <dsp:cNvPr id="0" name=""/>
        <dsp:cNvSpPr/>
      </dsp:nvSpPr>
      <dsp:spPr>
        <a:xfrm>
          <a:off x="1677476" y="2841661"/>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Telões</a:t>
          </a:r>
        </a:p>
      </dsp:txBody>
      <dsp:txXfrm>
        <a:off x="1677476" y="2841661"/>
        <a:ext cx="1000532" cy="500266"/>
      </dsp:txXfrm>
    </dsp:sp>
    <dsp:sp modelId="{E417797F-9D75-4823-AE45-2E28DDAFC381}">
      <dsp:nvSpPr>
        <dsp:cNvPr id="0" name=""/>
        <dsp:cNvSpPr/>
      </dsp:nvSpPr>
      <dsp:spPr>
        <a:xfrm>
          <a:off x="2637987" y="710526"/>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Pessoal</a:t>
          </a:r>
        </a:p>
      </dsp:txBody>
      <dsp:txXfrm>
        <a:off x="2637987" y="710526"/>
        <a:ext cx="1000532" cy="500266"/>
      </dsp:txXfrm>
    </dsp:sp>
    <dsp:sp modelId="{E00EA983-DA1D-4C77-B1C1-CA7FE1C06632}">
      <dsp:nvSpPr>
        <dsp:cNvPr id="0" name=""/>
        <dsp:cNvSpPr/>
      </dsp:nvSpPr>
      <dsp:spPr>
        <a:xfrm>
          <a:off x="2888120" y="1420904"/>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Segurança</a:t>
          </a:r>
        </a:p>
      </dsp:txBody>
      <dsp:txXfrm>
        <a:off x="2888120" y="1420904"/>
        <a:ext cx="1000532" cy="500266"/>
      </dsp:txXfrm>
    </dsp:sp>
    <dsp:sp modelId="{333924F1-7E6C-4C15-AF10-37D4B271EA2D}">
      <dsp:nvSpPr>
        <dsp:cNvPr id="0" name=""/>
        <dsp:cNvSpPr/>
      </dsp:nvSpPr>
      <dsp:spPr>
        <a:xfrm>
          <a:off x="2888120" y="2131282"/>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Hosters        (Área VIP)</a:t>
          </a:r>
        </a:p>
      </dsp:txBody>
      <dsp:txXfrm>
        <a:off x="2888120" y="2131282"/>
        <a:ext cx="1000532" cy="500266"/>
      </dsp:txXfrm>
    </dsp:sp>
    <dsp:sp modelId="{78B98973-5154-4248-8566-EE9A46FEF6AB}">
      <dsp:nvSpPr>
        <dsp:cNvPr id="0" name=""/>
        <dsp:cNvSpPr/>
      </dsp:nvSpPr>
      <dsp:spPr>
        <a:xfrm>
          <a:off x="2888120" y="2841661"/>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Credenciamento</a:t>
          </a:r>
        </a:p>
      </dsp:txBody>
      <dsp:txXfrm>
        <a:off x="2888120" y="2841661"/>
        <a:ext cx="1000532" cy="500266"/>
      </dsp:txXfrm>
    </dsp:sp>
    <dsp:sp modelId="{30FCC5D0-D407-4411-916D-C4A3B01B709E}">
      <dsp:nvSpPr>
        <dsp:cNvPr id="0" name=""/>
        <dsp:cNvSpPr/>
      </dsp:nvSpPr>
      <dsp:spPr>
        <a:xfrm>
          <a:off x="4954220" y="710526"/>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Back</a:t>
          </a:r>
        </a:p>
      </dsp:txBody>
      <dsp:txXfrm>
        <a:off x="4954220" y="710526"/>
        <a:ext cx="1000532" cy="500266"/>
      </dsp:txXfrm>
    </dsp:sp>
    <dsp:sp modelId="{93EE7E9A-BE7F-4F5F-A925-940EAA4683A5}">
      <dsp:nvSpPr>
        <dsp:cNvPr id="0" name=""/>
        <dsp:cNvSpPr/>
      </dsp:nvSpPr>
      <dsp:spPr>
        <a:xfrm>
          <a:off x="4098765" y="1420904"/>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Camarins</a:t>
          </a:r>
        </a:p>
      </dsp:txBody>
      <dsp:txXfrm>
        <a:off x="4098765" y="1420904"/>
        <a:ext cx="1000532" cy="500266"/>
      </dsp:txXfrm>
    </dsp:sp>
    <dsp:sp modelId="{B801804A-CF26-44F7-BC7D-0D7264DE278B}">
      <dsp:nvSpPr>
        <dsp:cNvPr id="0" name=""/>
        <dsp:cNvSpPr/>
      </dsp:nvSpPr>
      <dsp:spPr>
        <a:xfrm>
          <a:off x="4348898" y="2131282"/>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Buffet</a:t>
          </a:r>
        </a:p>
      </dsp:txBody>
      <dsp:txXfrm>
        <a:off x="4348898" y="2131282"/>
        <a:ext cx="1000532" cy="500266"/>
      </dsp:txXfrm>
    </dsp:sp>
    <dsp:sp modelId="{2F81BCE8-EC37-4939-9137-23627EF4FDEA}">
      <dsp:nvSpPr>
        <dsp:cNvPr id="0" name=""/>
        <dsp:cNvSpPr/>
      </dsp:nvSpPr>
      <dsp:spPr>
        <a:xfrm>
          <a:off x="4348898" y="2841661"/>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Bar</a:t>
          </a:r>
        </a:p>
      </dsp:txBody>
      <dsp:txXfrm>
        <a:off x="4348898" y="2841661"/>
        <a:ext cx="1000532" cy="500266"/>
      </dsp:txXfrm>
    </dsp:sp>
    <dsp:sp modelId="{47550A31-B6AD-47CF-B940-FCD4206481E3}">
      <dsp:nvSpPr>
        <dsp:cNvPr id="0" name=""/>
        <dsp:cNvSpPr/>
      </dsp:nvSpPr>
      <dsp:spPr>
        <a:xfrm>
          <a:off x="5559543" y="1420904"/>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Área VIP</a:t>
          </a:r>
        </a:p>
      </dsp:txBody>
      <dsp:txXfrm>
        <a:off x="5559543" y="1420904"/>
        <a:ext cx="1000532" cy="500266"/>
      </dsp:txXfrm>
    </dsp:sp>
    <dsp:sp modelId="{C8EA09E8-6DA7-45CB-8B26-0F4FE784D93F}">
      <dsp:nvSpPr>
        <dsp:cNvPr id="0" name=""/>
        <dsp:cNvSpPr/>
      </dsp:nvSpPr>
      <dsp:spPr>
        <a:xfrm>
          <a:off x="5799580" y="2161573"/>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Buffet</a:t>
          </a:r>
        </a:p>
      </dsp:txBody>
      <dsp:txXfrm>
        <a:off x="5799580" y="2161573"/>
        <a:ext cx="1000532" cy="500266"/>
      </dsp:txXfrm>
    </dsp:sp>
    <dsp:sp modelId="{B3183703-59C4-47D8-B089-CAA768D24479}">
      <dsp:nvSpPr>
        <dsp:cNvPr id="0" name=""/>
        <dsp:cNvSpPr/>
      </dsp:nvSpPr>
      <dsp:spPr>
        <a:xfrm>
          <a:off x="5809676" y="2841661"/>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Bar</a:t>
          </a:r>
        </a:p>
      </dsp:txBody>
      <dsp:txXfrm>
        <a:off x="5809676" y="2841661"/>
        <a:ext cx="1000532" cy="500266"/>
      </dsp:txXfrm>
    </dsp:sp>
    <dsp:sp modelId="{C6A04EEE-0A0D-41C6-B625-F139726B7E05}">
      <dsp:nvSpPr>
        <dsp:cNvPr id="0" name=""/>
        <dsp:cNvSpPr/>
      </dsp:nvSpPr>
      <dsp:spPr>
        <a:xfrm>
          <a:off x="5730093" y="3642112"/>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Backstage</a:t>
          </a:r>
        </a:p>
      </dsp:txBody>
      <dsp:txXfrm>
        <a:off x="5730093" y="3642112"/>
        <a:ext cx="1000532" cy="500266"/>
      </dsp:txXfrm>
    </dsp:sp>
    <dsp:sp modelId="{49F64962-98FF-4A51-8997-ECAE86C5AE21}">
      <dsp:nvSpPr>
        <dsp:cNvPr id="0" name=""/>
        <dsp:cNvSpPr/>
      </dsp:nvSpPr>
      <dsp:spPr>
        <a:xfrm>
          <a:off x="6270461" y="4262565"/>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Bar</a:t>
          </a:r>
        </a:p>
      </dsp:txBody>
      <dsp:txXfrm>
        <a:off x="6270461" y="4262565"/>
        <a:ext cx="1000532" cy="500266"/>
      </dsp:txXfrm>
    </dsp:sp>
    <dsp:sp modelId="{CDC94AD6-6FDF-4E88-BD47-56B5FD51253D}">
      <dsp:nvSpPr>
        <dsp:cNvPr id="0" name=""/>
        <dsp:cNvSpPr/>
      </dsp:nvSpPr>
      <dsp:spPr>
        <a:xfrm>
          <a:off x="6770187" y="710526"/>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Logística</a:t>
          </a:r>
        </a:p>
      </dsp:txBody>
      <dsp:txXfrm>
        <a:off x="6770187" y="710526"/>
        <a:ext cx="1000532" cy="500266"/>
      </dsp:txXfrm>
    </dsp:sp>
    <dsp:sp modelId="{E913A9D9-B6A3-4419-9CE1-FAF7920F7505}">
      <dsp:nvSpPr>
        <dsp:cNvPr id="0" name=""/>
        <dsp:cNvSpPr/>
      </dsp:nvSpPr>
      <dsp:spPr>
        <a:xfrm>
          <a:off x="7020320" y="1420904"/>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Equipamentos da banda</a:t>
          </a:r>
        </a:p>
      </dsp:txBody>
      <dsp:txXfrm>
        <a:off x="7020320" y="1420904"/>
        <a:ext cx="1000532" cy="500266"/>
      </dsp:txXfrm>
    </dsp:sp>
    <dsp:sp modelId="{90B31F51-7DE7-4864-9FB6-87156C84A615}">
      <dsp:nvSpPr>
        <dsp:cNvPr id="0" name=""/>
        <dsp:cNvSpPr/>
      </dsp:nvSpPr>
      <dsp:spPr>
        <a:xfrm>
          <a:off x="7020320" y="2131282"/>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Banda</a:t>
          </a:r>
        </a:p>
      </dsp:txBody>
      <dsp:txXfrm>
        <a:off x="7020320" y="2131282"/>
        <a:ext cx="1000532" cy="500266"/>
      </dsp:txXfrm>
    </dsp:sp>
    <dsp:sp modelId="{ABF17954-FEFD-4AD7-8FF1-3A68EBA93424}">
      <dsp:nvSpPr>
        <dsp:cNvPr id="0" name=""/>
        <dsp:cNvSpPr/>
      </dsp:nvSpPr>
      <dsp:spPr>
        <a:xfrm>
          <a:off x="7020320" y="2841661"/>
          <a:ext cx="1000532" cy="50026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BR" sz="1100" kern="1200"/>
            <a:t>Paul McCartney</a:t>
          </a:r>
        </a:p>
      </dsp:txBody>
      <dsp:txXfrm>
        <a:off x="7020320" y="2841661"/>
        <a:ext cx="1000532" cy="50026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803C20-D280-4165-90DA-63FB9AFB9B7A}">
      <dsp:nvSpPr>
        <dsp:cNvPr id="0" name=""/>
        <dsp:cNvSpPr/>
      </dsp:nvSpPr>
      <dsp:spPr>
        <a:xfrm>
          <a:off x="4018597" y="654475"/>
          <a:ext cx="3559245" cy="192639"/>
        </a:xfrm>
        <a:custGeom>
          <a:avLst/>
          <a:gdLst/>
          <a:ahLst/>
          <a:cxnLst/>
          <a:rect l="0" t="0" r="0" b="0"/>
          <a:pathLst>
            <a:path>
              <a:moveTo>
                <a:pt x="0" y="0"/>
              </a:moveTo>
              <a:lnTo>
                <a:pt x="0" y="96319"/>
              </a:lnTo>
              <a:lnTo>
                <a:pt x="3559245" y="96319"/>
              </a:lnTo>
              <a:lnTo>
                <a:pt x="3559245" y="1926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31773B-E406-44EA-9E72-0A4CA7D4D9AE}">
      <dsp:nvSpPr>
        <dsp:cNvPr id="0" name=""/>
        <dsp:cNvSpPr/>
      </dsp:nvSpPr>
      <dsp:spPr>
        <a:xfrm>
          <a:off x="6100939" y="1305780"/>
          <a:ext cx="137599" cy="1724582"/>
        </a:xfrm>
        <a:custGeom>
          <a:avLst/>
          <a:gdLst/>
          <a:ahLst/>
          <a:cxnLst/>
          <a:rect l="0" t="0" r="0" b="0"/>
          <a:pathLst>
            <a:path>
              <a:moveTo>
                <a:pt x="0" y="0"/>
              </a:moveTo>
              <a:lnTo>
                <a:pt x="0" y="1724582"/>
              </a:lnTo>
              <a:lnTo>
                <a:pt x="137599" y="17245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576687-CBAF-4799-B3AF-A993CBEA32E3}">
      <dsp:nvSpPr>
        <dsp:cNvPr id="0" name=""/>
        <dsp:cNvSpPr/>
      </dsp:nvSpPr>
      <dsp:spPr>
        <a:xfrm>
          <a:off x="6100939" y="1305780"/>
          <a:ext cx="137599" cy="1073277"/>
        </a:xfrm>
        <a:custGeom>
          <a:avLst/>
          <a:gdLst/>
          <a:ahLst/>
          <a:cxnLst/>
          <a:rect l="0" t="0" r="0" b="0"/>
          <a:pathLst>
            <a:path>
              <a:moveTo>
                <a:pt x="0" y="0"/>
              </a:moveTo>
              <a:lnTo>
                <a:pt x="0" y="1073277"/>
              </a:lnTo>
              <a:lnTo>
                <a:pt x="137599" y="1073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81960D-4893-4961-A3F5-3193B86E58B9}">
      <dsp:nvSpPr>
        <dsp:cNvPr id="0" name=""/>
        <dsp:cNvSpPr/>
      </dsp:nvSpPr>
      <dsp:spPr>
        <a:xfrm>
          <a:off x="6100939" y="1305780"/>
          <a:ext cx="137599" cy="421972"/>
        </a:xfrm>
        <a:custGeom>
          <a:avLst/>
          <a:gdLst/>
          <a:ahLst/>
          <a:cxnLst/>
          <a:rect l="0" t="0" r="0" b="0"/>
          <a:pathLst>
            <a:path>
              <a:moveTo>
                <a:pt x="0" y="0"/>
              </a:moveTo>
              <a:lnTo>
                <a:pt x="0" y="421972"/>
              </a:lnTo>
              <a:lnTo>
                <a:pt x="137599" y="421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CFC94-D87D-41CD-A7BB-5D1A5CAE66FC}">
      <dsp:nvSpPr>
        <dsp:cNvPr id="0" name=""/>
        <dsp:cNvSpPr/>
      </dsp:nvSpPr>
      <dsp:spPr>
        <a:xfrm>
          <a:off x="4018597" y="654475"/>
          <a:ext cx="2449274" cy="192639"/>
        </a:xfrm>
        <a:custGeom>
          <a:avLst/>
          <a:gdLst/>
          <a:ahLst/>
          <a:cxnLst/>
          <a:rect l="0" t="0" r="0" b="0"/>
          <a:pathLst>
            <a:path>
              <a:moveTo>
                <a:pt x="0" y="0"/>
              </a:moveTo>
              <a:lnTo>
                <a:pt x="0" y="96319"/>
              </a:lnTo>
              <a:lnTo>
                <a:pt x="2449274" y="96319"/>
              </a:lnTo>
              <a:lnTo>
                <a:pt x="2449274" y="1926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A5DE93-D150-4F8F-A817-E3A367D6A4D6}">
      <dsp:nvSpPr>
        <dsp:cNvPr id="0" name=""/>
        <dsp:cNvSpPr/>
      </dsp:nvSpPr>
      <dsp:spPr>
        <a:xfrm>
          <a:off x="5147336" y="3993583"/>
          <a:ext cx="403699" cy="366918"/>
        </a:xfrm>
        <a:custGeom>
          <a:avLst/>
          <a:gdLst/>
          <a:ahLst/>
          <a:cxnLst/>
          <a:rect l="0" t="0" r="0" b="0"/>
          <a:pathLst>
            <a:path>
              <a:moveTo>
                <a:pt x="0" y="0"/>
              </a:moveTo>
              <a:lnTo>
                <a:pt x="0" y="366918"/>
              </a:lnTo>
              <a:lnTo>
                <a:pt x="403699" y="366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80E682-EE24-49B6-AA29-E2DA33A84FC6}">
      <dsp:nvSpPr>
        <dsp:cNvPr id="0" name=""/>
        <dsp:cNvSpPr/>
      </dsp:nvSpPr>
      <dsp:spPr>
        <a:xfrm>
          <a:off x="4802915" y="1305780"/>
          <a:ext cx="252688" cy="2458470"/>
        </a:xfrm>
        <a:custGeom>
          <a:avLst/>
          <a:gdLst/>
          <a:ahLst/>
          <a:cxnLst/>
          <a:rect l="0" t="0" r="0" b="0"/>
          <a:pathLst>
            <a:path>
              <a:moveTo>
                <a:pt x="0" y="0"/>
              </a:moveTo>
              <a:lnTo>
                <a:pt x="0" y="2458470"/>
              </a:lnTo>
              <a:lnTo>
                <a:pt x="252688" y="24584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1C5D89-395F-4038-81AD-8DAA698A5A60}">
      <dsp:nvSpPr>
        <dsp:cNvPr id="0" name=""/>
        <dsp:cNvSpPr/>
      </dsp:nvSpPr>
      <dsp:spPr>
        <a:xfrm>
          <a:off x="4990968" y="1957085"/>
          <a:ext cx="137599" cy="1073277"/>
        </a:xfrm>
        <a:custGeom>
          <a:avLst/>
          <a:gdLst/>
          <a:ahLst/>
          <a:cxnLst/>
          <a:rect l="0" t="0" r="0" b="0"/>
          <a:pathLst>
            <a:path>
              <a:moveTo>
                <a:pt x="0" y="0"/>
              </a:moveTo>
              <a:lnTo>
                <a:pt x="0" y="1073277"/>
              </a:lnTo>
              <a:lnTo>
                <a:pt x="137599" y="1073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A99A6D-BB95-48B5-94FB-57DC37926255}">
      <dsp:nvSpPr>
        <dsp:cNvPr id="0" name=""/>
        <dsp:cNvSpPr/>
      </dsp:nvSpPr>
      <dsp:spPr>
        <a:xfrm>
          <a:off x="4990968" y="1957085"/>
          <a:ext cx="128343" cy="449744"/>
        </a:xfrm>
        <a:custGeom>
          <a:avLst/>
          <a:gdLst/>
          <a:ahLst/>
          <a:cxnLst/>
          <a:rect l="0" t="0" r="0" b="0"/>
          <a:pathLst>
            <a:path>
              <a:moveTo>
                <a:pt x="0" y="0"/>
              </a:moveTo>
              <a:lnTo>
                <a:pt x="0" y="449744"/>
              </a:lnTo>
              <a:lnTo>
                <a:pt x="128343" y="4497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7387A-EB4A-468A-997A-B4F0C03C986E}">
      <dsp:nvSpPr>
        <dsp:cNvPr id="0" name=""/>
        <dsp:cNvSpPr/>
      </dsp:nvSpPr>
      <dsp:spPr>
        <a:xfrm>
          <a:off x="4802915" y="1305780"/>
          <a:ext cx="96319" cy="421972"/>
        </a:xfrm>
        <a:custGeom>
          <a:avLst/>
          <a:gdLst/>
          <a:ahLst/>
          <a:cxnLst/>
          <a:rect l="0" t="0" r="0" b="0"/>
          <a:pathLst>
            <a:path>
              <a:moveTo>
                <a:pt x="0" y="0"/>
              </a:moveTo>
              <a:lnTo>
                <a:pt x="0" y="421972"/>
              </a:lnTo>
              <a:lnTo>
                <a:pt x="96319" y="421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8DB742-37A2-4DC3-9846-B4E229BE471B}">
      <dsp:nvSpPr>
        <dsp:cNvPr id="0" name=""/>
        <dsp:cNvSpPr/>
      </dsp:nvSpPr>
      <dsp:spPr>
        <a:xfrm>
          <a:off x="3651665" y="1957085"/>
          <a:ext cx="137599" cy="1073277"/>
        </a:xfrm>
        <a:custGeom>
          <a:avLst/>
          <a:gdLst/>
          <a:ahLst/>
          <a:cxnLst/>
          <a:rect l="0" t="0" r="0" b="0"/>
          <a:pathLst>
            <a:path>
              <a:moveTo>
                <a:pt x="0" y="0"/>
              </a:moveTo>
              <a:lnTo>
                <a:pt x="0" y="1073277"/>
              </a:lnTo>
              <a:lnTo>
                <a:pt x="137599" y="1073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C75C1-F896-4F2F-9C73-BC07C6F15B0A}">
      <dsp:nvSpPr>
        <dsp:cNvPr id="0" name=""/>
        <dsp:cNvSpPr/>
      </dsp:nvSpPr>
      <dsp:spPr>
        <a:xfrm>
          <a:off x="3651665" y="1957085"/>
          <a:ext cx="137599" cy="421972"/>
        </a:xfrm>
        <a:custGeom>
          <a:avLst/>
          <a:gdLst/>
          <a:ahLst/>
          <a:cxnLst/>
          <a:rect l="0" t="0" r="0" b="0"/>
          <a:pathLst>
            <a:path>
              <a:moveTo>
                <a:pt x="0" y="0"/>
              </a:moveTo>
              <a:lnTo>
                <a:pt x="0" y="421972"/>
              </a:lnTo>
              <a:lnTo>
                <a:pt x="137599" y="421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36AF0-2E18-4D74-9B7D-AB6CD3E3D1EA}">
      <dsp:nvSpPr>
        <dsp:cNvPr id="0" name=""/>
        <dsp:cNvSpPr/>
      </dsp:nvSpPr>
      <dsp:spPr>
        <a:xfrm>
          <a:off x="4477263" y="1305780"/>
          <a:ext cx="325652" cy="421972"/>
        </a:xfrm>
        <a:custGeom>
          <a:avLst/>
          <a:gdLst/>
          <a:ahLst/>
          <a:cxnLst/>
          <a:rect l="0" t="0" r="0" b="0"/>
          <a:pathLst>
            <a:path>
              <a:moveTo>
                <a:pt x="325652" y="0"/>
              </a:moveTo>
              <a:lnTo>
                <a:pt x="325652" y="421972"/>
              </a:lnTo>
              <a:lnTo>
                <a:pt x="0" y="421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57E682-5E5D-46A0-85A4-27E9E8F40957}">
      <dsp:nvSpPr>
        <dsp:cNvPr id="0" name=""/>
        <dsp:cNvSpPr/>
      </dsp:nvSpPr>
      <dsp:spPr>
        <a:xfrm>
          <a:off x="4018597" y="654475"/>
          <a:ext cx="784318" cy="192639"/>
        </a:xfrm>
        <a:custGeom>
          <a:avLst/>
          <a:gdLst/>
          <a:ahLst/>
          <a:cxnLst/>
          <a:rect l="0" t="0" r="0" b="0"/>
          <a:pathLst>
            <a:path>
              <a:moveTo>
                <a:pt x="0" y="0"/>
              </a:moveTo>
              <a:lnTo>
                <a:pt x="0" y="96319"/>
              </a:lnTo>
              <a:lnTo>
                <a:pt x="784318" y="96319"/>
              </a:lnTo>
              <a:lnTo>
                <a:pt x="784318" y="1926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2037C-C027-4127-A866-65E955974B74}">
      <dsp:nvSpPr>
        <dsp:cNvPr id="0" name=""/>
        <dsp:cNvSpPr/>
      </dsp:nvSpPr>
      <dsp:spPr>
        <a:xfrm>
          <a:off x="2312361" y="1305780"/>
          <a:ext cx="137599" cy="2375887"/>
        </a:xfrm>
        <a:custGeom>
          <a:avLst/>
          <a:gdLst/>
          <a:ahLst/>
          <a:cxnLst/>
          <a:rect l="0" t="0" r="0" b="0"/>
          <a:pathLst>
            <a:path>
              <a:moveTo>
                <a:pt x="0" y="0"/>
              </a:moveTo>
              <a:lnTo>
                <a:pt x="0" y="2375887"/>
              </a:lnTo>
              <a:lnTo>
                <a:pt x="137599" y="23758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87D70C-953B-4EE0-84E4-8B9B14ACEBA6}">
      <dsp:nvSpPr>
        <dsp:cNvPr id="0" name=""/>
        <dsp:cNvSpPr/>
      </dsp:nvSpPr>
      <dsp:spPr>
        <a:xfrm>
          <a:off x="2312361" y="1305780"/>
          <a:ext cx="137599" cy="1724582"/>
        </a:xfrm>
        <a:custGeom>
          <a:avLst/>
          <a:gdLst/>
          <a:ahLst/>
          <a:cxnLst/>
          <a:rect l="0" t="0" r="0" b="0"/>
          <a:pathLst>
            <a:path>
              <a:moveTo>
                <a:pt x="0" y="0"/>
              </a:moveTo>
              <a:lnTo>
                <a:pt x="0" y="1724582"/>
              </a:lnTo>
              <a:lnTo>
                <a:pt x="137599" y="17245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18F06A-673F-4FB4-89D5-E8742EBDE187}">
      <dsp:nvSpPr>
        <dsp:cNvPr id="0" name=""/>
        <dsp:cNvSpPr/>
      </dsp:nvSpPr>
      <dsp:spPr>
        <a:xfrm>
          <a:off x="2312361" y="1305780"/>
          <a:ext cx="137599" cy="1073277"/>
        </a:xfrm>
        <a:custGeom>
          <a:avLst/>
          <a:gdLst/>
          <a:ahLst/>
          <a:cxnLst/>
          <a:rect l="0" t="0" r="0" b="0"/>
          <a:pathLst>
            <a:path>
              <a:moveTo>
                <a:pt x="0" y="0"/>
              </a:moveTo>
              <a:lnTo>
                <a:pt x="0" y="1073277"/>
              </a:lnTo>
              <a:lnTo>
                <a:pt x="137599" y="1073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4CCB3A-7FE6-4333-8513-866F6753BF86}">
      <dsp:nvSpPr>
        <dsp:cNvPr id="0" name=""/>
        <dsp:cNvSpPr/>
      </dsp:nvSpPr>
      <dsp:spPr>
        <a:xfrm>
          <a:off x="2312361" y="1305780"/>
          <a:ext cx="137599" cy="421972"/>
        </a:xfrm>
        <a:custGeom>
          <a:avLst/>
          <a:gdLst/>
          <a:ahLst/>
          <a:cxnLst/>
          <a:rect l="0" t="0" r="0" b="0"/>
          <a:pathLst>
            <a:path>
              <a:moveTo>
                <a:pt x="0" y="0"/>
              </a:moveTo>
              <a:lnTo>
                <a:pt x="0" y="421972"/>
              </a:lnTo>
              <a:lnTo>
                <a:pt x="137599" y="421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8635F3-C57A-46B7-9BC6-ED3DFEADED6F}">
      <dsp:nvSpPr>
        <dsp:cNvPr id="0" name=""/>
        <dsp:cNvSpPr/>
      </dsp:nvSpPr>
      <dsp:spPr>
        <a:xfrm>
          <a:off x="2679293" y="654475"/>
          <a:ext cx="1339303" cy="192639"/>
        </a:xfrm>
        <a:custGeom>
          <a:avLst/>
          <a:gdLst/>
          <a:ahLst/>
          <a:cxnLst/>
          <a:rect l="0" t="0" r="0" b="0"/>
          <a:pathLst>
            <a:path>
              <a:moveTo>
                <a:pt x="1339303" y="0"/>
              </a:moveTo>
              <a:lnTo>
                <a:pt x="1339303" y="96319"/>
              </a:lnTo>
              <a:lnTo>
                <a:pt x="0" y="96319"/>
              </a:lnTo>
              <a:lnTo>
                <a:pt x="0" y="1926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363E1C-2B0D-41FD-BF4E-CB123D050AFC}">
      <dsp:nvSpPr>
        <dsp:cNvPr id="0" name=""/>
        <dsp:cNvSpPr/>
      </dsp:nvSpPr>
      <dsp:spPr>
        <a:xfrm>
          <a:off x="1202390" y="1305780"/>
          <a:ext cx="137599" cy="1724582"/>
        </a:xfrm>
        <a:custGeom>
          <a:avLst/>
          <a:gdLst/>
          <a:ahLst/>
          <a:cxnLst/>
          <a:rect l="0" t="0" r="0" b="0"/>
          <a:pathLst>
            <a:path>
              <a:moveTo>
                <a:pt x="0" y="0"/>
              </a:moveTo>
              <a:lnTo>
                <a:pt x="0" y="1724582"/>
              </a:lnTo>
              <a:lnTo>
                <a:pt x="137599" y="17245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421BFC-9F3D-440B-845F-6C944B8FC196}">
      <dsp:nvSpPr>
        <dsp:cNvPr id="0" name=""/>
        <dsp:cNvSpPr/>
      </dsp:nvSpPr>
      <dsp:spPr>
        <a:xfrm>
          <a:off x="1202390" y="1305780"/>
          <a:ext cx="137599" cy="1073277"/>
        </a:xfrm>
        <a:custGeom>
          <a:avLst/>
          <a:gdLst/>
          <a:ahLst/>
          <a:cxnLst/>
          <a:rect l="0" t="0" r="0" b="0"/>
          <a:pathLst>
            <a:path>
              <a:moveTo>
                <a:pt x="0" y="0"/>
              </a:moveTo>
              <a:lnTo>
                <a:pt x="0" y="1073277"/>
              </a:lnTo>
              <a:lnTo>
                <a:pt x="137599" y="1073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F165E8-24E2-4D63-A543-5513E5C3C7AD}">
      <dsp:nvSpPr>
        <dsp:cNvPr id="0" name=""/>
        <dsp:cNvSpPr/>
      </dsp:nvSpPr>
      <dsp:spPr>
        <a:xfrm>
          <a:off x="1202390" y="1305780"/>
          <a:ext cx="137599" cy="421972"/>
        </a:xfrm>
        <a:custGeom>
          <a:avLst/>
          <a:gdLst/>
          <a:ahLst/>
          <a:cxnLst/>
          <a:rect l="0" t="0" r="0" b="0"/>
          <a:pathLst>
            <a:path>
              <a:moveTo>
                <a:pt x="0" y="0"/>
              </a:moveTo>
              <a:lnTo>
                <a:pt x="0" y="421972"/>
              </a:lnTo>
              <a:lnTo>
                <a:pt x="137599" y="421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CB649F-7471-4D22-BC26-7E4659EC997D}">
      <dsp:nvSpPr>
        <dsp:cNvPr id="0" name=""/>
        <dsp:cNvSpPr/>
      </dsp:nvSpPr>
      <dsp:spPr>
        <a:xfrm>
          <a:off x="1569323" y="654475"/>
          <a:ext cx="2449274" cy="192639"/>
        </a:xfrm>
        <a:custGeom>
          <a:avLst/>
          <a:gdLst/>
          <a:ahLst/>
          <a:cxnLst/>
          <a:rect l="0" t="0" r="0" b="0"/>
          <a:pathLst>
            <a:path>
              <a:moveTo>
                <a:pt x="2449274" y="0"/>
              </a:moveTo>
              <a:lnTo>
                <a:pt x="2449274" y="96319"/>
              </a:lnTo>
              <a:lnTo>
                <a:pt x="0" y="96319"/>
              </a:lnTo>
              <a:lnTo>
                <a:pt x="0" y="1926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8CAE24-8F54-47A5-B150-DD8A9A33FE50}">
      <dsp:nvSpPr>
        <dsp:cNvPr id="0" name=""/>
        <dsp:cNvSpPr/>
      </dsp:nvSpPr>
      <dsp:spPr>
        <a:xfrm>
          <a:off x="92419" y="1305780"/>
          <a:ext cx="137599" cy="3027193"/>
        </a:xfrm>
        <a:custGeom>
          <a:avLst/>
          <a:gdLst/>
          <a:ahLst/>
          <a:cxnLst/>
          <a:rect l="0" t="0" r="0" b="0"/>
          <a:pathLst>
            <a:path>
              <a:moveTo>
                <a:pt x="0" y="0"/>
              </a:moveTo>
              <a:lnTo>
                <a:pt x="0" y="3027193"/>
              </a:lnTo>
              <a:lnTo>
                <a:pt x="137599" y="302719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09956E-4A0D-4F3D-82B8-769C2A235E10}">
      <dsp:nvSpPr>
        <dsp:cNvPr id="0" name=""/>
        <dsp:cNvSpPr/>
      </dsp:nvSpPr>
      <dsp:spPr>
        <a:xfrm>
          <a:off x="92419" y="1305780"/>
          <a:ext cx="137599" cy="2375887"/>
        </a:xfrm>
        <a:custGeom>
          <a:avLst/>
          <a:gdLst/>
          <a:ahLst/>
          <a:cxnLst/>
          <a:rect l="0" t="0" r="0" b="0"/>
          <a:pathLst>
            <a:path>
              <a:moveTo>
                <a:pt x="0" y="0"/>
              </a:moveTo>
              <a:lnTo>
                <a:pt x="0" y="2375887"/>
              </a:lnTo>
              <a:lnTo>
                <a:pt x="137599" y="23758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8817F6-ED0B-4930-9CE2-DF8D0654C522}">
      <dsp:nvSpPr>
        <dsp:cNvPr id="0" name=""/>
        <dsp:cNvSpPr/>
      </dsp:nvSpPr>
      <dsp:spPr>
        <a:xfrm>
          <a:off x="92419" y="1305780"/>
          <a:ext cx="137599" cy="1724582"/>
        </a:xfrm>
        <a:custGeom>
          <a:avLst/>
          <a:gdLst/>
          <a:ahLst/>
          <a:cxnLst/>
          <a:rect l="0" t="0" r="0" b="0"/>
          <a:pathLst>
            <a:path>
              <a:moveTo>
                <a:pt x="0" y="0"/>
              </a:moveTo>
              <a:lnTo>
                <a:pt x="0" y="1724582"/>
              </a:lnTo>
              <a:lnTo>
                <a:pt x="137599" y="17245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A4E7B-B10B-4DCD-BE3E-1287DF854937}">
      <dsp:nvSpPr>
        <dsp:cNvPr id="0" name=""/>
        <dsp:cNvSpPr/>
      </dsp:nvSpPr>
      <dsp:spPr>
        <a:xfrm>
          <a:off x="92419" y="1305780"/>
          <a:ext cx="137599" cy="1073277"/>
        </a:xfrm>
        <a:custGeom>
          <a:avLst/>
          <a:gdLst/>
          <a:ahLst/>
          <a:cxnLst/>
          <a:rect l="0" t="0" r="0" b="0"/>
          <a:pathLst>
            <a:path>
              <a:moveTo>
                <a:pt x="0" y="0"/>
              </a:moveTo>
              <a:lnTo>
                <a:pt x="0" y="1073277"/>
              </a:lnTo>
              <a:lnTo>
                <a:pt x="137599" y="1073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816A02-0A5F-4210-89AE-522C017CF446}">
      <dsp:nvSpPr>
        <dsp:cNvPr id="0" name=""/>
        <dsp:cNvSpPr/>
      </dsp:nvSpPr>
      <dsp:spPr>
        <a:xfrm>
          <a:off x="92419" y="1305780"/>
          <a:ext cx="137599" cy="421972"/>
        </a:xfrm>
        <a:custGeom>
          <a:avLst/>
          <a:gdLst/>
          <a:ahLst/>
          <a:cxnLst/>
          <a:rect l="0" t="0" r="0" b="0"/>
          <a:pathLst>
            <a:path>
              <a:moveTo>
                <a:pt x="0" y="0"/>
              </a:moveTo>
              <a:lnTo>
                <a:pt x="0" y="421972"/>
              </a:lnTo>
              <a:lnTo>
                <a:pt x="137599" y="4219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F1A44F-2393-4FA5-A73B-8CB950DFD5C4}">
      <dsp:nvSpPr>
        <dsp:cNvPr id="0" name=""/>
        <dsp:cNvSpPr/>
      </dsp:nvSpPr>
      <dsp:spPr>
        <a:xfrm>
          <a:off x="459352" y="654475"/>
          <a:ext cx="3559245" cy="192639"/>
        </a:xfrm>
        <a:custGeom>
          <a:avLst/>
          <a:gdLst/>
          <a:ahLst/>
          <a:cxnLst/>
          <a:rect l="0" t="0" r="0" b="0"/>
          <a:pathLst>
            <a:path>
              <a:moveTo>
                <a:pt x="3559245" y="0"/>
              </a:moveTo>
              <a:lnTo>
                <a:pt x="3559245" y="96319"/>
              </a:lnTo>
              <a:lnTo>
                <a:pt x="0" y="96319"/>
              </a:lnTo>
              <a:lnTo>
                <a:pt x="0" y="1926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01A5B-0422-4A2E-A28D-D12EADA1111E}">
      <dsp:nvSpPr>
        <dsp:cNvPr id="0" name=""/>
        <dsp:cNvSpPr/>
      </dsp:nvSpPr>
      <dsp:spPr>
        <a:xfrm>
          <a:off x="3406966" y="76368"/>
          <a:ext cx="1223261" cy="578106"/>
        </a:xfrm>
        <a:prstGeom prst="rect">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pt-BR" sz="1200" b="1" i="1" kern="1200"/>
            <a:t>Paul McCartney Concert</a:t>
          </a:r>
        </a:p>
        <a:p>
          <a:pPr marL="0" lvl="0" indent="0" algn="ctr" defTabSz="533400">
            <a:lnSpc>
              <a:spcPct val="90000"/>
            </a:lnSpc>
            <a:spcBef>
              <a:spcPct val="0"/>
            </a:spcBef>
            <a:spcAft>
              <a:spcPct val="35000"/>
            </a:spcAft>
            <a:buNone/>
          </a:pPr>
          <a:r>
            <a:rPr lang="pt-BR" sz="1200" b="1" i="1" kern="1200"/>
            <a:t>R$ 5 MM</a:t>
          </a:r>
        </a:p>
      </dsp:txBody>
      <dsp:txXfrm>
        <a:off x="3406966" y="76368"/>
        <a:ext cx="1223261" cy="578106"/>
      </dsp:txXfrm>
    </dsp:sp>
    <dsp:sp modelId="{D87781F9-55F9-4518-9FF7-1722AA43D76E}">
      <dsp:nvSpPr>
        <dsp:cNvPr id="0" name=""/>
        <dsp:cNvSpPr/>
      </dsp:nvSpPr>
      <dsp:spPr>
        <a:xfrm>
          <a:off x="686" y="847114"/>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Estruturas</a:t>
          </a:r>
        </a:p>
        <a:p>
          <a:pPr marL="0" lvl="0" indent="0" algn="ctr" defTabSz="444500">
            <a:lnSpc>
              <a:spcPct val="90000"/>
            </a:lnSpc>
            <a:spcBef>
              <a:spcPct val="0"/>
            </a:spcBef>
            <a:spcAft>
              <a:spcPct val="35000"/>
            </a:spcAft>
            <a:buNone/>
          </a:pPr>
          <a:r>
            <a:rPr lang="pt-BR" sz="1000" kern="1200"/>
            <a:t>R$ 1,5 K</a:t>
          </a:r>
        </a:p>
      </dsp:txBody>
      <dsp:txXfrm>
        <a:off x="686" y="847114"/>
        <a:ext cx="917331" cy="458665"/>
      </dsp:txXfrm>
    </dsp:sp>
    <dsp:sp modelId="{4FAAC4ED-0B20-4966-9EAE-C9FB53600731}">
      <dsp:nvSpPr>
        <dsp:cNvPr id="0" name=""/>
        <dsp:cNvSpPr/>
      </dsp:nvSpPr>
      <dsp:spPr>
        <a:xfrm>
          <a:off x="230019" y="149842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Palco</a:t>
          </a:r>
        </a:p>
      </dsp:txBody>
      <dsp:txXfrm>
        <a:off x="230019" y="1498420"/>
        <a:ext cx="917331" cy="458665"/>
      </dsp:txXfrm>
    </dsp:sp>
    <dsp:sp modelId="{84A8F299-2C8C-4003-A8E7-329132746CD3}">
      <dsp:nvSpPr>
        <dsp:cNvPr id="0" name=""/>
        <dsp:cNvSpPr/>
      </dsp:nvSpPr>
      <dsp:spPr>
        <a:xfrm>
          <a:off x="230019" y="2149725"/>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Torres de Iluminação</a:t>
          </a:r>
        </a:p>
      </dsp:txBody>
      <dsp:txXfrm>
        <a:off x="230019" y="2149725"/>
        <a:ext cx="917331" cy="458665"/>
      </dsp:txXfrm>
    </dsp:sp>
    <dsp:sp modelId="{95BAA810-82F6-4996-B5E6-9A49A9D8C91F}">
      <dsp:nvSpPr>
        <dsp:cNvPr id="0" name=""/>
        <dsp:cNvSpPr/>
      </dsp:nvSpPr>
      <dsp:spPr>
        <a:xfrm>
          <a:off x="230019" y="280103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Torres de Som</a:t>
          </a:r>
        </a:p>
      </dsp:txBody>
      <dsp:txXfrm>
        <a:off x="230019" y="2801030"/>
        <a:ext cx="917331" cy="458665"/>
      </dsp:txXfrm>
    </dsp:sp>
    <dsp:sp modelId="{6B917E8F-FA3D-4EEB-B7C3-C2806EF01834}">
      <dsp:nvSpPr>
        <dsp:cNvPr id="0" name=""/>
        <dsp:cNvSpPr/>
      </dsp:nvSpPr>
      <dsp:spPr>
        <a:xfrm>
          <a:off x="230019" y="3452335"/>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Gradis de contenção</a:t>
          </a:r>
        </a:p>
      </dsp:txBody>
      <dsp:txXfrm>
        <a:off x="230019" y="3452335"/>
        <a:ext cx="917331" cy="458665"/>
      </dsp:txXfrm>
    </dsp:sp>
    <dsp:sp modelId="{8E0342BB-8175-4B72-9020-94AEE4CBB9C0}">
      <dsp:nvSpPr>
        <dsp:cNvPr id="0" name=""/>
        <dsp:cNvSpPr/>
      </dsp:nvSpPr>
      <dsp:spPr>
        <a:xfrm>
          <a:off x="230019" y="410364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Cenários</a:t>
          </a:r>
        </a:p>
      </dsp:txBody>
      <dsp:txXfrm>
        <a:off x="230019" y="4103640"/>
        <a:ext cx="917331" cy="458665"/>
      </dsp:txXfrm>
    </dsp:sp>
    <dsp:sp modelId="{A92933C9-A0DF-4715-8CBF-E189D755EBBB}">
      <dsp:nvSpPr>
        <dsp:cNvPr id="0" name=""/>
        <dsp:cNvSpPr/>
      </dsp:nvSpPr>
      <dsp:spPr>
        <a:xfrm>
          <a:off x="1110657" y="847114"/>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Som &amp; Imagem</a:t>
          </a:r>
        </a:p>
        <a:p>
          <a:pPr marL="0" lvl="0" indent="0" algn="ctr" defTabSz="444500">
            <a:lnSpc>
              <a:spcPct val="90000"/>
            </a:lnSpc>
            <a:spcBef>
              <a:spcPct val="0"/>
            </a:spcBef>
            <a:spcAft>
              <a:spcPct val="35000"/>
            </a:spcAft>
            <a:buNone/>
          </a:pPr>
          <a:r>
            <a:rPr lang="pt-BR" sz="1000" kern="1200"/>
            <a:t>R$ 1 MM</a:t>
          </a:r>
        </a:p>
      </dsp:txBody>
      <dsp:txXfrm>
        <a:off x="1110657" y="847114"/>
        <a:ext cx="917331" cy="458665"/>
      </dsp:txXfrm>
    </dsp:sp>
    <dsp:sp modelId="{E4398E6C-CC13-4D8B-9489-492F9A0FC7DA}">
      <dsp:nvSpPr>
        <dsp:cNvPr id="0" name=""/>
        <dsp:cNvSpPr/>
      </dsp:nvSpPr>
      <dsp:spPr>
        <a:xfrm>
          <a:off x="1339990" y="149842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Sonorização</a:t>
          </a:r>
        </a:p>
      </dsp:txBody>
      <dsp:txXfrm>
        <a:off x="1339990" y="1498420"/>
        <a:ext cx="917331" cy="458665"/>
      </dsp:txXfrm>
    </dsp:sp>
    <dsp:sp modelId="{9FC0E269-4395-401B-8BE4-71C7EBB9734B}">
      <dsp:nvSpPr>
        <dsp:cNvPr id="0" name=""/>
        <dsp:cNvSpPr/>
      </dsp:nvSpPr>
      <dsp:spPr>
        <a:xfrm>
          <a:off x="1339990" y="2149725"/>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Iluminação</a:t>
          </a:r>
        </a:p>
      </dsp:txBody>
      <dsp:txXfrm>
        <a:off x="1339990" y="2149725"/>
        <a:ext cx="917331" cy="458665"/>
      </dsp:txXfrm>
    </dsp:sp>
    <dsp:sp modelId="{AA89FC7F-9121-46D8-9B9A-85AFEA0EAEF0}">
      <dsp:nvSpPr>
        <dsp:cNvPr id="0" name=""/>
        <dsp:cNvSpPr/>
      </dsp:nvSpPr>
      <dsp:spPr>
        <a:xfrm>
          <a:off x="1339990" y="280103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Telões</a:t>
          </a:r>
        </a:p>
      </dsp:txBody>
      <dsp:txXfrm>
        <a:off x="1339990" y="2801030"/>
        <a:ext cx="917331" cy="458665"/>
      </dsp:txXfrm>
    </dsp:sp>
    <dsp:sp modelId="{E417797F-9D75-4823-AE45-2E28DDAFC381}">
      <dsp:nvSpPr>
        <dsp:cNvPr id="0" name=""/>
        <dsp:cNvSpPr/>
      </dsp:nvSpPr>
      <dsp:spPr>
        <a:xfrm>
          <a:off x="2220628" y="847114"/>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Pessoal</a:t>
          </a:r>
        </a:p>
        <a:p>
          <a:pPr marL="0" lvl="0" indent="0" algn="ctr" defTabSz="444500">
            <a:lnSpc>
              <a:spcPct val="90000"/>
            </a:lnSpc>
            <a:spcBef>
              <a:spcPct val="0"/>
            </a:spcBef>
            <a:spcAft>
              <a:spcPct val="35000"/>
            </a:spcAft>
            <a:buNone/>
          </a:pPr>
          <a:r>
            <a:rPr lang="pt-BR" sz="1000" kern="1200"/>
            <a:t>R$ 1 MM</a:t>
          </a:r>
        </a:p>
      </dsp:txBody>
      <dsp:txXfrm>
        <a:off x="2220628" y="847114"/>
        <a:ext cx="917331" cy="458665"/>
      </dsp:txXfrm>
    </dsp:sp>
    <dsp:sp modelId="{E00EA983-DA1D-4C77-B1C1-CA7FE1C06632}">
      <dsp:nvSpPr>
        <dsp:cNvPr id="0" name=""/>
        <dsp:cNvSpPr/>
      </dsp:nvSpPr>
      <dsp:spPr>
        <a:xfrm>
          <a:off x="2449961" y="149842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Segurança</a:t>
          </a:r>
        </a:p>
      </dsp:txBody>
      <dsp:txXfrm>
        <a:off x="2449961" y="1498420"/>
        <a:ext cx="917331" cy="458665"/>
      </dsp:txXfrm>
    </dsp:sp>
    <dsp:sp modelId="{333924F1-7E6C-4C15-AF10-37D4B271EA2D}">
      <dsp:nvSpPr>
        <dsp:cNvPr id="0" name=""/>
        <dsp:cNvSpPr/>
      </dsp:nvSpPr>
      <dsp:spPr>
        <a:xfrm>
          <a:off x="2449961" y="2149725"/>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Hosters        (Área VIP)</a:t>
          </a:r>
        </a:p>
      </dsp:txBody>
      <dsp:txXfrm>
        <a:off x="2449961" y="2149725"/>
        <a:ext cx="917331" cy="458665"/>
      </dsp:txXfrm>
    </dsp:sp>
    <dsp:sp modelId="{D67AFD11-18E3-4127-B781-2D87B8EFBBC4}">
      <dsp:nvSpPr>
        <dsp:cNvPr id="0" name=""/>
        <dsp:cNvSpPr/>
      </dsp:nvSpPr>
      <dsp:spPr>
        <a:xfrm>
          <a:off x="2449961" y="280103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Treinamento</a:t>
          </a:r>
        </a:p>
      </dsp:txBody>
      <dsp:txXfrm>
        <a:off x="2449961" y="2801030"/>
        <a:ext cx="917331" cy="458665"/>
      </dsp:txXfrm>
    </dsp:sp>
    <dsp:sp modelId="{78B98973-5154-4248-8566-EE9A46FEF6AB}">
      <dsp:nvSpPr>
        <dsp:cNvPr id="0" name=""/>
        <dsp:cNvSpPr/>
      </dsp:nvSpPr>
      <dsp:spPr>
        <a:xfrm>
          <a:off x="2449961" y="3452335"/>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Credenciamento</a:t>
          </a:r>
        </a:p>
      </dsp:txBody>
      <dsp:txXfrm>
        <a:off x="2449961" y="3452335"/>
        <a:ext cx="917331" cy="458665"/>
      </dsp:txXfrm>
    </dsp:sp>
    <dsp:sp modelId="{30FCC5D0-D407-4411-916D-C4A3B01B709E}">
      <dsp:nvSpPr>
        <dsp:cNvPr id="0" name=""/>
        <dsp:cNvSpPr/>
      </dsp:nvSpPr>
      <dsp:spPr>
        <a:xfrm>
          <a:off x="4344250" y="847114"/>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Back</a:t>
          </a:r>
        </a:p>
        <a:p>
          <a:pPr marL="0" lvl="0" indent="0" algn="ctr" defTabSz="444500">
            <a:lnSpc>
              <a:spcPct val="90000"/>
            </a:lnSpc>
            <a:spcBef>
              <a:spcPct val="0"/>
            </a:spcBef>
            <a:spcAft>
              <a:spcPct val="35000"/>
            </a:spcAft>
            <a:buNone/>
          </a:pPr>
          <a:r>
            <a:rPr lang="pt-BR" sz="1000" kern="1200"/>
            <a:t>R$ 750 K</a:t>
          </a:r>
        </a:p>
      </dsp:txBody>
      <dsp:txXfrm>
        <a:off x="4344250" y="847114"/>
        <a:ext cx="917331" cy="458665"/>
      </dsp:txXfrm>
    </dsp:sp>
    <dsp:sp modelId="{93EE7E9A-BE7F-4F5F-A925-940EAA4683A5}">
      <dsp:nvSpPr>
        <dsp:cNvPr id="0" name=""/>
        <dsp:cNvSpPr/>
      </dsp:nvSpPr>
      <dsp:spPr>
        <a:xfrm>
          <a:off x="3559931" y="149842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Camarins</a:t>
          </a:r>
        </a:p>
      </dsp:txBody>
      <dsp:txXfrm>
        <a:off x="3559931" y="1498420"/>
        <a:ext cx="917331" cy="458665"/>
      </dsp:txXfrm>
    </dsp:sp>
    <dsp:sp modelId="{B801804A-CF26-44F7-BC7D-0D7264DE278B}">
      <dsp:nvSpPr>
        <dsp:cNvPr id="0" name=""/>
        <dsp:cNvSpPr/>
      </dsp:nvSpPr>
      <dsp:spPr>
        <a:xfrm>
          <a:off x="3789264" y="2149725"/>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Buffet</a:t>
          </a:r>
        </a:p>
      </dsp:txBody>
      <dsp:txXfrm>
        <a:off x="3789264" y="2149725"/>
        <a:ext cx="917331" cy="458665"/>
      </dsp:txXfrm>
    </dsp:sp>
    <dsp:sp modelId="{2F81BCE8-EC37-4939-9137-23627EF4FDEA}">
      <dsp:nvSpPr>
        <dsp:cNvPr id="0" name=""/>
        <dsp:cNvSpPr/>
      </dsp:nvSpPr>
      <dsp:spPr>
        <a:xfrm>
          <a:off x="3789264" y="280103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Bar</a:t>
          </a:r>
        </a:p>
      </dsp:txBody>
      <dsp:txXfrm>
        <a:off x="3789264" y="2801030"/>
        <a:ext cx="917331" cy="458665"/>
      </dsp:txXfrm>
    </dsp:sp>
    <dsp:sp modelId="{47550A31-B6AD-47CF-B940-FCD4206481E3}">
      <dsp:nvSpPr>
        <dsp:cNvPr id="0" name=""/>
        <dsp:cNvSpPr/>
      </dsp:nvSpPr>
      <dsp:spPr>
        <a:xfrm>
          <a:off x="4899235" y="149842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Área VIP</a:t>
          </a:r>
        </a:p>
      </dsp:txBody>
      <dsp:txXfrm>
        <a:off x="4899235" y="1498420"/>
        <a:ext cx="917331" cy="458665"/>
      </dsp:txXfrm>
    </dsp:sp>
    <dsp:sp modelId="{C8EA09E8-6DA7-45CB-8B26-0F4FE784D93F}">
      <dsp:nvSpPr>
        <dsp:cNvPr id="0" name=""/>
        <dsp:cNvSpPr/>
      </dsp:nvSpPr>
      <dsp:spPr>
        <a:xfrm>
          <a:off x="5119312" y="2177497"/>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Buffet</a:t>
          </a:r>
        </a:p>
      </dsp:txBody>
      <dsp:txXfrm>
        <a:off x="5119312" y="2177497"/>
        <a:ext cx="917331" cy="458665"/>
      </dsp:txXfrm>
    </dsp:sp>
    <dsp:sp modelId="{B3183703-59C4-47D8-B089-CAA768D24479}">
      <dsp:nvSpPr>
        <dsp:cNvPr id="0" name=""/>
        <dsp:cNvSpPr/>
      </dsp:nvSpPr>
      <dsp:spPr>
        <a:xfrm>
          <a:off x="5128568" y="280103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Bar</a:t>
          </a:r>
        </a:p>
      </dsp:txBody>
      <dsp:txXfrm>
        <a:off x="5128568" y="2801030"/>
        <a:ext cx="917331" cy="458665"/>
      </dsp:txXfrm>
    </dsp:sp>
    <dsp:sp modelId="{C6A04EEE-0A0D-41C6-B625-F139726B7E05}">
      <dsp:nvSpPr>
        <dsp:cNvPr id="0" name=""/>
        <dsp:cNvSpPr/>
      </dsp:nvSpPr>
      <dsp:spPr>
        <a:xfrm>
          <a:off x="5055603" y="3534918"/>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Backstage</a:t>
          </a:r>
        </a:p>
      </dsp:txBody>
      <dsp:txXfrm>
        <a:off x="5055603" y="3534918"/>
        <a:ext cx="917331" cy="458665"/>
      </dsp:txXfrm>
    </dsp:sp>
    <dsp:sp modelId="{49F64962-98FF-4A51-8997-ECAE86C5AE21}">
      <dsp:nvSpPr>
        <dsp:cNvPr id="0" name=""/>
        <dsp:cNvSpPr/>
      </dsp:nvSpPr>
      <dsp:spPr>
        <a:xfrm>
          <a:off x="5551035" y="4131169"/>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Bar</a:t>
          </a:r>
        </a:p>
      </dsp:txBody>
      <dsp:txXfrm>
        <a:off x="5551035" y="4131169"/>
        <a:ext cx="917331" cy="458665"/>
      </dsp:txXfrm>
    </dsp:sp>
    <dsp:sp modelId="{CDC94AD6-6FDF-4E88-BD47-56B5FD51253D}">
      <dsp:nvSpPr>
        <dsp:cNvPr id="0" name=""/>
        <dsp:cNvSpPr/>
      </dsp:nvSpPr>
      <dsp:spPr>
        <a:xfrm>
          <a:off x="6009206" y="847114"/>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Logística</a:t>
          </a:r>
        </a:p>
        <a:p>
          <a:pPr marL="0" lvl="0" indent="0" algn="ctr" defTabSz="444500">
            <a:lnSpc>
              <a:spcPct val="90000"/>
            </a:lnSpc>
            <a:spcBef>
              <a:spcPct val="0"/>
            </a:spcBef>
            <a:spcAft>
              <a:spcPct val="35000"/>
            </a:spcAft>
            <a:buNone/>
          </a:pPr>
          <a:r>
            <a:rPr lang="pt-BR" sz="1000" kern="1200"/>
            <a:t>R$ 500 K</a:t>
          </a:r>
        </a:p>
      </dsp:txBody>
      <dsp:txXfrm>
        <a:off x="6009206" y="847114"/>
        <a:ext cx="917331" cy="458665"/>
      </dsp:txXfrm>
    </dsp:sp>
    <dsp:sp modelId="{E913A9D9-B6A3-4419-9CE1-FAF7920F7505}">
      <dsp:nvSpPr>
        <dsp:cNvPr id="0" name=""/>
        <dsp:cNvSpPr/>
      </dsp:nvSpPr>
      <dsp:spPr>
        <a:xfrm>
          <a:off x="6238539" y="149842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Equipamentos da banda</a:t>
          </a:r>
        </a:p>
      </dsp:txBody>
      <dsp:txXfrm>
        <a:off x="6238539" y="1498420"/>
        <a:ext cx="917331" cy="458665"/>
      </dsp:txXfrm>
    </dsp:sp>
    <dsp:sp modelId="{90B31F51-7DE7-4864-9FB6-87156C84A615}">
      <dsp:nvSpPr>
        <dsp:cNvPr id="0" name=""/>
        <dsp:cNvSpPr/>
      </dsp:nvSpPr>
      <dsp:spPr>
        <a:xfrm>
          <a:off x="6238539" y="2149725"/>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Banda</a:t>
          </a:r>
        </a:p>
      </dsp:txBody>
      <dsp:txXfrm>
        <a:off x="6238539" y="2149725"/>
        <a:ext cx="917331" cy="458665"/>
      </dsp:txXfrm>
    </dsp:sp>
    <dsp:sp modelId="{ABF17954-FEFD-4AD7-8FF1-3A68EBA93424}">
      <dsp:nvSpPr>
        <dsp:cNvPr id="0" name=""/>
        <dsp:cNvSpPr/>
      </dsp:nvSpPr>
      <dsp:spPr>
        <a:xfrm>
          <a:off x="6238539" y="2801030"/>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Paul McCartney</a:t>
          </a:r>
        </a:p>
      </dsp:txBody>
      <dsp:txXfrm>
        <a:off x="6238539" y="2801030"/>
        <a:ext cx="917331" cy="458665"/>
      </dsp:txXfrm>
    </dsp:sp>
    <dsp:sp modelId="{8395D31C-7DC3-4017-97CA-C3B3B65AC507}">
      <dsp:nvSpPr>
        <dsp:cNvPr id="0" name=""/>
        <dsp:cNvSpPr/>
      </dsp:nvSpPr>
      <dsp:spPr>
        <a:xfrm>
          <a:off x="7119177" y="847114"/>
          <a:ext cx="917331" cy="4586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pt-BR" sz="1000" kern="1200"/>
            <a:t>Contingências</a:t>
          </a:r>
        </a:p>
        <a:p>
          <a:pPr marL="0" lvl="0" indent="0" algn="ctr" defTabSz="444500">
            <a:lnSpc>
              <a:spcPct val="90000"/>
            </a:lnSpc>
            <a:spcBef>
              <a:spcPct val="0"/>
            </a:spcBef>
            <a:spcAft>
              <a:spcPct val="35000"/>
            </a:spcAft>
            <a:buNone/>
          </a:pPr>
          <a:r>
            <a:rPr lang="pt-BR" sz="1000" kern="1200"/>
            <a:t>R$ 250 K</a:t>
          </a:r>
        </a:p>
      </dsp:txBody>
      <dsp:txXfrm>
        <a:off x="7119177" y="847114"/>
        <a:ext cx="917331" cy="45866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C48E2-C6A2-4DD7-B236-919D74904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FGVManagement</Template>
  <TotalTime>20</TotalTime>
  <Pages>12</Pages>
  <Words>2873</Words>
  <Characters>14928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Fundacao Getulio Vargas</Company>
  <LinksUpToDate>false</LinksUpToDate>
  <CharactersWithSpaces>17766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&amp; Leandro</dc:creator>
  <cp:keywords/>
  <cp:lastModifiedBy>Leonardo Alves Vasconcelos</cp:lastModifiedBy>
  <cp:revision>8</cp:revision>
  <cp:lastPrinted>2013-05-23T20:17:00Z</cp:lastPrinted>
  <dcterms:created xsi:type="dcterms:W3CDTF">2020-06-22T06:53:00Z</dcterms:created>
  <dcterms:modified xsi:type="dcterms:W3CDTF">2022-05-21T14:53:00Z</dcterms:modified>
</cp:coreProperties>
</file>