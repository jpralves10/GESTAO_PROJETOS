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E8D7" w14:textId="1DE08B07" w:rsidR="00D83D5D" w:rsidRDefault="00731C2B" w:rsidP="0059259A">
      <w:pPr>
        <w:pStyle w:val="Ttulo2"/>
        <w:rPr>
          <w:rFonts w:ascii="Verdana" w:hAnsi="Verdana"/>
          <w:i w:val="0"/>
          <w:sz w:val="36"/>
        </w:rPr>
      </w:pPr>
      <w:bookmarkStart w:id="0" w:name="_Toc506653456"/>
      <w:bookmarkStart w:id="1" w:name="_Toc369452945"/>
      <w:bookmarkStart w:id="2" w:name="_Toc402252011"/>
      <w:bookmarkStart w:id="3" w:name="_Toc506653457"/>
      <w:r w:rsidRPr="00AE69CE">
        <w:rPr>
          <w:rFonts w:ascii="Verdana" w:hAnsi="Verdana"/>
          <w:i w:val="0"/>
          <w:sz w:val="36"/>
        </w:rPr>
        <w:t xml:space="preserve">ANEXO </w:t>
      </w:r>
      <w:r w:rsidR="0059259A">
        <w:rPr>
          <w:rFonts w:ascii="Verdana" w:hAnsi="Verdana"/>
          <w:i w:val="0"/>
          <w:sz w:val="36"/>
        </w:rPr>
        <w:t>5</w:t>
      </w:r>
      <w:r w:rsidRPr="00AE69CE">
        <w:rPr>
          <w:rFonts w:ascii="Verdana" w:hAnsi="Verdana"/>
          <w:i w:val="0"/>
          <w:sz w:val="36"/>
        </w:rPr>
        <w:t xml:space="preserve"> –</w:t>
      </w:r>
      <w:bookmarkEnd w:id="0"/>
      <w:bookmarkEnd w:id="1"/>
      <w:bookmarkEnd w:id="2"/>
      <w:r w:rsidRPr="00AE69CE">
        <w:rPr>
          <w:rFonts w:ascii="Verdana" w:hAnsi="Verdana"/>
          <w:i w:val="0"/>
          <w:sz w:val="36"/>
        </w:rPr>
        <w:t xml:space="preserve"> </w:t>
      </w:r>
      <w:r w:rsidR="000C714C">
        <w:rPr>
          <w:rFonts w:ascii="Verdana" w:hAnsi="Verdana"/>
          <w:i w:val="0"/>
          <w:sz w:val="36"/>
        </w:rPr>
        <w:t>TRABALHO INDIVIDUAL</w:t>
      </w:r>
      <w:r w:rsidR="002E40C1">
        <w:rPr>
          <w:rFonts w:ascii="Verdana" w:hAnsi="Verdana"/>
          <w:i w:val="0"/>
          <w:sz w:val="36"/>
        </w:rPr>
        <w:t xml:space="preserve"> </w:t>
      </w:r>
      <w:bookmarkStart w:id="4" w:name="_Toc336607072"/>
      <w:bookmarkEnd w:id="3"/>
    </w:p>
    <w:p w14:paraId="4A424277" w14:textId="77777777" w:rsidR="0059259A" w:rsidRPr="0059259A" w:rsidRDefault="0059259A" w:rsidP="0059259A"/>
    <w:bookmarkEnd w:id="4"/>
    <w:p w14:paraId="24800979" w14:textId="30F7603E" w:rsidR="00550859" w:rsidRPr="00AE69CE" w:rsidRDefault="00A60E02" w:rsidP="001B0B47">
      <w:pPr>
        <w:pStyle w:val="Seo"/>
      </w:pPr>
      <w:r>
        <w:t>1</w:t>
      </w:r>
      <w:r w:rsidR="00550859" w:rsidRPr="00AE69CE">
        <w:t xml:space="preserve">. </w:t>
      </w:r>
      <w:r w:rsidR="003E1D1F">
        <w:t xml:space="preserve">CUSTOS | </w:t>
      </w:r>
      <w:r w:rsidR="00550859" w:rsidRPr="00AE69CE">
        <w:t>ANÁLISE DE VALOR AGREGADO</w:t>
      </w:r>
    </w:p>
    <w:p w14:paraId="6F294559" w14:textId="77777777" w:rsidR="00550859" w:rsidRPr="00AE69CE" w:rsidRDefault="00550859" w:rsidP="001B0B47">
      <w:pPr>
        <w:pStyle w:val="Seo"/>
        <w:rPr>
          <w:b w:val="0"/>
        </w:rPr>
      </w:pPr>
      <w:r w:rsidRPr="00AE69CE">
        <w:rPr>
          <w:b w:val="0"/>
        </w:rPr>
        <w:t xml:space="preserve">A construtora GFK ganhou uma licitação do governo </w:t>
      </w:r>
      <w:r w:rsidR="00B558E6" w:rsidRPr="00AE69CE">
        <w:rPr>
          <w:b w:val="0"/>
        </w:rPr>
        <w:t>do estado de São Paulo</w:t>
      </w:r>
      <w:r w:rsidRPr="00AE69CE">
        <w:rPr>
          <w:b w:val="0"/>
        </w:rPr>
        <w:t xml:space="preserve"> para construir um novo campus da U</w:t>
      </w:r>
      <w:r w:rsidR="00DD74DD" w:rsidRPr="00AE69CE">
        <w:rPr>
          <w:b w:val="0"/>
        </w:rPr>
        <w:t>SP</w:t>
      </w:r>
      <w:r w:rsidRPr="00AE69CE">
        <w:rPr>
          <w:b w:val="0"/>
        </w:rPr>
        <w:t xml:space="preserve"> em </w:t>
      </w:r>
      <w:r w:rsidR="00DD74DD" w:rsidRPr="00AE69CE">
        <w:rPr>
          <w:b w:val="0"/>
        </w:rPr>
        <w:t>Bauru</w:t>
      </w:r>
      <w:r w:rsidRPr="00AE69CE">
        <w:rPr>
          <w:b w:val="0"/>
        </w:rPr>
        <w:t>. A nova estrutura do campus contaria com 3 prédios, sendo que um seria da escola politécnica para os cursos engenharia, um seria o novo hospital universitário e o último seria um prédio administrativo.</w:t>
      </w:r>
    </w:p>
    <w:p w14:paraId="1D56527B" w14:textId="77777777" w:rsidR="00550859" w:rsidRPr="00AE69CE" w:rsidRDefault="00550859" w:rsidP="001B0B47">
      <w:pPr>
        <w:pStyle w:val="Seo"/>
        <w:rPr>
          <w:b w:val="0"/>
        </w:rPr>
      </w:pPr>
      <w:r w:rsidRPr="00AE69CE">
        <w:rPr>
          <w:b w:val="0"/>
        </w:rPr>
        <w:t xml:space="preserve">O contrato foi firmado em R$ 120 milhões de reais e o projeto orçado em </w:t>
      </w:r>
      <w:r w:rsidRPr="00212353">
        <w:rPr>
          <w:b w:val="0"/>
          <w:highlight w:val="yellow"/>
        </w:rPr>
        <w:t>94 milhões</w:t>
      </w:r>
      <w:r w:rsidRPr="00AE69CE">
        <w:rPr>
          <w:b w:val="0"/>
        </w:rPr>
        <w:t xml:space="preserve"> por parte da construtora. A diferença entre os dois valores poderia ser lucro ou prejuízo para a GFK de acordo com a qualidade do seu orçamento e/ou de monitoramento e controle do projeto.</w:t>
      </w:r>
    </w:p>
    <w:p w14:paraId="13A708EF" w14:textId="77777777" w:rsidR="00550859" w:rsidRPr="00AE69CE" w:rsidRDefault="00550859" w:rsidP="001B0B47">
      <w:pPr>
        <w:pStyle w:val="Seo"/>
        <w:rPr>
          <w:b w:val="0"/>
        </w:rPr>
      </w:pPr>
      <w:r w:rsidRPr="00AE69CE">
        <w:rPr>
          <w:b w:val="0"/>
        </w:rPr>
        <w:t>O contrato foi assinado em Dezembro de 2014</w:t>
      </w:r>
      <w:r w:rsidR="005F5CB5" w:rsidRPr="00AE69CE">
        <w:rPr>
          <w:b w:val="0"/>
        </w:rPr>
        <w:t xml:space="preserve">, com início das obras previsto para Janeiro de 2015. As obras começaram no prazo e tinham um prazo total previsto para 15 meses de obra. A GFK ficaria responsável somente pelas instalações prediais, onde os móveis e equipamentos ficariam sob a responsabilidade da </w:t>
      </w:r>
      <w:r w:rsidR="00DD74DD" w:rsidRPr="00AE69CE">
        <w:rPr>
          <w:b w:val="0"/>
        </w:rPr>
        <w:t>USP</w:t>
      </w:r>
      <w:r w:rsidR="005F5CB5" w:rsidRPr="00AE69CE">
        <w:rPr>
          <w:b w:val="0"/>
        </w:rPr>
        <w:t>.</w:t>
      </w:r>
    </w:p>
    <w:p w14:paraId="0A0E80E9" w14:textId="77777777" w:rsidR="005F5CB5" w:rsidRPr="00AE69CE" w:rsidRDefault="005F5CB5" w:rsidP="001B0B47">
      <w:pPr>
        <w:pStyle w:val="Seo"/>
      </w:pPr>
      <w:r w:rsidRPr="00AE69CE">
        <w:rPr>
          <w:b w:val="0"/>
        </w:rPr>
        <w:t>Os orçamentos de cada prédio estão dispostos nas Tabelas 1, 2 e 3</w:t>
      </w:r>
      <w:r w:rsidR="00736456" w:rsidRPr="00AE69CE">
        <w:rPr>
          <w:b w:val="0"/>
        </w:rPr>
        <w:t xml:space="preserve"> em R$ mil</w:t>
      </w:r>
      <w:r w:rsidRPr="00AE69CE">
        <w:t>:</w:t>
      </w:r>
    </w:p>
    <w:p w14:paraId="69741414" w14:textId="77777777" w:rsidR="005F5CB5" w:rsidRPr="00AE69CE" w:rsidRDefault="005F5CB5" w:rsidP="001B0B47">
      <w:pPr>
        <w:pStyle w:val="Seo"/>
      </w:pPr>
    </w:p>
    <w:p w14:paraId="25332E44" w14:textId="77777777" w:rsidR="005F5CB5" w:rsidRPr="00AE69CE" w:rsidRDefault="005F5CB5" w:rsidP="001B0B47">
      <w:pPr>
        <w:pStyle w:val="Seo"/>
      </w:pPr>
      <w:r w:rsidRPr="00AE69CE">
        <w:t>TABELA 1- ORÇAMENTO DO PROJETO (ESCOLA POLITÉCNICA)</w:t>
      </w:r>
    </w:p>
    <w:tbl>
      <w:tblPr>
        <w:tblW w:w="13756" w:type="dxa"/>
        <w:jc w:val="center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1035"/>
      </w:tblGrid>
      <w:tr w:rsidR="005F5CB5" w:rsidRPr="00AE69CE" w14:paraId="6F0A308B" w14:textId="77777777" w:rsidTr="005F5CB5">
        <w:trPr>
          <w:trHeight w:val="255"/>
          <w:jc w:val="center"/>
        </w:trPr>
        <w:tc>
          <w:tcPr>
            <w:tcW w:w="2095" w:type="dxa"/>
            <w:shd w:val="clear" w:color="auto" w:fill="D9D9D9"/>
          </w:tcPr>
          <w:p w14:paraId="3782A8DE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18"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708" w:type="dxa"/>
            <w:shd w:val="clear" w:color="auto" w:fill="D9D9D9"/>
          </w:tcPr>
          <w:p w14:paraId="2A950F09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</w:t>
            </w:r>
          </w:p>
        </w:tc>
        <w:tc>
          <w:tcPr>
            <w:tcW w:w="708" w:type="dxa"/>
            <w:shd w:val="clear" w:color="auto" w:fill="D9D9D9"/>
          </w:tcPr>
          <w:p w14:paraId="336EA390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M2</w:t>
            </w:r>
          </w:p>
        </w:tc>
        <w:tc>
          <w:tcPr>
            <w:tcW w:w="709" w:type="dxa"/>
            <w:shd w:val="clear" w:color="auto" w:fill="D9D9D9"/>
          </w:tcPr>
          <w:p w14:paraId="3685963E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M3</w:t>
            </w:r>
          </w:p>
        </w:tc>
        <w:tc>
          <w:tcPr>
            <w:tcW w:w="708" w:type="dxa"/>
            <w:shd w:val="clear" w:color="auto" w:fill="D9D9D9"/>
          </w:tcPr>
          <w:p w14:paraId="3DE19493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M4</w:t>
            </w:r>
          </w:p>
        </w:tc>
        <w:tc>
          <w:tcPr>
            <w:tcW w:w="709" w:type="dxa"/>
            <w:shd w:val="clear" w:color="auto" w:fill="D9D9D9"/>
          </w:tcPr>
          <w:p w14:paraId="120DB342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M5</w:t>
            </w:r>
          </w:p>
        </w:tc>
        <w:tc>
          <w:tcPr>
            <w:tcW w:w="708" w:type="dxa"/>
            <w:shd w:val="clear" w:color="auto" w:fill="D9D9D9"/>
          </w:tcPr>
          <w:p w14:paraId="32A29503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M6</w:t>
            </w:r>
          </w:p>
        </w:tc>
        <w:tc>
          <w:tcPr>
            <w:tcW w:w="708" w:type="dxa"/>
            <w:shd w:val="clear" w:color="auto" w:fill="D9D9D9"/>
          </w:tcPr>
          <w:p w14:paraId="223B6A1C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M7</w:t>
            </w:r>
          </w:p>
        </w:tc>
        <w:tc>
          <w:tcPr>
            <w:tcW w:w="709" w:type="dxa"/>
            <w:shd w:val="clear" w:color="auto" w:fill="D9D9D9"/>
          </w:tcPr>
          <w:p w14:paraId="5C627BBA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M8</w:t>
            </w:r>
          </w:p>
        </w:tc>
        <w:tc>
          <w:tcPr>
            <w:tcW w:w="708" w:type="dxa"/>
            <w:shd w:val="clear" w:color="auto" w:fill="D9D9D9"/>
          </w:tcPr>
          <w:p w14:paraId="49317A51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M9</w:t>
            </w:r>
          </w:p>
        </w:tc>
        <w:tc>
          <w:tcPr>
            <w:tcW w:w="709" w:type="dxa"/>
            <w:shd w:val="clear" w:color="auto" w:fill="D9D9D9"/>
          </w:tcPr>
          <w:p w14:paraId="0A2E56E9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M10</w:t>
            </w:r>
          </w:p>
        </w:tc>
        <w:tc>
          <w:tcPr>
            <w:tcW w:w="708" w:type="dxa"/>
            <w:shd w:val="clear" w:color="auto" w:fill="D9D9D9"/>
          </w:tcPr>
          <w:p w14:paraId="2EC8E82F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M11</w:t>
            </w:r>
          </w:p>
        </w:tc>
        <w:tc>
          <w:tcPr>
            <w:tcW w:w="708" w:type="dxa"/>
            <w:shd w:val="clear" w:color="auto" w:fill="D9D9D9"/>
          </w:tcPr>
          <w:p w14:paraId="6C802E1C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M12</w:t>
            </w:r>
          </w:p>
        </w:tc>
        <w:tc>
          <w:tcPr>
            <w:tcW w:w="709" w:type="dxa"/>
            <w:shd w:val="clear" w:color="auto" w:fill="D9D9D9"/>
          </w:tcPr>
          <w:p w14:paraId="0C75DC9D" w14:textId="77777777" w:rsidR="005F5CB5" w:rsidRPr="00AE69CE" w:rsidRDefault="005F5CB5" w:rsidP="005F5CB5">
            <w:pPr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M13</w:t>
            </w:r>
          </w:p>
        </w:tc>
        <w:tc>
          <w:tcPr>
            <w:tcW w:w="708" w:type="dxa"/>
            <w:shd w:val="clear" w:color="auto" w:fill="D9D9D9"/>
          </w:tcPr>
          <w:p w14:paraId="209D3101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M14</w:t>
            </w:r>
          </w:p>
        </w:tc>
        <w:tc>
          <w:tcPr>
            <w:tcW w:w="709" w:type="dxa"/>
            <w:shd w:val="clear" w:color="auto" w:fill="D9D9D9"/>
          </w:tcPr>
          <w:p w14:paraId="496DAF28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M15</w:t>
            </w:r>
          </w:p>
        </w:tc>
        <w:tc>
          <w:tcPr>
            <w:tcW w:w="1035" w:type="dxa"/>
            <w:shd w:val="clear" w:color="auto" w:fill="D9D9D9"/>
          </w:tcPr>
          <w:p w14:paraId="0FE5696D" w14:textId="77777777" w:rsidR="005F5CB5" w:rsidRPr="00AE69CE" w:rsidRDefault="005F5CB5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TOTAL</w:t>
            </w:r>
          </w:p>
        </w:tc>
      </w:tr>
      <w:tr w:rsidR="008421ED" w:rsidRPr="00AE69CE" w14:paraId="14729FC6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74F53C4E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Terraplanagem</w:t>
            </w:r>
          </w:p>
        </w:tc>
        <w:tc>
          <w:tcPr>
            <w:tcW w:w="708" w:type="dxa"/>
            <w:shd w:val="clear" w:color="auto" w:fill="auto"/>
          </w:tcPr>
          <w:p w14:paraId="7F17674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1800</w:t>
            </w:r>
          </w:p>
        </w:tc>
        <w:tc>
          <w:tcPr>
            <w:tcW w:w="708" w:type="dxa"/>
            <w:shd w:val="clear" w:color="auto" w:fill="auto"/>
          </w:tcPr>
          <w:p w14:paraId="3FE1309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1500</w:t>
            </w:r>
          </w:p>
        </w:tc>
        <w:tc>
          <w:tcPr>
            <w:tcW w:w="709" w:type="dxa"/>
            <w:shd w:val="clear" w:color="auto" w:fill="auto"/>
          </w:tcPr>
          <w:p w14:paraId="3D129E3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0E4CCA7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33004EA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2DD686E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1A02402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36327A0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6DF405B5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58BCFC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1FAE51F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7D8B60A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7088E8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E51E95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7710C2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06EB85A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noProof w:val="0"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3.300</w:t>
            </w:r>
          </w:p>
        </w:tc>
      </w:tr>
      <w:tr w:rsidR="008421ED" w:rsidRPr="00AE69CE" w14:paraId="75C398CE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0C683571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Fundações</w:t>
            </w:r>
          </w:p>
        </w:tc>
        <w:tc>
          <w:tcPr>
            <w:tcW w:w="708" w:type="dxa"/>
            <w:shd w:val="clear" w:color="auto" w:fill="auto"/>
          </w:tcPr>
          <w:p w14:paraId="14D6E09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27368C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650</w:t>
            </w:r>
          </w:p>
        </w:tc>
        <w:tc>
          <w:tcPr>
            <w:tcW w:w="709" w:type="dxa"/>
            <w:shd w:val="clear" w:color="auto" w:fill="auto"/>
          </w:tcPr>
          <w:p w14:paraId="7086BB2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800</w:t>
            </w:r>
          </w:p>
        </w:tc>
        <w:tc>
          <w:tcPr>
            <w:tcW w:w="708" w:type="dxa"/>
            <w:shd w:val="clear" w:color="auto" w:fill="auto"/>
          </w:tcPr>
          <w:p w14:paraId="7BC5ED5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200</w:t>
            </w:r>
          </w:p>
        </w:tc>
        <w:tc>
          <w:tcPr>
            <w:tcW w:w="709" w:type="dxa"/>
            <w:shd w:val="clear" w:color="auto" w:fill="auto"/>
          </w:tcPr>
          <w:p w14:paraId="732E919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5C946B9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4EFF43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479C27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0E2553AD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907D98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D310D6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6DDBD77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25E6197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076CDD3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66ED2F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14A0BEC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1.650</w:t>
            </w:r>
          </w:p>
        </w:tc>
      </w:tr>
      <w:tr w:rsidR="008421ED" w:rsidRPr="00AE69CE" w14:paraId="09998DC3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6BC9FFBC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Estrutura</w:t>
            </w:r>
          </w:p>
        </w:tc>
        <w:tc>
          <w:tcPr>
            <w:tcW w:w="708" w:type="dxa"/>
            <w:shd w:val="clear" w:color="auto" w:fill="auto"/>
          </w:tcPr>
          <w:p w14:paraId="3F64B48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56E61C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46AAEF9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26B6E9F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900</w:t>
            </w:r>
          </w:p>
        </w:tc>
        <w:tc>
          <w:tcPr>
            <w:tcW w:w="709" w:type="dxa"/>
            <w:shd w:val="clear" w:color="auto" w:fill="auto"/>
          </w:tcPr>
          <w:p w14:paraId="523BA990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1200</w:t>
            </w:r>
          </w:p>
        </w:tc>
        <w:tc>
          <w:tcPr>
            <w:tcW w:w="708" w:type="dxa"/>
            <w:shd w:val="clear" w:color="auto" w:fill="auto"/>
          </w:tcPr>
          <w:p w14:paraId="55E4CF8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1400</w:t>
            </w:r>
          </w:p>
        </w:tc>
        <w:tc>
          <w:tcPr>
            <w:tcW w:w="708" w:type="dxa"/>
          </w:tcPr>
          <w:p w14:paraId="45FB570C" w14:textId="77777777" w:rsidR="008421ED" w:rsidRPr="005900A8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1450</w:t>
            </w:r>
          </w:p>
        </w:tc>
        <w:tc>
          <w:tcPr>
            <w:tcW w:w="709" w:type="dxa"/>
          </w:tcPr>
          <w:p w14:paraId="564746B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0771C9A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35100D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599889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2E1A4FA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26E1C4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154061A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1EF3FE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32733A8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4.950</w:t>
            </w:r>
          </w:p>
        </w:tc>
      </w:tr>
      <w:tr w:rsidR="008421ED" w:rsidRPr="00AE69CE" w14:paraId="0D13B7D4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62E02C35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Paredes e vedações</w:t>
            </w:r>
          </w:p>
        </w:tc>
        <w:tc>
          <w:tcPr>
            <w:tcW w:w="708" w:type="dxa"/>
            <w:shd w:val="clear" w:color="auto" w:fill="auto"/>
          </w:tcPr>
          <w:p w14:paraId="4D0CDA3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011BB46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1EE510D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54C3C2C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751413E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E4BC77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5C306F4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900</w:t>
            </w:r>
          </w:p>
        </w:tc>
        <w:tc>
          <w:tcPr>
            <w:tcW w:w="709" w:type="dxa"/>
          </w:tcPr>
          <w:p w14:paraId="49290BF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750</w:t>
            </w:r>
          </w:p>
        </w:tc>
        <w:tc>
          <w:tcPr>
            <w:tcW w:w="708" w:type="dxa"/>
          </w:tcPr>
          <w:p w14:paraId="46BC1C0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98B2B1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2B007A8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C68715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DD1059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6CFB29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904258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0F21570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1.650</w:t>
            </w:r>
          </w:p>
        </w:tc>
      </w:tr>
      <w:tr w:rsidR="008421ED" w:rsidRPr="00AE69CE" w14:paraId="5CC53EFF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487FFA29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Cobertura</w:t>
            </w:r>
          </w:p>
        </w:tc>
        <w:tc>
          <w:tcPr>
            <w:tcW w:w="708" w:type="dxa"/>
            <w:shd w:val="clear" w:color="auto" w:fill="auto"/>
          </w:tcPr>
          <w:p w14:paraId="70ACCEE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308B911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75494F4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8726A2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785EFF4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6F735D7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7D4A99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47A00B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1000</w:t>
            </w:r>
          </w:p>
        </w:tc>
        <w:tc>
          <w:tcPr>
            <w:tcW w:w="708" w:type="dxa"/>
          </w:tcPr>
          <w:p w14:paraId="077A023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650</w:t>
            </w:r>
          </w:p>
        </w:tc>
        <w:tc>
          <w:tcPr>
            <w:tcW w:w="709" w:type="dxa"/>
          </w:tcPr>
          <w:p w14:paraId="6EB39F2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7BEE0E6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76AAB6D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E345B7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09A5176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D80A9D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6C00262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1.650</w:t>
            </w:r>
          </w:p>
        </w:tc>
      </w:tr>
      <w:tr w:rsidR="008421ED" w:rsidRPr="00AE69CE" w14:paraId="584E9120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160EB4C0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Elétrica/Hidráulica</w:t>
            </w:r>
          </w:p>
        </w:tc>
        <w:tc>
          <w:tcPr>
            <w:tcW w:w="708" w:type="dxa"/>
            <w:shd w:val="clear" w:color="auto" w:fill="auto"/>
          </w:tcPr>
          <w:p w14:paraId="4D38E3B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A85E07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1D020DE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72DC1F5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01AC722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4FA418B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6554D01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1BFE84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1900</w:t>
            </w:r>
          </w:p>
        </w:tc>
        <w:tc>
          <w:tcPr>
            <w:tcW w:w="708" w:type="dxa"/>
          </w:tcPr>
          <w:p w14:paraId="3A3E0704" w14:textId="77777777" w:rsidR="008421ED" w:rsidRPr="005900A8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5900A8">
              <w:rPr>
                <w:rFonts w:ascii="Verdana" w:hAnsi="Verdana"/>
                <w:b/>
                <w:sz w:val="16"/>
                <w:szCs w:val="16"/>
                <w:highlight w:val="yellow"/>
              </w:rPr>
              <w:t>2200</w:t>
            </w:r>
          </w:p>
        </w:tc>
        <w:tc>
          <w:tcPr>
            <w:tcW w:w="709" w:type="dxa"/>
          </w:tcPr>
          <w:p w14:paraId="789FF28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850</w:t>
            </w:r>
          </w:p>
        </w:tc>
        <w:tc>
          <w:tcPr>
            <w:tcW w:w="708" w:type="dxa"/>
          </w:tcPr>
          <w:p w14:paraId="2B28203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D691C3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46C97A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5503303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65EB268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29EF319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4.950</w:t>
            </w:r>
          </w:p>
        </w:tc>
      </w:tr>
      <w:tr w:rsidR="008421ED" w:rsidRPr="00AE69CE" w14:paraId="44459BF9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9224A98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Acabamentos / Revestimentos</w:t>
            </w:r>
          </w:p>
        </w:tc>
        <w:tc>
          <w:tcPr>
            <w:tcW w:w="708" w:type="dxa"/>
            <w:shd w:val="clear" w:color="auto" w:fill="auto"/>
          </w:tcPr>
          <w:p w14:paraId="13949E7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4790B8C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160DEAA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2EEF2D1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28A24000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737DF5A5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245BD3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879C89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31042B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1DCFAE4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2500</w:t>
            </w:r>
          </w:p>
        </w:tc>
        <w:tc>
          <w:tcPr>
            <w:tcW w:w="708" w:type="dxa"/>
          </w:tcPr>
          <w:p w14:paraId="7591D970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2900</w:t>
            </w:r>
          </w:p>
        </w:tc>
        <w:tc>
          <w:tcPr>
            <w:tcW w:w="708" w:type="dxa"/>
          </w:tcPr>
          <w:p w14:paraId="774F8B01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4500</w:t>
            </w:r>
          </w:p>
        </w:tc>
        <w:tc>
          <w:tcPr>
            <w:tcW w:w="709" w:type="dxa"/>
          </w:tcPr>
          <w:p w14:paraId="4194A62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1650</w:t>
            </w:r>
          </w:p>
        </w:tc>
        <w:tc>
          <w:tcPr>
            <w:tcW w:w="708" w:type="dxa"/>
          </w:tcPr>
          <w:p w14:paraId="7EB77C62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02BC7B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14:paraId="0A99AB1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11.550</w:t>
            </w:r>
          </w:p>
        </w:tc>
      </w:tr>
      <w:tr w:rsidR="008421ED" w:rsidRPr="00AE69CE" w14:paraId="39C5595A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3D7D7AA5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Áreas externas</w:t>
            </w:r>
          </w:p>
        </w:tc>
        <w:tc>
          <w:tcPr>
            <w:tcW w:w="708" w:type="dxa"/>
            <w:shd w:val="clear" w:color="auto" w:fill="auto"/>
          </w:tcPr>
          <w:p w14:paraId="11D6E7F5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7C8D579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55659DB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36610E8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4477846C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381FF73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D5C5DA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B82045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65EC952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022F16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1794D0E5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31EA30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9621CF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13FDF125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2500</w:t>
            </w:r>
          </w:p>
        </w:tc>
        <w:tc>
          <w:tcPr>
            <w:tcW w:w="709" w:type="dxa"/>
          </w:tcPr>
          <w:p w14:paraId="1018E1E0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300</w:t>
            </w:r>
          </w:p>
        </w:tc>
        <w:tc>
          <w:tcPr>
            <w:tcW w:w="1035" w:type="dxa"/>
            <w:vAlign w:val="center"/>
          </w:tcPr>
          <w:p w14:paraId="259E022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2.800</w:t>
            </w:r>
          </w:p>
        </w:tc>
      </w:tr>
      <w:tr w:rsidR="008421ED" w:rsidRPr="00AE69CE" w14:paraId="4BD11339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63019A99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Limpeza final</w:t>
            </w:r>
          </w:p>
        </w:tc>
        <w:tc>
          <w:tcPr>
            <w:tcW w:w="708" w:type="dxa"/>
            <w:shd w:val="clear" w:color="auto" w:fill="auto"/>
          </w:tcPr>
          <w:p w14:paraId="4F94D5A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1BD5E52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77C4CF73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54575727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35B74E0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14:paraId="543A5596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5CF247E9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55BDAF7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6901C27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38F608D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2E77AF9B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4098917E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81273DA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6F34D4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2EE9A4BF" w14:textId="77777777" w:rsidR="008421ED" w:rsidRPr="00AE69CE" w:rsidRDefault="008421ED" w:rsidP="008421E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69CE">
              <w:rPr>
                <w:rFonts w:ascii="Verdana" w:hAnsi="Verdana"/>
                <w:b/>
                <w:sz w:val="16"/>
                <w:szCs w:val="16"/>
              </w:rPr>
              <w:t>500</w:t>
            </w:r>
          </w:p>
        </w:tc>
        <w:tc>
          <w:tcPr>
            <w:tcW w:w="1035" w:type="dxa"/>
            <w:vAlign w:val="center"/>
          </w:tcPr>
          <w:p w14:paraId="5461ED1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500</w:t>
            </w:r>
          </w:p>
        </w:tc>
      </w:tr>
      <w:tr w:rsidR="005F5CB5" w:rsidRPr="00AE69CE" w14:paraId="267CA50D" w14:textId="77777777" w:rsidTr="005F5CB5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2EDB4E52" w14:textId="77777777" w:rsidR="005F5CB5" w:rsidRPr="00AE69CE" w:rsidRDefault="005F5CB5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TOTAL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5866BF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06A87C1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E6ACD6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98170A5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5CB6127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65AEEA3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981920B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2ACC9DFE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06D5E5A1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56D7087C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126D6354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09883EAC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4AD905F4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02C647B2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0BB93A47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5BFD7BA1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5F5CB5" w:rsidRPr="00AE69CE" w14:paraId="4E44B930" w14:textId="77777777" w:rsidTr="005F5CB5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16D4988D" w14:textId="77777777" w:rsidR="005F5CB5" w:rsidRPr="00AE69CE" w:rsidRDefault="005F5CB5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ACUMULADO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ED0EDE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5605CF3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CDAAB53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BEB48DA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56816D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DB00F35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6445193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65FA4ED7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4EAF7129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3B9510AE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0ADB46E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02EFDC45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46E203A8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7B30D89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5B1B38E1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3E61F019" w14:textId="77777777" w:rsidR="005F5CB5" w:rsidRPr="00AE69CE" w:rsidRDefault="005F5CB5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E074817" w14:textId="77777777" w:rsidR="0059259A" w:rsidRDefault="0059259A" w:rsidP="001B0B47">
      <w:pPr>
        <w:pStyle w:val="Seo"/>
      </w:pPr>
    </w:p>
    <w:p w14:paraId="6F1C6522" w14:textId="73CE57B2" w:rsidR="00736456" w:rsidRPr="00AE69CE" w:rsidRDefault="00736456" w:rsidP="001B0B47">
      <w:pPr>
        <w:pStyle w:val="Seo"/>
      </w:pPr>
      <w:r w:rsidRPr="00AE69CE">
        <w:lastRenderedPageBreak/>
        <w:t>TABELA 2- ORÇAMENTO DO PROJETO (HOSPITAL UNIVERSITÁRIO)</w:t>
      </w:r>
    </w:p>
    <w:tbl>
      <w:tblPr>
        <w:tblW w:w="13756" w:type="dxa"/>
        <w:jc w:val="center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1035"/>
      </w:tblGrid>
      <w:tr w:rsidR="00736456" w:rsidRPr="00AE69CE" w14:paraId="23857EF2" w14:textId="77777777" w:rsidTr="008421ED">
        <w:trPr>
          <w:trHeight w:val="752"/>
          <w:jc w:val="center"/>
        </w:trPr>
        <w:tc>
          <w:tcPr>
            <w:tcW w:w="2095" w:type="dxa"/>
            <w:shd w:val="clear" w:color="auto" w:fill="D9D9D9"/>
          </w:tcPr>
          <w:p w14:paraId="2F60C6DC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18"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708" w:type="dxa"/>
            <w:shd w:val="clear" w:color="auto" w:fill="D9D9D9"/>
          </w:tcPr>
          <w:p w14:paraId="2EB9A2FD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</w:t>
            </w:r>
          </w:p>
        </w:tc>
        <w:tc>
          <w:tcPr>
            <w:tcW w:w="708" w:type="dxa"/>
            <w:shd w:val="clear" w:color="auto" w:fill="D9D9D9"/>
          </w:tcPr>
          <w:p w14:paraId="22AE9F2D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M2</w:t>
            </w:r>
          </w:p>
        </w:tc>
        <w:tc>
          <w:tcPr>
            <w:tcW w:w="709" w:type="dxa"/>
            <w:shd w:val="clear" w:color="auto" w:fill="D9D9D9"/>
          </w:tcPr>
          <w:p w14:paraId="201D3DF8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M3</w:t>
            </w:r>
          </w:p>
        </w:tc>
        <w:tc>
          <w:tcPr>
            <w:tcW w:w="708" w:type="dxa"/>
            <w:shd w:val="clear" w:color="auto" w:fill="D9D9D9"/>
          </w:tcPr>
          <w:p w14:paraId="1CDF048D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M4</w:t>
            </w:r>
          </w:p>
        </w:tc>
        <w:tc>
          <w:tcPr>
            <w:tcW w:w="709" w:type="dxa"/>
            <w:shd w:val="clear" w:color="auto" w:fill="D9D9D9"/>
          </w:tcPr>
          <w:p w14:paraId="32BE4434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M5</w:t>
            </w:r>
          </w:p>
        </w:tc>
        <w:tc>
          <w:tcPr>
            <w:tcW w:w="708" w:type="dxa"/>
            <w:shd w:val="clear" w:color="auto" w:fill="D9D9D9"/>
          </w:tcPr>
          <w:p w14:paraId="484B5475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M6</w:t>
            </w:r>
          </w:p>
        </w:tc>
        <w:tc>
          <w:tcPr>
            <w:tcW w:w="708" w:type="dxa"/>
            <w:shd w:val="clear" w:color="auto" w:fill="D9D9D9"/>
          </w:tcPr>
          <w:p w14:paraId="0CF3F6FB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M7</w:t>
            </w:r>
          </w:p>
        </w:tc>
        <w:tc>
          <w:tcPr>
            <w:tcW w:w="709" w:type="dxa"/>
            <w:shd w:val="clear" w:color="auto" w:fill="D9D9D9"/>
          </w:tcPr>
          <w:p w14:paraId="0656B2EF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M8</w:t>
            </w:r>
          </w:p>
        </w:tc>
        <w:tc>
          <w:tcPr>
            <w:tcW w:w="708" w:type="dxa"/>
            <w:shd w:val="clear" w:color="auto" w:fill="D9D9D9"/>
          </w:tcPr>
          <w:p w14:paraId="471B33B2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M9</w:t>
            </w:r>
          </w:p>
        </w:tc>
        <w:tc>
          <w:tcPr>
            <w:tcW w:w="709" w:type="dxa"/>
            <w:shd w:val="clear" w:color="auto" w:fill="D9D9D9"/>
          </w:tcPr>
          <w:p w14:paraId="799B0854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M10</w:t>
            </w:r>
          </w:p>
        </w:tc>
        <w:tc>
          <w:tcPr>
            <w:tcW w:w="708" w:type="dxa"/>
            <w:shd w:val="clear" w:color="auto" w:fill="D9D9D9"/>
          </w:tcPr>
          <w:p w14:paraId="4B9B8875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M11</w:t>
            </w:r>
          </w:p>
        </w:tc>
        <w:tc>
          <w:tcPr>
            <w:tcW w:w="708" w:type="dxa"/>
            <w:shd w:val="clear" w:color="auto" w:fill="D9D9D9"/>
          </w:tcPr>
          <w:p w14:paraId="28CED9C8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M12</w:t>
            </w:r>
          </w:p>
        </w:tc>
        <w:tc>
          <w:tcPr>
            <w:tcW w:w="709" w:type="dxa"/>
            <w:shd w:val="clear" w:color="auto" w:fill="D9D9D9"/>
          </w:tcPr>
          <w:p w14:paraId="22858900" w14:textId="77777777" w:rsidR="00736456" w:rsidRPr="00AE69CE" w:rsidRDefault="00736456" w:rsidP="00AD1DDC">
            <w:pPr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M13</w:t>
            </w:r>
          </w:p>
        </w:tc>
        <w:tc>
          <w:tcPr>
            <w:tcW w:w="708" w:type="dxa"/>
            <w:shd w:val="clear" w:color="auto" w:fill="D9D9D9"/>
          </w:tcPr>
          <w:p w14:paraId="77E59971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M14</w:t>
            </w:r>
          </w:p>
        </w:tc>
        <w:tc>
          <w:tcPr>
            <w:tcW w:w="709" w:type="dxa"/>
            <w:shd w:val="clear" w:color="auto" w:fill="D9D9D9"/>
          </w:tcPr>
          <w:p w14:paraId="3E3C7917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M15</w:t>
            </w:r>
          </w:p>
        </w:tc>
        <w:tc>
          <w:tcPr>
            <w:tcW w:w="1035" w:type="dxa"/>
            <w:shd w:val="clear" w:color="auto" w:fill="D9D9D9"/>
          </w:tcPr>
          <w:p w14:paraId="30FE36B5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TOTAL</w:t>
            </w:r>
          </w:p>
        </w:tc>
      </w:tr>
      <w:tr w:rsidR="008421ED" w:rsidRPr="00AE69CE" w14:paraId="7D3858BF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363BE70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Terraplanagem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8DB53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noProof w:val="0"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2800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6CDED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1900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716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40F08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57634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88492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96C078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5069D17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6965D2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5180C2F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3C3513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710B27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69BF54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81E2B9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87A340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132B3FB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noProof w:val="0"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4.700</w:t>
            </w:r>
          </w:p>
        </w:tc>
      </w:tr>
      <w:tr w:rsidR="008421ED" w:rsidRPr="00AE69CE" w14:paraId="338DB150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75B18E98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Fundações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7B85D1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D94A8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950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BDAF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900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DC97C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500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7FA9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8158DB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DEB2A1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1BA37B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FF8BB1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42DC64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B1D88A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7108B9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0C7214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25568D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51A36F6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05F56E1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2.350</w:t>
            </w:r>
          </w:p>
        </w:tc>
      </w:tr>
      <w:tr w:rsidR="008421ED" w:rsidRPr="00AE69CE" w14:paraId="12815D16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DD82A0B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Estrutura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D1DBF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F1334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917B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208B8B" w14:textId="77777777" w:rsidR="008421ED" w:rsidRPr="005900A8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1300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96443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1900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C2D20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2100</w:t>
            </w:r>
          </w:p>
        </w:tc>
        <w:tc>
          <w:tcPr>
            <w:tcW w:w="708" w:type="dxa"/>
            <w:vAlign w:val="center"/>
          </w:tcPr>
          <w:p w14:paraId="3EFF782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1750</w:t>
            </w:r>
          </w:p>
        </w:tc>
        <w:tc>
          <w:tcPr>
            <w:tcW w:w="709" w:type="dxa"/>
            <w:vAlign w:val="center"/>
          </w:tcPr>
          <w:p w14:paraId="69B08F4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575C2A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1BA5AE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53E845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2A680CC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4BFBD0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AC2D9D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02B8DA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41E53DD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7.050</w:t>
            </w:r>
          </w:p>
        </w:tc>
      </w:tr>
      <w:tr w:rsidR="008421ED" w:rsidRPr="00AE69CE" w14:paraId="385C63AF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07DCC686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Paredes e vedações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B8B8A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8FC9F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C0A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EE6611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6E09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8377D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3988123" w14:textId="77777777" w:rsidR="008421ED" w:rsidRPr="005900A8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1300</w:t>
            </w:r>
          </w:p>
        </w:tc>
        <w:tc>
          <w:tcPr>
            <w:tcW w:w="709" w:type="dxa"/>
            <w:vAlign w:val="center"/>
          </w:tcPr>
          <w:p w14:paraId="6C9F115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1050</w:t>
            </w:r>
          </w:p>
        </w:tc>
        <w:tc>
          <w:tcPr>
            <w:tcW w:w="708" w:type="dxa"/>
            <w:vAlign w:val="center"/>
          </w:tcPr>
          <w:p w14:paraId="2D698A4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4EAA4E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8C4127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505716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CDCD80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F5893A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54256B5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3A931A1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2.350</w:t>
            </w:r>
          </w:p>
        </w:tc>
      </w:tr>
      <w:tr w:rsidR="008421ED" w:rsidRPr="00AE69CE" w14:paraId="62905E6E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4B68F210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Cobertura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1B203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AF8DA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D96DC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550A6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7C606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8BA47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B30460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65FBB01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1550</w:t>
            </w:r>
          </w:p>
        </w:tc>
        <w:tc>
          <w:tcPr>
            <w:tcW w:w="708" w:type="dxa"/>
            <w:vAlign w:val="center"/>
          </w:tcPr>
          <w:p w14:paraId="039F66F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800</w:t>
            </w:r>
          </w:p>
        </w:tc>
        <w:tc>
          <w:tcPr>
            <w:tcW w:w="709" w:type="dxa"/>
            <w:vAlign w:val="center"/>
          </w:tcPr>
          <w:p w14:paraId="153E71F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7A7E9B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FBD5C5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E8CF13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00EA2D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C8B215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508A3E9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2.350</w:t>
            </w:r>
          </w:p>
        </w:tc>
      </w:tr>
      <w:tr w:rsidR="008421ED" w:rsidRPr="00AE69CE" w14:paraId="7AE8E0CB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7837C8C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Elétrica/Hidráulica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4DF7D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2A3CB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68F0A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E445C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54BAD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89130D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50A598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919723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2500</w:t>
            </w:r>
          </w:p>
        </w:tc>
        <w:tc>
          <w:tcPr>
            <w:tcW w:w="708" w:type="dxa"/>
            <w:vAlign w:val="center"/>
          </w:tcPr>
          <w:p w14:paraId="203EE66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3200</w:t>
            </w:r>
          </w:p>
        </w:tc>
        <w:tc>
          <w:tcPr>
            <w:tcW w:w="709" w:type="dxa"/>
            <w:vAlign w:val="center"/>
          </w:tcPr>
          <w:p w14:paraId="281A732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1350</w:t>
            </w:r>
          </w:p>
        </w:tc>
        <w:tc>
          <w:tcPr>
            <w:tcW w:w="708" w:type="dxa"/>
            <w:vAlign w:val="center"/>
          </w:tcPr>
          <w:p w14:paraId="19C1A38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4AB102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197F5D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DBF507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F7E956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0636AF1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7.050</w:t>
            </w:r>
          </w:p>
        </w:tc>
      </w:tr>
      <w:tr w:rsidR="008421ED" w:rsidRPr="00AE69CE" w14:paraId="4054E147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304D636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Acabamentos / Revestimentos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B9AC93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26C0A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BAFB4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46967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06BAE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3C224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2FCD8A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90FB7F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B103A0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88F994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4200</w:t>
            </w:r>
          </w:p>
        </w:tc>
        <w:tc>
          <w:tcPr>
            <w:tcW w:w="708" w:type="dxa"/>
            <w:vAlign w:val="center"/>
          </w:tcPr>
          <w:p w14:paraId="57F7239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5500</w:t>
            </w:r>
          </w:p>
        </w:tc>
        <w:tc>
          <w:tcPr>
            <w:tcW w:w="708" w:type="dxa"/>
            <w:vAlign w:val="center"/>
          </w:tcPr>
          <w:p w14:paraId="3F1DFF1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5200</w:t>
            </w:r>
          </w:p>
        </w:tc>
        <w:tc>
          <w:tcPr>
            <w:tcW w:w="709" w:type="dxa"/>
            <w:vAlign w:val="center"/>
          </w:tcPr>
          <w:p w14:paraId="7CCF48D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1550</w:t>
            </w:r>
          </w:p>
        </w:tc>
        <w:tc>
          <w:tcPr>
            <w:tcW w:w="708" w:type="dxa"/>
            <w:vAlign w:val="center"/>
          </w:tcPr>
          <w:p w14:paraId="372AC1F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E5F000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1D90352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16.450</w:t>
            </w:r>
          </w:p>
        </w:tc>
      </w:tr>
      <w:tr w:rsidR="008421ED" w:rsidRPr="00AE69CE" w14:paraId="45FFA529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13534A25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Áreas externas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502FC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844CF7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CAB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2C805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44E9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288C20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388CDC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24B247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7C27C3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B23158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2BFECA7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8A9336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E26EFC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6C8B56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3450</w:t>
            </w:r>
          </w:p>
        </w:tc>
        <w:tc>
          <w:tcPr>
            <w:tcW w:w="709" w:type="dxa"/>
            <w:vAlign w:val="center"/>
          </w:tcPr>
          <w:p w14:paraId="0CE4E92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035" w:type="dxa"/>
            <w:vAlign w:val="center"/>
          </w:tcPr>
          <w:p w14:paraId="44D1F70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3.750</w:t>
            </w:r>
          </w:p>
        </w:tc>
      </w:tr>
      <w:tr w:rsidR="008421ED" w:rsidRPr="00AE69CE" w14:paraId="4974578D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7B6FDDE6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Limpeza final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A0AFC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883218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A93A0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C23715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C0C25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EB8CD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687182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7B585C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9D9EA5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7FF537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932940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4651A5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5B17BD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4E8ABF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D19F9C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950</w:t>
            </w:r>
          </w:p>
        </w:tc>
        <w:tc>
          <w:tcPr>
            <w:tcW w:w="1035" w:type="dxa"/>
            <w:vAlign w:val="center"/>
          </w:tcPr>
          <w:p w14:paraId="5890E37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950</w:t>
            </w:r>
          </w:p>
        </w:tc>
      </w:tr>
      <w:tr w:rsidR="00736456" w:rsidRPr="00AE69CE" w14:paraId="112B0128" w14:textId="77777777" w:rsidTr="00AD1DDC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0F4FA2F4" w14:textId="77777777" w:rsidR="00736456" w:rsidRPr="00AE69CE" w:rsidRDefault="00736456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TOTAL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2B1F3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A5A54A1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66D8CDC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3C1D52C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E1BDF90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E5C6457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29822CF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02037432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598D56B0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1E438472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1F3CC01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78A2E2F0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1BE8F931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53AC84C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1C6E6DB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5373810F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736456" w:rsidRPr="00AE69CE" w14:paraId="1B12EFCC" w14:textId="77777777" w:rsidTr="00AD1DDC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39D813CE" w14:textId="77777777" w:rsidR="00736456" w:rsidRPr="00AE69CE" w:rsidRDefault="00736456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ACUMULADO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17C891F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1A54873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CD9239F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13834F3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4540BD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758295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5C364D1C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2A3923F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D25405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49228813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4CCB108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2546CE4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286490E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351895BC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0B352BA3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11D7B3A1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0862373" w14:textId="77777777" w:rsidR="007073B6" w:rsidRPr="00AE69CE" w:rsidRDefault="007073B6" w:rsidP="001B0B47">
      <w:pPr>
        <w:pStyle w:val="Seo"/>
      </w:pPr>
    </w:p>
    <w:p w14:paraId="750AD169" w14:textId="77777777" w:rsidR="00736456" w:rsidRPr="00AE69CE" w:rsidRDefault="00736456" w:rsidP="001B0B47">
      <w:pPr>
        <w:pStyle w:val="Seo"/>
      </w:pPr>
      <w:r w:rsidRPr="00AE69CE">
        <w:t>TABELA 3- ORÇAMENTO DO PROJETO (PRÉDIO ADMINISTRATIVO)</w:t>
      </w:r>
    </w:p>
    <w:tbl>
      <w:tblPr>
        <w:tblW w:w="13756" w:type="dxa"/>
        <w:jc w:val="center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708"/>
        <w:gridCol w:w="708"/>
        <w:gridCol w:w="709"/>
        <w:gridCol w:w="708"/>
        <w:gridCol w:w="709"/>
        <w:gridCol w:w="1035"/>
      </w:tblGrid>
      <w:tr w:rsidR="00736456" w:rsidRPr="00AE69CE" w14:paraId="4FF9AC91" w14:textId="77777777" w:rsidTr="00AD1DDC">
        <w:trPr>
          <w:trHeight w:val="255"/>
          <w:jc w:val="center"/>
        </w:trPr>
        <w:tc>
          <w:tcPr>
            <w:tcW w:w="2095" w:type="dxa"/>
            <w:shd w:val="clear" w:color="auto" w:fill="D9D9D9"/>
          </w:tcPr>
          <w:p w14:paraId="3B1092CB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18"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708" w:type="dxa"/>
            <w:shd w:val="clear" w:color="auto" w:fill="D9D9D9"/>
          </w:tcPr>
          <w:p w14:paraId="05DC5416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</w:t>
            </w:r>
          </w:p>
        </w:tc>
        <w:tc>
          <w:tcPr>
            <w:tcW w:w="708" w:type="dxa"/>
            <w:shd w:val="clear" w:color="auto" w:fill="D9D9D9"/>
          </w:tcPr>
          <w:p w14:paraId="70927767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M2</w:t>
            </w:r>
          </w:p>
        </w:tc>
        <w:tc>
          <w:tcPr>
            <w:tcW w:w="709" w:type="dxa"/>
            <w:shd w:val="clear" w:color="auto" w:fill="D9D9D9"/>
          </w:tcPr>
          <w:p w14:paraId="3DFB9916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M3</w:t>
            </w:r>
          </w:p>
        </w:tc>
        <w:tc>
          <w:tcPr>
            <w:tcW w:w="708" w:type="dxa"/>
            <w:shd w:val="clear" w:color="auto" w:fill="D9D9D9"/>
          </w:tcPr>
          <w:p w14:paraId="782CC5C5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M4</w:t>
            </w:r>
          </w:p>
        </w:tc>
        <w:tc>
          <w:tcPr>
            <w:tcW w:w="709" w:type="dxa"/>
            <w:shd w:val="clear" w:color="auto" w:fill="D9D9D9"/>
          </w:tcPr>
          <w:p w14:paraId="68ABFC2B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M5</w:t>
            </w:r>
          </w:p>
        </w:tc>
        <w:tc>
          <w:tcPr>
            <w:tcW w:w="708" w:type="dxa"/>
            <w:shd w:val="clear" w:color="auto" w:fill="D9D9D9"/>
          </w:tcPr>
          <w:p w14:paraId="28F5E327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M6</w:t>
            </w:r>
          </w:p>
        </w:tc>
        <w:tc>
          <w:tcPr>
            <w:tcW w:w="708" w:type="dxa"/>
            <w:shd w:val="clear" w:color="auto" w:fill="D9D9D9"/>
          </w:tcPr>
          <w:p w14:paraId="7C18075C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M7</w:t>
            </w:r>
          </w:p>
        </w:tc>
        <w:tc>
          <w:tcPr>
            <w:tcW w:w="709" w:type="dxa"/>
            <w:shd w:val="clear" w:color="auto" w:fill="D9D9D9"/>
          </w:tcPr>
          <w:p w14:paraId="40DF5D77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M8</w:t>
            </w:r>
          </w:p>
        </w:tc>
        <w:tc>
          <w:tcPr>
            <w:tcW w:w="708" w:type="dxa"/>
            <w:shd w:val="clear" w:color="auto" w:fill="D9D9D9"/>
          </w:tcPr>
          <w:p w14:paraId="5411809C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M9</w:t>
            </w:r>
          </w:p>
        </w:tc>
        <w:tc>
          <w:tcPr>
            <w:tcW w:w="709" w:type="dxa"/>
            <w:shd w:val="clear" w:color="auto" w:fill="D9D9D9"/>
          </w:tcPr>
          <w:p w14:paraId="3E7FCD78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M10</w:t>
            </w:r>
          </w:p>
        </w:tc>
        <w:tc>
          <w:tcPr>
            <w:tcW w:w="708" w:type="dxa"/>
            <w:shd w:val="clear" w:color="auto" w:fill="D9D9D9"/>
          </w:tcPr>
          <w:p w14:paraId="47FA448B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M11</w:t>
            </w:r>
          </w:p>
        </w:tc>
        <w:tc>
          <w:tcPr>
            <w:tcW w:w="708" w:type="dxa"/>
            <w:shd w:val="clear" w:color="auto" w:fill="D9D9D9"/>
          </w:tcPr>
          <w:p w14:paraId="67245B11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M12</w:t>
            </w:r>
          </w:p>
        </w:tc>
        <w:tc>
          <w:tcPr>
            <w:tcW w:w="709" w:type="dxa"/>
            <w:shd w:val="clear" w:color="auto" w:fill="D9D9D9"/>
          </w:tcPr>
          <w:p w14:paraId="78C67B75" w14:textId="77777777" w:rsidR="00736456" w:rsidRPr="00AE69CE" w:rsidRDefault="00736456" w:rsidP="00AD1DDC">
            <w:pPr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M13</w:t>
            </w:r>
          </w:p>
        </w:tc>
        <w:tc>
          <w:tcPr>
            <w:tcW w:w="708" w:type="dxa"/>
            <w:shd w:val="clear" w:color="auto" w:fill="D9D9D9"/>
          </w:tcPr>
          <w:p w14:paraId="717B2100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M14</w:t>
            </w:r>
          </w:p>
        </w:tc>
        <w:tc>
          <w:tcPr>
            <w:tcW w:w="709" w:type="dxa"/>
            <w:shd w:val="clear" w:color="auto" w:fill="D9D9D9"/>
          </w:tcPr>
          <w:p w14:paraId="1BADF39D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M15</w:t>
            </w:r>
          </w:p>
        </w:tc>
        <w:tc>
          <w:tcPr>
            <w:tcW w:w="1035" w:type="dxa"/>
            <w:shd w:val="clear" w:color="auto" w:fill="D9D9D9"/>
          </w:tcPr>
          <w:p w14:paraId="7B679630" w14:textId="77777777" w:rsidR="00736456" w:rsidRPr="00AE69CE" w:rsidRDefault="00736456" w:rsidP="00AD1DDC">
            <w:pPr>
              <w:jc w:val="center"/>
              <w:rPr>
                <w:rFonts w:ascii="Verdana" w:hAnsi="Verdana"/>
                <w:b/>
                <w:sz w:val="20"/>
              </w:rPr>
            </w:pPr>
            <w:r w:rsidRPr="00AE69CE">
              <w:rPr>
                <w:rFonts w:ascii="Verdana" w:hAnsi="Verdana"/>
                <w:b/>
                <w:sz w:val="20"/>
              </w:rPr>
              <w:t>TOTAL</w:t>
            </w:r>
          </w:p>
        </w:tc>
      </w:tr>
      <w:tr w:rsidR="008421ED" w:rsidRPr="00AE69CE" w14:paraId="25FC874B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385E1DB4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Terraplanagem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A652D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noProof w:val="0"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1100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0C5C54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300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DD1D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ED8F76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82ED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48E03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FCD909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C30D42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847101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9421AB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808248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B6DB8B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B54196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45E49F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049987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426B35D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noProof w:val="0"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1.400</w:t>
            </w:r>
          </w:p>
        </w:tc>
      </w:tr>
      <w:tr w:rsidR="008421ED" w:rsidRPr="00AE69CE" w14:paraId="1852EF49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63DEFF17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Fundações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ED140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27633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250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5C77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300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92DB1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150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B71D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57B54A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76BFED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51D169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7F7679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94D8DB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F43072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976B3F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9E3FA0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9FBC7D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B2D7EA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2B5FE14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700</w:t>
            </w:r>
          </w:p>
        </w:tc>
      </w:tr>
      <w:tr w:rsidR="008421ED" w:rsidRPr="00AE69CE" w14:paraId="5F36DDF8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40B292B8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Estrutura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DB3767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8D449A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19B19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BF546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600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6167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700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868904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500</w:t>
            </w:r>
          </w:p>
        </w:tc>
        <w:tc>
          <w:tcPr>
            <w:tcW w:w="708" w:type="dxa"/>
            <w:vAlign w:val="center"/>
          </w:tcPr>
          <w:p w14:paraId="0E748EE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300</w:t>
            </w:r>
          </w:p>
        </w:tc>
        <w:tc>
          <w:tcPr>
            <w:tcW w:w="709" w:type="dxa"/>
            <w:vAlign w:val="center"/>
          </w:tcPr>
          <w:p w14:paraId="2899E3F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2CC5F1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6568CAB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0350A9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DE453B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0B6B8B6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7D028B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7B7FF1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78C2AB6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2.100</w:t>
            </w:r>
          </w:p>
        </w:tc>
      </w:tr>
      <w:tr w:rsidR="008421ED" w:rsidRPr="00AE69CE" w14:paraId="3F754FC4" w14:textId="77777777" w:rsidTr="008421ED">
        <w:trPr>
          <w:trHeight w:val="255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56EE52A0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Paredes e vedações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FE4B4A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F3D73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443A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EF536D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68F2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DEEC77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C6753E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500</w:t>
            </w:r>
          </w:p>
        </w:tc>
        <w:tc>
          <w:tcPr>
            <w:tcW w:w="709" w:type="dxa"/>
            <w:vAlign w:val="center"/>
          </w:tcPr>
          <w:p w14:paraId="730ADB2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200</w:t>
            </w:r>
          </w:p>
        </w:tc>
        <w:tc>
          <w:tcPr>
            <w:tcW w:w="708" w:type="dxa"/>
            <w:vAlign w:val="center"/>
          </w:tcPr>
          <w:p w14:paraId="028621E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6ECFD11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59468D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986239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A0F655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BB08C0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EF7FFC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1B1CEB2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700</w:t>
            </w:r>
          </w:p>
        </w:tc>
      </w:tr>
      <w:tr w:rsidR="008421ED" w:rsidRPr="00AE69CE" w14:paraId="68559061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1281F8EF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Cobertura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F379D6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9F25B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7652B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54F242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2A832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F6FFC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BBE87F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77334C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400</w:t>
            </w:r>
          </w:p>
        </w:tc>
        <w:tc>
          <w:tcPr>
            <w:tcW w:w="708" w:type="dxa"/>
            <w:vAlign w:val="center"/>
          </w:tcPr>
          <w:p w14:paraId="19BC573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300</w:t>
            </w:r>
          </w:p>
        </w:tc>
        <w:tc>
          <w:tcPr>
            <w:tcW w:w="709" w:type="dxa"/>
            <w:vAlign w:val="center"/>
          </w:tcPr>
          <w:p w14:paraId="69699C6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3A1548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2F34EC0E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C50983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AEC92F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0CE891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4E6DE0C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700</w:t>
            </w:r>
          </w:p>
        </w:tc>
      </w:tr>
      <w:tr w:rsidR="008421ED" w:rsidRPr="00AE69CE" w14:paraId="6E882339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3590C1C4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Elétrica/Hidráulica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663E9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7BFE2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1C2B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328725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B7A84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BEC36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A5BB8D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BCDCE5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700</w:t>
            </w:r>
          </w:p>
        </w:tc>
        <w:tc>
          <w:tcPr>
            <w:tcW w:w="708" w:type="dxa"/>
            <w:vAlign w:val="center"/>
          </w:tcPr>
          <w:p w14:paraId="2171C41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5900A8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highlight w:val="yellow"/>
              </w:rPr>
              <w:t>1100</w:t>
            </w:r>
          </w:p>
        </w:tc>
        <w:tc>
          <w:tcPr>
            <w:tcW w:w="709" w:type="dxa"/>
            <w:vAlign w:val="center"/>
          </w:tcPr>
          <w:p w14:paraId="247C49C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vAlign w:val="center"/>
          </w:tcPr>
          <w:p w14:paraId="4F27EDB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9D7D18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78D595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4AA4FA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4BD9D4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49481CD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2.100</w:t>
            </w:r>
          </w:p>
        </w:tc>
      </w:tr>
      <w:tr w:rsidR="008421ED" w:rsidRPr="00AE69CE" w14:paraId="4FCE5818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77BC32D8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Acabamentos / Revestimentos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F7937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E0ED9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08480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9C0CE3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B34C3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7F19E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0121A9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31932B5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75F24E37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6BAF9B3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708" w:type="dxa"/>
            <w:vAlign w:val="center"/>
          </w:tcPr>
          <w:p w14:paraId="4AE2D4A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708" w:type="dxa"/>
            <w:vAlign w:val="center"/>
          </w:tcPr>
          <w:p w14:paraId="7B055A7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709" w:type="dxa"/>
            <w:vAlign w:val="center"/>
          </w:tcPr>
          <w:p w14:paraId="176B955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708" w:type="dxa"/>
            <w:vAlign w:val="center"/>
          </w:tcPr>
          <w:p w14:paraId="154D00D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626614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vAlign w:val="center"/>
          </w:tcPr>
          <w:p w14:paraId="496F59A1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4.900</w:t>
            </w:r>
          </w:p>
        </w:tc>
      </w:tr>
      <w:tr w:rsidR="008421ED" w:rsidRPr="00AE69CE" w14:paraId="0660B6B2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3A166C0F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Áreas externas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3C3F0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74B0FF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B04C7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771A9D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CD98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81A34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4628EA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408444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C2F87C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6786AB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4A2690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65A3680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8DB1A3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8891D2D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900</w:t>
            </w:r>
          </w:p>
        </w:tc>
        <w:tc>
          <w:tcPr>
            <w:tcW w:w="709" w:type="dxa"/>
            <w:vAlign w:val="center"/>
          </w:tcPr>
          <w:p w14:paraId="5F310A7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35" w:type="dxa"/>
            <w:vAlign w:val="center"/>
          </w:tcPr>
          <w:p w14:paraId="776C074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1.100</w:t>
            </w:r>
          </w:p>
        </w:tc>
      </w:tr>
      <w:tr w:rsidR="008421ED" w:rsidRPr="00AE69CE" w14:paraId="1A3DCEBF" w14:textId="77777777" w:rsidTr="008421ED">
        <w:trPr>
          <w:trHeight w:val="271"/>
          <w:jc w:val="center"/>
        </w:trPr>
        <w:tc>
          <w:tcPr>
            <w:tcW w:w="2095" w:type="dxa"/>
            <w:shd w:val="clear" w:color="auto" w:fill="auto"/>
            <w:vAlign w:val="bottom"/>
          </w:tcPr>
          <w:p w14:paraId="474D7440" w14:textId="77777777" w:rsidR="008421ED" w:rsidRPr="00AE69CE" w:rsidRDefault="008421ED" w:rsidP="008421ED">
            <w:pPr>
              <w:jc w:val="left"/>
              <w:rPr>
                <w:rFonts w:ascii="Verdana" w:hAnsi="Verdana" w:cs="Calibri"/>
                <w:b/>
                <w:color w:val="000000"/>
                <w:sz w:val="16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16"/>
                <w:szCs w:val="22"/>
              </w:rPr>
              <w:t>Limpeza final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1718DD3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5A9192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F778A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FE9C4EB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3458C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13E3889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3B0BB7BC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4B948A9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1C951D18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1F89E695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085F92D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5590D1C4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2FCC249F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14:paraId="45A5A820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14:paraId="7F2FAE9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035" w:type="dxa"/>
            <w:vAlign w:val="center"/>
          </w:tcPr>
          <w:p w14:paraId="63499DF6" w14:textId="77777777" w:rsidR="008421ED" w:rsidRPr="00AE69CE" w:rsidRDefault="008421ED" w:rsidP="008421E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20"/>
              </w:rPr>
            </w:pPr>
            <w:r w:rsidRPr="00AE69CE">
              <w:rPr>
                <w:rFonts w:ascii="Verdana" w:hAnsi="Verdana" w:cs="Calibri"/>
                <w:b/>
                <w:bCs/>
                <w:color w:val="000000"/>
                <w:sz w:val="20"/>
              </w:rPr>
              <w:t>300</w:t>
            </w:r>
          </w:p>
        </w:tc>
      </w:tr>
      <w:tr w:rsidR="00736456" w:rsidRPr="00AE69CE" w14:paraId="510EE071" w14:textId="77777777" w:rsidTr="00AD1DDC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503129D6" w14:textId="77777777" w:rsidR="00736456" w:rsidRPr="00AE69CE" w:rsidRDefault="00736456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TOTAL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1ED648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F0F2BF8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416C28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83285F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54B5B42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6F8C1B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402CD2B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129D724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3D36E56A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7E0BED7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2AA300BF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4A60708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70CA06BE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1171921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4CFE9249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5D3EE61D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736456" w:rsidRPr="00AE69CE" w14:paraId="4E67261B" w14:textId="77777777" w:rsidTr="00AD1DDC">
        <w:trPr>
          <w:trHeight w:val="271"/>
          <w:jc w:val="center"/>
        </w:trPr>
        <w:tc>
          <w:tcPr>
            <w:tcW w:w="2095" w:type="dxa"/>
            <w:shd w:val="clear" w:color="auto" w:fill="auto"/>
          </w:tcPr>
          <w:p w14:paraId="42C53D32" w14:textId="77777777" w:rsidR="00736456" w:rsidRPr="00AE69CE" w:rsidRDefault="00736456" w:rsidP="00AD1DDC">
            <w:pPr>
              <w:rPr>
                <w:rFonts w:ascii="Verdana" w:hAnsi="Verdana"/>
                <w:b/>
                <w:sz w:val="16"/>
              </w:rPr>
            </w:pPr>
            <w:r w:rsidRPr="00AE69CE">
              <w:rPr>
                <w:rFonts w:ascii="Verdana" w:hAnsi="Verdana"/>
                <w:b/>
                <w:sz w:val="16"/>
              </w:rPr>
              <w:t>CUSTO ACUMULADO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3C98174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4781443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AE0F02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98269D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2313BA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BB8B05F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1752F24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64251F0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7F2420D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280CB50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0A893D4A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4E00E36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13209DA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</w:tcPr>
          <w:p w14:paraId="654C716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9" w:type="dxa"/>
          </w:tcPr>
          <w:p w14:paraId="40A72135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035" w:type="dxa"/>
            <w:vAlign w:val="center"/>
          </w:tcPr>
          <w:p w14:paraId="66B1CF36" w14:textId="77777777" w:rsidR="00736456" w:rsidRPr="00AE69CE" w:rsidRDefault="00736456" w:rsidP="00AD1DDC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662DAB54" w14:textId="77777777" w:rsidR="006C55C8" w:rsidRPr="00AE69CE" w:rsidRDefault="006C55C8" w:rsidP="001B0B47">
      <w:pPr>
        <w:pStyle w:val="Seo"/>
        <w:sectPr w:rsidR="006C55C8" w:rsidRPr="00AE69CE" w:rsidSect="000C714C">
          <w:headerReference w:type="default" r:id="rId8"/>
          <w:footerReference w:type="default" r:id="rId9"/>
          <w:footnotePr>
            <w:numRestart w:val="eachPage"/>
          </w:footnotePr>
          <w:pgSz w:w="16840" w:h="11907" w:orient="landscape" w:code="9"/>
          <w:pgMar w:top="1418" w:right="1418" w:bottom="1418" w:left="1418" w:header="680" w:footer="680" w:gutter="0"/>
          <w:cols w:space="720"/>
          <w:docGrid w:linePitch="326"/>
        </w:sectPr>
      </w:pPr>
    </w:p>
    <w:p w14:paraId="0112A756" w14:textId="77777777" w:rsidR="00736456" w:rsidRPr="00AE69CE" w:rsidRDefault="006C55C8" w:rsidP="001B0B47">
      <w:pPr>
        <w:pStyle w:val="Seo"/>
      </w:pPr>
      <w:r w:rsidRPr="00AE69CE">
        <w:rPr>
          <w:b w:val="0"/>
        </w:rPr>
        <w:lastRenderedPageBreak/>
        <w:t xml:space="preserve">No mês de Setembro de 2015, o Conselho de Administração da GFK começou uma negociação para uma fusão com outra construtora de grande porte e todas as obras passaram por um processo de auditoria. O projeto da obra da </w:t>
      </w:r>
      <w:r w:rsidR="00DD74DD" w:rsidRPr="00AE69CE">
        <w:rPr>
          <w:b w:val="0"/>
        </w:rPr>
        <w:t>USP</w:t>
      </w:r>
      <w:r w:rsidRPr="00AE69CE">
        <w:rPr>
          <w:b w:val="0"/>
        </w:rPr>
        <w:t xml:space="preserve"> estava em seu </w:t>
      </w:r>
      <w:r w:rsidRPr="00212353">
        <w:rPr>
          <w:b w:val="0"/>
          <w:highlight w:val="yellow"/>
        </w:rPr>
        <w:t>9º mês</w:t>
      </w:r>
      <w:r w:rsidRPr="00AE69CE">
        <w:rPr>
          <w:b w:val="0"/>
        </w:rPr>
        <w:t xml:space="preserve"> de execução, e a consultoria contratada para realizar o processo de auditoria identificou o seguinte status do projeto da </w:t>
      </w:r>
      <w:r w:rsidR="00DD74DD" w:rsidRPr="00AE69CE">
        <w:rPr>
          <w:b w:val="0"/>
        </w:rPr>
        <w:t>USP</w:t>
      </w:r>
      <w:r w:rsidRPr="00AE69CE">
        <w:t>:</w:t>
      </w:r>
    </w:p>
    <w:p w14:paraId="43AA3E59" w14:textId="77777777" w:rsidR="006C55C8" w:rsidRPr="00AE69CE" w:rsidRDefault="006C55C8" w:rsidP="001B0B47">
      <w:pPr>
        <w:pStyle w:val="Seo"/>
      </w:pPr>
    </w:p>
    <w:p w14:paraId="7526A755" w14:textId="77777777" w:rsidR="006C55C8" w:rsidRPr="00AE69CE" w:rsidRDefault="006C55C8" w:rsidP="001B0B47">
      <w:pPr>
        <w:pStyle w:val="Seo"/>
      </w:pPr>
      <w:r w:rsidRPr="00AE69CE">
        <w:t xml:space="preserve">TABELA </w:t>
      </w:r>
      <w:r w:rsidR="001F0DCC" w:rsidRPr="00AE69CE">
        <w:t>4</w:t>
      </w:r>
      <w:r w:rsidRPr="00AE69CE">
        <w:t xml:space="preserve"> – RELATÓRIO DE STATUS (ESCOLA POLITÉCNICA)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689"/>
        <w:gridCol w:w="2835"/>
        <w:gridCol w:w="2976"/>
      </w:tblGrid>
      <w:tr w:rsidR="006C55C8" w:rsidRPr="00AE69CE" w14:paraId="38383400" w14:textId="77777777" w:rsidTr="00BB65FE">
        <w:tc>
          <w:tcPr>
            <w:tcW w:w="2689" w:type="dxa"/>
            <w:vAlign w:val="center"/>
          </w:tcPr>
          <w:p w14:paraId="66EE6CBA" w14:textId="77777777" w:rsidR="006C55C8" w:rsidRPr="00AE69CE" w:rsidRDefault="006C55C8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2835" w:type="dxa"/>
            <w:vAlign w:val="center"/>
          </w:tcPr>
          <w:p w14:paraId="63CDF75B" w14:textId="77777777" w:rsidR="006C55C8" w:rsidRPr="00AE69CE" w:rsidRDefault="006C55C8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>% Medição</w:t>
            </w:r>
          </w:p>
        </w:tc>
        <w:tc>
          <w:tcPr>
            <w:tcW w:w="2976" w:type="dxa"/>
            <w:vAlign w:val="center"/>
          </w:tcPr>
          <w:p w14:paraId="6F974B74" w14:textId="77777777" w:rsidR="006C55C8" w:rsidRPr="00AE69CE" w:rsidRDefault="006C55C8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 xml:space="preserve">Custo Real (CR)* </w:t>
            </w:r>
          </w:p>
          <w:p w14:paraId="1A36827A" w14:textId="77777777" w:rsidR="006C55C8" w:rsidRPr="00AE69CE" w:rsidRDefault="006C55C8" w:rsidP="00BB65F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6C55C8" w:rsidRPr="00AE69CE" w14:paraId="44491D64" w14:textId="77777777" w:rsidTr="00BB65FE">
        <w:tc>
          <w:tcPr>
            <w:tcW w:w="2689" w:type="dxa"/>
            <w:vAlign w:val="bottom"/>
          </w:tcPr>
          <w:p w14:paraId="5F2FA7E2" w14:textId="77777777" w:rsidR="006C55C8" w:rsidRPr="00AE69CE" w:rsidRDefault="006C55C8" w:rsidP="006C55C8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Terraplanagem</w:t>
            </w:r>
          </w:p>
        </w:tc>
        <w:tc>
          <w:tcPr>
            <w:tcW w:w="2835" w:type="dxa"/>
          </w:tcPr>
          <w:p w14:paraId="424878AC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714A23B7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3.900</w:t>
            </w:r>
          </w:p>
        </w:tc>
      </w:tr>
      <w:tr w:rsidR="006C55C8" w:rsidRPr="00AE69CE" w14:paraId="594B7EC6" w14:textId="77777777" w:rsidTr="00BB65FE">
        <w:tc>
          <w:tcPr>
            <w:tcW w:w="2689" w:type="dxa"/>
            <w:vAlign w:val="bottom"/>
          </w:tcPr>
          <w:p w14:paraId="43F94D2F" w14:textId="77777777" w:rsidR="006C55C8" w:rsidRPr="00AE69CE" w:rsidRDefault="006C55C8" w:rsidP="006C55C8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Fundações</w:t>
            </w:r>
          </w:p>
        </w:tc>
        <w:tc>
          <w:tcPr>
            <w:tcW w:w="2835" w:type="dxa"/>
          </w:tcPr>
          <w:p w14:paraId="4E12E555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45F4BEE0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2.180</w:t>
            </w:r>
          </w:p>
        </w:tc>
      </w:tr>
      <w:tr w:rsidR="006C55C8" w:rsidRPr="00AE69CE" w14:paraId="7B912363" w14:textId="77777777" w:rsidTr="00BB65FE">
        <w:tc>
          <w:tcPr>
            <w:tcW w:w="2689" w:type="dxa"/>
            <w:vAlign w:val="bottom"/>
          </w:tcPr>
          <w:p w14:paraId="404B653F" w14:textId="77777777" w:rsidR="006C55C8" w:rsidRPr="00AE69CE" w:rsidRDefault="006C55C8" w:rsidP="006C55C8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Estrutura</w:t>
            </w:r>
          </w:p>
        </w:tc>
        <w:tc>
          <w:tcPr>
            <w:tcW w:w="2835" w:type="dxa"/>
          </w:tcPr>
          <w:p w14:paraId="2777EA45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3E631E60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5.950</w:t>
            </w:r>
          </w:p>
        </w:tc>
      </w:tr>
      <w:tr w:rsidR="006C55C8" w:rsidRPr="00AE69CE" w14:paraId="6B17434F" w14:textId="77777777" w:rsidTr="00BB65FE">
        <w:tc>
          <w:tcPr>
            <w:tcW w:w="2689" w:type="dxa"/>
            <w:vAlign w:val="bottom"/>
          </w:tcPr>
          <w:p w14:paraId="0A0776FE" w14:textId="77777777" w:rsidR="006C55C8" w:rsidRPr="00AE69CE" w:rsidRDefault="006C55C8" w:rsidP="006C55C8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Paredes e vedações</w:t>
            </w:r>
          </w:p>
        </w:tc>
        <w:tc>
          <w:tcPr>
            <w:tcW w:w="2835" w:type="dxa"/>
          </w:tcPr>
          <w:p w14:paraId="5B6CA2A6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90</w:t>
            </w:r>
          </w:p>
        </w:tc>
        <w:tc>
          <w:tcPr>
            <w:tcW w:w="2976" w:type="dxa"/>
          </w:tcPr>
          <w:p w14:paraId="71A892DE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2.190</w:t>
            </w:r>
          </w:p>
        </w:tc>
      </w:tr>
      <w:tr w:rsidR="006C55C8" w:rsidRPr="00AE69CE" w14:paraId="1C296FD1" w14:textId="77777777" w:rsidTr="00BB65FE">
        <w:tc>
          <w:tcPr>
            <w:tcW w:w="2689" w:type="dxa"/>
            <w:vAlign w:val="bottom"/>
          </w:tcPr>
          <w:p w14:paraId="767E26DB" w14:textId="77777777" w:rsidR="006C55C8" w:rsidRPr="00AE69CE" w:rsidRDefault="006C55C8" w:rsidP="006C55C8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Cobertura</w:t>
            </w:r>
          </w:p>
        </w:tc>
        <w:tc>
          <w:tcPr>
            <w:tcW w:w="2835" w:type="dxa"/>
          </w:tcPr>
          <w:p w14:paraId="60A594D2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50</w:t>
            </w:r>
          </w:p>
        </w:tc>
        <w:tc>
          <w:tcPr>
            <w:tcW w:w="2976" w:type="dxa"/>
          </w:tcPr>
          <w:p w14:paraId="4B4B2078" w14:textId="77777777" w:rsidR="006C55C8" w:rsidRPr="00AE69CE" w:rsidRDefault="001F0DCC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1.900</w:t>
            </w:r>
          </w:p>
        </w:tc>
      </w:tr>
      <w:tr w:rsidR="006C55C8" w:rsidRPr="00AE69CE" w14:paraId="28B37E63" w14:textId="77777777" w:rsidTr="00BB65FE">
        <w:tc>
          <w:tcPr>
            <w:tcW w:w="2689" w:type="dxa"/>
            <w:vAlign w:val="bottom"/>
          </w:tcPr>
          <w:p w14:paraId="7CB35EB1" w14:textId="77777777" w:rsidR="006C55C8" w:rsidRPr="00AE69CE" w:rsidRDefault="006C55C8" w:rsidP="006C55C8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Elétrica/Hidráulica</w:t>
            </w:r>
          </w:p>
        </w:tc>
        <w:tc>
          <w:tcPr>
            <w:tcW w:w="2835" w:type="dxa"/>
          </w:tcPr>
          <w:p w14:paraId="0844AE3B" w14:textId="77777777" w:rsidR="006C55C8" w:rsidRPr="00AE69CE" w:rsidRDefault="006C55C8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50</w:t>
            </w:r>
          </w:p>
        </w:tc>
        <w:tc>
          <w:tcPr>
            <w:tcW w:w="2976" w:type="dxa"/>
          </w:tcPr>
          <w:p w14:paraId="4DDCBFB6" w14:textId="77777777" w:rsidR="006C55C8" w:rsidRPr="00AE69CE" w:rsidRDefault="001F0DCC" w:rsidP="006C55C8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3.750</w:t>
            </w:r>
          </w:p>
        </w:tc>
      </w:tr>
    </w:tbl>
    <w:p w14:paraId="09046A91" w14:textId="77777777" w:rsidR="006C55C8" w:rsidRPr="00AE69CE" w:rsidRDefault="006C55C8" w:rsidP="001B0B47">
      <w:pPr>
        <w:pStyle w:val="Seo"/>
      </w:pPr>
      <w:r w:rsidRPr="00AE69CE">
        <w:t xml:space="preserve">* em </w:t>
      </w:r>
      <w:r w:rsidR="001F0DCC" w:rsidRPr="00AE69CE">
        <w:t>R</w:t>
      </w:r>
      <w:r w:rsidRPr="00AE69CE">
        <w:t>$ mil</w:t>
      </w:r>
    </w:p>
    <w:p w14:paraId="097904E9" w14:textId="77777777" w:rsidR="006C55C8" w:rsidRPr="00AE69CE" w:rsidRDefault="001F0DCC" w:rsidP="001B0B47">
      <w:pPr>
        <w:pStyle w:val="Seo"/>
      </w:pPr>
      <w:r w:rsidRPr="00AE69CE">
        <w:t xml:space="preserve"> </w:t>
      </w:r>
    </w:p>
    <w:p w14:paraId="02BE1605" w14:textId="77777777" w:rsidR="001F0DCC" w:rsidRPr="00AE69CE" w:rsidRDefault="001F0DCC" w:rsidP="001B0B47">
      <w:pPr>
        <w:pStyle w:val="Seo"/>
      </w:pPr>
      <w:r w:rsidRPr="00AE69CE">
        <w:t>TABELA 5 – RELATÓRIO DE STATUS (HOSPITAL UNIVERSITÁRIO)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689"/>
        <w:gridCol w:w="2835"/>
        <w:gridCol w:w="2976"/>
      </w:tblGrid>
      <w:tr w:rsidR="001F0DCC" w:rsidRPr="00AE69CE" w14:paraId="1FEA136D" w14:textId="77777777" w:rsidTr="00BB65FE">
        <w:tc>
          <w:tcPr>
            <w:tcW w:w="2689" w:type="dxa"/>
            <w:vAlign w:val="center"/>
          </w:tcPr>
          <w:p w14:paraId="515F7A35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2835" w:type="dxa"/>
            <w:vAlign w:val="center"/>
          </w:tcPr>
          <w:p w14:paraId="56E02C88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>% Medição</w:t>
            </w:r>
          </w:p>
        </w:tc>
        <w:tc>
          <w:tcPr>
            <w:tcW w:w="2976" w:type="dxa"/>
            <w:vAlign w:val="center"/>
          </w:tcPr>
          <w:p w14:paraId="71192FC0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 xml:space="preserve">Custo Real (CR)* </w:t>
            </w:r>
          </w:p>
          <w:p w14:paraId="6E49CA7D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1F0DCC" w:rsidRPr="00AE69CE" w14:paraId="18604CA3" w14:textId="77777777" w:rsidTr="00BB65FE">
        <w:tc>
          <w:tcPr>
            <w:tcW w:w="2689" w:type="dxa"/>
            <w:vAlign w:val="bottom"/>
          </w:tcPr>
          <w:p w14:paraId="71F7F35E" w14:textId="77777777" w:rsidR="001F0DCC" w:rsidRPr="00AE69CE" w:rsidRDefault="001F0DCC" w:rsidP="001F0DCC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Terraplanagem</w:t>
            </w:r>
          </w:p>
        </w:tc>
        <w:tc>
          <w:tcPr>
            <w:tcW w:w="2835" w:type="dxa"/>
          </w:tcPr>
          <w:p w14:paraId="504054E2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4F054621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5.800</w:t>
            </w:r>
          </w:p>
        </w:tc>
      </w:tr>
      <w:tr w:rsidR="001F0DCC" w:rsidRPr="00AE69CE" w14:paraId="425AFA78" w14:textId="77777777" w:rsidTr="00BB65FE">
        <w:tc>
          <w:tcPr>
            <w:tcW w:w="2689" w:type="dxa"/>
            <w:vAlign w:val="bottom"/>
          </w:tcPr>
          <w:p w14:paraId="4168CB3A" w14:textId="77777777" w:rsidR="001F0DCC" w:rsidRPr="00AE69CE" w:rsidRDefault="001F0DCC" w:rsidP="001F0DCC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Fundações</w:t>
            </w:r>
          </w:p>
        </w:tc>
        <w:tc>
          <w:tcPr>
            <w:tcW w:w="2835" w:type="dxa"/>
          </w:tcPr>
          <w:p w14:paraId="6C494AE2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52CA9FA2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3.250</w:t>
            </w:r>
          </w:p>
        </w:tc>
      </w:tr>
      <w:tr w:rsidR="001F0DCC" w:rsidRPr="00AE69CE" w14:paraId="23C42961" w14:textId="77777777" w:rsidTr="00BB65FE">
        <w:tc>
          <w:tcPr>
            <w:tcW w:w="2689" w:type="dxa"/>
            <w:vAlign w:val="bottom"/>
          </w:tcPr>
          <w:p w14:paraId="3747A7A9" w14:textId="77777777" w:rsidR="001F0DCC" w:rsidRPr="00AE69CE" w:rsidRDefault="001F0DCC" w:rsidP="001F0DCC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Estrutura</w:t>
            </w:r>
          </w:p>
        </w:tc>
        <w:tc>
          <w:tcPr>
            <w:tcW w:w="2835" w:type="dxa"/>
          </w:tcPr>
          <w:p w14:paraId="52F7BE9B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055833B4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9.100</w:t>
            </w:r>
          </w:p>
        </w:tc>
      </w:tr>
      <w:tr w:rsidR="001F0DCC" w:rsidRPr="00AE69CE" w14:paraId="5F2B3147" w14:textId="77777777" w:rsidTr="00BB65FE">
        <w:tc>
          <w:tcPr>
            <w:tcW w:w="2689" w:type="dxa"/>
            <w:vAlign w:val="bottom"/>
          </w:tcPr>
          <w:p w14:paraId="37742F6D" w14:textId="77777777" w:rsidR="001F0DCC" w:rsidRPr="00AE69CE" w:rsidRDefault="001F0DCC" w:rsidP="001F0DCC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Paredes e vedações</w:t>
            </w:r>
          </w:p>
        </w:tc>
        <w:tc>
          <w:tcPr>
            <w:tcW w:w="2835" w:type="dxa"/>
          </w:tcPr>
          <w:p w14:paraId="7F4C437B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85</w:t>
            </w:r>
          </w:p>
        </w:tc>
        <w:tc>
          <w:tcPr>
            <w:tcW w:w="2976" w:type="dxa"/>
          </w:tcPr>
          <w:p w14:paraId="2BC5D28D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2.800</w:t>
            </w:r>
          </w:p>
        </w:tc>
      </w:tr>
      <w:tr w:rsidR="001F0DCC" w:rsidRPr="00AE69CE" w14:paraId="0F930759" w14:textId="77777777" w:rsidTr="00BB65FE">
        <w:tc>
          <w:tcPr>
            <w:tcW w:w="2689" w:type="dxa"/>
            <w:vAlign w:val="bottom"/>
          </w:tcPr>
          <w:p w14:paraId="170E6AA1" w14:textId="77777777" w:rsidR="001F0DCC" w:rsidRPr="00AE69CE" w:rsidRDefault="001F0DCC" w:rsidP="001F0DCC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Cobertura</w:t>
            </w:r>
          </w:p>
        </w:tc>
        <w:tc>
          <w:tcPr>
            <w:tcW w:w="2835" w:type="dxa"/>
          </w:tcPr>
          <w:p w14:paraId="1F1D634E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75</w:t>
            </w:r>
          </w:p>
        </w:tc>
        <w:tc>
          <w:tcPr>
            <w:tcW w:w="2976" w:type="dxa"/>
          </w:tcPr>
          <w:p w14:paraId="45775F62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3.100</w:t>
            </w:r>
          </w:p>
        </w:tc>
      </w:tr>
      <w:tr w:rsidR="001F0DCC" w:rsidRPr="00AE69CE" w14:paraId="1D49B8DD" w14:textId="77777777" w:rsidTr="00BB65FE">
        <w:tc>
          <w:tcPr>
            <w:tcW w:w="2689" w:type="dxa"/>
            <w:vAlign w:val="bottom"/>
          </w:tcPr>
          <w:p w14:paraId="168DA585" w14:textId="77777777" w:rsidR="001F0DCC" w:rsidRPr="00AE69CE" w:rsidRDefault="001F0DCC" w:rsidP="001F0DCC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Elétrica/Hidráulica</w:t>
            </w:r>
          </w:p>
        </w:tc>
        <w:tc>
          <w:tcPr>
            <w:tcW w:w="2835" w:type="dxa"/>
          </w:tcPr>
          <w:p w14:paraId="53139E08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30</w:t>
            </w:r>
          </w:p>
        </w:tc>
        <w:tc>
          <w:tcPr>
            <w:tcW w:w="2976" w:type="dxa"/>
          </w:tcPr>
          <w:p w14:paraId="32A27405" w14:textId="77777777" w:rsidR="001F0DCC" w:rsidRPr="00AE69CE" w:rsidRDefault="001F0DCC" w:rsidP="001F0DCC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4.950</w:t>
            </w:r>
          </w:p>
        </w:tc>
      </w:tr>
    </w:tbl>
    <w:p w14:paraId="3045AFFB" w14:textId="77777777" w:rsidR="001F0DCC" w:rsidRPr="00AE69CE" w:rsidRDefault="001F0DCC" w:rsidP="001B0B47">
      <w:pPr>
        <w:pStyle w:val="Seo"/>
      </w:pPr>
      <w:r w:rsidRPr="00AE69CE">
        <w:t>* em R$ mil</w:t>
      </w:r>
    </w:p>
    <w:p w14:paraId="7C7D04C6" w14:textId="77777777" w:rsidR="001F0DCC" w:rsidRPr="00AE69CE" w:rsidRDefault="001F0DCC" w:rsidP="001B0B47">
      <w:pPr>
        <w:pStyle w:val="Seo"/>
      </w:pPr>
    </w:p>
    <w:p w14:paraId="632D22E7" w14:textId="77777777" w:rsidR="00735320" w:rsidRPr="00AE69CE" w:rsidRDefault="00735320" w:rsidP="001B0B47">
      <w:pPr>
        <w:pStyle w:val="Seo"/>
      </w:pPr>
    </w:p>
    <w:p w14:paraId="55A0E53D" w14:textId="77777777" w:rsidR="00735320" w:rsidRPr="00AE69CE" w:rsidRDefault="00735320" w:rsidP="001B0B47">
      <w:pPr>
        <w:pStyle w:val="Seo"/>
      </w:pPr>
    </w:p>
    <w:p w14:paraId="18872F87" w14:textId="77777777" w:rsidR="001F0DCC" w:rsidRPr="00AE69CE" w:rsidRDefault="001F0DCC" w:rsidP="001B0B47">
      <w:pPr>
        <w:pStyle w:val="Seo"/>
      </w:pPr>
      <w:r w:rsidRPr="00AE69CE">
        <w:t>TABELA 6 – RELATÓRIO DE STATUS (PRÉDIO ADMINISTRATIVO)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689"/>
        <w:gridCol w:w="2835"/>
        <w:gridCol w:w="2976"/>
      </w:tblGrid>
      <w:tr w:rsidR="001F0DCC" w:rsidRPr="00AE69CE" w14:paraId="45D52C38" w14:textId="77777777" w:rsidTr="00BB65FE">
        <w:tc>
          <w:tcPr>
            <w:tcW w:w="2689" w:type="dxa"/>
            <w:vAlign w:val="center"/>
          </w:tcPr>
          <w:p w14:paraId="153703C5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  <w:sz w:val="18"/>
              </w:rPr>
              <w:t>Deliverable</w:t>
            </w:r>
          </w:p>
        </w:tc>
        <w:tc>
          <w:tcPr>
            <w:tcW w:w="2835" w:type="dxa"/>
            <w:vAlign w:val="center"/>
          </w:tcPr>
          <w:p w14:paraId="7A98591B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>% Medição</w:t>
            </w:r>
          </w:p>
        </w:tc>
        <w:tc>
          <w:tcPr>
            <w:tcW w:w="2976" w:type="dxa"/>
            <w:vAlign w:val="center"/>
          </w:tcPr>
          <w:p w14:paraId="419F5805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  <w:r w:rsidRPr="00AE69CE">
              <w:rPr>
                <w:rFonts w:ascii="Verdana" w:hAnsi="Verdana"/>
                <w:b/>
              </w:rPr>
              <w:t xml:space="preserve">Custo Real (CR)* </w:t>
            </w:r>
          </w:p>
          <w:p w14:paraId="1900915C" w14:textId="77777777" w:rsidR="001F0DCC" w:rsidRPr="00AE69CE" w:rsidRDefault="001F0DCC" w:rsidP="00BB65F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1F0DCC" w:rsidRPr="00AE69CE" w14:paraId="747121E8" w14:textId="77777777" w:rsidTr="00BB65FE">
        <w:tc>
          <w:tcPr>
            <w:tcW w:w="2689" w:type="dxa"/>
            <w:vAlign w:val="bottom"/>
          </w:tcPr>
          <w:p w14:paraId="1E0E4A38" w14:textId="77777777" w:rsidR="001F0DCC" w:rsidRPr="00AE69CE" w:rsidRDefault="001F0DCC" w:rsidP="00BB65FE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Terraplanagem</w:t>
            </w:r>
          </w:p>
        </w:tc>
        <w:tc>
          <w:tcPr>
            <w:tcW w:w="2835" w:type="dxa"/>
          </w:tcPr>
          <w:p w14:paraId="25421313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72E27360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1.700</w:t>
            </w:r>
          </w:p>
        </w:tc>
      </w:tr>
      <w:tr w:rsidR="001F0DCC" w:rsidRPr="00AE69CE" w14:paraId="07890C1B" w14:textId="77777777" w:rsidTr="00BB65FE">
        <w:tc>
          <w:tcPr>
            <w:tcW w:w="2689" w:type="dxa"/>
            <w:vAlign w:val="bottom"/>
          </w:tcPr>
          <w:p w14:paraId="332EC12F" w14:textId="77777777" w:rsidR="001F0DCC" w:rsidRPr="00AE69CE" w:rsidRDefault="001F0DCC" w:rsidP="00BB65FE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Fundações</w:t>
            </w:r>
          </w:p>
        </w:tc>
        <w:tc>
          <w:tcPr>
            <w:tcW w:w="2835" w:type="dxa"/>
          </w:tcPr>
          <w:p w14:paraId="23B60450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18D03B8B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950</w:t>
            </w:r>
          </w:p>
        </w:tc>
      </w:tr>
      <w:tr w:rsidR="001F0DCC" w:rsidRPr="00AE69CE" w14:paraId="63515D30" w14:textId="77777777" w:rsidTr="00BB65FE">
        <w:tc>
          <w:tcPr>
            <w:tcW w:w="2689" w:type="dxa"/>
            <w:vAlign w:val="bottom"/>
          </w:tcPr>
          <w:p w14:paraId="2FA21BA9" w14:textId="77777777" w:rsidR="001F0DCC" w:rsidRPr="00AE69CE" w:rsidRDefault="001F0DCC" w:rsidP="00BB65FE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Estrutura</w:t>
            </w:r>
          </w:p>
        </w:tc>
        <w:tc>
          <w:tcPr>
            <w:tcW w:w="2835" w:type="dxa"/>
          </w:tcPr>
          <w:p w14:paraId="790BF08B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100</w:t>
            </w:r>
          </w:p>
        </w:tc>
        <w:tc>
          <w:tcPr>
            <w:tcW w:w="2976" w:type="dxa"/>
          </w:tcPr>
          <w:p w14:paraId="5A17EFA4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3.200</w:t>
            </w:r>
          </w:p>
        </w:tc>
      </w:tr>
      <w:tr w:rsidR="001F0DCC" w:rsidRPr="00AE69CE" w14:paraId="22B800C0" w14:textId="77777777" w:rsidTr="00BB65FE">
        <w:tc>
          <w:tcPr>
            <w:tcW w:w="2689" w:type="dxa"/>
            <w:vAlign w:val="bottom"/>
          </w:tcPr>
          <w:p w14:paraId="4370E8E2" w14:textId="77777777" w:rsidR="001F0DCC" w:rsidRPr="00AE69CE" w:rsidRDefault="001F0DCC" w:rsidP="00BB65FE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Paredes e vedações</w:t>
            </w:r>
          </w:p>
        </w:tc>
        <w:tc>
          <w:tcPr>
            <w:tcW w:w="2835" w:type="dxa"/>
          </w:tcPr>
          <w:p w14:paraId="5DA2F5E6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75</w:t>
            </w:r>
          </w:p>
        </w:tc>
        <w:tc>
          <w:tcPr>
            <w:tcW w:w="2976" w:type="dxa"/>
          </w:tcPr>
          <w:p w14:paraId="4FC0638D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900</w:t>
            </w:r>
          </w:p>
        </w:tc>
      </w:tr>
      <w:tr w:rsidR="001F0DCC" w:rsidRPr="00AE69CE" w14:paraId="580A4215" w14:textId="77777777" w:rsidTr="00BB65FE">
        <w:tc>
          <w:tcPr>
            <w:tcW w:w="2689" w:type="dxa"/>
            <w:vAlign w:val="bottom"/>
          </w:tcPr>
          <w:p w14:paraId="08018824" w14:textId="77777777" w:rsidR="001F0DCC" w:rsidRPr="00AE69CE" w:rsidRDefault="001F0DCC" w:rsidP="00BB65FE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Cobertura</w:t>
            </w:r>
          </w:p>
        </w:tc>
        <w:tc>
          <w:tcPr>
            <w:tcW w:w="2835" w:type="dxa"/>
          </w:tcPr>
          <w:p w14:paraId="3DD07E02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90</w:t>
            </w:r>
          </w:p>
        </w:tc>
        <w:tc>
          <w:tcPr>
            <w:tcW w:w="2976" w:type="dxa"/>
          </w:tcPr>
          <w:p w14:paraId="027EDDA9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1.300</w:t>
            </w:r>
          </w:p>
        </w:tc>
      </w:tr>
      <w:tr w:rsidR="001F0DCC" w:rsidRPr="00AE69CE" w14:paraId="75186D4B" w14:textId="77777777" w:rsidTr="00BB65FE">
        <w:tc>
          <w:tcPr>
            <w:tcW w:w="2689" w:type="dxa"/>
            <w:vAlign w:val="bottom"/>
          </w:tcPr>
          <w:p w14:paraId="1C96077C" w14:textId="77777777" w:rsidR="001F0DCC" w:rsidRPr="00AE69CE" w:rsidRDefault="001F0DCC" w:rsidP="00BB65FE">
            <w:pPr>
              <w:rPr>
                <w:rFonts w:ascii="Verdana" w:hAnsi="Verdana" w:cs="Calibri"/>
                <w:b/>
                <w:color w:val="000000"/>
                <w:sz w:val="22"/>
                <w:szCs w:val="22"/>
              </w:rPr>
            </w:pPr>
            <w:r w:rsidRPr="00AE69CE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>Elétrica/Hidráulica</w:t>
            </w:r>
          </w:p>
        </w:tc>
        <w:tc>
          <w:tcPr>
            <w:tcW w:w="2835" w:type="dxa"/>
          </w:tcPr>
          <w:p w14:paraId="42A9E116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45</w:t>
            </w:r>
          </w:p>
        </w:tc>
        <w:tc>
          <w:tcPr>
            <w:tcW w:w="2976" w:type="dxa"/>
          </w:tcPr>
          <w:p w14:paraId="0A2CD5F2" w14:textId="77777777" w:rsidR="001F0DCC" w:rsidRPr="00AE69CE" w:rsidRDefault="001F0DCC" w:rsidP="00BB65FE">
            <w:pPr>
              <w:jc w:val="center"/>
              <w:rPr>
                <w:rFonts w:ascii="Verdana" w:hAnsi="Verdana"/>
              </w:rPr>
            </w:pPr>
            <w:r w:rsidRPr="00AE69CE">
              <w:rPr>
                <w:rFonts w:ascii="Verdana" w:hAnsi="Verdana"/>
              </w:rPr>
              <w:t>1.850</w:t>
            </w:r>
          </w:p>
        </w:tc>
      </w:tr>
    </w:tbl>
    <w:p w14:paraId="4525C1EB" w14:textId="77777777" w:rsidR="001F0DCC" w:rsidRPr="00AE69CE" w:rsidRDefault="001F0DCC" w:rsidP="001B0B47">
      <w:pPr>
        <w:pStyle w:val="Seo"/>
      </w:pPr>
      <w:r w:rsidRPr="00AE69CE">
        <w:t>* em R$ mil</w:t>
      </w:r>
    </w:p>
    <w:p w14:paraId="548D2EF5" w14:textId="77777777" w:rsidR="001F0DCC" w:rsidRPr="00AE69CE" w:rsidRDefault="001F0DCC" w:rsidP="001B0B47">
      <w:pPr>
        <w:pStyle w:val="Seo"/>
      </w:pPr>
    </w:p>
    <w:p w14:paraId="05FDEF44" w14:textId="77777777" w:rsidR="00946F18" w:rsidRDefault="00946F18" w:rsidP="001B0B47">
      <w:pPr>
        <w:pStyle w:val="Seo"/>
        <w:rPr>
          <w:b w:val="0"/>
        </w:rPr>
      </w:pPr>
    </w:p>
    <w:p w14:paraId="5777ACBA" w14:textId="77777777" w:rsidR="00946F18" w:rsidRDefault="00946F18" w:rsidP="001B0B47">
      <w:pPr>
        <w:pStyle w:val="Seo"/>
        <w:rPr>
          <w:b w:val="0"/>
        </w:rPr>
      </w:pPr>
    </w:p>
    <w:p w14:paraId="474F5DFF" w14:textId="79D0B9E0" w:rsidR="001F0DCC" w:rsidRPr="00AE69CE" w:rsidRDefault="001F0DCC" w:rsidP="001B0B47">
      <w:pPr>
        <w:pStyle w:val="Seo"/>
        <w:rPr>
          <w:b w:val="0"/>
        </w:rPr>
      </w:pPr>
      <w:r w:rsidRPr="00AE69CE">
        <w:rPr>
          <w:b w:val="0"/>
        </w:rPr>
        <w:t>A auditoria constatou que todas as obras estavam tiveram desvios de custo e prazo até aquele presente momento. Cada obra tinha um responsável técnico pela execução e um gerente de projeto para as três frentes de trabalho. Com relação aos desvios de prazo e custo o status de cada obra era o seguinte: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2688"/>
      </w:tblGrid>
      <w:tr w:rsidR="001F0DCC" w:rsidRPr="00AE69CE" w14:paraId="44B20210" w14:textId="77777777" w:rsidTr="00D83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000000" w:themeFill="text1"/>
          </w:tcPr>
          <w:p w14:paraId="4AD5D62E" w14:textId="77777777" w:rsidR="001F0DCC" w:rsidRPr="00AE69CE" w:rsidRDefault="006E1CAF" w:rsidP="001B0B47">
            <w:pPr>
              <w:pStyle w:val="Seo"/>
            </w:pPr>
            <w:r w:rsidRPr="00AE69CE">
              <w:t>OBRA</w:t>
            </w:r>
          </w:p>
        </w:tc>
        <w:tc>
          <w:tcPr>
            <w:tcW w:w="2410" w:type="dxa"/>
            <w:shd w:val="clear" w:color="auto" w:fill="000000" w:themeFill="text1"/>
          </w:tcPr>
          <w:p w14:paraId="088674B0" w14:textId="77777777" w:rsidR="001F0DCC" w:rsidRPr="00AE69CE" w:rsidRDefault="006E1CAF" w:rsidP="001B0B47">
            <w:pPr>
              <w:pStyle w:val="Se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9CE">
              <w:t>DESVIOS DE PRAZO</w:t>
            </w:r>
          </w:p>
        </w:tc>
        <w:tc>
          <w:tcPr>
            <w:tcW w:w="2688" w:type="dxa"/>
            <w:shd w:val="clear" w:color="auto" w:fill="000000" w:themeFill="text1"/>
          </w:tcPr>
          <w:p w14:paraId="29372C7A" w14:textId="77777777" w:rsidR="001F0DCC" w:rsidRPr="00AE69CE" w:rsidRDefault="006E1CAF" w:rsidP="001B0B47">
            <w:pPr>
              <w:pStyle w:val="Se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9CE">
              <w:t>DESVIOS DE CUSTOS</w:t>
            </w:r>
          </w:p>
        </w:tc>
      </w:tr>
      <w:tr w:rsidR="001F0DCC" w:rsidRPr="00AE69CE" w14:paraId="5BEBB189" w14:textId="77777777" w:rsidTr="00D83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000000" w:themeFill="text1"/>
          </w:tcPr>
          <w:p w14:paraId="7C05ED0F" w14:textId="77777777" w:rsidR="001F0DCC" w:rsidRPr="00AE69CE" w:rsidRDefault="006E1CAF" w:rsidP="001B0B47">
            <w:pPr>
              <w:pStyle w:val="Seo"/>
            </w:pPr>
            <w:r w:rsidRPr="00AE69CE">
              <w:t>ESCOLA POLITÉCNICA</w:t>
            </w:r>
          </w:p>
        </w:tc>
        <w:tc>
          <w:tcPr>
            <w:tcW w:w="2410" w:type="dxa"/>
          </w:tcPr>
          <w:p w14:paraId="0A646312" w14:textId="77777777" w:rsidR="001F0DCC" w:rsidRPr="00AE69CE" w:rsidRDefault="006E1CAF" w:rsidP="001B0B47">
            <w:pPr>
              <w:pStyle w:val="S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CE">
              <w:t>RESOLVIDOS</w:t>
            </w:r>
          </w:p>
        </w:tc>
        <w:tc>
          <w:tcPr>
            <w:tcW w:w="2688" w:type="dxa"/>
          </w:tcPr>
          <w:p w14:paraId="48395E83" w14:textId="77777777" w:rsidR="001F0DCC" w:rsidRPr="00AE69CE" w:rsidRDefault="006E1CAF" w:rsidP="001B0B47">
            <w:pPr>
              <w:pStyle w:val="S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CE">
              <w:t>MANTIDOS</w:t>
            </w:r>
          </w:p>
        </w:tc>
      </w:tr>
      <w:tr w:rsidR="001F0DCC" w:rsidRPr="00AE69CE" w14:paraId="3F7B3BD6" w14:textId="77777777" w:rsidTr="00D83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000000" w:themeFill="text1"/>
          </w:tcPr>
          <w:p w14:paraId="7C06CED3" w14:textId="77777777" w:rsidR="001F0DCC" w:rsidRPr="00AE69CE" w:rsidRDefault="006E1CAF" w:rsidP="001B0B47">
            <w:pPr>
              <w:pStyle w:val="Seo"/>
            </w:pPr>
            <w:r w:rsidRPr="00AE69CE">
              <w:t>HOSPITAL UNIVERSITÁRIO</w:t>
            </w:r>
          </w:p>
        </w:tc>
        <w:tc>
          <w:tcPr>
            <w:tcW w:w="2410" w:type="dxa"/>
          </w:tcPr>
          <w:p w14:paraId="2C3970BC" w14:textId="77777777" w:rsidR="001F0DCC" w:rsidRPr="00AE69CE" w:rsidRDefault="006E1CAF" w:rsidP="001B0B47">
            <w:pPr>
              <w:pStyle w:val="S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9CE">
              <w:t>RESOLVIDOS</w:t>
            </w:r>
          </w:p>
        </w:tc>
        <w:tc>
          <w:tcPr>
            <w:tcW w:w="2688" w:type="dxa"/>
          </w:tcPr>
          <w:p w14:paraId="32A6AE58" w14:textId="77777777" w:rsidR="001F0DCC" w:rsidRPr="00AE69CE" w:rsidRDefault="006E1CAF" w:rsidP="001B0B47">
            <w:pPr>
              <w:pStyle w:val="S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9CE">
              <w:t>RESOLVIDOS</w:t>
            </w:r>
          </w:p>
        </w:tc>
      </w:tr>
      <w:tr w:rsidR="001F0DCC" w:rsidRPr="00AE69CE" w14:paraId="74B31936" w14:textId="77777777" w:rsidTr="00D83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000000" w:themeFill="text1"/>
          </w:tcPr>
          <w:p w14:paraId="75B360B9" w14:textId="77777777" w:rsidR="001F0DCC" w:rsidRPr="00AE69CE" w:rsidRDefault="006E1CAF" w:rsidP="001B0B47">
            <w:pPr>
              <w:pStyle w:val="Seo"/>
            </w:pPr>
            <w:r w:rsidRPr="00AE69CE">
              <w:t>PRÉDIO ADMINISTRATIVO</w:t>
            </w:r>
          </w:p>
        </w:tc>
        <w:tc>
          <w:tcPr>
            <w:tcW w:w="2410" w:type="dxa"/>
          </w:tcPr>
          <w:p w14:paraId="7D928D31" w14:textId="77777777" w:rsidR="001F0DCC" w:rsidRPr="00AE69CE" w:rsidRDefault="006E1CAF" w:rsidP="001B0B47">
            <w:pPr>
              <w:pStyle w:val="S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CE">
              <w:t>MANTIDOS</w:t>
            </w:r>
          </w:p>
        </w:tc>
        <w:tc>
          <w:tcPr>
            <w:tcW w:w="2688" w:type="dxa"/>
          </w:tcPr>
          <w:p w14:paraId="7A3F97E5" w14:textId="77777777" w:rsidR="001F0DCC" w:rsidRPr="00AE69CE" w:rsidRDefault="006E1CAF" w:rsidP="001B0B47">
            <w:pPr>
              <w:pStyle w:val="S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CE">
              <w:t>MANTIDOS</w:t>
            </w:r>
          </w:p>
        </w:tc>
      </w:tr>
    </w:tbl>
    <w:p w14:paraId="15DB118C" w14:textId="77777777" w:rsidR="001F0DCC" w:rsidRPr="00AE69CE" w:rsidRDefault="001F0DCC" w:rsidP="001B0B47">
      <w:pPr>
        <w:pStyle w:val="Seo"/>
      </w:pPr>
    </w:p>
    <w:p w14:paraId="103CF51D" w14:textId="77777777" w:rsidR="006E1CAF" w:rsidRPr="00AE69CE" w:rsidRDefault="006E1CAF" w:rsidP="001B0B47">
      <w:pPr>
        <w:pStyle w:val="Seo"/>
        <w:rPr>
          <w:b w:val="0"/>
        </w:rPr>
      </w:pPr>
      <w:r w:rsidRPr="00AE69CE">
        <w:rPr>
          <w:b w:val="0"/>
        </w:rPr>
        <w:t>Preencha as tabelas a seguir, sendo que ao final do preenchimento, você deve fornecer um diagnóstico a partir dos resultados e responder ao Conselho de Administração da GFK de forma resumida:</w:t>
      </w:r>
    </w:p>
    <w:p w14:paraId="0D94176E" w14:textId="77777777" w:rsidR="006E1CAF" w:rsidRPr="00AE69CE" w:rsidRDefault="006E1CAF" w:rsidP="001B0B47">
      <w:pPr>
        <w:pStyle w:val="Seo"/>
        <w:rPr>
          <w:b w:val="0"/>
        </w:rPr>
      </w:pPr>
      <w:r w:rsidRPr="00AE69CE">
        <w:rPr>
          <w:b w:val="0"/>
        </w:rPr>
        <w:t>a) Qual é a situação real do projeto sob a ótica do gerenciamento do Valor Agregado (separado por obra e o total)?</w:t>
      </w:r>
    </w:p>
    <w:p w14:paraId="05538BCA" w14:textId="77777777" w:rsidR="006E1CAF" w:rsidRPr="00AE69CE" w:rsidRDefault="006E1CAF" w:rsidP="001B0B47">
      <w:pPr>
        <w:pStyle w:val="Seo"/>
        <w:rPr>
          <w:b w:val="0"/>
        </w:rPr>
      </w:pPr>
      <w:r w:rsidRPr="00AE69CE">
        <w:rPr>
          <w:b w:val="0"/>
        </w:rPr>
        <w:t>b) Quanto ainda falta para encerrar o projeto (em cada obra)?</w:t>
      </w:r>
    </w:p>
    <w:p w14:paraId="71267A07" w14:textId="77777777" w:rsidR="006E1CAF" w:rsidRPr="00AE69CE" w:rsidRDefault="006E1CAF" w:rsidP="001B0B47">
      <w:pPr>
        <w:pStyle w:val="Seo"/>
        <w:rPr>
          <w:b w:val="0"/>
        </w:rPr>
      </w:pPr>
      <w:r w:rsidRPr="00AE69CE">
        <w:rPr>
          <w:b w:val="0"/>
        </w:rPr>
        <w:t>c) Qual é o novo orçamento esperado para cada obra? Haverá lucro para os empreendedores (visão global)?</w:t>
      </w:r>
    </w:p>
    <w:p w14:paraId="6C2460D7" w14:textId="77777777" w:rsidR="006E1CAF" w:rsidRPr="00AE69CE" w:rsidRDefault="006E1CAF" w:rsidP="001B0B47">
      <w:pPr>
        <w:pStyle w:val="Seo"/>
        <w:rPr>
          <w:b w:val="0"/>
        </w:rPr>
      </w:pPr>
      <w:r w:rsidRPr="00AE69CE">
        <w:rPr>
          <w:b w:val="0"/>
        </w:rPr>
        <w:t>d) Quais as recomendações que você daria para correção de rumo desse projeto?</w:t>
      </w:r>
    </w:p>
    <w:p w14:paraId="4AA41383" w14:textId="77777777" w:rsidR="001F0DCC" w:rsidRPr="00AE69CE" w:rsidRDefault="001F0DCC" w:rsidP="001B0B47">
      <w:pPr>
        <w:pStyle w:val="Seo"/>
      </w:pPr>
    </w:p>
    <w:p w14:paraId="138D68BA" w14:textId="77777777" w:rsidR="00795665" w:rsidRPr="00AE69CE" w:rsidRDefault="00795665" w:rsidP="001B0B47">
      <w:pPr>
        <w:pStyle w:val="Seo"/>
      </w:pPr>
      <w:r w:rsidRPr="00AE69CE">
        <w:t>Dado:</w:t>
      </w:r>
    </w:p>
    <w:p w14:paraId="32F75CC5" w14:textId="77777777" w:rsidR="00795665" w:rsidRPr="00AE69CE" w:rsidRDefault="00795665" w:rsidP="001B0B47">
      <w:pPr>
        <w:pStyle w:val="Seo"/>
      </w:pPr>
      <w:r w:rsidRPr="00AE69CE">
        <w:t>* VPr = VA – VP</w:t>
      </w:r>
    </w:p>
    <w:p w14:paraId="56AECA0E" w14:textId="77777777" w:rsidR="00795665" w:rsidRPr="00AE69CE" w:rsidRDefault="00795665" w:rsidP="001B0B47">
      <w:pPr>
        <w:pStyle w:val="Seo"/>
      </w:pPr>
      <w:r w:rsidRPr="00AE69CE">
        <w:t>* VC = VA – CR</w:t>
      </w:r>
    </w:p>
    <w:p w14:paraId="0A8A68C9" w14:textId="77777777" w:rsidR="00795665" w:rsidRPr="00AE69CE" w:rsidRDefault="00795665" w:rsidP="001B0B47">
      <w:pPr>
        <w:pStyle w:val="Seo"/>
      </w:pPr>
      <w:r w:rsidRPr="00AE69CE">
        <w:t>* IDP = VA / VP</w:t>
      </w:r>
    </w:p>
    <w:p w14:paraId="7AE2977F" w14:textId="77777777" w:rsidR="00795665" w:rsidRPr="00AE69CE" w:rsidRDefault="00795665" w:rsidP="001B0B47">
      <w:pPr>
        <w:pStyle w:val="Seo"/>
      </w:pPr>
      <w:r w:rsidRPr="00AE69CE">
        <w:t>* IDC = VA / CR</w:t>
      </w:r>
    </w:p>
    <w:p w14:paraId="61DAD0FB" w14:textId="77777777" w:rsidR="00795665" w:rsidRPr="00AE69CE" w:rsidRDefault="00795665" w:rsidP="001B0B47">
      <w:pPr>
        <w:pStyle w:val="Seo"/>
      </w:pPr>
      <w:r w:rsidRPr="00AE69CE">
        <w:t>* EPT = ONT – VA ou EPT = (ONT – VA) / IDC ou EPT = (ONT – VA) / IDP ou EPT = (ONT – VA) / (IDC * IDP)</w:t>
      </w:r>
    </w:p>
    <w:p w14:paraId="2290121D" w14:textId="77777777" w:rsidR="00795665" w:rsidRPr="00AE69CE" w:rsidRDefault="00795665" w:rsidP="001B0B47">
      <w:pPr>
        <w:pStyle w:val="Seo"/>
      </w:pPr>
      <w:r w:rsidRPr="00AE69CE">
        <w:t>* ENT = CR + EPT</w:t>
      </w:r>
    </w:p>
    <w:p w14:paraId="0C13AFB7" w14:textId="77777777" w:rsidR="00795665" w:rsidRPr="00AE69CE" w:rsidRDefault="00795665" w:rsidP="001B0B47">
      <w:pPr>
        <w:pStyle w:val="Seo"/>
      </w:pPr>
    </w:p>
    <w:p w14:paraId="6A48B667" w14:textId="77777777" w:rsidR="00735320" w:rsidRPr="00AE69CE" w:rsidRDefault="00735320" w:rsidP="001B0B47">
      <w:pPr>
        <w:pStyle w:val="Seo"/>
      </w:pPr>
    </w:p>
    <w:p w14:paraId="028A6CBB" w14:textId="77777777" w:rsidR="00735320" w:rsidRPr="00AE69CE" w:rsidRDefault="00735320" w:rsidP="001B0B47">
      <w:pPr>
        <w:pStyle w:val="Seo"/>
      </w:pPr>
    </w:p>
    <w:p w14:paraId="1379F736" w14:textId="77777777" w:rsidR="00735320" w:rsidRPr="00AE69CE" w:rsidRDefault="00735320" w:rsidP="001B0B47">
      <w:pPr>
        <w:pStyle w:val="Seo"/>
      </w:pPr>
    </w:p>
    <w:p w14:paraId="27B5C5B2" w14:textId="77777777" w:rsidR="00735320" w:rsidRPr="00AE69CE" w:rsidRDefault="00735320" w:rsidP="001B0B47">
      <w:pPr>
        <w:pStyle w:val="Seo"/>
      </w:pPr>
    </w:p>
    <w:p w14:paraId="036E0BD1" w14:textId="77777777" w:rsidR="00735320" w:rsidRPr="00AE69CE" w:rsidRDefault="00735320" w:rsidP="001B0B47">
      <w:pPr>
        <w:pStyle w:val="Seo"/>
      </w:pPr>
    </w:p>
    <w:p w14:paraId="2FC815B6" w14:textId="77777777" w:rsidR="00735320" w:rsidRPr="00AE69CE" w:rsidRDefault="00735320" w:rsidP="001B0B47">
      <w:pPr>
        <w:pStyle w:val="Seo"/>
      </w:pPr>
    </w:p>
    <w:p w14:paraId="29F5B738" w14:textId="77777777" w:rsidR="00735320" w:rsidRPr="00AE69CE" w:rsidRDefault="00735320" w:rsidP="001B0B47">
      <w:pPr>
        <w:pStyle w:val="Seo"/>
      </w:pPr>
    </w:p>
    <w:p w14:paraId="5282997D" w14:textId="77777777" w:rsidR="00735320" w:rsidRPr="00AE69CE" w:rsidRDefault="00735320" w:rsidP="001B0B47">
      <w:pPr>
        <w:pStyle w:val="Seo"/>
      </w:pPr>
    </w:p>
    <w:p w14:paraId="77472873" w14:textId="77777777" w:rsidR="00735320" w:rsidRPr="00AE69CE" w:rsidRDefault="00735320" w:rsidP="001B0B47">
      <w:pPr>
        <w:pStyle w:val="Seo"/>
      </w:pPr>
    </w:p>
    <w:p w14:paraId="279A63CC" w14:textId="77777777" w:rsidR="00E46471" w:rsidRDefault="00E46471" w:rsidP="006E1CAF">
      <w:pPr>
        <w:rPr>
          <w:rFonts w:ascii="Verdana" w:hAnsi="Verdana"/>
          <w:b/>
          <w:sz w:val="22"/>
          <w:szCs w:val="18"/>
        </w:rPr>
      </w:pPr>
    </w:p>
    <w:p w14:paraId="57CC8820" w14:textId="77777777" w:rsidR="00E46471" w:rsidRDefault="00E46471" w:rsidP="006E1CAF">
      <w:pPr>
        <w:rPr>
          <w:rFonts w:ascii="Verdana" w:hAnsi="Verdana"/>
          <w:b/>
          <w:sz w:val="22"/>
          <w:szCs w:val="18"/>
        </w:rPr>
      </w:pPr>
    </w:p>
    <w:p w14:paraId="48E90FD2" w14:textId="68F345E0" w:rsidR="006E1CAF" w:rsidRPr="00E46471" w:rsidRDefault="006E1CAF" w:rsidP="006E1CAF">
      <w:pPr>
        <w:rPr>
          <w:rFonts w:ascii="Verdana" w:hAnsi="Verdana"/>
          <w:b/>
          <w:sz w:val="22"/>
          <w:szCs w:val="18"/>
        </w:rPr>
      </w:pPr>
      <w:r w:rsidRPr="00E46471">
        <w:rPr>
          <w:rFonts w:ascii="Verdana" w:hAnsi="Verdana"/>
          <w:b/>
          <w:sz w:val="22"/>
          <w:szCs w:val="18"/>
        </w:rPr>
        <w:t xml:space="preserve">TABELA </w:t>
      </w:r>
      <w:r w:rsidR="00795665" w:rsidRPr="00E46471">
        <w:rPr>
          <w:rFonts w:ascii="Verdana" w:hAnsi="Verdana"/>
          <w:b/>
          <w:sz w:val="22"/>
          <w:szCs w:val="18"/>
        </w:rPr>
        <w:t>7</w:t>
      </w:r>
      <w:r w:rsidRPr="00E46471">
        <w:rPr>
          <w:rFonts w:ascii="Verdana" w:hAnsi="Verdana"/>
          <w:b/>
          <w:sz w:val="22"/>
          <w:szCs w:val="18"/>
        </w:rPr>
        <w:t xml:space="preserve"> – RELATÓRIO DE DESEMPENHO DE CUSTOS</w:t>
      </w:r>
      <w:r w:rsidR="00795665" w:rsidRPr="00E46471">
        <w:rPr>
          <w:rFonts w:ascii="Verdana" w:hAnsi="Verdana"/>
          <w:b/>
          <w:sz w:val="22"/>
          <w:szCs w:val="18"/>
        </w:rPr>
        <w:t xml:space="preserve"> (ESCOLA)</w:t>
      </w:r>
    </w:p>
    <w:p w14:paraId="3010B6AB" w14:textId="77777777" w:rsidR="006E1CAF" w:rsidRPr="00E46471" w:rsidRDefault="006E1CAF" w:rsidP="006E1CAF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443"/>
        <w:gridCol w:w="1402"/>
        <w:gridCol w:w="996"/>
        <w:gridCol w:w="1290"/>
        <w:gridCol w:w="1290"/>
      </w:tblGrid>
      <w:tr w:rsidR="006E1CAF" w:rsidRPr="00E46471" w14:paraId="69213AA8" w14:textId="77777777" w:rsidTr="0056519A">
        <w:tc>
          <w:tcPr>
            <w:tcW w:w="2405" w:type="dxa"/>
            <w:vMerge w:val="restart"/>
            <w:vAlign w:val="center"/>
          </w:tcPr>
          <w:p w14:paraId="0C3C8DA0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1443" w:type="dxa"/>
            <w:vMerge w:val="restart"/>
            <w:vAlign w:val="center"/>
          </w:tcPr>
          <w:p w14:paraId="0A11DBE4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Planejado (VP)</w:t>
            </w:r>
          </w:p>
        </w:tc>
        <w:tc>
          <w:tcPr>
            <w:tcW w:w="1402" w:type="dxa"/>
            <w:vMerge w:val="restart"/>
            <w:vAlign w:val="center"/>
          </w:tcPr>
          <w:p w14:paraId="6A2D661C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Agregado (VA)</w:t>
            </w:r>
          </w:p>
        </w:tc>
        <w:tc>
          <w:tcPr>
            <w:tcW w:w="968" w:type="dxa"/>
            <w:vMerge w:val="restart"/>
            <w:vAlign w:val="center"/>
          </w:tcPr>
          <w:p w14:paraId="6AB3276C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Custo Real (CR)</w:t>
            </w:r>
          </w:p>
        </w:tc>
        <w:tc>
          <w:tcPr>
            <w:tcW w:w="2580" w:type="dxa"/>
            <w:gridSpan w:val="2"/>
            <w:vAlign w:val="center"/>
          </w:tcPr>
          <w:p w14:paraId="75FC3F9C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Variações</w:t>
            </w:r>
          </w:p>
        </w:tc>
      </w:tr>
      <w:tr w:rsidR="006E1CAF" w:rsidRPr="00E46471" w14:paraId="00611972" w14:textId="77777777" w:rsidTr="0056519A">
        <w:tc>
          <w:tcPr>
            <w:tcW w:w="2405" w:type="dxa"/>
            <w:vMerge/>
          </w:tcPr>
          <w:p w14:paraId="3AD429F4" w14:textId="77777777" w:rsidR="006E1CAF" w:rsidRPr="00E46471" w:rsidRDefault="006E1CAF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443" w:type="dxa"/>
            <w:vMerge/>
            <w:vAlign w:val="center"/>
          </w:tcPr>
          <w:p w14:paraId="785A5732" w14:textId="77777777" w:rsidR="006E1CAF" w:rsidRPr="00E46471" w:rsidRDefault="006E1CAF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402" w:type="dxa"/>
            <w:vMerge/>
            <w:vAlign w:val="center"/>
          </w:tcPr>
          <w:p w14:paraId="3CD00609" w14:textId="77777777" w:rsidR="006E1CAF" w:rsidRPr="00E46471" w:rsidRDefault="006E1CAF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  <w:vMerge/>
            <w:vAlign w:val="center"/>
          </w:tcPr>
          <w:p w14:paraId="13845E44" w14:textId="77777777" w:rsidR="006E1CAF" w:rsidRPr="00E46471" w:rsidRDefault="006E1CAF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582105C2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Custos (VC)</w:t>
            </w:r>
          </w:p>
        </w:tc>
        <w:tc>
          <w:tcPr>
            <w:tcW w:w="1290" w:type="dxa"/>
            <w:vAlign w:val="center"/>
          </w:tcPr>
          <w:p w14:paraId="05E6C004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Prazo (VPr)</w:t>
            </w:r>
          </w:p>
        </w:tc>
      </w:tr>
      <w:tr w:rsidR="0056519A" w:rsidRPr="00E46471" w14:paraId="59BF03EF" w14:textId="77777777" w:rsidTr="0056519A">
        <w:tc>
          <w:tcPr>
            <w:tcW w:w="2405" w:type="dxa"/>
            <w:vAlign w:val="bottom"/>
          </w:tcPr>
          <w:p w14:paraId="2819E28A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443" w:type="dxa"/>
          </w:tcPr>
          <w:p w14:paraId="04147D7D" w14:textId="14411632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3300</w:t>
            </w:r>
          </w:p>
        </w:tc>
        <w:tc>
          <w:tcPr>
            <w:tcW w:w="1402" w:type="dxa"/>
          </w:tcPr>
          <w:p w14:paraId="211ECC80" w14:textId="774EDE64" w:rsidR="0056519A" w:rsidRPr="00E46471" w:rsidRDefault="002F5E92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3300</w:t>
            </w:r>
          </w:p>
        </w:tc>
        <w:tc>
          <w:tcPr>
            <w:tcW w:w="968" w:type="dxa"/>
          </w:tcPr>
          <w:p w14:paraId="359804CC" w14:textId="1584BED8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3.900</w:t>
            </w:r>
          </w:p>
        </w:tc>
        <w:tc>
          <w:tcPr>
            <w:tcW w:w="1290" w:type="dxa"/>
          </w:tcPr>
          <w:p w14:paraId="23FCC5BA" w14:textId="3B774EBD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- 600</w:t>
            </w:r>
          </w:p>
        </w:tc>
        <w:tc>
          <w:tcPr>
            <w:tcW w:w="1290" w:type="dxa"/>
          </w:tcPr>
          <w:p w14:paraId="333A2C37" w14:textId="16EB9E4B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56519A" w:rsidRPr="00E46471" w14:paraId="0FBF67F0" w14:textId="77777777" w:rsidTr="0056519A">
        <w:tc>
          <w:tcPr>
            <w:tcW w:w="2405" w:type="dxa"/>
            <w:vAlign w:val="bottom"/>
          </w:tcPr>
          <w:p w14:paraId="1006CC62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443" w:type="dxa"/>
          </w:tcPr>
          <w:p w14:paraId="6FDB75EF" w14:textId="3D5079A3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1650</w:t>
            </w:r>
          </w:p>
        </w:tc>
        <w:tc>
          <w:tcPr>
            <w:tcW w:w="1402" w:type="dxa"/>
          </w:tcPr>
          <w:p w14:paraId="514843B7" w14:textId="05C18D05" w:rsidR="0056519A" w:rsidRPr="00E46471" w:rsidRDefault="002F5E92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1650</w:t>
            </w:r>
          </w:p>
        </w:tc>
        <w:tc>
          <w:tcPr>
            <w:tcW w:w="968" w:type="dxa"/>
          </w:tcPr>
          <w:p w14:paraId="5C5AA0EA" w14:textId="209A3206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2.180</w:t>
            </w:r>
          </w:p>
        </w:tc>
        <w:tc>
          <w:tcPr>
            <w:tcW w:w="1290" w:type="dxa"/>
          </w:tcPr>
          <w:p w14:paraId="1BDC1E41" w14:textId="44AAB745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- 530</w:t>
            </w:r>
          </w:p>
        </w:tc>
        <w:tc>
          <w:tcPr>
            <w:tcW w:w="1290" w:type="dxa"/>
          </w:tcPr>
          <w:p w14:paraId="66817702" w14:textId="68246182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56519A" w:rsidRPr="00E46471" w14:paraId="217357C4" w14:textId="77777777" w:rsidTr="0056519A">
        <w:tc>
          <w:tcPr>
            <w:tcW w:w="2405" w:type="dxa"/>
            <w:vAlign w:val="bottom"/>
          </w:tcPr>
          <w:p w14:paraId="3D031E5B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443" w:type="dxa"/>
          </w:tcPr>
          <w:p w14:paraId="3BB05D6E" w14:textId="3A05BEC9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4950</w:t>
            </w:r>
          </w:p>
        </w:tc>
        <w:tc>
          <w:tcPr>
            <w:tcW w:w="1402" w:type="dxa"/>
          </w:tcPr>
          <w:p w14:paraId="77FD0CAA" w14:textId="1DE18182" w:rsidR="0056519A" w:rsidRPr="00E46471" w:rsidRDefault="002F5E92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4950</w:t>
            </w:r>
          </w:p>
        </w:tc>
        <w:tc>
          <w:tcPr>
            <w:tcW w:w="968" w:type="dxa"/>
          </w:tcPr>
          <w:p w14:paraId="41DBCF71" w14:textId="567DC394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5.950</w:t>
            </w:r>
          </w:p>
        </w:tc>
        <w:tc>
          <w:tcPr>
            <w:tcW w:w="1290" w:type="dxa"/>
          </w:tcPr>
          <w:p w14:paraId="28B1FB4B" w14:textId="04E188CC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- 1000</w:t>
            </w:r>
          </w:p>
        </w:tc>
        <w:tc>
          <w:tcPr>
            <w:tcW w:w="1290" w:type="dxa"/>
          </w:tcPr>
          <w:p w14:paraId="4F022C89" w14:textId="56BDB641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56519A" w:rsidRPr="00E46471" w14:paraId="1D834F34" w14:textId="77777777" w:rsidTr="0056519A">
        <w:tc>
          <w:tcPr>
            <w:tcW w:w="2405" w:type="dxa"/>
            <w:vAlign w:val="bottom"/>
          </w:tcPr>
          <w:p w14:paraId="60FAC56E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443" w:type="dxa"/>
          </w:tcPr>
          <w:p w14:paraId="0F74F4E4" w14:textId="05D81112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1650</w:t>
            </w:r>
          </w:p>
        </w:tc>
        <w:tc>
          <w:tcPr>
            <w:tcW w:w="1402" w:type="dxa"/>
          </w:tcPr>
          <w:p w14:paraId="14E37FD6" w14:textId="29B90476" w:rsidR="0056519A" w:rsidRPr="00E46471" w:rsidRDefault="002F5E92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1485</w:t>
            </w:r>
          </w:p>
        </w:tc>
        <w:tc>
          <w:tcPr>
            <w:tcW w:w="968" w:type="dxa"/>
          </w:tcPr>
          <w:p w14:paraId="76ABE046" w14:textId="31C4F5D5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2.190</w:t>
            </w:r>
          </w:p>
        </w:tc>
        <w:tc>
          <w:tcPr>
            <w:tcW w:w="1290" w:type="dxa"/>
          </w:tcPr>
          <w:p w14:paraId="3AC7CBBA" w14:textId="257C709C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- 705</w:t>
            </w:r>
          </w:p>
        </w:tc>
        <w:tc>
          <w:tcPr>
            <w:tcW w:w="1290" w:type="dxa"/>
          </w:tcPr>
          <w:p w14:paraId="1DDF606F" w14:textId="57A3A9A8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- 165</w:t>
            </w:r>
          </w:p>
        </w:tc>
      </w:tr>
      <w:tr w:rsidR="0056519A" w:rsidRPr="00E46471" w14:paraId="648FD727" w14:textId="77777777" w:rsidTr="0056519A">
        <w:tc>
          <w:tcPr>
            <w:tcW w:w="2405" w:type="dxa"/>
            <w:vAlign w:val="bottom"/>
          </w:tcPr>
          <w:p w14:paraId="51823F4D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443" w:type="dxa"/>
          </w:tcPr>
          <w:p w14:paraId="0CC35CC5" w14:textId="2F637D26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1650</w:t>
            </w:r>
          </w:p>
        </w:tc>
        <w:tc>
          <w:tcPr>
            <w:tcW w:w="1402" w:type="dxa"/>
          </w:tcPr>
          <w:p w14:paraId="3DCAA558" w14:textId="4E5278A5" w:rsidR="0056519A" w:rsidRPr="00E46471" w:rsidRDefault="002F5E92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825</w:t>
            </w:r>
          </w:p>
        </w:tc>
        <w:tc>
          <w:tcPr>
            <w:tcW w:w="968" w:type="dxa"/>
          </w:tcPr>
          <w:p w14:paraId="2235E827" w14:textId="6C17C9E3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1.900</w:t>
            </w:r>
          </w:p>
        </w:tc>
        <w:tc>
          <w:tcPr>
            <w:tcW w:w="1290" w:type="dxa"/>
          </w:tcPr>
          <w:p w14:paraId="0917E914" w14:textId="79244450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- 1075</w:t>
            </w:r>
          </w:p>
        </w:tc>
        <w:tc>
          <w:tcPr>
            <w:tcW w:w="1290" w:type="dxa"/>
          </w:tcPr>
          <w:p w14:paraId="75554DA0" w14:textId="354F6783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- 825</w:t>
            </w:r>
          </w:p>
        </w:tc>
      </w:tr>
      <w:tr w:rsidR="0056519A" w:rsidRPr="00E46471" w14:paraId="6D26831A" w14:textId="77777777" w:rsidTr="0056519A">
        <w:tc>
          <w:tcPr>
            <w:tcW w:w="2405" w:type="dxa"/>
            <w:vAlign w:val="bottom"/>
          </w:tcPr>
          <w:p w14:paraId="7D3DDFE3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443" w:type="dxa"/>
          </w:tcPr>
          <w:p w14:paraId="49C2F6CF" w14:textId="35524DAA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4100</w:t>
            </w:r>
          </w:p>
        </w:tc>
        <w:tc>
          <w:tcPr>
            <w:tcW w:w="1402" w:type="dxa"/>
          </w:tcPr>
          <w:p w14:paraId="57833A0A" w14:textId="7EA1D508" w:rsidR="0056519A" w:rsidRPr="00E46471" w:rsidRDefault="002F5E92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2050</w:t>
            </w:r>
          </w:p>
        </w:tc>
        <w:tc>
          <w:tcPr>
            <w:tcW w:w="968" w:type="dxa"/>
          </w:tcPr>
          <w:p w14:paraId="60567F7A" w14:textId="67A8FDAD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3.750</w:t>
            </w:r>
          </w:p>
        </w:tc>
        <w:tc>
          <w:tcPr>
            <w:tcW w:w="1290" w:type="dxa"/>
          </w:tcPr>
          <w:p w14:paraId="71655019" w14:textId="1D2251CE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- 1700</w:t>
            </w:r>
          </w:p>
        </w:tc>
        <w:tc>
          <w:tcPr>
            <w:tcW w:w="1290" w:type="dxa"/>
          </w:tcPr>
          <w:p w14:paraId="56BEB4AF" w14:textId="29068BBB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- 2050</w:t>
            </w:r>
          </w:p>
        </w:tc>
      </w:tr>
      <w:tr w:rsidR="0056519A" w:rsidRPr="00E46471" w14:paraId="0D794012" w14:textId="77777777" w:rsidTr="0056519A">
        <w:tc>
          <w:tcPr>
            <w:tcW w:w="2405" w:type="dxa"/>
            <w:vAlign w:val="center"/>
          </w:tcPr>
          <w:p w14:paraId="79805B00" w14:textId="77777777" w:rsidR="0056519A" w:rsidRPr="00E46471" w:rsidRDefault="0056519A" w:rsidP="0056519A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443" w:type="dxa"/>
          </w:tcPr>
          <w:p w14:paraId="4C301831" w14:textId="77D0E661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17.300</w:t>
            </w:r>
          </w:p>
        </w:tc>
        <w:tc>
          <w:tcPr>
            <w:tcW w:w="1402" w:type="dxa"/>
          </w:tcPr>
          <w:p w14:paraId="6C1D001E" w14:textId="448DF4DE" w:rsidR="0056519A" w:rsidRPr="00E46471" w:rsidRDefault="002F5E92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14.260</w:t>
            </w:r>
          </w:p>
        </w:tc>
        <w:tc>
          <w:tcPr>
            <w:tcW w:w="968" w:type="dxa"/>
          </w:tcPr>
          <w:p w14:paraId="2F9A6374" w14:textId="1DB65B15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17.970</w:t>
            </w:r>
          </w:p>
        </w:tc>
        <w:tc>
          <w:tcPr>
            <w:tcW w:w="1290" w:type="dxa"/>
          </w:tcPr>
          <w:p w14:paraId="50E629FD" w14:textId="6B25744D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- 3710</w:t>
            </w:r>
          </w:p>
        </w:tc>
        <w:tc>
          <w:tcPr>
            <w:tcW w:w="1290" w:type="dxa"/>
          </w:tcPr>
          <w:p w14:paraId="28E5A860" w14:textId="70B50D42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- 3040</w:t>
            </w:r>
          </w:p>
        </w:tc>
      </w:tr>
    </w:tbl>
    <w:p w14:paraId="7F9BBA2B" w14:textId="77777777" w:rsidR="006E1CAF" w:rsidRPr="00E46471" w:rsidRDefault="006E1CAF" w:rsidP="006E1CAF">
      <w:pPr>
        <w:rPr>
          <w:rFonts w:ascii="Verdana" w:hAnsi="Verdana"/>
          <w:sz w:val="22"/>
          <w:szCs w:val="18"/>
        </w:rPr>
      </w:pPr>
    </w:p>
    <w:p w14:paraId="646C3F8D" w14:textId="77777777" w:rsidR="00735320" w:rsidRPr="00E46471" w:rsidRDefault="00735320" w:rsidP="006E1CAF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9"/>
        <w:gridCol w:w="1673"/>
        <w:gridCol w:w="1673"/>
        <w:gridCol w:w="1529"/>
        <w:gridCol w:w="1467"/>
      </w:tblGrid>
      <w:tr w:rsidR="006E1CAF" w:rsidRPr="00E46471" w14:paraId="29C19AEE" w14:textId="77777777" w:rsidTr="007A7C4B">
        <w:tc>
          <w:tcPr>
            <w:tcW w:w="2659" w:type="dxa"/>
            <w:vMerge w:val="restart"/>
            <w:vAlign w:val="center"/>
          </w:tcPr>
          <w:p w14:paraId="27CEFEF5" w14:textId="77777777" w:rsidR="006E1CAF" w:rsidRPr="00E46471" w:rsidRDefault="006E1CAF" w:rsidP="00BB65FE">
            <w:pPr>
              <w:jc w:val="center"/>
              <w:rPr>
                <w:rFonts w:ascii="Verdana" w:hAnsi="Verdana"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3346" w:type="dxa"/>
            <w:gridSpan w:val="2"/>
            <w:vAlign w:val="center"/>
          </w:tcPr>
          <w:p w14:paraId="4B17C4B6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Índices</w:t>
            </w:r>
          </w:p>
        </w:tc>
        <w:tc>
          <w:tcPr>
            <w:tcW w:w="2996" w:type="dxa"/>
            <w:gridSpan w:val="2"/>
            <w:vAlign w:val="center"/>
          </w:tcPr>
          <w:p w14:paraId="69E24D6F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Situação</w:t>
            </w:r>
          </w:p>
        </w:tc>
      </w:tr>
      <w:tr w:rsidR="006E1CAF" w:rsidRPr="00E46471" w14:paraId="1695E732" w14:textId="77777777" w:rsidTr="007A7C4B">
        <w:tc>
          <w:tcPr>
            <w:tcW w:w="2659" w:type="dxa"/>
            <w:vMerge/>
            <w:vAlign w:val="center"/>
          </w:tcPr>
          <w:p w14:paraId="03615CC1" w14:textId="77777777" w:rsidR="006E1CAF" w:rsidRPr="00E46471" w:rsidRDefault="006E1CAF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493005BF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Custos (IDC)</w:t>
            </w:r>
          </w:p>
        </w:tc>
        <w:tc>
          <w:tcPr>
            <w:tcW w:w="1673" w:type="dxa"/>
            <w:vAlign w:val="center"/>
          </w:tcPr>
          <w:p w14:paraId="52593B9D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Prazo (IDP)</w:t>
            </w:r>
          </w:p>
        </w:tc>
        <w:tc>
          <w:tcPr>
            <w:tcW w:w="1529" w:type="dxa"/>
            <w:vAlign w:val="center"/>
          </w:tcPr>
          <w:p w14:paraId="4450DDF6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Custos (Acima, Dentro ou Abaixo do orçamento)</w:t>
            </w:r>
          </w:p>
        </w:tc>
        <w:tc>
          <w:tcPr>
            <w:tcW w:w="1467" w:type="dxa"/>
            <w:vAlign w:val="center"/>
          </w:tcPr>
          <w:p w14:paraId="6D5FFDBB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Prazos (No prazo, Atrasado ou Adiantado)</w:t>
            </w:r>
          </w:p>
        </w:tc>
      </w:tr>
      <w:tr w:rsidR="007A7C4B" w:rsidRPr="00E46471" w14:paraId="25C18533" w14:textId="77777777" w:rsidTr="007A7C4B">
        <w:tc>
          <w:tcPr>
            <w:tcW w:w="2659" w:type="dxa"/>
            <w:vAlign w:val="bottom"/>
          </w:tcPr>
          <w:p w14:paraId="0FD3312C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673" w:type="dxa"/>
          </w:tcPr>
          <w:p w14:paraId="34122DD1" w14:textId="10194411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0,84</w:t>
            </w:r>
          </w:p>
        </w:tc>
        <w:tc>
          <w:tcPr>
            <w:tcW w:w="1673" w:type="dxa"/>
          </w:tcPr>
          <w:p w14:paraId="387473AF" w14:textId="65E9DE6A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6686C25C" w14:textId="1FDC804C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5ADB2FB1" w14:textId="6932A698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7A7C4B" w:rsidRPr="00E46471" w14:paraId="69816BFC" w14:textId="77777777" w:rsidTr="007A7C4B">
        <w:tc>
          <w:tcPr>
            <w:tcW w:w="2659" w:type="dxa"/>
            <w:vAlign w:val="bottom"/>
          </w:tcPr>
          <w:p w14:paraId="0C1FBE96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673" w:type="dxa"/>
          </w:tcPr>
          <w:p w14:paraId="38DF37CA" w14:textId="520D53E8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0,75</w:t>
            </w:r>
          </w:p>
        </w:tc>
        <w:tc>
          <w:tcPr>
            <w:tcW w:w="1673" w:type="dxa"/>
          </w:tcPr>
          <w:p w14:paraId="666C1C2B" w14:textId="580672C1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5C818B04" w14:textId="572DFDE4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70BEF9C8" w14:textId="1A720A84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7A7C4B" w:rsidRPr="00E46471" w14:paraId="11CB44B0" w14:textId="77777777" w:rsidTr="007A7C4B">
        <w:tc>
          <w:tcPr>
            <w:tcW w:w="2659" w:type="dxa"/>
            <w:vAlign w:val="bottom"/>
          </w:tcPr>
          <w:p w14:paraId="251885FB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673" w:type="dxa"/>
          </w:tcPr>
          <w:p w14:paraId="38D8A315" w14:textId="0F6AAED9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0,83</w:t>
            </w:r>
          </w:p>
        </w:tc>
        <w:tc>
          <w:tcPr>
            <w:tcW w:w="1673" w:type="dxa"/>
          </w:tcPr>
          <w:p w14:paraId="69F53F9B" w14:textId="0A6D45AF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00961B7E" w14:textId="240A3901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19A95FC2" w14:textId="3739A70B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7A7C4B" w:rsidRPr="00E46471" w14:paraId="2AC6752E" w14:textId="77777777" w:rsidTr="007A7C4B">
        <w:tc>
          <w:tcPr>
            <w:tcW w:w="2659" w:type="dxa"/>
            <w:vAlign w:val="bottom"/>
          </w:tcPr>
          <w:p w14:paraId="3E16BD30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673" w:type="dxa"/>
          </w:tcPr>
          <w:p w14:paraId="0964A0D6" w14:textId="12F98A35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0,67</w:t>
            </w:r>
          </w:p>
        </w:tc>
        <w:tc>
          <w:tcPr>
            <w:tcW w:w="1673" w:type="dxa"/>
          </w:tcPr>
          <w:p w14:paraId="747AEAFC" w14:textId="0A54A62C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0,9</w:t>
            </w:r>
          </w:p>
        </w:tc>
        <w:tc>
          <w:tcPr>
            <w:tcW w:w="1529" w:type="dxa"/>
          </w:tcPr>
          <w:p w14:paraId="2A95BD0F" w14:textId="39CA1601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4D82B780" w14:textId="18BB095F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7A7C4B" w:rsidRPr="00E46471" w14:paraId="55CDAE8C" w14:textId="77777777" w:rsidTr="007A7C4B">
        <w:tc>
          <w:tcPr>
            <w:tcW w:w="2659" w:type="dxa"/>
            <w:vAlign w:val="bottom"/>
          </w:tcPr>
          <w:p w14:paraId="1A8A2AB9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673" w:type="dxa"/>
          </w:tcPr>
          <w:p w14:paraId="4195B9D9" w14:textId="3A78ADF9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0,43</w:t>
            </w:r>
          </w:p>
        </w:tc>
        <w:tc>
          <w:tcPr>
            <w:tcW w:w="1673" w:type="dxa"/>
          </w:tcPr>
          <w:p w14:paraId="28078DFA" w14:textId="2EB8A3DE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0,5</w:t>
            </w:r>
          </w:p>
        </w:tc>
        <w:tc>
          <w:tcPr>
            <w:tcW w:w="1529" w:type="dxa"/>
          </w:tcPr>
          <w:p w14:paraId="44DE88FC" w14:textId="5A632F4B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283A0B3B" w14:textId="2A1A296A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7A7C4B" w:rsidRPr="00E46471" w14:paraId="79A2DB87" w14:textId="77777777" w:rsidTr="007A7C4B">
        <w:tc>
          <w:tcPr>
            <w:tcW w:w="2659" w:type="dxa"/>
            <w:vAlign w:val="bottom"/>
          </w:tcPr>
          <w:p w14:paraId="4EAE2213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673" w:type="dxa"/>
          </w:tcPr>
          <w:p w14:paraId="095E1E5A" w14:textId="56458BA4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0,54</w:t>
            </w:r>
          </w:p>
        </w:tc>
        <w:tc>
          <w:tcPr>
            <w:tcW w:w="1673" w:type="dxa"/>
          </w:tcPr>
          <w:p w14:paraId="7ABF284D" w14:textId="136140C3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0,5</w:t>
            </w:r>
          </w:p>
        </w:tc>
        <w:tc>
          <w:tcPr>
            <w:tcW w:w="1529" w:type="dxa"/>
          </w:tcPr>
          <w:p w14:paraId="127A085D" w14:textId="48B380D4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6E9F8AF5" w14:textId="29621D22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7A7C4B" w:rsidRPr="00E46471" w14:paraId="776DB8E3" w14:textId="77777777" w:rsidTr="007A7C4B">
        <w:tc>
          <w:tcPr>
            <w:tcW w:w="2659" w:type="dxa"/>
            <w:vAlign w:val="center"/>
          </w:tcPr>
          <w:p w14:paraId="77CCB410" w14:textId="77777777" w:rsidR="007A7C4B" w:rsidRPr="00E46471" w:rsidRDefault="007A7C4B" w:rsidP="007A7C4B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673" w:type="dxa"/>
          </w:tcPr>
          <w:p w14:paraId="0324CAEB" w14:textId="2E67F9E0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0,79</w:t>
            </w:r>
          </w:p>
        </w:tc>
        <w:tc>
          <w:tcPr>
            <w:tcW w:w="1673" w:type="dxa"/>
          </w:tcPr>
          <w:p w14:paraId="35894BA6" w14:textId="7F4845CA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0,82</w:t>
            </w:r>
          </w:p>
        </w:tc>
        <w:tc>
          <w:tcPr>
            <w:tcW w:w="1529" w:type="dxa"/>
          </w:tcPr>
          <w:p w14:paraId="6F27F493" w14:textId="34046C35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6ADE9101" w14:textId="28B7F257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</w:tbl>
    <w:p w14:paraId="475AE176" w14:textId="77777777" w:rsidR="006E1CAF" w:rsidRPr="00E46471" w:rsidRDefault="006E1CAF" w:rsidP="006E1CAF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6E1CAF" w:rsidRPr="00E46471" w14:paraId="7D486701" w14:textId="77777777" w:rsidTr="00BB65FE">
        <w:trPr>
          <w:trHeight w:val="548"/>
        </w:trPr>
        <w:tc>
          <w:tcPr>
            <w:tcW w:w="5098" w:type="dxa"/>
            <w:gridSpan w:val="3"/>
            <w:vAlign w:val="center"/>
          </w:tcPr>
          <w:p w14:paraId="04885598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Estimativas</w:t>
            </w:r>
          </w:p>
        </w:tc>
      </w:tr>
      <w:tr w:rsidR="006E1CAF" w:rsidRPr="00E46471" w14:paraId="5BB13BA0" w14:textId="77777777" w:rsidTr="00BB65FE">
        <w:tc>
          <w:tcPr>
            <w:tcW w:w="1696" w:type="dxa"/>
          </w:tcPr>
          <w:p w14:paraId="5DA499CE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Orçamento no Término (ONT)</w:t>
            </w:r>
          </w:p>
        </w:tc>
        <w:tc>
          <w:tcPr>
            <w:tcW w:w="1701" w:type="dxa"/>
          </w:tcPr>
          <w:p w14:paraId="0EAD6B33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para Término (EPT)</w:t>
            </w:r>
          </w:p>
        </w:tc>
        <w:tc>
          <w:tcPr>
            <w:tcW w:w="1701" w:type="dxa"/>
          </w:tcPr>
          <w:p w14:paraId="2DF64491" w14:textId="77777777" w:rsidR="006E1CAF" w:rsidRPr="00E46471" w:rsidRDefault="006E1CAF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no Término (ENT)</w:t>
            </w:r>
          </w:p>
        </w:tc>
      </w:tr>
      <w:tr w:rsidR="006E1CAF" w:rsidRPr="00E46471" w14:paraId="1AC0134D" w14:textId="77777777" w:rsidTr="00BB65FE">
        <w:tc>
          <w:tcPr>
            <w:tcW w:w="1696" w:type="dxa"/>
          </w:tcPr>
          <w:p w14:paraId="394957DF" w14:textId="29B3384B" w:rsidR="006E1CAF" w:rsidRPr="00E46471" w:rsidRDefault="00BF48A3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94000</w:t>
            </w:r>
          </w:p>
          <w:p w14:paraId="4DBCCB52" w14:textId="77777777" w:rsidR="006E1CAF" w:rsidRPr="00E46471" w:rsidRDefault="006E1CAF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5ED0E34D" w14:textId="18283C8C" w:rsidR="006E1CAF" w:rsidRPr="00E46471" w:rsidRDefault="00BF48A3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100.936,7</w:t>
            </w:r>
          </w:p>
        </w:tc>
        <w:tc>
          <w:tcPr>
            <w:tcW w:w="1701" w:type="dxa"/>
          </w:tcPr>
          <w:p w14:paraId="0EACEB00" w14:textId="03686E20" w:rsidR="006E1CAF" w:rsidRPr="00E46471" w:rsidRDefault="00BF48A3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118.906,7</w:t>
            </w:r>
          </w:p>
        </w:tc>
      </w:tr>
    </w:tbl>
    <w:p w14:paraId="55B14292" w14:textId="77777777" w:rsidR="006E1CAF" w:rsidRPr="00E46471" w:rsidRDefault="006E1CAF" w:rsidP="006E1CAF">
      <w:pPr>
        <w:rPr>
          <w:rFonts w:ascii="Verdana" w:hAnsi="Verdana"/>
          <w:sz w:val="22"/>
          <w:szCs w:val="18"/>
        </w:rPr>
      </w:pPr>
    </w:p>
    <w:p w14:paraId="0C53AD77" w14:textId="406D40E6" w:rsidR="00795665" w:rsidRDefault="00795665" w:rsidP="00795665">
      <w:pPr>
        <w:rPr>
          <w:rFonts w:ascii="Verdana" w:hAnsi="Verdana"/>
          <w:b/>
          <w:sz w:val="22"/>
          <w:szCs w:val="18"/>
        </w:rPr>
      </w:pPr>
    </w:p>
    <w:p w14:paraId="3A5F9477" w14:textId="7FCF7C0F" w:rsidR="00E46471" w:rsidRDefault="00E46471" w:rsidP="00795665">
      <w:pPr>
        <w:rPr>
          <w:rFonts w:ascii="Verdana" w:hAnsi="Verdana"/>
          <w:b/>
          <w:sz w:val="22"/>
          <w:szCs w:val="18"/>
        </w:rPr>
      </w:pPr>
    </w:p>
    <w:p w14:paraId="55D73BB1" w14:textId="3D19D309" w:rsidR="00E46471" w:rsidRDefault="00E46471" w:rsidP="00795665">
      <w:pPr>
        <w:rPr>
          <w:rFonts w:ascii="Verdana" w:hAnsi="Verdana"/>
          <w:b/>
          <w:sz w:val="22"/>
          <w:szCs w:val="18"/>
        </w:rPr>
      </w:pPr>
    </w:p>
    <w:p w14:paraId="22C1E307" w14:textId="757DF9DD" w:rsidR="00E46471" w:rsidRDefault="00E46471" w:rsidP="00795665">
      <w:pPr>
        <w:rPr>
          <w:rFonts w:ascii="Verdana" w:hAnsi="Verdana"/>
          <w:b/>
          <w:sz w:val="22"/>
          <w:szCs w:val="18"/>
        </w:rPr>
      </w:pPr>
    </w:p>
    <w:p w14:paraId="7CE798E1" w14:textId="77777777" w:rsidR="00835BEE" w:rsidRDefault="00835BEE" w:rsidP="00795665">
      <w:pPr>
        <w:rPr>
          <w:rFonts w:ascii="Verdana" w:hAnsi="Verdana"/>
          <w:b/>
          <w:sz w:val="22"/>
          <w:szCs w:val="18"/>
        </w:rPr>
      </w:pPr>
    </w:p>
    <w:p w14:paraId="47AEB1D9" w14:textId="13E9A648" w:rsidR="00E46471" w:rsidRDefault="00E46471" w:rsidP="00795665">
      <w:pPr>
        <w:rPr>
          <w:rFonts w:ascii="Verdana" w:hAnsi="Verdana"/>
          <w:b/>
          <w:sz w:val="22"/>
          <w:szCs w:val="18"/>
        </w:rPr>
      </w:pPr>
    </w:p>
    <w:p w14:paraId="059CD779" w14:textId="77777777" w:rsidR="00E46471" w:rsidRPr="00E46471" w:rsidRDefault="00E46471" w:rsidP="00795665">
      <w:pPr>
        <w:rPr>
          <w:rFonts w:ascii="Verdana" w:hAnsi="Verdana"/>
          <w:b/>
          <w:sz w:val="22"/>
          <w:szCs w:val="18"/>
        </w:rPr>
      </w:pPr>
    </w:p>
    <w:p w14:paraId="540F87EC" w14:textId="77777777" w:rsidR="00795665" w:rsidRPr="00E46471" w:rsidRDefault="00795665" w:rsidP="00795665">
      <w:pPr>
        <w:rPr>
          <w:rFonts w:ascii="Verdana" w:hAnsi="Verdana"/>
          <w:b/>
          <w:sz w:val="22"/>
          <w:szCs w:val="18"/>
        </w:rPr>
      </w:pPr>
    </w:p>
    <w:p w14:paraId="53CAD3BF" w14:textId="77777777" w:rsidR="00795665" w:rsidRPr="00E46471" w:rsidRDefault="00795665" w:rsidP="00795665">
      <w:pPr>
        <w:rPr>
          <w:rFonts w:ascii="Verdana" w:hAnsi="Verdana"/>
          <w:b/>
          <w:sz w:val="22"/>
          <w:szCs w:val="18"/>
        </w:rPr>
      </w:pPr>
      <w:r w:rsidRPr="00E46471">
        <w:rPr>
          <w:rFonts w:ascii="Verdana" w:hAnsi="Verdana"/>
          <w:b/>
          <w:sz w:val="22"/>
          <w:szCs w:val="18"/>
        </w:rPr>
        <w:lastRenderedPageBreak/>
        <w:t>TABELA 8 – RELATÓRIO DE DESEMPENHO DE CUSTOS (HOSPITAL)</w:t>
      </w:r>
    </w:p>
    <w:p w14:paraId="272A3090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443"/>
        <w:gridCol w:w="1402"/>
        <w:gridCol w:w="996"/>
        <w:gridCol w:w="1290"/>
        <w:gridCol w:w="1290"/>
      </w:tblGrid>
      <w:tr w:rsidR="00795665" w:rsidRPr="00E46471" w14:paraId="7EECEF94" w14:textId="77777777" w:rsidTr="0056519A">
        <w:tc>
          <w:tcPr>
            <w:tcW w:w="2405" w:type="dxa"/>
            <w:vMerge w:val="restart"/>
            <w:vAlign w:val="center"/>
          </w:tcPr>
          <w:p w14:paraId="1895C68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1443" w:type="dxa"/>
            <w:vMerge w:val="restart"/>
            <w:vAlign w:val="center"/>
          </w:tcPr>
          <w:p w14:paraId="44EED894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Planejado (VP)</w:t>
            </w:r>
          </w:p>
        </w:tc>
        <w:tc>
          <w:tcPr>
            <w:tcW w:w="1402" w:type="dxa"/>
            <w:vMerge w:val="restart"/>
            <w:vAlign w:val="center"/>
          </w:tcPr>
          <w:p w14:paraId="19F778F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Agregado (VA)</w:t>
            </w:r>
          </w:p>
        </w:tc>
        <w:tc>
          <w:tcPr>
            <w:tcW w:w="968" w:type="dxa"/>
            <w:vMerge w:val="restart"/>
            <w:vAlign w:val="center"/>
          </w:tcPr>
          <w:p w14:paraId="45E75A7E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Custo Real (CR)</w:t>
            </w:r>
          </w:p>
        </w:tc>
        <w:tc>
          <w:tcPr>
            <w:tcW w:w="2580" w:type="dxa"/>
            <w:gridSpan w:val="2"/>
            <w:vAlign w:val="center"/>
          </w:tcPr>
          <w:p w14:paraId="57875C4E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Variações</w:t>
            </w:r>
          </w:p>
        </w:tc>
      </w:tr>
      <w:tr w:rsidR="00795665" w:rsidRPr="00E46471" w14:paraId="724156AD" w14:textId="77777777" w:rsidTr="0056519A">
        <w:tc>
          <w:tcPr>
            <w:tcW w:w="2405" w:type="dxa"/>
            <w:vMerge/>
          </w:tcPr>
          <w:p w14:paraId="62AFF966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443" w:type="dxa"/>
            <w:vMerge/>
            <w:vAlign w:val="center"/>
          </w:tcPr>
          <w:p w14:paraId="13FFA8FB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402" w:type="dxa"/>
            <w:vMerge/>
            <w:vAlign w:val="center"/>
          </w:tcPr>
          <w:p w14:paraId="52026060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  <w:vMerge/>
            <w:vAlign w:val="center"/>
          </w:tcPr>
          <w:p w14:paraId="40382FB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468C894E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Custos (VC)</w:t>
            </w:r>
          </w:p>
        </w:tc>
        <w:tc>
          <w:tcPr>
            <w:tcW w:w="1290" w:type="dxa"/>
            <w:vAlign w:val="center"/>
          </w:tcPr>
          <w:p w14:paraId="187C43C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Prazo (VPr)</w:t>
            </w:r>
          </w:p>
        </w:tc>
      </w:tr>
      <w:tr w:rsidR="0056519A" w:rsidRPr="00E46471" w14:paraId="01E9705E" w14:textId="77777777" w:rsidTr="0056519A">
        <w:tc>
          <w:tcPr>
            <w:tcW w:w="2405" w:type="dxa"/>
            <w:vAlign w:val="bottom"/>
          </w:tcPr>
          <w:p w14:paraId="4FA710D3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443" w:type="dxa"/>
          </w:tcPr>
          <w:p w14:paraId="573D50BB" w14:textId="6413892D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4700</w:t>
            </w:r>
          </w:p>
        </w:tc>
        <w:tc>
          <w:tcPr>
            <w:tcW w:w="1402" w:type="dxa"/>
          </w:tcPr>
          <w:p w14:paraId="664F0D38" w14:textId="5166677F" w:rsidR="0056519A" w:rsidRPr="00E46471" w:rsidRDefault="00461D2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4700</w:t>
            </w:r>
          </w:p>
        </w:tc>
        <w:tc>
          <w:tcPr>
            <w:tcW w:w="968" w:type="dxa"/>
          </w:tcPr>
          <w:p w14:paraId="01BAFDC8" w14:textId="728F0EBF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5.800</w:t>
            </w:r>
          </w:p>
        </w:tc>
        <w:tc>
          <w:tcPr>
            <w:tcW w:w="1290" w:type="dxa"/>
          </w:tcPr>
          <w:p w14:paraId="7DA68C5D" w14:textId="7596B9C6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- 1100</w:t>
            </w:r>
          </w:p>
        </w:tc>
        <w:tc>
          <w:tcPr>
            <w:tcW w:w="1290" w:type="dxa"/>
          </w:tcPr>
          <w:p w14:paraId="7963BA27" w14:textId="1F64BBFE" w:rsidR="0056519A" w:rsidRPr="00E46471" w:rsidRDefault="00715A1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56519A" w:rsidRPr="00E46471" w14:paraId="59E71FDA" w14:textId="77777777" w:rsidTr="0056519A">
        <w:tc>
          <w:tcPr>
            <w:tcW w:w="2405" w:type="dxa"/>
            <w:vAlign w:val="bottom"/>
          </w:tcPr>
          <w:p w14:paraId="738885E9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443" w:type="dxa"/>
          </w:tcPr>
          <w:p w14:paraId="57862B97" w14:textId="34CDA674" w:rsidR="0056519A" w:rsidRPr="00E46471" w:rsidRDefault="009040A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2350</w:t>
            </w:r>
          </w:p>
        </w:tc>
        <w:tc>
          <w:tcPr>
            <w:tcW w:w="1402" w:type="dxa"/>
          </w:tcPr>
          <w:p w14:paraId="514318A5" w14:textId="2B77A9B8" w:rsidR="0056519A" w:rsidRPr="00E46471" w:rsidRDefault="00461D2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2350</w:t>
            </w:r>
          </w:p>
        </w:tc>
        <w:tc>
          <w:tcPr>
            <w:tcW w:w="968" w:type="dxa"/>
          </w:tcPr>
          <w:p w14:paraId="16155526" w14:textId="7535ABC5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3.250</w:t>
            </w:r>
          </w:p>
        </w:tc>
        <w:tc>
          <w:tcPr>
            <w:tcW w:w="1290" w:type="dxa"/>
          </w:tcPr>
          <w:p w14:paraId="4B705929" w14:textId="13C2528E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- 900</w:t>
            </w:r>
          </w:p>
        </w:tc>
        <w:tc>
          <w:tcPr>
            <w:tcW w:w="1290" w:type="dxa"/>
          </w:tcPr>
          <w:p w14:paraId="3019693D" w14:textId="768CAF73" w:rsidR="0056519A" w:rsidRPr="00E46471" w:rsidRDefault="00715A1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56519A" w:rsidRPr="00E46471" w14:paraId="2B671787" w14:textId="77777777" w:rsidTr="0056519A">
        <w:tc>
          <w:tcPr>
            <w:tcW w:w="2405" w:type="dxa"/>
            <w:vAlign w:val="bottom"/>
          </w:tcPr>
          <w:p w14:paraId="12BDCE1B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443" w:type="dxa"/>
          </w:tcPr>
          <w:p w14:paraId="1698A878" w14:textId="19578A5F" w:rsidR="0056519A" w:rsidRPr="00E46471" w:rsidRDefault="009040A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7050</w:t>
            </w:r>
          </w:p>
        </w:tc>
        <w:tc>
          <w:tcPr>
            <w:tcW w:w="1402" w:type="dxa"/>
          </w:tcPr>
          <w:p w14:paraId="7983C215" w14:textId="6516A2B0" w:rsidR="0056519A" w:rsidRPr="00E46471" w:rsidRDefault="00461D2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7050</w:t>
            </w:r>
          </w:p>
        </w:tc>
        <w:tc>
          <w:tcPr>
            <w:tcW w:w="968" w:type="dxa"/>
          </w:tcPr>
          <w:p w14:paraId="4EB98C33" w14:textId="270BA479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9.100</w:t>
            </w:r>
          </w:p>
        </w:tc>
        <w:tc>
          <w:tcPr>
            <w:tcW w:w="1290" w:type="dxa"/>
          </w:tcPr>
          <w:p w14:paraId="3F446202" w14:textId="3D2A0CAB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- 2050</w:t>
            </w:r>
          </w:p>
        </w:tc>
        <w:tc>
          <w:tcPr>
            <w:tcW w:w="1290" w:type="dxa"/>
          </w:tcPr>
          <w:p w14:paraId="3D70CCA1" w14:textId="0E33C71E" w:rsidR="0056519A" w:rsidRPr="00E46471" w:rsidRDefault="00715A1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56519A" w:rsidRPr="00E46471" w14:paraId="0843BD12" w14:textId="77777777" w:rsidTr="0056519A">
        <w:tc>
          <w:tcPr>
            <w:tcW w:w="2405" w:type="dxa"/>
            <w:vAlign w:val="bottom"/>
          </w:tcPr>
          <w:p w14:paraId="2CFE641F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443" w:type="dxa"/>
          </w:tcPr>
          <w:p w14:paraId="3653B714" w14:textId="114B2A3A" w:rsidR="0056519A" w:rsidRPr="00E46471" w:rsidRDefault="009040A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2350</w:t>
            </w:r>
          </w:p>
        </w:tc>
        <w:tc>
          <w:tcPr>
            <w:tcW w:w="1402" w:type="dxa"/>
          </w:tcPr>
          <w:p w14:paraId="44A34E7C" w14:textId="672EA112" w:rsidR="0056519A" w:rsidRPr="00E46471" w:rsidRDefault="00461D2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1997,5</w:t>
            </w:r>
          </w:p>
        </w:tc>
        <w:tc>
          <w:tcPr>
            <w:tcW w:w="968" w:type="dxa"/>
          </w:tcPr>
          <w:p w14:paraId="4806CB2E" w14:textId="04B16BD6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2.800</w:t>
            </w:r>
          </w:p>
        </w:tc>
        <w:tc>
          <w:tcPr>
            <w:tcW w:w="1290" w:type="dxa"/>
          </w:tcPr>
          <w:p w14:paraId="47AD7F46" w14:textId="00D49EF6" w:rsidR="0056519A" w:rsidRPr="00E46471" w:rsidRDefault="0079345D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- 802,5</w:t>
            </w:r>
          </w:p>
        </w:tc>
        <w:tc>
          <w:tcPr>
            <w:tcW w:w="1290" w:type="dxa"/>
          </w:tcPr>
          <w:p w14:paraId="65F878EB" w14:textId="4819B2E6" w:rsidR="0056519A" w:rsidRPr="00E46471" w:rsidRDefault="00715A1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- 352,5</w:t>
            </w:r>
          </w:p>
        </w:tc>
      </w:tr>
      <w:tr w:rsidR="0056519A" w:rsidRPr="00E46471" w14:paraId="5CEEB975" w14:textId="77777777" w:rsidTr="0056519A">
        <w:tc>
          <w:tcPr>
            <w:tcW w:w="2405" w:type="dxa"/>
            <w:vAlign w:val="bottom"/>
          </w:tcPr>
          <w:p w14:paraId="29B90C05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443" w:type="dxa"/>
          </w:tcPr>
          <w:p w14:paraId="3B0EE34C" w14:textId="354C2C9D" w:rsidR="0056519A" w:rsidRPr="00E46471" w:rsidRDefault="009040A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2350</w:t>
            </w:r>
          </w:p>
        </w:tc>
        <w:tc>
          <w:tcPr>
            <w:tcW w:w="1402" w:type="dxa"/>
          </w:tcPr>
          <w:p w14:paraId="4532BF63" w14:textId="36C7D8AB" w:rsidR="0056519A" w:rsidRPr="00E46471" w:rsidRDefault="00461D2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1765,5</w:t>
            </w:r>
          </w:p>
        </w:tc>
        <w:tc>
          <w:tcPr>
            <w:tcW w:w="968" w:type="dxa"/>
          </w:tcPr>
          <w:p w14:paraId="46E51E91" w14:textId="258294DC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3.100</w:t>
            </w:r>
          </w:p>
        </w:tc>
        <w:tc>
          <w:tcPr>
            <w:tcW w:w="1290" w:type="dxa"/>
          </w:tcPr>
          <w:p w14:paraId="5ED28634" w14:textId="13F3DFFE" w:rsidR="0056519A" w:rsidRPr="00E46471" w:rsidRDefault="00715A1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- 1334,5</w:t>
            </w:r>
          </w:p>
        </w:tc>
        <w:tc>
          <w:tcPr>
            <w:tcW w:w="1290" w:type="dxa"/>
          </w:tcPr>
          <w:p w14:paraId="4D735773" w14:textId="5DF45D4E" w:rsidR="0056519A" w:rsidRPr="00E46471" w:rsidRDefault="00715A1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- 584,5</w:t>
            </w:r>
          </w:p>
        </w:tc>
      </w:tr>
      <w:tr w:rsidR="0056519A" w:rsidRPr="00E46471" w14:paraId="583F214B" w14:textId="77777777" w:rsidTr="0056519A">
        <w:tc>
          <w:tcPr>
            <w:tcW w:w="2405" w:type="dxa"/>
            <w:vAlign w:val="bottom"/>
          </w:tcPr>
          <w:p w14:paraId="4D4D9FCF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443" w:type="dxa"/>
          </w:tcPr>
          <w:p w14:paraId="35F8AE07" w14:textId="36D72B84" w:rsidR="0056519A" w:rsidRPr="00E46471" w:rsidRDefault="009040A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5700</w:t>
            </w:r>
          </w:p>
        </w:tc>
        <w:tc>
          <w:tcPr>
            <w:tcW w:w="1402" w:type="dxa"/>
          </w:tcPr>
          <w:p w14:paraId="2039169D" w14:textId="2E9096CF" w:rsidR="0056519A" w:rsidRPr="00E46471" w:rsidRDefault="00461D2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1710</w:t>
            </w:r>
          </w:p>
        </w:tc>
        <w:tc>
          <w:tcPr>
            <w:tcW w:w="968" w:type="dxa"/>
          </w:tcPr>
          <w:p w14:paraId="4925573B" w14:textId="1D958488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4.950</w:t>
            </w:r>
          </w:p>
        </w:tc>
        <w:tc>
          <w:tcPr>
            <w:tcW w:w="1290" w:type="dxa"/>
          </w:tcPr>
          <w:p w14:paraId="3890563D" w14:textId="0862B0B3" w:rsidR="0056519A" w:rsidRPr="00E46471" w:rsidRDefault="00715A1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- 3240</w:t>
            </w:r>
          </w:p>
        </w:tc>
        <w:tc>
          <w:tcPr>
            <w:tcW w:w="1290" w:type="dxa"/>
          </w:tcPr>
          <w:p w14:paraId="144939E7" w14:textId="6C475D7C" w:rsidR="0056519A" w:rsidRPr="00E46471" w:rsidRDefault="00715A1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- 3990</w:t>
            </w:r>
          </w:p>
        </w:tc>
      </w:tr>
      <w:tr w:rsidR="0056519A" w:rsidRPr="00E46471" w14:paraId="091D31DF" w14:textId="77777777" w:rsidTr="0056519A">
        <w:tc>
          <w:tcPr>
            <w:tcW w:w="2405" w:type="dxa"/>
            <w:vAlign w:val="center"/>
          </w:tcPr>
          <w:p w14:paraId="08ED13F0" w14:textId="77777777" w:rsidR="0056519A" w:rsidRPr="00E46471" w:rsidRDefault="0056519A" w:rsidP="0056519A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443" w:type="dxa"/>
          </w:tcPr>
          <w:p w14:paraId="0A22A1ED" w14:textId="74BE0DAE" w:rsidR="0056519A" w:rsidRPr="00E46471" w:rsidRDefault="009040A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24.500</w:t>
            </w:r>
          </w:p>
        </w:tc>
        <w:tc>
          <w:tcPr>
            <w:tcW w:w="1402" w:type="dxa"/>
          </w:tcPr>
          <w:p w14:paraId="6DAABC5D" w14:textId="1F2AA7F9" w:rsidR="0056519A" w:rsidRPr="00E46471" w:rsidRDefault="00461D29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19.573</w:t>
            </w:r>
          </w:p>
        </w:tc>
        <w:tc>
          <w:tcPr>
            <w:tcW w:w="968" w:type="dxa"/>
          </w:tcPr>
          <w:p w14:paraId="4A092FA0" w14:textId="66E39552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29.000</w:t>
            </w:r>
          </w:p>
        </w:tc>
        <w:tc>
          <w:tcPr>
            <w:tcW w:w="1290" w:type="dxa"/>
          </w:tcPr>
          <w:p w14:paraId="5D74E012" w14:textId="0962690D" w:rsidR="0056519A" w:rsidRPr="00E46471" w:rsidRDefault="00715A1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- 9427</w:t>
            </w:r>
          </w:p>
        </w:tc>
        <w:tc>
          <w:tcPr>
            <w:tcW w:w="1290" w:type="dxa"/>
          </w:tcPr>
          <w:p w14:paraId="67C4EF4C" w14:textId="6520D9E7" w:rsidR="0056519A" w:rsidRPr="00E46471" w:rsidRDefault="00715A1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- 4927</w:t>
            </w:r>
          </w:p>
        </w:tc>
      </w:tr>
    </w:tbl>
    <w:p w14:paraId="400EE3C5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9"/>
        <w:gridCol w:w="1673"/>
        <w:gridCol w:w="1673"/>
        <w:gridCol w:w="1529"/>
        <w:gridCol w:w="1467"/>
      </w:tblGrid>
      <w:tr w:rsidR="00795665" w:rsidRPr="00E46471" w14:paraId="28AB33BE" w14:textId="77777777" w:rsidTr="007A7C4B">
        <w:tc>
          <w:tcPr>
            <w:tcW w:w="2659" w:type="dxa"/>
            <w:vMerge w:val="restart"/>
            <w:vAlign w:val="center"/>
          </w:tcPr>
          <w:p w14:paraId="1644D968" w14:textId="77777777" w:rsidR="00795665" w:rsidRPr="00E46471" w:rsidRDefault="00795665" w:rsidP="00BB65FE">
            <w:pPr>
              <w:jc w:val="center"/>
              <w:rPr>
                <w:rFonts w:ascii="Verdana" w:hAnsi="Verdana"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3346" w:type="dxa"/>
            <w:gridSpan w:val="2"/>
            <w:vAlign w:val="center"/>
          </w:tcPr>
          <w:p w14:paraId="6A552047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Índices</w:t>
            </w:r>
          </w:p>
        </w:tc>
        <w:tc>
          <w:tcPr>
            <w:tcW w:w="2996" w:type="dxa"/>
            <w:gridSpan w:val="2"/>
            <w:vAlign w:val="center"/>
          </w:tcPr>
          <w:p w14:paraId="5EC43828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Situação</w:t>
            </w:r>
          </w:p>
        </w:tc>
      </w:tr>
      <w:tr w:rsidR="00795665" w:rsidRPr="00E46471" w14:paraId="221F225E" w14:textId="77777777" w:rsidTr="007A7C4B">
        <w:tc>
          <w:tcPr>
            <w:tcW w:w="2659" w:type="dxa"/>
            <w:vMerge/>
            <w:vAlign w:val="center"/>
          </w:tcPr>
          <w:p w14:paraId="4AECD85D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7B35478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Custos (IDC)</w:t>
            </w:r>
          </w:p>
        </w:tc>
        <w:tc>
          <w:tcPr>
            <w:tcW w:w="1673" w:type="dxa"/>
            <w:vAlign w:val="center"/>
          </w:tcPr>
          <w:p w14:paraId="46067E94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Prazo (IDP)</w:t>
            </w:r>
          </w:p>
        </w:tc>
        <w:tc>
          <w:tcPr>
            <w:tcW w:w="1529" w:type="dxa"/>
            <w:vAlign w:val="center"/>
          </w:tcPr>
          <w:p w14:paraId="0232E0F1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Custos (Acima, Dentro ou Abaixo do orçamento)</w:t>
            </w:r>
          </w:p>
        </w:tc>
        <w:tc>
          <w:tcPr>
            <w:tcW w:w="1467" w:type="dxa"/>
            <w:vAlign w:val="center"/>
          </w:tcPr>
          <w:p w14:paraId="74EC239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Prazos (No prazo, Atrasado ou Adiantado)</w:t>
            </w:r>
          </w:p>
        </w:tc>
      </w:tr>
      <w:tr w:rsidR="007A7C4B" w:rsidRPr="00E46471" w14:paraId="4D9DAF19" w14:textId="77777777" w:rsidTr="007A7C4B">
        <w:tc>
          <w:tcPr>
            <w:tcW w:w="2659" w:type="dxa"/>
            <w:vAlign w:val="bottom"/>
          </w:tcPr>
          <w:p w14:paraId="1F7642F2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673" w:type="dxa"/>
          </w:tcPr>
          <w:p w14:paraId="16F30CBE" w14:textId="21D6CA36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0,81</w:t>
            </w:r>
          </w:p>
        </w:tc>
        <w:tc>
          <w:tcPr>
            <w:tcW w:w="1673" w:type="dxa"/>
          </w:tcPr>
          <w:p w14:paraId="053C8BCD" w14:textId="1550B38D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7ECBE27A" w14:textId="2CE196AA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6EBC6C8F" w14:textId="655DC3F5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7A7C4B" w:rsidRPr="00E46471" w14:paraId="587B2327" w14:textId="77777777" w:rsidTr="007A7C4B">
        <w:tc>
          <w:tcPr>
            <w:tcW w:w="2659" w:type="dxa"/>
            <w:vAlign w:val="bottom"/>
          </w:tcPr>
          <w:p w14:paraId="35532361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673" w:type="dxa"/>
          </w:tcPr>
          <w:p w14:paraId="51811D26" w14:textId="441E7167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0,72</w:t>
            </w:r>
          </w:p>
        </w:tc>
        <w:tc>
          <w:tcPr>
            <w:tcW w:w="1673" w:type="dxa"/>
          </w:tcPr>
          <w:p w14:paraId="61481DA2" w14:textId="5404ED9B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26A5C019" w14:textId="593383CA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3FC7364E" w14:textId="2853CAE7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7A7C4B" w:rsidRPr="00E46471" w14:paraId="65713A4B" w14:textId="77777777" w:rsidTr="007A7C4B">
        <w:tc>
          <w:tcPr>
            <w:tcW w:w="2659" w:type="dxa"/>
            <w:vAlign w:val="bottom"/>
          </w:tcPr>
          <w:p w14:paraId="070080B0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673" w:type="dxa"/>
          </w:tcPr>
          <w:p w14:paraId="39559A88" w14:textId="0B15A58F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0,77</w:t>
            </w:r>
          </w:p>
        </w:tc>
        <w:tc>
          <w:tcPr>
            <w:tcW w:w="1673" w:type="dxa"/>
          </w:tcPr>
          <w:p w14:paraId="24162EE5" w14:textId="5C1C34CA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0211D8B8" w14:textId="319BD6B0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01B3AFF0" w14:textId="4287DE73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7A7C4B" w:rsidRPr="00E46471" w14:paraId="6186169C" w14:textId="77777777" w:rsidTr="007A7C4B">
        <w:tc>
          <w:tcPr>
            <w:tcW w:w="2659" w:type="dxa"/>
            <w:vAlign w:val="bottom"/>
          </w:tcPr>
          <w:p w14:paraId="43D6313F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673" w:type="dxa"/>
          </w:tcPr>
          <w:p w14:paraId="0B2C2691" w14:textId="0674EF7E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0,64</w:t>
            </w:r>
          </w:p>
        </w:tc>
        <w:tc>
          <w:tcPr>
            <w:tcW w:w="1673" w:type="dxa"/>
          </w:tcPr>
          <w:p w14:paraId="37D032A3" w14:textId="1555445D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0,85</w:t>
            </w:r>
          </w:p>
        </w:tc>
        <w:tc>
          <w:tcPr>
            <w:tcW w:w="1529" w:type="dxa"/>
          </w:tcPr>
          <w:p w14:paraId="49336644" w14:textId="716DCAAD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53E70A61" w14:textId="1C053414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7A7C4B" w:rsidRPr="00E46471" w14:paraId="2DB1BB8C" w14:textId="77777777" w:rsidTr="007A7C4B">
        <w:tc>
          <w:tcPr>
            <w:tcW w:w="2659" w:type="dxa"/>
            <w:vAlign w:val="bottom"/>
          </w:tcPr>
          <w:p w14:paraId="701E43AC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673" w:type="dxa"/>
          </w:tcPr>
          <w:p w14:paraId="541717FE" w14:textId="41A5EC93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0,56</w:t>
            </w:r>
          </w:p>
        </w:tc>
        <w:tc>
          <w:tcPr>
            <w:tcW w:w="1673" w:type="dxa"/>
          </w:tcPr>
          <w:p w14:paraId="15004484" w14:textId="26612FE9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0,75</w:t>
            </w:r>
          </w:p>
        </w:tc>
        <w:tc>
          <w:tcPr>
            <w:tcW w:w="1529" w:type="dxa"/>
          </w:tcPr>
          <w:p w14:paraId="46513C3E" w14:textId="0EABA608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3580EA85" w14:textId="6A0D2E50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7A7C4B" w:rsidRPr="00E46471" w14:paraId="3C69E809" w14:textId="77777777" w:rsidTr="007A7C4B">
        <w:tc>
          <w:tcPr>
            <w:tcW w:w="2659" w:type="dxa"/>
            <w:vAlign w:val="bottom"/>
          </w:tcPr>
          <w:p w14:paraId="1674AB6D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673" w:type="dxa"/>
          </w:tcPr>
          <w:p w14:paraId="14E1259B" w14:textId="29E8E28D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0,34</w:t>
            </w:r>
          </w:p>
        </w:tc>
        <w:tc>
          <w:tcPr>
            <w:tcW w:w="1673" w:type="dxa"/>
          </w:tcPr>
          <w:p w14:paraId="1C6C56D8" w14:textId="1C61A0AF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0,3</w:t>
            </w:r>
          </w:p>
        </w:tc>
        <w:tc>
          <w:tcPr>
            <w:tcW w:w="1529" w:type="dxa"/>
          </w:tcPr>
          <w:p w14:paraId="034C6467" w14:textId="16B68FC0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24B48548" w14:textId="74B586AC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7A7C4B" w:rsidRPr="00E46471" w14:paraId="4B5286B4" w14:textId="77777777" w:rsidTr="007A7C4B">
        <w:tc>
          <w:tcPr>
            <w:tcW w:w="2659" w:type="dxa"/>
            <w:vAlign w:val="center"/>
          </w:tcPr>
          <w:p w14:paraId="45F779AF" w14:textId="77777777" w:rsidR="007A7C4B" w:rsidRPr="00E46471" w:rsidRDefault="007A7C4B" w:rsidP="007A7C4B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673" w:type="dxa"/>
          </w:tcPr>
          <w:p w14:paraId="4204154D" w14:textId="69F92015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0,67</w:t>
            </w:r>
          </w:p>
        </w:tc>
        <w:tc>
          <w:tcPr>
            <w:tcW w:w="1673" w:type="dxa"/>
          </w:tcPr>
          <w:p w14:paraId="31B205F0" w14:textId="4A3F18C7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0,79</w:t>
            </w:r>
          </w:p>
        </w:tc>
        <w:tc>
          <w:tcPr>
            <w:tcW w:w="1529" w:type="dxa"/>
          </w:tcPr>
          <w:p w14:paraId="159A8F4C" w14:textId="72FC7116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6578188B" w14:textId="598B5BE4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</w:tbl>
    <w:p w14:paraId="38068B0C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795665" w:rsidRPr="00E46471" w14:paraId="2065C2E1" w14:textId="77777777" w:rsidTr="00BB65FE">
        <w:trPr>
          <w:trHeight w:val="548"/>
        </w:trPr>
        <w:tc>
          <w:tcPr>
            <w:tcW w:w="5098" w:type="dxa"/>
            <w:gridSpan w:val="3"/>
            <w:vAlign w:val="center"/>
          </w:tcPr>
          <w:p w14:paraId="6E111529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Estimativas</w:t>
            </w:r>
          </w:p>
        </w:tc>
      </w:tr>
      <w:tr w:rsidR="00795665" w:rsidRPr="00E46471" w14:paraId="10C0AAFC" w14:textId="77777777" w:rsidTr="00BB65FE">
        <w:tc>
          <w:tcPr>
            <w:tcW w:w="1696" w:type="dxa"/>
          </w:tcPr>
          <w:p w14:paraId="7AF1E45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Orçamento no Término (ONT)</w:t>
            </w:r>
          </w:p>
        </w:tc>
        <w:tc>
          <w:tcPr>
            <w:tcW w:w="1701" w:type="dxa"/>
          </w:tcPr>
          <w:p w14:paraId="2CD0C235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para Término (EPT)</w:t>
            </w:r>
          </w:p>
        </w:tc>
        <w:tc>
          <w:tcPr>
            <w:tcW w:w="1701" w:type="dxa"/>
          </w:tcPr>
          <w:p w14:paraId="5FB72985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no Término (ENT)</w:t>
            </w:r>
          </w:p>
        </w:tc>
      </w:tr>
      <w:tr w:rsidR="00795665" w:rsidRPr="00E46471" w14:paraId="04800EC1" w14:textId="77777777" w:rsidTr="00BB65FE">
        <w:tc>
          <w:tcPr>
            <w:tcW w:w="1696" w:type="dxa"/>
          </w:tcPr>
          <w:p w14:paraId="7792CBD6" w14:textId="77777777" w:rsidR="00CE6BD3" w:rsidRPr="00E46471" w:rsidRDefault="00CE6BD3" w:rsidP="00CE6BD3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94000</w:t>
            </w:r>
          </w:p>
          <w:p w14:paraId="37D10A7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698AC780" w14:textId="1396912B" w:rsidR="00795665" w:rsidRPr="00E46471" w:rsidRDefault="0066691B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74.427</w:t>
            </w:r>
          </w:p>
        </w:tc>
        <w:tc>
          <w:tcPr>
            <w:tcW w:w="1701" w:type="dxa"/>
          </w:tcPr>
          <w:p w14:paraId="0C145EA8" w14:textId="02ABCAFA" w:rsidR="00795665" w:rsidRPr="00E46471" w:rsidRDefault="0066691B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103.427</w:t>
            </w:r>
          </w:p>
        </w:tc>
      </w:tr>
    </w:tbl>
    <w:p w14:paraId="3FC2ACAC" w14:textId="5C8F2717" w:rsidR="006E1CAF" w:rsidRDefault="006E1CAF" w:rsidP="001B0B47">
      <w:pPr>
        <w:pStyle w:val="Seo"/>
        <w:rPr>
          <w:sz w:val="18"/>
          <w:szCs w:val="18"/>
        </w:rPr>
      </w:pPr>
    </w:p>
    <w:p w14:paraId="7ADB73AB" w14:textId="4FF170EA" w:rsidR="00E46471" w:rsidRDefault="00E46471" w:rsidP="001B0B47">
      <w:pPr>
        <w:pStyle w:val="Seo"/>
        <w:rPr>
          <w:sz w:val="18"/>
          <w:szCs w:val="18"/>
        </w:rPr>
      </w:pPr>
    </w:p>
    <w:p w14:paraId="7C859C58" w14:textId="2CCBC5EB" w:rsidR="00E46471" w:rsidRDefault="00E46471" w:rsidP="001B0B47">
      <w:pPr>
        <w:pStyle w:val="Seo"/>
        <w:rPr>
          <w:sz w:val="18"/>
          <w:szCs w:val="18"/>
        </w:rPr>
      </w:pPr>
    </w:p>
    <w:p w14:paraId="20749C38" w14:textId="3499CDA3" w:rsidR="00E46471" w:rsidRDefault="00E46471" w:rsidP="001B0B47">
      <w:pPr>
        <w:pStyle w:val="Seo"/>
        <w:rPr>
          <w:sz w:val="18"/>
          <w:szCs w:val="18"/>
        </w:rPr>
      </w:pPr>
    </w:p>
    <w:p w14:paraId="0B72B006" w14:textId="5BE0EAD8" w:rsidR="00E46471" w:rsidRDefault="00E46471" w:rsidP="001B0B47">
      <w:pPr>
        <w:pStyle w:val="Seo"/>
        <w:rPr>
          <w:sz w:val="18"/>
          <w:szCs w:val="18"/>
        </w:rPr>
      </w:pPr>
    </w:p>
    <w:p w14:paraId="5E9E4B17" w14:textId="79B39D66" w:rsidR="00835BEE" w:rsidRDefault="00835BEE" w:rsidP="001B0B47">
      <w:pPr>
        <w:pStyle w:val="Seo"/>
        <w:rPr>
          <w:sz w:val="18"/>
          <w:szCs w:val="18"/>
        </w:rPr>
      </w:pPr>
    </w:p>
    <w:p w14:paraId="7AAA4F68" w14:textId="77777777" w:rsidR="00835BEE" w:rsidRPr="00E46471" w:rsidRDefault="00835BEE" w:rsidP="001B0B47">
      <w:pPr>
        <w:pStyle w:val="Seo"/>
        <w:rPr>
          <w:sz w:val="18"/>
          <w:szCs w:val="18"/>
        </w:rPr>
      </w:pPr>
    </w:p>
    <w:p w14:paraId="2A6722EB" w14:textId="77777777" w:rsidR="00735320" w:rsidRPr="00E46471" w:rsidRDefault="00735320" w:rsidP="001B0B47">
      <w:pPr>
        <w:pStyle w:val="Seo"/>
        <w:rPr>
          <w:sz w:val="18"/>
          <w:szCs w:val="18"/>
        </w:rPr>
      </w:pPr>
    </w:p>
    <w:p w14:paraId="51B36271" w14:textId="77777777" w:rsidR="00735320" w:rsidRPr="00E46471" w:rsidRDefault="00735320" w:rsidP="001B0B47">
      <w:pPr>
        <w:pStyle w:val="Seo"/>
        <w:rPr>
          <w:sz w:val="18"/>
          <w:szCs w:val="18"/>
        </w:rPr>
      </w:pPr>
    </w:p>
    <w:p w14:paraId="66405B71" w14:textId="77777777" w:rsidR="00795665" w:rsidRPr="00E46471" w:rsidRDefault="00795665" w:rsidP="00795665">
      <w:pPr>
        <w:rPr>
          <w:rFonts w:ascii="Verdana" w:hAnsi="Verdana"/>
          <w:b/>
          <w:sz w:val="22"/>
          <w:szCs w:val="18"/>
        </w:rPr>
      </w:pPr>
      <w:r w:rsidRPr="00E46471">
        <w:rPr>
          <w:rFonts w:ascii="Verdana" w:hAnsi="Verdana"/>
          <w:b/>
          <w:sz w:val="22"/>
          <w:szCs w:val="18"/>
        </w:rPr>
        <w:lastRenderedPageBreak/>
        <w:t>TABELA 9 – RELATÓRIO DE DESEMPENHO DE CUSTOS (PRÉDIO)</w:t>
      </w:r>
    </w:p>
    <w:p w14:paraId="4E00F928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443"/>
        <w:gridCol w:w="1402"/>
        <w:gridCol w:w="968"/>
        <w:gridCol w:w="1290"/>
        <w:gridCol w:w="1290"/>
      </w:tblGrid>
      <w:tr w:rsidR="00795665" w:rsidRPr="00E46471" w14:paraId="4AC2A23D" w14:textId="77777777" w:rsidTr="0056519A">
        <w:tc>
          <w:tcPr>
            <w:tcW w:w="2405" w:type="dxa"/>
            <w:vMerge w:val="restart"/>
            <w:vAlign w:val="center"/>
          </w:tcPr>
          <w:p w14:paraId="16635E15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1443" w:type="dxa"/>
            <w:vMerge w:val="restart"/>
            <w:vAlign w:val="center"/>
          </w:tcPr>
          <w:p w14:paraId="7D1D0A57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Planejado (VP)</w:t>
            </w:r>
          </w:p>
        </w:tc>
        <w:tc>
          <w:tcPr>
            <w:tcW w:w="1402" w:type="dxa"/>
            <w:vMerge w:val="restart"/>
            <w:vAlign w:val="center"/>
          </w:tcPr>
          <w:p w14:paraId="5E22AD14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Agregado (VA)</w:t>
            </w:r>
          </w:p>
        </w:tc>
        <w:tc>
          <w:tcPr>
            <w:tcW w:w="968" w:type="dxa"/>
            <w:vMerge w:val="restart"/>
            <w:vAlign w:val="center"/>
          </w:tcPr>
          <w:p w14:paraId="7356D3AB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Custo Real (CR)</w:t>
            </w:r>
          </w:p>
        </w:tc>
        <w:tc>
          <w:tcPr>
            <w:tcW w:w="2580" w:type="dxa"/>
            <w:gridSpan w:val="2"/>
            <w:vAlign w:val="center"/>
          </w:tcPr>
          <w:p w14:paraId="65034D8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Variações</w:t>
            </w:r>
          </w:p>
        </w:tc>
      </w:tr>
      <w:tr w:rsidR="00795665" w:rsidRPr="00E46471" w14:paraId="7CA7EC94" w14:textId="77777777" w:rsidTr="0056519A">
        <w:tc>
          <w:tcPr>
            <w:tcW w:w="2405" w:type="dxa"/>
            <w:vMerge/>
          </w:tcPr>
          <w:p w14:paraId="27D6E8B6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443" w:type="dxa"/>
            <w:vMerge/>
            <w:vAlign w:val="center"/>
          </w:tcPr>
          <w:p w14:paraId="7AAA4CD4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402" w:type="dxa"/>
            <w:vMerge/>
            <w:vAlign w:val="center"/>
          </w:tcPr>
          <w:p w14:paraId="7252627D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  <w:vMerge/>
            <w:vAlign w:val="center"/>
          </w:tcPr>
          <w:p w14:paraId="5D9950D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5DBE420F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Custos (VC)</w:t>
            </w:r>
          </w:p>
        </w:tc>
        <w:tc>
          <w:tcPr>
            <w:tcW w:w="1290" w:type="dxa"/>
            <w:vAlign w:val="center"/>
          </w:tcPr>
          <w:p w14:paraId="66F91502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Prazo (VPr)</w:t>
            </w:r>
          </w:p>
        </w:tc>
      </w:tr>
      <w:tr w:rsidR="0056519A" w:rsidRPr="00E46471" w14:paraId="224F6535" w14:textId="77777777" w:rsidTr="0056519A">
        <w:tc>
          <w:tcPr>
            <w:tcW w:w="2405" w:type="dxa"/>
            <w:vAlign w:val="bottom"/>
          </w:tcPr>
          <w:p w14:paraId="512BD776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443" w:type="dxa"/>
          </w:tcPr>
          <w:p w14:paraId="19F5A0B6" w14:textId="11591989" w:rsidR="0056519A" w:rsidRPr="00E46471" w:rsidRDefault="0049312B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1400</w:t>
            </w:r>
          </w:p>
        </w:tc>
        <w:tc>
          <w:tcPr>
            <w:tcW w:w="1402" w:type="dxa"/>
          </w:tcPr>
          <w:p w14:paraId="7F232D98" w14:textId="76E244DF" w:rsidR="0056519A" w:rsidRPr="00E46471" w:rsidRDefault="005F73C8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1400</w:t>
            </w:r>
          </w:p>
        </w:tc>
        <w:tc>
          <w:tcPr>
            <w:tcW w:w="968" w:type="dxa"/>
          </w:tcPr>
          <w:p w14:paraId="03992B5D" w14:textId="5A3FE292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1.700</w:t>
            </w:r>
          </w:p>
        </w:tc>
        <w:tc>
          <w:tcPr>
            <w:tcW w:w="1290" w:type="dxa"/>
          </w:tcPr>
          <w:p w14:paraId="26214E1A" w14:textId="433D2D27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- 300</w:t>
            </w:r>
          </w:p>
        </w:tc>
        <w:tc>
          <w:tcPr>
            <w:tcW w:w="1290" w:type="dxa"/>
          </w:tcPr>
          <w:p w14:paraId="66BE0193" w14:textId="117294CA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56519A" w:rsidRPr="00E46471" w14:paraId="237CAA95" w14:textId="77777777" w:rsidTr="0056519A">
        <w:tc>
          <w:tcPr>
            <w:tcW w:w="2405" w:type="dxa"/>
            <w:vAlign w:val="bottom"/>
          </w:tcPr>
          <w:p w14:paraId="5AEA5EF2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443" w:type="dxa"/>
          </w:tcPr>
          <w:p w14:paraId="6C4948B2" w14:textId="07ED55EE" w:rsidR="0056519A" w:rsidRPr="00E46471" w:rsidRDefault="0049312B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700</w:t>
            </w:r>
          </w:p>
        </w:tc>
        <w:tc>
          <w:tcPr>
            <w:tcW w:w="1402" w:type="dxa"/>
          </w:tcPr>
          <w:p w14:paraId="5276CC40" w14:textId="5DA14FD5" w:rsidR="0056519A" w:rsidRPr="00E46471" w:rsidRDefault="00D63467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700</w:t>
            </w:r>
          </w:p>
        </w:tc>
        <w:tc>
          <w:tcPr>
            <w:tcW w:w="968" w:type="dxa"/>
          </w:tcPr>
          <w:p w14:paraId="32868932" w14:textId="5FE3DF4B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950</w:t>
            </w:r>
          </w:p>
        </w:tc>
        <w:tc>
          <w:tcPr>
            <w:tcW w:w="1290" w:type="dxa"/>
          </w:tcPr>
          <w:p w14:paraId="6E4A03C0" w14:textId="0AD54537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- 250</w:t>
            </w:r>
          </w:p>
        </w:tc>
        <w:tc>
          <w:tcPr>
            <w:tcW w:w="1290" w:type="dxa"/>
          </w:tcPr>
          <w:p w14:paraId="287ECC9F" w14:textId="73C2BBA8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56519A" w:rsidRPr="00E46471" w14:paraId="51A585E5" w14:textId="77777777" w:rsidTr="0056519A">
        <w:tc>
          <w:tcPr>
            <w:tcW w:w="2405" w:type="dxa"/>
            <w:vAlign w:val="bottom"/>
          </w:tcPr>
          <w:p w14:paraId="00A8E02A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443" w:type="dxa"/>
          </w:tcPr>
          <w:p w14:paraId="69AC4A0D" w14:textId="145C985B" w:rsidR="0056519A" w:rsidRPr="00E46471" w:rsidRDefault="0049312B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2100</w:t>
            </w:r>
          </w:p>
        </w:tc>
        <w:tc>
          <w:tcPr>
            <w:tcW w:w="1402" w:type="dxa"/>
          </w:tcPr>
          <w:p w14:paraId="11A1C7AB" w14:textId="5AE725C3" w:rsidR="0056519A" w:rsidRPr="00E46471" w:rsidRDefault="00D63467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2100</w:t>
            </w:r>
          </w:p>
        </w:tc>
        <w:tc>
          <w:tcPr>
            <w:tcW w:w="968" w:type="dxa"/>
          </w:tcPr>
          <w:p w14:paraId="06759C21" w14:textId="43FA1B6F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3.200</w:t>
            </w:r>
          </w:p>
        </w:tc>
        <w:tc>
          <w:tcPr>
            <w:tcW w:w="1290" w:type="dxa"/>
          </w:tcPr>
          <w:p w14:paraId="68F34985" w14:textId="7C325422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- 1100</w:t>
            </w:r>
          </w:p>
        </w:tc>
        <w:tc>
          <w:tcPr>
            <w:tcW w:w="1290" w:type="dxa"/>
          </w:tcPr>
          <w:p w14:paraId="5858619C" w14:textId="10A617AB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56519A" w:rsidRPr="00E46471" w14:paraId="24A61964" w14:textId="77777777" w:rsidTr="0056519A">
        <w:tc>
          <w:tcPr>
            <w:tcW w:w="2405" w:type="dxa"/>
            <w:vAlign w:val="bottom"/>
          </w:tcPr>
          <w:p w14:paraId="560E956E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443" w:type="dxa"/>
          </w:tcPr>
          <w:p w14:paraId="088784BE" w14:textId="1D3342F5" w:rsidR="0056519A" w:rsidRPr="00E46471" w:rsidRDefault="00792217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700</w:t>
            </w:r>
          </w:p>
        </w:tc>
        <w:tc>
          <w:tcPr>
            <w:tcW w:w="1402" w:type="dxa"/>
          </w:tcPr>
          <w:p w14:paraId="51FC1017" w14:textId="18C1EB18" w:rsidR="0056519A" w:rsidRPr="00E46471" w:rsidRDefault="00D63467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525</w:t>
            </w:r>
          </w:p>
        </w:tc>
        <w:tc>
          <w:tcPr>
            <w:tcW w:w="968" w:type="dxa"/>
          </w:tcPr>
          <w:p w14:paraId="4E021C7E" w14:textId="6CFB4D55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900</w:t>
            </w:r>
          </w:p>
        </w:tc>
        <w:tc>
          <w:tcPr>
            <w:tcW w:w="1290" w:type="dxa"/>
          </w:tcPr>
          <w:p w14:paraId="420BFB52" w14:textId="692252C5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- 375</w:t>
            </w:r>
          </w:p>
        </w:tc>
        <w:tc>
          <w:tcPr>
            <w:tcW w:w="1290" w:type="dxa"/>
          </w:tcPr>
          <w:p w14:paraId="60B541B1" w14:textId="7D8BF17F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- 175</w:t>
            </w:r>
          </w:p>
        </w:tc>
      </w:tr>
      <w:tr w:rsidR="0056519A" w:rsidRPr="00E46471" w14:paraId="74C1B55E" w14:textId="77777777" w:rsidTr="0056519A">
        <w:tc>
          <w:tcPr>
            <w:tcW w:w="2405" w:type="dxa"/>
            <w:vAlign w:val="bottom"/>
          </w:tcPr>
          <w:p w14:paraId="1328CEFF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443" w:type="dxa"/>
          </w:tcPr>
          <w:p w14:paraId="1F99D2EC" w14:textId="682C1692" w:rsidR="0056519A" w:rsidRPr="00E46471" w:rsidRDefault="00792217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700</w:t>
            </w:r>
          </w:p>
        </w:tc>
        <w:tc>
          <w:tcPr>
            <w:tcW w:w="1402" w:type="dxa"/>
          </w:tcPr>
          <w:p w14:paraId="6B3D69BE" w14:textId="36699312" w:rsidR="0056519A" w:rsidRPr="00E46471" w:rsidRDefault="00D63467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630</w:t>
            </w:r>
          </w:p>
        </w:tc>
        <w:tc>
          <w:tcPr>
            <w:tcW w:w="968" w:type="dxa"/>
          </w:tcPr>
          <w:p w14:paraId="2E0E9F34" w14:textId="7FD2B82D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1.300</w:t>
            </w:r>
          </w:p>
        </w:tc>
        <w:tc>
          <w:tcPr>
            <w:tcW w:w="1290" w:type="dxa"/>
          </w:tcPr>
          <w:p w14:paraId="01FE4711" w14:textId="69C0BDBE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- 670</w:t>
            </w:r>
          </w:p>
        </w:tc>
        <w:tc>
          <w:tcPr>
            <w:tcW w:w="1290" w:type="dxa"/>
          </w:tcPr>
          <w:p w14:paraId="12F8FAFF" w14:textId="6C92CF76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- 70</w:t>
            </w:r>
          </w:p>
        </w:tc>
      </w:tr>
      <w:tr w:rsidR="0056519A" w:rsidRPr="00E46471" w14:paraId="576DDFEB" w14:textId="77777777" w:rsidTr="0056519A">
        <w:tc>
          <w:tcPr>
            <w:tcW w:w="2405" w:type="dxa"/>
            <w:vAlign w:val="bottom"/>
          </w:tcPr>
          <w:p w14:paraId="4657D8D9" w14:textId="77777777" w:rsidR="0056519A" w:rsidRPr="00E46471" w:rsidRDefault="0056519A" w:rsidP="0056519A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443" w:type="dxa"/>
          </w:tcPr>
          <w:p w14:paraId="3326E6DB" w14:textId="1A1C9F7B" w:rsidR="0056519A" w:rsidRPr="00E46471" w:rsidRDefault="00792217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1800</w:t>
            </w:r>
          </w:p>
        </w:tc>
        <w:tc>
          <w:tcPr>
            <w:tcW w:w="1402" w:type="dxa"/>
          </w:tcPr>
          <w:p w14:paraId="76733A38" w14:textId="693E7D96" w:rsidR="0056519A" w:rsidRPr="00E46471" w:rsidRDefault="00D63467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810</w:t>
            </w:r>
          </w:p>
        </w:tc>
        <w:tc>
          <w:tcPr>
            <w:tcW w:w="968" w:type="dxa"/>
          </w:tcPr>
          <w:p w14:paraId="3D8D6E4E" w14:textId="51F091C1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 w:rsidRPr="00AE69CE">
              <w:rPr>
                <w:rFonts w:ascii="Verdana" w:hAnsi="Verdana"/>
              </w:rPr>
              <w:t>1.850</w:t>
            </w:r>
          </w:p>
        </w:tc>
        <w:tc>
          <w:tcPr>
            <w:tcW w:w="1290" w:type="dxa"/>
          </w:tcPr>
          <w:p w14:paraId="75CD78D4" w14:textId="02B5CB55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- 1040</w:t>
            </w:r>
          </w:p>
        </w:tc>
        <w:tc>
          <w:tcPr>
            <w:tcW w:w="1290" w:type="dxa"/>
          </w:tcPr>
          <w:p w14:paraId="66A15CB1" w14:textId="5509FEAF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- 990</w:t>
            </w:r>
          </w:p>
        </w:tc>
      </w:tr>
      <w:tr w:rsidR="0056519A" w:rsidRPr="00E46471" w14:paraId="26211BE0" w14:textId="77777777" w:rsidTr="0056519A">
        <w:tc>
          <w:tcPr>
            <w:tcW w:w="2405" w:type="dxa"/>
            <w:vAlign w:val="center"/>
          </w:tcPr>
          <w:p w14:paraId="2D34309C" w14:textId="77777777" w:rsidR="0056519A" w:rsidRPr="00E46471" w:rsidRDefault="0056519A" w:rsidP="0056519A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443" w:type="dxa"/>
          </w:tcPr>
          <w:p w14:paraId="46399C46" w14:textId="7D5C0CD8" w:rsidR="0056519A" w:rsidRPr="00E46471" w:rsidRDefault="00792217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7400</w:t>
            </w:r>
          </w:p>
        </w:tc>
        <w:tc>
          <w:tcPr>
            <w:tcW w:w="1402" w:type="dxa"/>
          </w:tcPr>
          <w:p w14:paraId="2B2D0DD6" w14:textId="6F21D377" w:rsidR="0056519A" w:rsidRPr="00E46471" w:rsidRDefault="00D63467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6165</w:t>
            </w:r>
          </w:p>
        </w:tc>
        <w:tc>
          <w:tcPr>
            <w:tcW w:w="968" w:type="dxa"/>
          </w:tcPr>
          <w:p w14:paraId="7A788D80" w14:textId="7D886B65" w:rsidR="0056519A" w:rsidRPr="00E46471" w:rsidRDefault="0056519A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9900</w:t>
            </w:r>
          </w:p>
        </w:tc>
        <w:tc>
          <w:tcPr>
            <w:tcW w:w="1290" w:type="dxa"/>
          </w:tcPr>
          <w:p w14:paraId="7DD961A1" w14:textId="2CAD5A6B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- 3735</w:t>
            </w:r>
          </w:p>
        </w:tc>
        <w:tc>
          <w:tcPr>
            <w:tcW w:w="1290" w:type="dxa"/>
          </w:tcPr>
          <w:p w14:paraId="178360B1" w14:textId="7B7DECDA" w:rsidR="0056519A" w:rsidRPr="00E46471" w:rsidRDefault="0098338C" w:rsidP="0056519A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- 1235</w:t>
            </w:r>
          </w:p>
        </w:tc>
      </w:tr>
    </w:tbl>
    <w:p w14:paraId="5F373558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9"/>
        <w:gridCol w:w="1673"/>
        <w:gridCol w:w="1673"/>
        <w:gridCol w:w="1529"/>
        <w:gridCol w:w="1467"/>
      </w:tblGrid>
      <w:tr w:rsidR="00795665" w:rsidRPr="00E46471" w14:paraId="7060479D" w14:textId="77777777" w:rsidTr="007A7C4B">
        <w:tc>
          <w:tcPr>
            <w:tcW w:w="2659" w:type="dxa"/>
            <w:vMerge w:val="restart"/>
            <w:vAlign w:val="center"/>
          </w:tcPr>
          <w:p w14:paraId="64064A0E" w14:textId="77777777" w:rsidR="00795665" w:rsidRPr="00E46471" w:rsidRDefault="00795665" w:rsidP="00BB65FE">
            <w:pPr>
              <w:jc w:val="center"/>
              <w:rPr>
                <w:rFonts w:ascii="Verdana" w:hAnsi="Verdana"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3346" w:type="dxa"/>
            <w:gridSpan w:val="2"/>
            <w:vAlign w:val="center"/>
          </w:tcPr>
          <w:p w14:paraId="6053FA2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Índices</w:t>
            </w:r>
          </w:p>
        </w:tc>
        <w:tc>
          <w:tcPr>
            <w:tcW w:w="2996" w:type="dxa"/>
            <w:gridSpan w:val="2"/>
            <w:vAlign w:val="center"/>
          </w:tcPr>
          <w:p w14:paraId="10B0F97F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Situação</w:t>
            </w:r>
          </w:p>
        </w:tc>
      </w:tr>
      <w:tr w:rsidR="00795665" w:rsidRPr="00E46471" w14:paraId="4ACB9E5D" w14:textId="77777777" w:rsidTr="007A7C4B">
        <w:tc>
          <w:tcPr>
            <w:tcW w:w="2659" w:type="dxa"/>
            <w:vMerge/>
            <w:vAlign w:val="center"/>
          </w:tcPr>
          <w:p w14:paraId="38A84101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29D29DA7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Custos (IDC)</w:t>
            </w:r>
          </w:p>
        </w:tc>
        <w:tc>
          <w:tcPr>
            <w:tcW w:w="1673" w:type="dxa"/>
            <w:vAlign w:val="center"/>
          </w:tcPr>
          <w:p w14:paraId="0FF6E4C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Prazo (IDP)</w:t>
            </w:r>
          </w:p>
        </w:tc>
        <w:tc>
          <w:tcPr>
            <w:tcW w:w="1529" w:type="dxa"/>
            <w:vAlign w:val="center"/>
          </w:tcPr>
          <w:p w14:paraId="0DB3DA0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Custos (Acima, Dentro ou Abaixo do orçamento)</w:t>
            </w:r>
          </w:p>
        </w:tc>
        <w:tc>
          <w:tcPr>
            <w:tcW w:w="1467" w:type="dxa"/>
            <w:vAlign w:val="center"/>
          </w:tcPr>
          <w:p w14:paraId="47C0CED5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Prazos (No prazo, Atrasado ou Adiantado)</w:t>
            </w:r>
          </w:p>
        </w:tc>
      </w:tr>
      <w:tr w:rsidR="007A7C4B" w:rsidRPr="00E46471" w14:paraId="456D404A" w14:textId="77777777" w:rsidTr="007A7C4B">
        <w:tc>
          <w:tcPr>
            <w:tcW w:w="2659" w:type="dxa"/>
            <w:vAlign w:val="bottom"/>
          </w:tcPr>
          <w:p w14:paraId="00873F97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673" w:type="dxa"/>
          </w:tcPr>
          <w:p w14:paraId="5F9F2340" w14:textId="465FDAFE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0,82</w:t>
            </w:r>
          </w:p>
        </w:tc>
        <w:tc>
          <w:tcPr>
            <w:tcW w:w="1673" w:type="dxa"/>
          </w:tcPr>
          <w:p w14:paraId="77182C35" w14:textId="3D01D2A6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7564F060" w14:textId="72CBD62F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3C668E48" w14:textId="10E4B31A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7A7C4B" w:rsidRPr="00E46471" w14:paraId="6AE6EF1F" w14:textId="77777777" w:rsidTr="007A7C4B">
        <w:tc>
          <w:tcPr>
            <w:tcW w:w="2659" w:type="dxa"/>
            <w:vAlign w:val="bottom"/>
          </w:tcPr>
          <w:p w14:paraId="0B483273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673" w:type="dxa"/>
          </w:tcPr>
          <w:p w14:paraId="6BC417E7" w14:textId="0107CBC4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0,73</w:t>
            </w:r>
          </w:p>
        </w:tc>
        <w:tc>
          <w:tcPr>
            <w:tcW w:w="1673" w:type="dxa"/>
          </w:tcPr>
          <w:p w14:paraId="5CD5E69D" w14:textId="09FAF84F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14FCEBE1" w14:textId="30B7A0D2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45F1DE38" w14:textId="0FA170DC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7A7C4B" w:rsidRPr="00E46471" w14:paraId="6808F741" w14:textId="77777777" w:rsidTr="007A7C4B">
        <w:tc>
          <w:tcPr>
            <w:tcW w:w="2659" w:type="dxa"/>
            <w:vAlign w:val="bottom"/>
          </w:tcPr>
          <w:p w14:paraId="38705DDE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673" w:type="dxa"/>
          </w:tcPr>
          <w:p w14:paraId="49CDCCD0" w14:textId="76F7E55C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0,65</w:t>
            </w:r>
          </w:p>
        </w:tc>
        <w:tc>
          <w:tcPr>
            <w:tcW w:w="1673" w:type="dxa"/>
          </w:tcPr>
          <w:p w14:paraId="7737261E" w14:textId="7C14A58B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19BE55F2" w14:textId="3F734FDC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35F3E0EF" w14:textId="45CB7DA5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7A7C4B" w:rsidRPr="00E46471" w14:paraId="29B2CAD8" w14:textId="77777777" w:rsidTr="007A7C4B">
        <w:tc>
          <w:tcPr>
            <w:tcW w:w="2659" w:type="dxa"/>
            <w:vAlign w:val="bottom"/>
          </w:tcPr>
          <w:p w14:paraId="3B026EED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673" w:type="dxa"/>
          </w:tcPr>
          <w:p w14:paraId="67664CAB" w14:textId="5B5E6219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0,58</w:t>
            </w:r>
          </w:p>
        </w:tc>
        <w:tc>
          <w:tcPr>
            <w:tcW w:w="1673" w:type="dxa"/>
          </w:tcPr>
          <w:p w14:paraId="5A981C67" w14:textId="2CBD7DE2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0,75</w:t>
            </w:r>
          </w:p>
        </w:tc>
        <w:tc>
          <w:tcPr>
            <w:tcW w:w="1529" w:type="dxa"/>
          </w:tcPr>
          <w:p w14:paraId="188684EB" w14:textId="2A9FEACD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7BA5FB9E" w14:textId="53FF755E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7A7C4B" w:rsidRPr="00E46471" w14:paraId="0420547F" w14:textId="77777777" w:rsidTr="007A7C4B">
        <w:tc>
          <w:tcPr>
            <w:tcW w:w="2659" w:type="dxa"/>
            <w:vAlign w:val="bottom"/>
          </w:tcPr>
          <w:p w14:paraId="4B1C906B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673" w:type="dxa"/>
          </w:tcPr>
          <w:p w14:paraId="21DD2B72" w14:textId="09FC7DEB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0,48</w:t>
            </w:r>
          </w:p>
        </w:tc>
        <w:tc>
          <w:tcPr>
            <w:tcW w:w="1673" w:type="dxa"/>
          </w:tcPr>
          <w:p w14:paraId="3CD86E56" w14:textId="79D9DCFF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0,9</w:t>
            </w:r>
          </w:p>
        </w:tc>
        <w:tc>
          <w:tcPr>
            <w:tcW w:w="1529" w:type="dxa"/>
          </w:tcPr>
          <w:p w14:paraId="560D9C60" w14:textId="0A466826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6335057C" w14:textId="4A163AD8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7A7C4B" w:rsidRPr="00E46471" w14:paraId="016469A8" w14:textId="77777777" w:rsidTr="007A7C4B">
        <w:tc>
          <w:tcPr>
            <w:tcW w:w="2659" w:type="dxa"/>
            <w:vAlign w:val="bottom"/>
          </w:tcPr>
          <w:p w14:paraId="67563592" w14:textId="77777777" w:rsidR="007A7C4B" w:rsidRPr="00E46471" w:rsidRDefault="007A7C4B" w:rsidP="007A7C4B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673" w:type="dxa"/>
          </w:tcPr>
          <w:p w14:paraId="71520D09" w14:textId="63266E28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0,43</w:t>
            </w:r>
          </w:p>
        </w:tc>
        <w:tc>
          <w:tcPr>
            <w:tcW w:w="1673" w:type="dxa"/>
          </w:tcPr>
          <w:p w14:paraId="73CAFACB" w14:textId="19817587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0,45</w:t>
            </w:r>
          </w:p>
        </w:tc>
        <w:tc>
          <w:tcPr>
            <w:tcW w:w="1529" w:type="dxa"/>
          </w:tcPr>
          <w:p w14:paraId="4D042692" w14:textId="51DC3D6B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33488D60" w14:textId="092D209E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7A7C4B" w:rsidRPr="00E46471" w14:paraId="3FAC0C92" w14:textId="77777777" w:rsidTr="007A7C4B">
        <w:tc>
          <w:tcPr>
            <w:tcW w:w="2659" w:type="dxa"/>
            <w:vAlign w:val="center"/>
          </w:tcPr>
          <w:p w14:paraId="0435F3FA" w14:textId="77777777" w:rsidR="007A7C4B" w:rsidRPr="00E46471" w:rsidRDefault="007A7C4B" w:rsidP="007A7C4B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673" w:type="dxa"/>
          </w:tcPr>
          <w:p w14:paraId="24DD7C2A" w14:textId="0A24B35E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0,62</w:t>
            </w:r>
          </w:p>
        </w:tc>
        <w:tc>
          <w:tcPr>
            <w:tcW w:w="1673" w:type="dxa"/>
          </w:tcPr>
          <w:p w14:paraId="5FF11B06" w14:textId="29261BC8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0,83</w:t>
            </w:r>
          </w:p>
        </w:tc>
        <w:tc>
          <w:tcPr>
            <w:tcW w:w="1529" w:type="dxa"/>
          </w:tcPr>
          <w:p w14:paraId="3FA6A5D6" w14:textId="234912B6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7734CD11" w14:textId="455F8444" w:rsidR="007A7C4B" w:rsidRPr="00E46471" w:rsidRDefault="007A7C4B" w:rsidP="007A7C4B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</w:tbl>
    <w:p w14:paraId="466B1F92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795665" w:rsidRPr="00E46471" w14:paraId="1E949BDA" w14:textId="77777777" w:rsidTr="00BB65FE">
        <w:trPr>
          <w:trHeight w:val="548"/>
        </w:trPr>
        <w:tc>
          <w:tcPr>
            <w:tcW w:w="5098" w:type="dxa"/>
            <w:gridSpan w:val="3"/>
            <w:vAlign w:val="center"/>
          </w:tcPr>
          <w:p w14:paraId="16A6F869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Estimativas</w:t>
            </w:r>
          </w:p>
        </w:tc>
      </w:tr>
      <w:tr w:rsidR="00795665" w:rsidRPr="00E46471" w14:paraId="032B2624" w14:textId="77777777" w:rsidTr="00BB65FE">
        <w:tc>
          <w:tcPr>
            <w:tcW w:w="1696" w:type="dxa"/>
          </w:tcPr>
          <w:p w14:paraId="462BCD84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Orçamento no Término (ONT)</w:t>
            </w:r>
          </w:p>
        </w:tc>
        <w:tc>
          <w:tcPr>
            <w:tcW w:w="1701" w:type="dxa"/>
          </w:tcPr>
          <w:p w14:paraId="19781A32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para Término (EPT)</w:t>
            </w:r>
          </w:p>
        </w:tc>
        <w:tc>
          <w:tcPr>
            <w:tcW w:w="1701" w:type="dxa"/>
          </w:tcPr>
          <w:p w14:paraId="2F91B074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no Término (ENT)</w:t>
            </w:r>
          </w:p>
        </w:tc>
      </w:tr>
      <w:tr w:rsidR="00795665" w:rsidRPr="00E46471" w14:paraId="4F829A1B" w14:textId="77777777" w:rsidTr="00BB65FE">
        <w:tc>
          <w:tcPr>
            <w:tcW w:w="1696" w:type="dxa"/>
          </w:tcPr>
          <w:p w14:paraId="55A2C57B" w14:textId="77777777" w:rsidR="00CE6BD3" w:rsidRPr="00E46471" w:rsidRDefault="00CE6BD3" w:rsidP="00CE6BD3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94000</w:t>
            </w:r>
          </w:p>
          <w:p w14:paraId="5003207A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2301D6B1" w14:textId="3395FE26" w:rsidR="00795665" w:rsidRPr="00E46471" w:rsidRDefault="00E60E2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179.685,96</w:t>
            </w:r>
          </w:p>
        </w:tc>
        <w:tc>
          <w:tcPr>
            <w:tcW w:w="1701" w:type="dxa"/>
          </w:tcPr>
          <w:p w14:paraId="18960D22" w14:textId="15507DC3" w:rsidR="00795665" w:rsidRPr="00E46471" w:rsidRDefault="00E60E2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189585,96</w:t>
            </w:r>
          </w:p>
        </w:tc>
      </w:tr>
    </w:tbl>
    <w:p w14:paraId="605EE5F5" w14:textId="49D7866F" w:rsidR="00795665" w:rsidRDefault="00795665" w:rsidP="001B0B47">
      <w:pPr>
        <w:pStyle w:val="Seo"/>
        <w:rPr>
          <w:sz w:val="18"/>
          <w:szCs w:val="18"/>
        </w:rPr>
      </w:pPr>
    </w:p>
    <w:p w14:paraId="6C4D2943" w14:textId="6734E07B" w:rsidR="00E46471" w:rsidRDefault="00E46471" w:rsidP="001B0B47">
      <w:pPr>
        <w:pStyle w:val="Seo"/>
        <w:rPr>
          <w:sz w:val="18"/>
          <w:szCs w:val="18"/>
        </w:rPr>
      </w:pPr>
    </w:p>
    <w:p w14:paraId="7294B34F" w14:textId="4DAFDBBA" w:rsidR="00E46471" w:rsidRDefault="00E46471" w:rsidP="001B0B47">
      <w:pPr>
        <w:pStyle w:val="Seo"/>
        <w:rPr>
          <w:sz w:val="18"/>
          <w:szCs w:val="18"/>
        </w:rPr>
      </w:pPr>
    </w:p>
    <w:p w14:paraId="6E8D5C7D" w14:textId="40221328" w:rsidR="00E46471" w:rsidRDefault="00E46471" w:rsidP="001B0B47">
      <w:pPr>
        <w:pStyle w:val="Seo"/>
        <w:rPr>
          <w:sz w:val="18"/>
          <w:szCs w:val="18"/>
        </w:rPr>
      </w:pPr>
    </w:p>
    <w:p w14:paraId="7645C729" w14:textId="6DF663BB" w:rsidR="00E46471" w:rsidRDefault="00E46471" w:rsidP="001B0B47">
      <w:pPr>
        <w:pStyle w:val="Seo"/>
        <w:rPr>
          <w:sz w:val="18"/>
          <w:szCs w:val="18"/>
        </w:rPr>
      </w:pPr>
    </w:p>
    <w:p w14:paraId="205CF63F" w14:textId="77777777" w:rsidR="00E46471" w:rsidRPr="00E46471" w:rsidRDefault="00E46471" w:rsidP="001B0B47">
      <w:pPr>
        <w:pStyle w:val="Seo"/>
        <w:rPr>
          <w:sz w:val="18"/>
          <w:szCs w:val="18"/>
        </w:rPr>
      </w:pPr>
    </w:p>
    <w:p w14:paraId="33A8D447" w14:textId="226756C7" w:rsidR="00795665" w:rsidRDefault="00795665" w:rsidP="001B0B47">
      <w:pPr>
        <w:pStyle w:val="Seo"/>
        <w:rPr>
          <w:sz w:val="18"/>
          <w:szCs w:val="18"/>
        </w:rPr>
      </w:pPr>
    </w:p>
    <w:p w14:paraId="7178E808" w14:textId="466A6FA5" w:rsidR="005B66A9" w:rsidRDefault="005B66A9" w:rsidP="001B0B47">
      <w:pPr>
        <w:pStyle w:val="Seo"/>
        <w:rPr>
          <w:sz w:val="18"/>
          <w:szCs w:val="18"/>
        </w:rPr>
      </w:pPr>
    </w:p>
    <w:p w14:paraId="7C49E6C7" w14:textId="77777777" w:rsidR="005B66A9" w:rsidRPr="00E46471" w:rsidRDefault="005B66A9" w:rsidP="001B0B47">
      <w:pPr>
        <w:pStyle w:val="Seo"/>
        <w:rPr>
          <w:sz w:val="18"/>
          <w:szCs w:val="18"/>
        </w:rPr>
      </w:pPr>
    </w:p>
    <w:p w14:paraId="5C7CC874" w14:textId="77777777" w:rsidR="00795665" w:rsidRPr="00E46471" w:rsidRDefault="00795665" w:rsidP="00795665">
      <w:pPr>
        <w:rPr>
          <w:rFonts w:ascii="Verdana" w:hAnsi="Verdana"/>
          <w:b/>
          <w:sz w:val="22"/>
          <w:szCs w:val="18"/>
        </w:rPr>
      </w:pPr>
      <w:r w:rsidRPr="00E46471">
        <w:rPr>
          <w:rFonts w:ascii="Verdana" w:hAnsi="Verdana"/>
          <w:b/>
          <w:sz w:val="22"/>
          <w:szCs w:val="18"/>
        </w:rPr>
        <w:lastRenderedPageBreak/>
        <w:t>TABELA 10 – RELATÓRIO DE DESEMPENHO DE CUSTOS (TOTAL)</w:t>
      </w:r>
    </w:p>
    <w:p w14:paraId="3A22E062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443"/>
        <w:gridCol w:w="1402"/>
        <w:gridCol w:w="996"/>
        <w:gridCol w:w="1290"/>
        <w:gridCol w:w="1290"/>
      </w:tblGrid>
      <w:tr w:rsidR="00795665" w:rsidRPr="00E46471" w14:paraId="13FA3459" w14:textId="77777777" w:rsidTr="00BB65FE">
        <w:tc>
          <w:tcPr>
            <w:tcW w:w="2405" w:type="dxa"/>
            <w:vMerge w:val="restart"/>
            <w:vAlign w:val="center"/>
          </w:tcPr>
          <w:p w14:paraId="6706EC1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1432" w:type="dxa"/>
            <w:vMerge w:val="restart"/>
            <w:vAlign w:val="center"/>
          </w:tcPr>
          <w:p w14:paraId="0F9B0133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Planejado (VP)</w:t>
            </w:r>
          </w:p>
        </w:tc>
        <w:tc>
          <w:tcPr>
            <w:tcW w:w="1262" w:type="dxa"/>
            <w:vMerge w:val="restart"/>
            <w:vAlign w:val="center"/>
          </w:tcPr>
          <w:p w14:paraId="4889BDC5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Valor Agregado (VA)</w:t>
            </w:r>
          </w:p>
        </w:tc>
        <w:tc>
          <w:tcPr>
            <w:tcW w:w="968" w:type="dxa"/>
            <w:vMerge w:val="restart"/>
            <w:vAlign w:val="center"/>
          </w:tcPr>
          <w:p w14:paraId="674209E7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Custo Real (CR)</w:t>
            </w:r>
          </w:p>
        </w:tc>
        <w:tc>
          <w:tcPr>
            <w:tcW w:w="2428" w:type="dxa"/>
            <w:gridSpan w:val="2"/>
            <w:vAlign w:val="center"/>
          </w:tcPr>
          <w:p w14:paraId="6B82CCD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Variações</w:t>
            </w:r>
          </w:p>
        </w:tc>
      </w:tr>
      <w:tr w:rsidR="00795665" w:rsidRPr="00E46471" w14:paraId="26747750" w14:textId="77777777" w:rsidTr="00BB65FE">
        <w:tc>
          <w:tcPr>
            <w:tcW w:w="2405" w:type="dxa"/>
            <w:vMerge/>
          </w:tcPr>
          <w:p w14:paraId="00B6E9C4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432" w:type="dxa"/>
            <w:vMerge/>
            <w:vAlign w:val="center"/>
          </w:tcPr>
          <w:p w14:paraId="0432B6D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62" w:type="dxa"/>
            <w:vMerge/>
            <w:vAlign w:val="center"/>
          </w:tcPr>
          <w:p w14:paraId="289DC14F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968" w:type="dxa"/>
            <w:vMerge/>
            <w:vAlign w:val="center"/>
          </w:tcPr>
          <w:p w14:paraId="470DB931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214" w:type="dxa"/>
            <w:vAlign w:val="center"/>
          </w:tcPr>
          <w:p w14:paraId="74865DE8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Custos (VC)</w:t>
            </w:r>
          </w:p>
        </w:tc>
        <w:tc>
          <w:tcPr>
            <w:tcW w:w="1214" w:type="dxa"/>
            <w:vAlign w:val="center"/>
          </w:tcPr>
          <w:p w14:paraId="61CD925A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Variação de Prazo (VPr)</w:t>
            </w:r>
          </w:p>
        </w:tc>
      </w:tr>
      <w:tr w:rsidR="00795665" w:rsidRPr="00E46471" w14:paraId="4363B845" w14:textId="77777777" w:rsidTr="00BB65FE">
        <w:tc>
          <w:tcPr>
            <w:tcW w:w="2405" w:type="dxa"/>
            <w:vAlign w:val="bottom"/>
          </w:tcPr>
          <w:p w14:paraId="5D121220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432" w:type="dxa"/>
          </w:tcPr>
          <w:p w14:paraId="194E3C34" w14:textId="7F9B2FBA" w:rsidR="00795665" w:rsidRPr="00E46471" w:rsidRDefault="00CF6115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9400</w:t>
            </w:r>
          </w:p>
        </w:tc>
        <w:tc>
          <w:tcPr>
            <w:tcW w:w="1262" w:type="dxa"/>
          </w:tcPr>
          <w:p w14:paraId="696863EA" w14:textId="116714DB" w:rsidR="00795665" w:rsidRPr="00E46471" w:rsidRDefault="00EE5D71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9400</w:t>
            </w:r>
          </w:p>
        </w:tc>
        <w:tc>
          <w:tcPr>
            <w:tcW w:w="968" w:type="dxa"/>
          </w:tcPr>
          <w:p w14:paraId="64CDFDB8" w14:textId="68B765A1" w:rsidR="00795665" w:rsidRPr="00E46471" w:rsidRDefault="00BF2F6C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11400</w:t>
            </w:r>
          </w:p>
        </w:tc>
        <w:tc>
          <w:tcPr>
            <w:tcW w:w="1214" w:type="dxa"/>
          </w:tcPr>
          <w:p w14:paraId="4D8B6365" w14:textId="21D4B35E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- 2000</w:t>
            </w:r>
          </w:p>
        </w:tc>
        <w:tc>
          <w:tcPr>
            <w:tcW w:w="1214" w:type="dxa"/>
          </w:tcPr>
          <w:p w14:paraId="7770F494" w14:textId="7A55D00E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795665" w:rsidRPr="00E46471" w14:paraId="50EB3E20" w14:textId="77777777" w:rsidTr="00BB65FE">
        <w:tc>
          <w:tcPr>
            <w:tcW w:w="2405" w:type="dxa"/>
            <w:vAlign w:val="bottom"/>
          </w:tcPr>
          <w:p w14:paraId="63A0F51F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432" w:type="dxa"/>
          </w:tcPr>
          <w:p w14:paraId="30E8A019" w14:textId="4FBB9889" w:rsidR="00795665" w:rsidRPr="00E46471" w:rsidRDefault="00CF6115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4700</w:t>
            </w:r>
          </w:p>
        </w:tc>
        <w:tc>
          <w:tcPr>
            <w:tcW w:w="1262" w:type="dxa"/>
          </w:tcPr>
          <w:p w14:paraId="67529FE5" w14:textId="1993DFD2" w:rsidR="00795665" w:rsidRPr="00E46471" w:rsidRDefault="00EE5D71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4700</w:t>
            </w:r>
          </w:p>
        </w:tc>
        <w:tc>
          <w:tcPr>
            <w:tcW w:w="968" w:type="dxa"/>
          </w:tcPr>
          <w:p w14:paraId="67CCF299" w14:textId="5337E92A" w:rsidR="00795665" w:rsidRPr="00E46471" w:rsidRDefault="00BF2F6C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6380</w:t>
            </w:r>
          </w:p>
        </w:tc>
        <w:tc>
          <w:tcPr>
            <w:tcW w:w="1214" w:type="dxa"/>
          </w:tcPr>
          <w:p w14:paraId="3C83D2B1" w14:textId="088E3251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- 1680</w:t>
            </w:r>
          </w:p>
        </w:tc>
        <w:tc>
          <w:tcPr>
            <w:tcW w:w="1214" w:type="dxa"/>
          </w:tcPr>
          <w:p w14:paraId="2836947D" w14:textId="491BA9AA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795665" w:rsidRPr="00E46471" w14:paraId="603F90DC" w14:textId="77777777" w:rsidTr="00BB65FE">
        <w:tc>
          <w:tcPr>
            <w:tcW w:w="2405" w:type="dxa"/>
            <w:vAlign w:val="bottom"/>
          </w:tcPr>
          <w:p w14:paraId="6BBB2CBC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432" w:type="dxa"/>
          </w:tcPr>
          <w:p w14:paraId="06B023B5" w14:textId="45FEFAB2" w:rsidR="00795665" w:rsidRPr="00E46471" w:rsidRDefault="00CF6115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14100</w:t>
            </w:r>
          </w:p>
        </w:tc>
        <w:tc>
          <w:tcPr>
            <w:tcW w:w="1262" w:type="dxa"/>
          </w:tcPr>
          <w:p w14:paraId="2E569086" w14:textId="1E2BA70D" w:rsidR="00795665" w:rsidRPr="00E46471" w:rsidRDefault="00EE5D71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14100</w:t>
            </w:r>
          </w:p>
        </w:tc>
        <w:tc>
          <w:tcPr>
            <w:tcW w:w="968" w:type="dxa"/>
          </w:tcPr>
          <w:p w14:paraId="49F3403E" w14:textId="60620B96" w:rsidR="00795665" w:rsidRPr="00E46471" w:rsidRDefault="00BF2F6C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18250</w:t>
            </w:r>
          </w:p>
        </w:tc>
        <w:tc>
          <w:tcPr>
            <w:tcW w:w="1214" w:type="dxa"/>
          </w:tcPr>
          <w:p w14:paraId="13F46304" w14:textId="6C43F69C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- 4150</w:t>
            </w:r>
          </w:p>
        </w:tc>
        <w:tc>
          <w:tcPr>
            <w:tcW w:w="1214" w:type="dxa"/>
          </w:tcPr>
          <w:p w14:paraId="218757C9" w14:textId="4548ACE8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</w:t>
            </w:r>
          </w:p>
        </w:tc>
      </w:tr>
      <w:tr w:rsidR="00795665" w:rsidRPr="00E46471" w14:paraId="45F11C8D" w14:textId="77777777" w:rsidTr="00BB65FE">
        <w:tc>
          <w:tcPr>
            <w:tcW w:w="2405" w:type="dxa"/>
            <w:vAlign w:val="bottom"/>
          </w:tcPr>
          <w:p w14:paraId="01A535C5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432" w:type="dxa"/>
          </w:tcPr>
          <w:p w14:paraId="3A0C84FB" w14:textId="04A07BBA" w:rsidR="00795665" w:rsidRPr="00E46471" w:rsidRDefault="00CF6115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4700</w:t>
            </w:r>
          </w:p>
        </w:tc>
        <w:tc>
          <w:tcPr>
            <w:tcW w:w="1262" w:type="dxa"/>
          </w:tcPr>
          <w:p w14:paraId="0D5676CA" w14:textId="2FB1CC09" w:rsidR="00795665" w:rsidRPr="00E46471" w:rsidRDefault="00EE5D71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4007,5</w:t>
            </w:r>
          </w:p>
        </w:tc>
        <w:tc>
          <w:tcPr>
            <w:tcW w:w="968" w:type="dxa"/>
          </w:tcPr>
          <w:p w14:paraId="4917EE03" w14:textId="4E07699B" w:rsidR="00795665" w:rsidRPr="00E46471" w:rsidRDefault="00BF2F6C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5890</w:t>
            </w:r>
          </w:p>
        </w:tc>
        <w:tc>
          <w:tcPr>
            <w:tcW w:w="1214" w:type="dxa"/>
          </w:tcPr>
          <w:p w14:paraId="3612BFA2" w14:textId="45821B51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- 1882,5</w:t>
            </w:r>
          </w:p>
        </w:tc>
        <w:tc>
          <w:tcPr>
            <w:tcW w:w="1214" w:type="dxa"/>
          </w:tcPr>
          <w:p w14:paraId="084E7BD4" w14:textId="09D128F5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- 692,5</w:t>
            </w:r>
          </w:p>
        </w:tc>
      </w:tr>
      <w:tr w:rsidR="00795665" w:rsidRPr="00E46471" w14:paraId="1FF7ADF9" w14:textId="77777777" w:rsidTr="00BB65FE">
        <w:tc>
          <w:tcPr>
            <w:tcW w:w="2405" w:type="dxa"/>
            <w:vAlign w:val="bottom"/>
          </w:tcPr>
          <w:p w14:paraId="4DE13154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432" w:type="dxa"/>
          </w:tcPr>
          <w:p w14:paraId="532E30C4" w14:textId="116BDDC4" w:rsidR="00795665" w:rsidRPr="00E46471" w:rsidRDefault="00CF6115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4700</w:t>
            </w:r>
          </w:p>
        </w:tc>
        <w:tc>
          <w:tcPr>
            <w:tcW w:w="1262" w:type="dxa"/>
          </w:tcPr>
          <w:p w14:paraId="2E11B375" w14:textId="56AF5CC2" w:rsidR="00795665" w:rsidRPr="00E46471" w:rsidRDefault="00EE5D71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3220,5</w:t>
            </w:r>
          </w:p>
        </w:tc>
        <w:tc>
          <w:tcPr>
            <w:tcW w:w="968" w:type="dxa"/>
          </w:tcPr>
          <w:p w14:paraId="781E6AB0" w14:textId="1285A5C0" w:rsidR="00795665" w:rsidRPr="00E46471" w:rsidRDefault="00BF2F6C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6300</w:t>
            </w:r>
          </w:p>
        </w:tc>
        <w:tc>
          <w:tcPr>
            <w:tcW w:w="1214" w:type="dxa"/>
          </w:tcPr>
          <w:p w14:paraId="41EFE450" w14:textId="7699756A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- 3079,5</w:t>
            </w:r>
          </w:p>
        </w:tc>
        <w:tc>
          <w:tcPr>
            <w:tcW w:w="1214" w:type="dxa"/>
          </w:tcPr>
          <w:p w14:paraId="2B16AD00" w14:textId="328508B3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- 1479,5</w:t>
            </w:r>
          </w:p>
        </w:tc>
      </w:tr>
      <w:tr w:rsidR="00795665" w:rsidRPr="00E46471" w14:paraId="38439A3F" w14:textId="77777777" w:rsidTr="00BB65FE">
        <w:tc>
          <w:tcPr>
            <w:tcW w:w="2405" w:type="dxa"/>
            <w:vAlign w:val="bottom"/>
          </w:tcPr>
          <w:p w14:paraId="7BD9DC2E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432" w:type="dxa"/>
          </w:tcPr>
          <w:p w14:paraId="6FE0CFC9" w14:textId="21035A1E" w:rsidR="00795665" w:rsidRPr="00E46471" w:rsidRDefault="00CF6115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11600</w:t>
            </w:r>
          </w:p>
        </w:tc>
        <w:tc>
          <w:tcPr>
            <w:tcW w:w="1262" w:type="dxa"/>
          </w:tcPr>
          <w:p w14:paraId="1E90549F" w14:textId="21729E70" w:rsidR="00795665" w:rsidRPr="00E46471" w:rsidRDefault="00EE5D71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4570</w:t>
            </w:r>
          </w:p>
        </w:tc>
        <w:tc>
          <w:tcPr>
            <w:tcW w:w="968" w:type="dxa"/>
          </w:tcPr>
          <w:p w14:paraId="220B2251" w14:textId="26605B0D" w:rsidR="00795665" w:rsidRPr="00E46471" w:rsidRDefault="00BF2F6C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10550</w:t>
            </w:r>
          </w:p>
        </w:tc>
        <w:tc>
          <w:tcPr>
            <w:tcW w:w="1214" w:type="dxa"/>
          </w:tcPr>
          <w:p w14:paraId="20304D00" w14:textId="2D48C37B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- 5980</w:t>
            </w:r>
          </w:p>
        </w:tc>
        <w:tc>
          <w:tcPr>
            <w:tcW w:w="1214" w:type="dxa"/>
          </w:tcPr>
          <w:p w14:paraId="7806CF17" w14:textId="4772C3A2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- 7030</w:t>
            </w:r>
          </w:p>
        </w:tc>
      </w:tr>
      <w:tr w:rsidR="00795665" w:rsidRPr="00E46471" w14:paraId="3FD4E3BF" w14:textId="77777777" w:rsidTr="00BB65FE">
        <w:tc>
          <w:tcPr>
            <w:tcW w:w="2405" w:type="dxa"/>
            <w:vAlign w:val="center"/>
          </w:tcPr>
          <w:p w14:paraId="14812427" w14:textId="77777777" w:rsidR="00795665" w:rsidRPr="00E46471" w:rsidRDefault="00795665" w:rsidP="00BB65FE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432" w:type="dxa"/>
          </w:tcPr>
          <w:p w14:paraId="3954A7A9" w14:textId="723CFD76" w:rsidR="00795665" w:rsidRPr="00E46471" w:rsidRDefault="00CF6115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44.500</w:t>
            </w:r>
          </w:p>
        </w:tc>
        <w:tc>
          <w:tcPr>
            <w:tcW w:w="1262" w:type="dxa"/>
          </w:tcPr>
          <w:p w14:paraId="7FB0E0C6" w14:textId="5E318A31" w:rsidR="00795665" w:rsidRPr="00E46471" w:rsidRDefault="00EE5D71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39.998</w:t>
            </w:r>
          </w:p>
        </w:tc>
        <w:tc>
          <w:tcPr>
            <w:tcW w:w="968" w:type="dxa"/>
          </w:tcPr>
          <w:p w14:paraId="3FABF8BA" w14:textId="3EE1265C" w:rsidR="00795665" w:rsidRPr="00E46471" w:rsidRDefault="00BF2F6C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58.770</w:t>
            </w:r>
          </w:p>
        </w:tc>
        <w:tc>
          <w:tcPr>
            <w:tcW w:w="1214" w:type="dxa"/>
          </w:tcPr>
          <w:p w14:paraId="4371C785" w14:textId="65474603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- 18.772</w:t>
            </w:r>
          </w:p>
        </w:tc>
        <w:tc>
          <w:tcPr>
            <w:tcW w:w="1214" w:type="dxa"/>
          </w:tcPr>
          <w:p w14:paraId="7F000BE2" w14:textId="0C58B95C" w:rsidR="00795665" w:rsidRPr="00E46471" w:rsidRDefault="00544CF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- 4502</w:t>
            </w:r>
          </w:p>
        </w:tc>
      </w:tr>
    </w:tbl>
    <w:p w14:paraId="6531FFF5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9"/>
        <w:gridCol w:w="1673"/>
        <w:gridCol w:w="1673"/>
        <w:gridCol w:w="1529"/>
        <w:gridCol w:w="1467"/>
      </w:tblGrid>
      <w:tr w:rsidR="00795665" w:rsidRPr="00E46471" w14:paraId="59F16FB0" w14:textId="77777777" w:rsidTr="0034337C">
        <w:tc>
          <w:tcPr>
            <w:tcW w:w="2659" w:type="dxa"/>
            <w:vMerge w:val="restart"/>
            <w:vAlign w:val="center"/>
          </w:tcPr>
          <w:p w14:paraId="4A355795" w14:textId="77777777" w:rsidR="00795665" w:rsidRPr="00E46471" w:rsidRDefault="00795665" w:rsidP="00BB65FE">
            <w:pPr>
              <w:jc w:val="center"/>
              <w:rPr>
                <w:rFonts w:ascii="Verdana" w:hAnsi="Verdana"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16"/>
                <w:szCs w:val="18"/>
              </w:rPr>
              <w:t>Deliverable</w:t>
            </w:r>
          </w:p>
        </w:tc>
        <w:tc>
          <w:tcPr>
            <w:tcW w:w="3346" w:type="dxa"/>
            <w:gridSpan w:val="2"/>
            <w:vAlign w:val="center"/>
          </w:tcPr>
          <w:p w14:paraId="7B6DD973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Índices</w:t>
            </w:r>
          </w:p>
        </w:tc>
        <w:tc>
          <w:tcPr>
            <w:tcW w:w="2996" w:type="dxa"/>
            <w:gridSpan w:val="2"/>
            <w:vAlign w:val="center"/>
          </w:tcPr>
          <w:p w14:paraId="403C075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Situação</w:t>
            </w:r>
          </w:p>
        </w:tc>
      </w:tr>
      <w:tr w:rsidR="00795665" w:rsidRPr="00E46471" w14:paraId="7BDE6439" w14:textId="77777777" w:rsidTr="0034337C">
        <w:tc>
          <w:tcPr>
            <w:tcW w:w="2659" w:type="dxa"/>
            <w:vMerge/>
            <w:vAlign w:val="center"/>
          </w:tcPr>
          <w:p w14:paraId="1E5694CC" w14:textId="77777777" w:rsidR="00795665" w:rsidRPr="00E46471" w:rsidRDefault="00795665" w:rsidP="00BB65FE">
            <w:pPr>
              <w:rPr>
                <w:rFonts w:ascii="Verdana" w:hAnsi="Verdana"/>
                <w:b/>
                <w:sz w:val="22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7A97122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Custos (IDC)</w:t>
            </w:r>
          </w:p>
        </w:tc>
        <w:tc>
          <w:tcPr>
            <w:tcW w:w="1673" w:type="dxa"/>
            <w:vAlign w:val="center"/>
          </w:tcPr>
          <w:p w14:paraId="109F426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Índice de Desempenho de Prazo (IDP)</w:t>
            </w:r>
          </w:p>
        </w:tc>
        <w:tc>
          <w:tcPr>
            <w:tcW w:w="1529" w:type="dxa"/>
            <w:vAlign w:val="center"/>
          </w:tcPr>
          <w:p w14:paraId="48C3F92F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Custos (Acima, Dentro ou Abaixo do orçamento)</w:t>
            </w:r>
          </w:p>
        </w:tc>
        <w:tc>
          <w:tcPr>
            <w:tcW w:w="1467" w:type="dxa"/>
            <w:vAlign w:val="center"/>
          </w:tcPr>
          <w:p w14:paraId="213B52A6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0"/>
                <w:szCs w:val="16"/>
              </w:rPr>
            </w:pPr>
            <w:r w:rsidRPr="00E46471">
              <w:rPr>
                <w:rFonts w:ascii="Verdana" w:hAnsi="Verdana"/>
                <w:b/>
                <w:sz w:val="20"/>
                <w:szCs w:val="16"/>
              </w:rPr>
              <w:t>Prazos (No prazo, Atrasado ou Adiantado)</w:t>
            </w:r>
          </w:p>
        </w:tc>
      </w:tr>
      <w:tr w:rsidR="00795665" w:rsidRPr="00E46471" w14:paraId="629D3E0F" w14:textId="77777777" w:rsidTr="0034337C">
        <w:tc>
          <w:tcPr>
            <w:tcW w:w="2659" w:type="dxa"/>
            <w:vAlign w:val="bottom"/>
          </w:tcPr>
          <w:p w14:paraId="1DB7C835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noProof w:val="0"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Terraplanagem</w:t>
            </w:r>
          </w:p>
        </w:tc>
        <w:tc>
          <w:tcPr>
            <w:tcW w:w="1673" w:type="dxa"/>
          </w:tcPr>
          <w:p w14:paraId="2E886981" w14:textId="5382FFE4" w:rsidR="00795665" w:rsidRPr="00E46471" w:rsidRDefault="00722DC2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0,82</w:t>
            </w:r>
          </w:p>
        </w:tc>
        <w:tc>
          <w:tcPr>
            <w:tcW w:w="1673" w:type="dxa"/>
          </w:tcPr>
          <w:p w14:paraId="424441F2" w14:textId="71C4C7CE" w:rsidR="00795665" w:rsidRPr="00E46471" w:rsidRDefault="00722DC2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4FA2B0B6" w14:textId="675B510E" w:rsidR="00795665" w:rsidRPr="00E46471" w:rsidRDefault="0034337C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2F62211E" w14:textId="657A7DE5" w:rsidR="00795665" w:rsidRPr="00E46471" w:rsidRDefault="0034337C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795665" w:rsidRPr="00E46471" w14:paraId="5C6DC6E5" w14:textId="77777777" w:rsidTr="0034337C">
        <w:tc>
          <w:tcPr>
            <w:tcW w:w="2659" w:type="dxa"/>
            <w:vAlign w:val="bottom"/>
          </w:tcPr>
          <w:p w14:paraId="4562AE33" w14:textId="77777777" w:rsidR="00795665" w:rsidRPr="00E46471" w:rsidRDefault="00795665" w:rsidP="00BB65FE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Fundações</w:t>
            </w:r>
          </w:p>
        </w:tc>
        <w:tc>
          <w:tcPr>
            <w:tcW w:w="1673" w:type="dxa"/>
          </w:tcPr>
          <w:p w14:paraId="75C1B1D1" w14:textId="0D1997A4" w:rsidR="00795665" w:rsidRPr="00E46471" w:rsidRDefault="00722DC2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0,73</w:t>
            </w:r>
          </w:p>
        </w:tc>
        <w:tc>
          <w:tcPr>
            <w:tcW w:w="1673" w:type="dxa"/>
          </w:tcPr>
          <w:p w14:paraId="22CF9038" w14:textId="253224DF" w:rsidR="00795665" w:rsidRPr="00E46471" w:rsidRDefault="00722DC2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0FDC8066" w14:textId="058B12F1" w:rsidR="00795665" w:rsidRPr="00E46471" w:rsidRDefault="0034337C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19368A8B" w14:textId="463A9428" w:rsidR="00795665" w:rsidRPr="00E46471" w:rsidRDefault="0034337C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34337C" w:rsidRPr="00E46471" w14:paraId="1F95FD63" w14:textId="77777777" w:rsidTr="0034337C">
        <w:tc>
          <w:tcPr>
            <w:tcW w:w="2659" w:type="dxa"/>
            <w:vAlign w:val="bottom"/>
          </w:tcPr>
          <w:p w14:paraId="7A741535" w14:textId="77777777" w:rsidR="0034337C" w:rsidRPr="00E46471" w:rsidRDefault="0034337C" w:rsidP="0034337C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Estrutura</w:t>
            </w:r>
          </w:p>
        </w:tc>
        <w:tc>
          <w:tcPr>
            <w:tcW w:w="1673" w:type="dxa"/>
          </w:tcPr>
          <w:p w14:paraId="525E802C" w14:textId="61F5EA2B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0,77</w:t>
            </w:r>
          </w:p>
        </w:tc>
        <w:tc>
          <w:tcPr>
            <w:tcW w:w="1673" w:type="dxa"/>
          </w:tcPr>
          <w:p w14:paraId="0E6803CF" w14:textId="0FBD3C62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</w:t>
            </w:r>
          </w:p>
        </w:tc>
        <w:tc>
          <w:tcPr>
            <w:tcW w:w="1529" w:type="dxa"/>
          </w:tcPr>
          <w:p w14:paraId="4766DE49" w14:textId="1F00DF41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506A784D" w14:textId="1E2887ED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No Prazo</w:t>
            </w:r>
          </w:p>
        </w:tc>
      </w:tr>
      <w:tr w:rsidR="0034337C" w:rsidRPr="00E46471" w14:paraId="49D562CD" w14:textId="77777777" w:rsidTr="0034337C">
        <w:tc>
          <w:tcPr>
            <w:tcW w:w="2659" w:type="dxa"/>
            <w:vAlign w:val="bottom"/>
          </w:tcPr>
          <w:p w14:paraId="58268984" w14:textId="77777777" w:rsidR="0034337C" w:rsidRPr="00E46471" w:rsidRDefault="0034337C" w:rsidP="0034337C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Paredes e vedações</w:t>
            </w:r>
          </w:p>
        </w:tc>
        <w:tc>
          <w:tcPr>
            <w:tcW w:w="1673" w:type="dxa"/>
          </w:tcPr>
          <w:p w14:paraId="597682E4" w14:textId="296233CB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0,68</w:t>
            </w:r>
          </w:p>
        </w:tc>
        <w:tc>
          <w:tcPr>
            <w:tcW w:w="1673" w:type="dxa"/>
          </w:tcPr>
          <w:p w14:paraId="32883AEC" w14:textId="4A29DE75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0,85</w:t>
            </w:r>
          </w:p>
        </w:tc>
        <w:tc>
          <w:tcPr>
            <w:tcW w:w="1529" w:type="dxa"/>
          </w:tcPr>
          <w:p w14:paraId="2F493E43" w14:textId="7F81882B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27E6519B" w14:textId="40754F81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34337C" w:rsidRPr="00E46471" w14:paraId="03858668" w14:textId="77777777" w:rsidTr="0034337C">
        <w:tc>
          <w:tcPr>
            <w:tcW w:w="2659" w:type="dxa"/>
            <w:vAlign w:val="bottom"/>
          </w:tcPr>
          <w:p w14:paraId="1A3C34DB" w14:textId="77777777" w:rsidR="0034337C" w:rsidRPr="00E46471" w:rsidRDefault="0034337C" w:rsidP="0034337C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Cobertura</w:t>
            </w:r>
          </w:p>
        </w:tc>
        <w:tc>
          <w:tcPr>
            <w:tcW w:w="1673" w:type="dxa"/>
          </w:tcPr>
          <w:p w14:paraId="12C47BFF" w14:textId="6BFBBF07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0,51</w:t>
            </w:r>
          </w:p>
        </w:tc>
        <w:tc>
          <w:tcPr>
            <w:tcW w:w="1673" w:type="dxa"/>
          </w:tcPr>
          <w:p w14:paraId="16D58F3A" w14:textId="36FC7A5A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0,68</w:t>
            </w:r>
          </w:p>
        </w:tc>
        <w:tc>
          <w:tcPr>
            <w:tcW w:w="1529" w:type="dxa"/>
          </w:tcPr>
          <w:p w14:paraId="19E45048" w14:textId="09BDFDA2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66E89413" w14:textId="36F72463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34337C" w:rsidRPr="00E46471" w14:paraId="77434AF8" w14:textId="77777777" w:rsidTr="0034337C">
        <w:tc>
          <w:tcPr>
            <w:tcW w:w="2659" w:type="dxa"/>
            <w:vAlign w:val="bottom"/>
          </w:tcPr>
          <w:p w14:paraId="3481EDAB" w14:textId="77777777" w:rsidR="0034337C" w:rsidRPr="00E46471" w:rsidRDefault="0034337C" w:rsidP="0034337C">
            <w:pPr>
              <w:jc w:val="left"/>
              <w:rPr>
                <w:rFonts w:ascii="Verdana" w:hAnsi="Verdana" w:cs="Calibri"/>
                <w:b/>
                <w:color w:val="000000"/>
                <w:sz w:val="20"/>
              </w:rPr>
            </w:pPr>
            <w:r w:rsidRPr="00E46471">
              <w:rPr>
                <w:rFonts w:ascii="Verdana" w:hAnsi="Verdana" w:cs="Calibri"/>
                <w:b/>
                <w:color w:val="000000"/>
                <w:sz w:val="20"/>
              </w:rPr>
              <w:t>Elétrica/Hidráulica</w:t>
            </w:r>
          </w:p>
        </w:tc>
        <w:tc>
          <w:tcPr>
            <w:tcW w:w="1673" w:type="dxa"/>
          </w:tcPr>
          <w:p w14:paraId="77878133" w14:textId="4BB100D4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0,43</w:t>
            </w:r>
          </w:p>
        </w:tc>
        <w:tc>
          <w:tcPr>
            <w:tcW w:w="1673" w:type="dxa"/>
          </w:tcPr>
          <w:p w14:paraId="247477B1" w14:textId="61937E21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0,39</w:t>
            </w:r>
          </w:p>
        </w:tc>
        <w:tc>
          <w:tcPr>
            <w:tcW w:w="1529" w:type="dxa"/>
          </w:tcPr>
          <w:p w14:paraId="23208603" w14:textId="58B7E69F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31C1EA39" w14:textId="036F54E1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  <w:tr w:rsidR="0034337C" w:rsidRPr="00E46471" w14:paraId="7C75FBE8" w14:textId="77777777" w:rsidTr="0034337C">
        <w:tc>
          <w:tcPr>
            <w:tcW w:w="2659" w:type="dxa"/>
            <w:vAlign w:val="center"/>
          </w:tcPr>
          <w:p w14:paraId="6BA00A1F" w14:textId="77777777" w:rsidR="0034337C" w:rsidRPr="00E46471" w:rsidRDefault="0034337C" w:rsidP="0034337C">
            <w:pPr>
              <w:jc w:val="left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TOTAL</w:t>
            </w:r>
          </w:p>
        </w:tc>
        <w:tc>
          <w:tcPr>
            <w:tcW w:w="1673" w:type="dxa"/>
          </w:tcPr>
          <w:p w14:paraId="75B1352E" w14:textId="53FB7BAF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0,68</w:t>
            </w:r>
          </w:p>
        </w:tc>
        <w:tc>
          <w:tcPr>
            <w:tcW w:w="1673" w:type="dxa"/>
          </w:tcPr>
          <w:p w14:paraId="2A521189" w14:textId="00C3F50A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0,89</w:t>
            </w:r>
          </w:p>
        </w:tc>
        <w:tc>
          <w:tcPr>
            <w:tcW w:w="1529" w:type="dxa"/>
          </w:tcPr>
          <w:p w14:paraId="297776EF" w14:textId="533699A7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Acima</w:t>
            </w:r>
          </w:p>
        </w:tc>
        <w:tc>
          <w:tcPr>
            <w:tcW w:w="1467" w:type="dxa"/>
          </w:tcPr>
          <w:p w14:paraId="671A7135" w14:textId="21C8126B" w:rsidR="0034337C" w:rsidRPr="00E46471" w:rsidRDefault="0034337C" w:rsidP="0034337C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Atrasado</w:t>
            </w:r>
          </w:p>
        </w:tc>
      </w:tr>
    </w:tbl>
    <w:p w14:paraId="554DE492" w14:textId="77777777" w:rsidR="00795665" w:rsidRPr="00E46471" w:rsidRDefault="00795665" w:rsidP="00795665">
      <w:pPr>
        <w:rPr>
          <w:rFonts w:ascii="Verdana" w:hAnsi="Verdana"/>
          <w:sz w:val="22"/>
          <w:szCs w:val="18"/>
        </w:rPr>
      </w:pPr>
    </w:p>
    <w:p w14:paraId="2846A775" w14:textId="77777777" w:rsidR="00735320" w:rsidRPr="00E46471" w:rsidRDefault="00735320" w:rsidP="00795665">
      <w:pPr>
        <w:rPr>
          <w:rFonts w:ascii="Verdana" w:hAnsi="Verdana"/>
          <w:sz w:val="22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795665" w:rsidRPr="00E46471" w14:paraId="55CD84AC" w14:textId="77777777" w:rsidTr="00BB65FE">
        <w:trPr>
          <w:trHeight w:val="548"/>
        </w:trPr>
        <w:tc>
          <w:tcPr>
            <w:tcW w:w="5098" w:type="dxa"/>
            <w:gridSpan w:val="3"/>
            <w:vAlign w:val="center"/>
          </w:tcPr>
          <w:p w14:paraId="3992F4FE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Estimativas</w:t>
            </w:r>
          </w:p>
        </w:tc>
      </w:tr>
      <w:tr w:rsidR="00795665" w:rsidRPr="00E46471" w14:paraId="2848FEE2" w14:textId="77777777" w:rsidTr="00BB65FE">
        <w:tc>
          <w:tcPr>
            <w:tcW w:w="1696" w:type="dxa"/>
          </w:tcPr>
          <w:p w14:paraId="48679080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Orçamento no Término (ONT)</w:t>
            </w:r>
          </w:p>
        </w:tc>
        <w:tc>
          <w:tcPr>
            <w:tcW w:w="1701" w:type="dxa"/>
          </w:tcPr>
          <w:p w14:paraId="481F6C6B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para Término (EPT)</w:t>
            </w:r>
          </w:p>
        </w:tc>
        <w:tc>
          <w:tcPr>
            <w:tcW w:w="1701" w:type="dxa"/>
          </w:tcPr>
          <w:p w14:paraId="788F309D" w14:textId="77777777" w:rsidR="00795665" w:rsidRPr="00E46471" w:rsidRDefault="00795665" w:rsidP="00BB65FE">
            <w:pPr>
              <w:jc w:val="center"/>
              <w:rPr>
                <w:rFonts w:ascii="Verdana" w:hAnsi="Verdana"/>
                <w:b/>
                <w:sz w:val="22"/>
                <w:szCs w:val="18"/>
              </w:rPr>
            </w:pPr>
            <w:r w:rsidRPr="00E46471">
              <w:rPr>
                <w:rFonts w:ascii="Verdana" w:hAnsi="Verdana"/>
                <w:b/>
                <w:sz w:val="22"/>
                <w:szCs w:val="18"/>
              </w:rPr>
              <w:t>Estimativa no Término (ENT)</w:t>
            </w:r>
          </w:p>
        </w:tc>
      </w:tr>
      <w:tr w:rsidR="00795665" w:rsidRPr="00E46471" w14:paraId="2652042E" w14:textId="77777777" w:rsidTr="00BB65FE">
        <w:tc>
          <w:tcPr>
            <w:tcW w:w="1696" w:type="dxa"/>
          </w:tcPr>
          <w:p w14:paraId="607ED985" w14:textId="77777777" w:rsidR="00CE6BD3" w:rsidRPr="00E46471" w:rsidRDefault="00CE6BD3" w:rsidP="00CE6BD3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94000</w:t>
            </w:r>
          </w:p>
          <w:p w14:paraId="6D3AC57C" w14:textId="77777777" w:rsidR="00795665" w:rsidRPr="00E46471" w:rsidRDefault="00795665" w:rsidP="00BB65FE">
            <w:pPr>
              <w:rPr>
                <w:rFonts w:ascii="Verdana" w:hAnsi="Verdana"/>
                <w:sz w:val="22"/>
                <w:szCs w:val="18"/>
              </w:rPr>
            </w:pPr>
          </w:p>
        </w:tc>
        <w:tc>
          <w:tcPr>
            <w:tcW w:w="1701" w:type="dxa"/>
          </w:tcPr>
          <w:p w14:paraId="02B7165E" w14:textId="7C5202E2" w:rsidR="00795665" w:rsidRPr="00E46471" w:rsidRDefault="00E60E2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54.002</w:t>
            </w:r>
          </w:p>
        </w:tc>
        <w:tc>
          <w:tcPr>
            <w:tcW w:w="1701" w:type="dxa"/>
          </w:tcPr>
          <w:p w14:paraId="44E1D26A" w14:textId="7971C4A5" w:rsidR="00795665" w:rsidRPr="00E46471" w:rsidRDefault="00E60E27" w:rsidP="00BB65FE">
            <w:pPr>
              <w:rPr>
                <w:rFonts w:ascii="Verdana" w:hAnsi="Verdana"/>
                <w:sz w:val="22"/>
                <w:szCs w:val="18"/>
              </w:rPr>
            </w:pPr>
            <w:r>
              <w:rPr>
                <w:rFonts w:ascii="Verdana" w:hAnsi="Verdana"/>
                <w:sz w:val="22"/>
                <w:szCs w:val="18"/>
              </w:rPr>
              <w:t>112.772</w:t>
            </w:r>
          </w:p>
        </w:tc>
      </w:tr>
    </w:tbl>
    <w:p w14:paraId="79CAB738" w14:textId="704EAAC4" w:rsidR="00750C6F" w:rsidRDefault="00750C6F" w:rsidP="001B0B47">
      <w:pPr>
        <w:pStyle w:val="Seo"/>
        <w:rPr>
          <w:sz w:val="18"/>
          <w:szCs w:val="18"/>
        </w:rPr>
      </w:pPr>
    </w:p>
    <w:p w14:paraId="14FA12F2" w14:textId="77777777" w:rsidR="00750C6F" w:rsidRDefault="00750C6F">
      <w:pPr>
        <w:jc w:val="left"/>
        <w:rPr>
          <w:rFonts w:ascii="Verdana" w:hAnsi="Verdana"/>
          <w:b/>
          <w:sz w:val="18"/>
          <w:szCs w:val="18"/>
          <w:lang w:val="pt-PT"/>
        </w:rPr>
      </w:pPr>
      <w:r>
        <w:rPr>
          <w:sz w:val="18"/>
          <w:szCs w:val="18"/>
        </w:rPr>
        <w:br w:type="page"/>
      </w:r>
    </w:p>
    <w:p w14:paraId="58B59D90" w14:textId="77777777" w:rsidR="00750C6F" w:rsidRDefault="00750C6F" w:rsidP="00750C6F">
      <w:pPr>
        <w:pStyle w:val="Seo"/>
        <w:rPr>
          <w:b w:val="0"/>
        </w:rPr>
      </w:pPr>
      <w:r w:rsidRPr="00AE69CE">
        <w:rPr>
          <w:b w:val="0"/>
        </w:rPr>
        <w:lastRenderedPageBreak/>
        <w:t>a) Qual é a situação real do projeto sob a ótica do gerenciamento do Valor Agregado (separado por obra e o total)?</w:t>
      </w:r>
    </w:p>
    <w:p w14:paraId="0EE72544" w14:textId="77777777" w:rsidR="00750C6F" w:rsidRDefault="00750C6F" w:rsidP="00750C6F">
      <w:pPr>
        <w:pStyle w:val="Seo"/>
        <w:rPr>
          <w:b w:val="0"/>
        </w:rPr>
      </w:pPr>
    </w:p>
    <w:p w14:paraId="2D19DE34" w14:textId="77777777" w:rsidR="008D1285" w:rsidRDefault="00750C6F" w:rsidP="00750C6F">
      <w:pPr>
        <w:pStyle w:val="Seo"/>
        <w:rPr>
          <w:b w:val="0"/>
        </w:rPr>
      </w:pPr>
      <w:r>
        <w:rPr>
          <w:b w:val="0"/>
        </w:rPr>
        <w:t xml:space="preserve">R: </w:t>
      </w:r>
    </w:p>
    <w:p w14:paraId="218A5C7F" w14:textId="2DF176A1" w:rsidR="008D1285" w:rsidRPr="007C3861" w:rsidRDefault="008D1285" w:rsidP="008D1285">
      <w:pPr>
        <w:pStyle w:val="Seo"/>
        <w:rPr>
          <w:b w:val="0"/>
        </w:rPr>
      </w:pPr>
      <w:r>
        <w:rPr>
          <w:b w:val="0"/>
        </w:rPr>
        <w:t xml:space="preserve">Para a Escola: R$ </w:t>
      </w:r>
      <w:r w:rsidRPr="008D1285">
        <w:rPr>
          <w:b w:val="0"/>
        </w:rPr>
        <w:t>118.906,7</w:t>
      </w:r>
    </w:p>
    <w:p w14:paraId="540B2E81" w14:textId="3F38E005" w:rsidR="008D1285" w:rsidRPr="007C3861" w:rsidRDefault="008D1285" w:rsidP="008D1285">
      <w:pPr>
        <w:pStyle w:val="Seo"/>
        <w:rPr>
          <w:b w:val="0"/>
        </w:rPr>
      </w:pPr>
      <w:r w:rsidRPr="007C3861">
        <w:rPr>
          <w:b w:val="0"/>
        </w:rPr>
        <w:t xml:space="preserve">Para o Hospital: R$ </w:t>
      </w:r>
      <w:r w:rsidRPr="008D1285">
        <w:rPr>
          <w:b w:val="0"/>
        </w:rPr>
        <w:t>103.427</w:t>
      </w:r>
    </w:p>
    <w:p w14:paraId="259D6076" w14:textId="3A084A18" w:rsidR="008D1285" w:rsidRDefault="008D1285" w:rsidP="00750C6F">
      <w:pPr>
        <w:pStyle w:val="Seo"/>
        <w:rPr>
          <w:b w:val="0"/>
        </w:rPr>
      </w:pPr>
      <w:r w:rsidRPr="007C3861">
        <w:rPr>
          <w:b w:val="0"/>
        </w:rPr>
        <w:t xml:space="preserve">Para o Prédio: R$ </w:t>
      </w:r>
      <w:r w:rsidRPr="008D1285">
        <w:rPr>
          <w:b w:val="0"/>
        </w:rPr>
        <w:t>189</w:t>
      </w:r>
      <w:r>
        <w:rPr>
          <w:b w:val="0"/>
        </w:rPr>
        <w:t>.</w:t>
      </w:r>
      <w:r w:rsidRPr="008D1285">
        <w:rPr>
          <w:b w:val="0"/>
        </w:rPr>
        <w:t>585,96</w:t>
      </w:r>
    </w:p>
    <w:p w14:paraId="164D36D3" w14:textId="77777777" w:rsidR="008D1285" w:rsidRDefault="008D1285" w:rsidP="00750C6F">
      <w:pPr>
        <w:pStyle w:val="Seo"/>
        <w:rPr>
          <w:b w:val="0"/>
        </w:rPr>
      </w:pPr>
    </w:p>
    <w:p w14:paraId="4CEFB88C" w14:textId="546E46C2" w:rsidR="00750C6F" w:rsidRDefault="00750C6F" w:rsidP="00750C6F">
      <w:pPr>
        <w:pStyle w:val="Seo"/>
        <w:rPr>
          <w:b w:val="0"/>
        </w:rPr>
      </w:pPr>
      <w:r>
        <w:rPr>
          <w:b w:val="0"/>
        </w:rPr>
        <w:t xml:space="preserve">As três obras estão com o custo acima do orçado e três entregas no prazo e </w:t>
      </w:r>
      <w:r w:rsidR="00CD6DDD">
        <w:rPr>
          <w:b w:val="0"/>
        </w:rPr>
        <w:t>quatro</w:t>
      </w:r>
      <w:r>
        <w:rPr>
          <w:b w:val="0"/>
        </w:rPr>
        <w:t xml:space="preserve"> entregas atrazadas</w:t>
      </w:r>
    </w:p>
    <w:p w14:paraId="26B703AD" w14:textId="77777777" w:rsidR="00750C6F" w:rsidRPr="00AE69CE" w:rsidRDefault="00750C6F" w:rsidP="00750C6F">
      <w:pPr>
        <w:pStyle w:val="Seo"/>
        <w:rPr>
          <w:b w:val="0"/>
        </w:rPr>
      </w:pPr>
    </w:p>
    <w:p w14:paraId="4A6A7A60" w14:textId="77777777" w:rsidR="00750C6F" w:rsidRDefault="00750C6F" w:rsidP="00750C6F">
      <w:pPr>
        <w:pStyle w:val="Seo"/>
        <w:rPr>
          <w:b w:val="0"/>
        </w:rPr>
      </w:pPr>
      <w:r w:rsidRPr="00AE69CE">
        <w:rPr>
          <w:b w:val="0"/>
        </w:rPr>
        <w:t>b) Quanto ainda falta para encerrar o projeto (em cada obra)?</w:t>
      </w:r>
    </w:p>
    <w:p w14:paraId="1E9B072A" w14:textId="77777777" w:rsidR="00750C6F" w:rsidRDefault="00750C6F" w:rsidP="00750C6F">
      <w:pPr>
        <w:pStyle w:val="Seo"/>
        <w:rPr>
          <w:b w:val="0"/>
        </w:rPr>
      </w:pPr>
    </w:p>
    <w:p w14:paraId="18D1A6B2" w14:textId="77777777" w:rsidR="007C3861" w:rsidRDefault="00750C6F" w:rsidP="00750C6F">
      <w:pPr>
        <w:pStyle w:val="Seo"/>
        <w:rPr>
          <w:b w:val="0"/>
        </w:rPr>
      </w:pPr>
      <w:r>
        <w:rPr>
          <w:b w:val="0"/>
        </w:rPr>
        <w:t xml:space="preserve">R: </w:t>
      </w:r>
    </w:p>
    <w:p w14:paraId="7DA8404F" w14:textId="52D6E30F" w:rsidR="00750C6F" w:rsidRPr="007C3861" w:rsidRDefault="00750C6F" w:rsidP="00750C6F">
      <w:pPr>
        <w:pStyle w:val="Seo"/>
        <w:rPr>
          <w:b w:val="0"/>
        </w:rPr>
      </w:pPr>
      <w:r>
        <w:rPr>
          <w:b w:val="0"/>
        </w:rPr>
        <w:t xml:space="preserve">Para a Escola: </w:t>
      </w:r>
      <w:r w:rsidR="007C3861">
        <w:rPr>
          <w:b w:val="0"/>
        </w:rPr>
        <w:t xml:space="preserve">R$ </w:t>
      </w:r>
      <w:r w:rsidR="007C3861" w:rsidRPr="007C3861">
        <w:rPr>
          <w:b w:val="0"/>
        </w:rPr>
        <w:t>100.936,7</w:t>
      </w:r>
    </w:p>
    <w:p w14:paraId="7E753BE7" w14:textId="70982EAB" w:rsidR="007C3861" w:rsidRPr="007C3861" w:rsidRDefault="007C3861" w:rsidP="00750C6F">
      <w:pPr>
        <w:pStyle w:val="Seo"/>
        <w:rPr>
          <w:b w:val="0"/>
        </w:rPr>
      </w:pPr>
      <w:r w:rsidRPr="007C3861">
        <w:rPr>
          <w:b w:val="0"/>
        </w:rPr>
        <w:t>Para o Hospital: R$ 74.427</w:t>
      </w:r>
    </w:p>
    <w:p w14:paraId="2913E669" w14:textId="4BBC58C6" w:rsidR="007C3861" w:rsidRDefault="007C3861" w:rsidP="00750C6F">
      <w:pPr>
        <w:pStyle w:val="Seo"/>
        <w:rPr>
          <w:b w:val="0"/>
        </w:rPr>
      </w:pPr>
      <w:r w:rsidRPr="007C3861">
        <w:rPr>
          <w:b w:val="0"/>
        </w:rPr>
        <w:t>Para o Prédio: R$ 179.685,96</w:t>
      </w:r>
    </w:p>
    <w:p w14:paraId="79A38C13" w14:textId="77777777" w:rsidR="00750C6F" w:rsidRPr="00AE69CE" w:rsidRDefault="00750C6F" w:rsidP="00750C6F">
      <w:pPr>
        <w:pStyle w:val="Seo"/>
        <w:rPr>
          <w:b w:val="0"/>
        </w:rPr>
      </w:pPr>
    </w:p>
    <w:p w14:paraId="71E57F47" w14:textId="77777777" w:rsidR="00750C6F" w:rsidRDefault="00750C6F" w:rsidP="00750C6F">
      <w:pPr>
        <w:pStyle w:val="Seo"/>
        <w:rPr>
          <w:b w:val="0"/>
        </w:rPr>
      </w:pPr>
      <w:r w:rsidRPr="00AE69CE">
        <w:rPr>
          <w:b w:val="0"/>
        </w:rPr>
        <w:t>c) Qual é o novo orçamento esperado para cada obra? Haverá lucro para os empreendedores (visão global)?</w:t>
      </w:r>
    </w:p>
    <w:p w14:paraId="236FD063" w14:textId="77777777" w:rsidR="007C3861" w:rsidRDefault="007C3861" w:rsidP="00750C6F">
      <w:pPr>
        <w:pStyle w:val="Seo"/>
        <w:rPr>
          <w:b w:val="0"/>
        </w:rPr>
      </w:pPr>
    </w:p>
    <w:p w14:paraId="3C355729" w14:textId="5A3F1E9F" w:rsidR="007C3861" w:rsidRDefault="007C3861" w:rsidP="00750C6F">
      <w:pPr>
        <w:pStyle w:val="Seo"/>
        <w:rPr>
          <w:b w:val="0"/>
        </w:rPr>
      </w:pPr>
      <w:r>
        <w:rPr>
          <w:b w:val="0"/>
        </w:rPr>
        <w:t>R:</w:t>
      </w:r>
    </w:p>
    <w:p w14:paraId="1E7A9FED" w14:textId="399D87DF" w:rsidR="007C3861" w:rsidRDefault="00D94308" w:rsidP="00750C6F">
      <w:pPr>
        <w:pStyle w:val="Seo"/>
        <w:rPr>
          <w:b w:val="0"/>
        </w:rPr>
      </w:pPr>
      <w:r>
        <w:rPr>
          <w:b w:val="0"/>
        </w:rPr>
        <w:t xml:space="preserve">Hávera lucro pois o projeto não ultrapassa R$ 120 milhões, ficando em R$ </w:t>
      </w:r>
      <w:r w:rsidRPr="00D94308">
        <w:rPr>
          <w:b w:val="0"/>
        </w:rPr>
        <w:t>112.772</w:t>
      </w:r>
      <w:r>
        <w:rPr>
          <w:b w:val="0"/>
        </w:rPr>
        <w:t xml:space="preserve"> milhões</w:t>
      </w:r>
    </w:p>
    <w:p w14:paraId="0DC183B8" w14:textId="77777777" w:rsidR="00D94308" w:rsidRPr="00AE69CE" w:rsidRDefault="00D94308" w:rsidP="00750C6F">
      <w:pPr>
        <w:pStyle w:val="Seo"/>
        <w:rPr>
          <w:b w:val="0"/>
        </w:rPr>
      </w:pPr>
    </w:p>
    <w:p w14:paraId="0C50AECC" w14:textId="77777777" w:rsidR="00750C6F" w:rsidRDefault="00750C6F" w:rsidP="00750C6F">
      <w:pPr>
        <w:pStyle w:val="Seo"/>
        <w:rPr>
          <w:b w:val="0"/>
        </w:rPr>
      </w:pPr>
      <w:r w:rsidRPr="00AE69CE">
        <w:rPr>
          <w:b w:val="0"/>
        </w:rPr>
        <w:t>d) Quais as recomendações que você daria para correção de rumo desse projeto?</w:t>
      </w:r>
    </w:p>
    <w:p w14:paraId="14B81E0D" w14:textId="77777777" w:rsidR="00C20EBF" w:rsidRDefault="00C20EBF" w:rsidP="00750C6F">
      <w:pPr>
        <w:pStyle w:val="Seo"/>
        <w:rPr>
          <w:b w:val="0"/>
        </w:rPr>
      </w:pPr>
    </w:p>
    <w:p w14:paraId="2FBABDF8" w14:textId="26BB3D3B" w:rsidR="00C20EBF" w:rsidRPr="00AE69CE" w:rsidRDefault="00C20EBF" w:rsidP="00750C6F">
      <w:pPr>
        <w:pStyle w:val="Seo"/>
        <w:rPr>
          <w:b w:val="0"/>
        </w:rPr>
      </w:pPr>
      <w:r>
        <w:rPr>
          <w:b w:val="0"/>
        </w:rPr>
        <w:t>R: Acredito que devemos baixar o Custo Real (CR) e o Valor Planejado (VP) para termos melhores indicadores de Valor Agregado (VA)</w:t>
      </w:r>
    </w:p>
    <w:p w14:paraId="2AC55B5C" w14:textId="77777777" w:rsidR="00795665" w:rsidRPr="00E46471" w:rsidRDefault="00795665" w:rsidP="001B0B47">
      <w:pPr>
        <w:pStyle w:val="Seo"/>
        <w:rPr>
          <w:sz w:val="18"/>
          <w:szCs w:val="18"/>
        </w:rPr>
      </w:pPr>
    </w:p>
    <w:sectPr w:rsidR="00795665" w:rsidRPr="00E46471" w:rsidSect="000C714C">
      <w:footnotePr>
        <w:numRestart w:val="eachPage"/>
      </w:footnotePr>
      <w:pgSz w:w="11907" w:h="16840" w:code="9"/>
      <w:pgMar w:top="1418" w:right="1418" w:bottom="1418" w:left="1418" w:header="68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C131" w14:textId="77777777" w:rsidR="008F2EFA" w:rsidRDefault="008F2EFA">
      <w:r>
        <w:separator/>
      </w:r>
    </w:p>
  </w:endnote>
  <w:endnote w:type="continuationSeparator" w:id="0">
    <w:p w14:paraId="12308CC5" w14:textId="77777777" w:rsidR="008F2EFA" w:rsidRDefault="008F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l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F454" w14:textId="77777777" w:rsidR="00C676C3" w:rsidRPr="003B7554" w:rsidRDefault="00C676C3" w:rsidP="006E11FD">
    <w:pPr>
      <w:pStyle w:val="Rodap"/>
      <w:pBdr>
        <w:top w:val="single" w:sz="4" w:space="1" w:color="auto"/>
      </w:pBdr>
      <w:ind w:right="-1"/>
      <w:jc w:val="right"/>
      <w:rPr>
        <w:rFonts w:ascii="Verdana" w:hAnsi="Verdana"/>
        <w:i/>
        <w:sz w:val="20"/>
      </w:rPr>
    </w:pPr>
    <w:r w:rsidRPr="003B7554">
      <w:rPr>
        <w:rFonts w:ascii="Verdana" w:hAnsi="Verdana"/>
        <w:i/>
        <w:sz w:val="20"/>
      </w:rPr>
      <w:t>Gerenciamento de Custos em Projetos</w:t>
    </w:r>
  </w:p>
  <w:p w14:paraId="073EF736" w14:textId="77777777" w:rsidR="00C676C3" w:rsidRPr="00731C2B" w:rsidRDefault="00C676C3" w:rsidP="00731C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9D00A" w14:textId="77777777" w:rsidR="008F2EFA" w:rsidRDefault="008F2EFA">
      <w:r>
        <w:separator/>
      </w:r>
    </w:p>
  </w:footnote>
  <w:footnote w:type="continuationSeparator" w:id="0">
    <w:p w14:paraId="44EEFB25" w14:textId="77777777" w:rsidR="008F2EFA" w:rsidRDefault="008F2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548983"/>
      <w:docPartObj>
        <w:docPartGallery w:val="Page Numbers (Top of Page)"/>
        <w:docPartUnique/>
      </w:docPartObj>
    </w:sdtPr>
    <w:sdtContent>
      <w:p w14:paraId="00B8C6CE" w14:textId="0E293BE1" w:rsidR="00C676C3" w:rsidRDefault="00C676C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 w14:paraId="4BAF845B" w14:textId="7465A5D8" w:rsidR="00C676C3" w:rsidRDefault="00C676C3" w:rsidP="006E11FD">
    <w:pPr>
      <w:pStyle w:val="Cabealho"/>
      <w:pBdr>
        <w:bottom w:val="single" w:sz="4" w:space="1" w:color="auto"/>
      </w:pBdr>
      <w:ind w:right="360"/>
      <w:jc w:val="left"/>
    </w:pPr>
    <w:r>
      <w:drawing>
        <wp:inline distT="0" distB="0" distL="0" distR="0" wp14:anchorId="7A98330C" wp14:editId="3BEB3CA2">
          <wp:extent cx="892175" cy="341630"/>
          <wp:effectExtent l="0" t="0" r="3175" b="0"/>
          <wp:docPr id="8" name="Image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89217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77587C1" w14:textId="77777777" w:rsidR="00C676C3" w:rsidRPr="006E11FD" w:rsidRDefault="00C676C3" w:rsidP="006E11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6EB9"/>
    <w:multiLevelType w:val="hybridMultilevel"/>
    <w:tmpl w:val="F42AA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16053"/>
    <w:multiLevelType w:val="hybridMultilevel"/>
    <w:tmpl w:val="499AEA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45AA"/>
    <w:multiLevelType w:val="hybridMultilevel"/>
    <w:tmpl w:val="46EC28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46607"/>
    <w:multiLevelType w:val="hybridMultilevel"/>
    <w:tmpl w:val="8E40B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E07EA"/>
    <w:multiLevelType w:val="hybridMultilevel"/>
    <w:tmpl w:val="8B163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B1A9A"/>
    <w:multiLevelType w:val="hybridMultilevel"/>
    <w:tmpl w:val="7744D52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7003312"/>
    <w:multiLevelType w:val="hybridMultilevel"/>
    <w:tmpl w:val="5248EE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F1A80"/>
    <w:multiLevelType w:val="hybridMultilevel"/>
    <w:tmpl w:val="CDEC8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182059">
    <w:abstractNumId w:val="4"/>
  </w:num>
  <w:num w:numId="2" w16cid:durableId="1131749863">
    <w:abstractNumId w:val="0"/>
  </w:num>
  <w:num w:numId="3" w16cid:durableId="2080404069">
    <w:abstractNumId w:val="7"/>
  </w:num>
  <w:num w:numId="4" w16cid:durableId="551309603">
    <w:abstractNumId w:val="5"/>
  </w:num>
  <w:num w:numId="5" w16cid:durableId="561139927">
    <w:abstractNumId w:val="3"/>
  </w:num>
  <w:num w:numId="6" w16cid:durableId="716973660">
    <w:abstractNumId w:val="6"/>
  </w:num>
  <w:num w:numId="7" w16cid:durableId="43915630">
    <w:abstractNumId w:val="1"/>
  </w:num>
  <w:num w:numId="8" w16cid:durableId="15978298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pt-BR" w:vendorID="1" w:dllVersion="513" w:checkStyle="1"/>
  <w:activeWritingStyle w:appName="MSWord" w:lang="es-ES_tradnl" w:vendorID="9" w:dllVersion="512" w:checkStyle="1"/>
  <w:activeWritingStyle w:appName="MSWord" w:lang="en-US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32"/>
    <w:rsid w:val="00002B5D"/>
    <w:rsid w:val="000049C4"/>
    <w:rsid w:val="000051D4"/>
    <w:rsid w:val="00006FFA"/>
    <w:rsid w:val="00012E6D"/>
    <w:rsid w:val="00016157"/>
    <w:rsid w:val="00021335"/>
    <w:rsid w:val="000227FF"/>
    <w:rsid w:val="00024952"/>
    <w:rsid w:val="0002581F"/>
    <w:rsid w:val="0002677B"/>
    <w:rsid w:val="00027538"/>
    <w:rsid w:val="00027BD7"/>
    <w:rsid w:val="000304EE"/>
    <w:rsid w:val="00030A1C"/>
    <w:rsid w:val="00032CA4"/>
    <w:rsid w:val="0003498B"/>
    <w:rsid w:val="00035CE8"/>
    <w:rsid w:val="00035EA9"/>
    <w:rsid w:val="00042A9F"/>
    <w:rsid w:val="00044007"/>
    <w:rsid w:val="00044046"/>
    <w:rsid w:val="00044EBA"/>
    <w:rsid w:val="00045721"/>
    <w:rsid w:val="00050DE7"/>
    <w:rsid w:val="00056F66"/>
    <w:rsid w:val="000617E5"/>
    <w:rsid w:val="00064B18"/>
    <w:rsid w:val="0006631C"/>
    <w:rsid w:val="00067486"/>
    <w:rsid w:val="00075BC5"/>
    <w:rsid w:val="000800CD"/>
    <w:rsid w:val="00080541"/>
    <w:rsid w:val="000839AD"/>
    <w:rsid w:val="00086CC8"/>
    <w:rsid w:val="0008740C"/>
    <w:rsid w:val="000914AB"/>
    <w:rsid w:val="00092D78"/>
    <w:rsid w:val="0009571A"/>
    <w:rsid w:val="000A1C3E"/>
    <w:rsid w:val="000A466D"/>
    <w:rsid w:val="000A62DD"/>
    <w:rsid w:val="000A7FD7"/>
    <w:rsid w:val="000B10EF"/>
    <w:rsid w:val="000B13D8"/>
    <w:rsid w:val="000B2E92"/>
    <w:rsid w:val="000B3FB3"/>
    <w:rsid w:val="000B65AD"/>
    <w:rsid w:val="000B6AC4"/>
    <w:rsid w:val="000C2187"/>
    <w:rsid w:val="000C32F8"/>
    <w:rsid w:val="000C3990"/>
    <w:rsid w:val="000C4564"/>
    <w:rsid w:val="000C714C"/>
    <w:rsid w:val="000D1D88"/>
    <w:rsid w:val="000D432B"/>
    <w:rsid w:val="000E02CF"/>
    <w:rsid w:val="000E24ED"/>
    <w:rsid w:val="000E3B85"/>
    <w:rsid w:val="000E580B"/>
    <w:rsid w:val="000E667D"/>
    <w:rsid w:val="000E6FA3"/>
    <w:rsid w:val="000E749B"/>
    <w:rsid w:val="000E767C"/>
    <w:rsid w:val="000F03B2"/>
    <w:rsid w:val="000F3CD7"/>
    <w:rsid w:val="000F4DA3"/>
    <w:rsid w:val="001019A6"/>
    <w:rsid w:val="00104757"/>
    <w:rsid w:val="00106BE9"/>
    <w:rsid w:val="00107747"/>
    <w:rsid w:val="0011197B"/>
    <w:rsid w:val="00111FA9"/>
    <w:rsid w:val="00114D15"/>
    <w:rsid w:val="00114FCE"/>
    <w:rsid w:val="001163DF"/>
    <w:rsid w:val="00121282"/>
    <w:rsid w:val="001229D8"/>
    <w:rsid w:val="00124452"/>
    <w:rsid w:val="001255B9"/>
    <w:rsid w:val="001263EF"/>
    <w:rsid w:val="00126C83"/>
    <w:rsid w:val="001308CC"/>
    <w:rsid w:val="001308FC"/>
    <w:rsid w:val="0013484C"/>
    <w:rsid w:val="00137BCB"/>
    <w:rsid w:val="00142AB2"/>
    <w:rsid w:val="0014453A"/>
    <w:rsid w:val="001457F6"/>
    <w:rsid w:val="00147F68"/>
    <w:rsid w:val="00150758"/>
    <w:rsid w:val="00150B8D"/>
    <w:rsid w:val="00151DA8"/>
    <w:rsid w:val="0015344D"/>
    <w:rsid w:val="001557F9"/>
    <w:rsid w:val="00160A85"/>
    <w:rsid w:val="0016266A"/>
    <w:rsid w:val="00162DB0"/>
    <w:rsid w:val="0016628F"/>
    <w:rsid w:val="00170A57"/>
    <w:rsid w:val="00170FAC"/>
    <w:rsid w:val="001739F6"/>
    <w:rsid w:val="001808DE"/>
    <w:rsid w:val="00180D26"/>
    <w:rsid w:val="001829C3"/>
    <w:rsid w:val="0019043D"/>
    <w:rsid w:val="0019370B"/>
    <w:rsid w:val="00194635"/>
    <w:rsid w:val="00196AF4"/>
    <w:rsid w:val="001A1F31"/>
    <w:rsid w:val="001B004D"/>
    <w:rsid w:val="001B0B47"/>
    <w:rsid w:val="001B5526"/>
    <w:rsid w:val="001B57D7"/>
    <w:rsid w:val="001B63C1"/>
    <w:rsid w:val="001B6F70"/>
    <w:rsid w:val="001B76AC"/>
    <w:rsid w:val="001C206A"/>
    <w:rsid w:val="001C5B60"/>
    <w:rsid w:val="001D03FA"/>
    <w:rsid w:val="001D3711"/>
    <w:rsid w:val="001D689E"/>
    <w:rsid w:val="001D69F5"/>
    <w:rsid w:val="001D6B4C"/>
    <w:rsid w:val="001E12DF"/>
    <w:rsid w:val="001E3185"/>
    <w:rsid w:val="001E53DF"/>
    <w:rsid w:val="001F0DCC"/>
    <w:rsid w:val="001F3A62"/>
    <w:rsid w:val="001F7243"/>
    <w:rsid w:val="001F750A"/>
    <w:rsid w:val="001F7D35"/>
    <w:rsid w:val="00204B7B"/>
    <w:rsid w:val="00204C23"/>
    <w:rsid w:val="0021024A"/>
    <w:rsid w:val="00211311"/>
    <w:rsid w:val="00211787"/>
    <w:rsid w:val="00212353"/>
    <w:rsid w:val="00213473"/>
    <w:rsid w:val="00214BFB"/>
    <w:rsid w:val="00214FAE"/>
    <w:rsid w:val="0022083F"/>
    <w:rsid w:val="002221D2"/>
    <w:rsid w:val="00222480"/>
    <w:rsid w:val="00223EBD"/>
    <w:rsid w:val="00224CD8"/>
    <w:rsid w:val="002260E8"/>
    <w:rsid w:val="00232A37"/>
    <w:rsid w:val="00233E40"/>
    <w:rsid w:val="002367AD"/>
    <w:rsid w:val="002374C5"/>
    <w:rsid w:val="00237B56"/>
    <w:rsid w:val="00243454"/>
    <w:rsid w:val="00243E7B"/>
    <w:rsid w:val="0024505E"/>
    <w:rsid w:val="00254212"/>
    <w:rsid w:val="00254455"/>
    <w:rsid w:val="00254E79"/>
    <w:rsid w:val="00256BDD"/>
    <w:rsid w:val="00257E52"/>
    <w:rsid w:val="002611E5"/>
    <w:rsid w:val="00261AF8"/>
    <w:rsid w:val="00265DFC"/>
    <w:rsid w:val="00266654"/>
    <w:rsid w:val="0026712E"/>
    <w:rsid w:val="002814A6"/>
    <w:rsid w:val="002817F3"/>
    <w:rsid w:val="00285AB6"/>
    <w:rsid w:val="00286130"/>
    <w:rsid w:val="00287951"/>
    <w:rsid w:val="00290802"/>
    <w:rsid w:val="00291CD4"/>
    <w:rsid w:val="00294065"/>
    <w:rsid w:val="0029416E"/>
    <w:rsid w:val="00296096"/>
    <w:rsid w:val="00296B7B"/>
    <w:rsid w:val="0029727A"/>
    <w:rsid w:val="00297F41"/>
    <w:rsid w:val="002A01C3"/>
    <w:rsid w:val="002A3AC2"/>
    <w:rsid w:val="002A44A9"/>
    <w:rsid w:val="002B2D76"/>
    <w:rsid w:val="002B636D"/>
    <w:rsid w:val="002B7355"/>
    <w:rsid w:val="002B7A0E"/>
    <w:rsid w:val="002C12B3"/>
    <w:rsid w:val="002C430A"/>
    <w:rsid w:val="002C52DC"/>
    <w:rsid w:val="002C5B49"/>
    <w:rsid w:val="002C770B"/>
    <w:rsid w:val="002C7D98"/>
    <w:rsid w:val="002D0175"/>
    <w:rsid w:val="002D1B66"/>
    <w:rsid w:val="002D4597"/>
    <w:rsid w:val="002D7E89"/>
    <w:rsid w:val="002E1073"/>
    <w:rsid w:val="002E374F"/>
    <w:rsid w:val="002E40C1"/>
    <w:rsid w:val="002E5A7D"/>
    <w:rsid w:val="002E7FA2"/>
    <w:rsid w:val="002F0795"/>
    <w:rsid w:val="002F11BF"/>
    <w:rsid w:val="002F5E92"/>
    <w:rsid w:val="002F6035"/>
    <w:rsid w:val="00303E88"/>
    <w:rsid w:val="003056E5"/>
    <w:rsid w:val="003058AE"/>
    <w:rsid w:val="00310FC1"/>
    <w:rsid w:val="00311C8B"/>
    <w:rsid w:val="00312C2F"/>
    <w:rsid w:val="00313B8F"/>
    <w:rsid w:val="00314764"/>
    <w:rsid w:val="003148F2"/>
    <w:rsid w:val="00317B98"/>
    <w:rsid w:val="003223D6"/>
    <w:rsid w:val="00322AE0"/>
    <w:rsid w:val="003263F4"/>
    <w:rsid w:val="00327961"/>
    <w:rsid w:val="00333AFA"/>
    <w:rsid w:val="00333B37"/>
    <w:rsid w:val="00336FE3"/>
    <w:rsid w:val="00340F21"/>
    <w:rsid w:val="00342AFD"/>
    <w:rsid w:val="00343310"/>
    <w:rsid w:val="0034337C"/>
    <w:rsid w:val="00343712"/>
    <w:rsid w:val="00343ACE"/>
    <w:rsid w:val="003442F7"/>
    <w:rsid w:val="0034770A"/>
    <w:rsid w:val="00355E19"/>
    <w:rsid w:val="003603D7"/>
    <w:rsid w:val="00362329"/>
    <w:rsid w:val="00362E1E"/>
    <w:rsid w:val="00366C0C"/>
    <w:rsid w:val="0037069B"/>
    <w:rsid w:val="00371B98"/>
    <w:rsid w:val="00375193"/>
    <w:rsid w:val="00375DB4"/>
    <w:rsid w:val="003856AD"/>
    <w:rsid w:val="00387D95"/>
    <w:rsid w:val="0039054E"/>
    <w:rsid w:val="00390B3F"/>
    <w:rsid w:val="003946BD"/>
    <w:rsid w:val="00395ED3"/>
    <w:rsid w:val="00397B38"/>
    <w:rsid w:val="003A28DF"/>
    <w:rsid w:val="003B22EA"/>
    <w:rsid w:val="003B3D9D"/>
    <w:rsid w:val="003C214D"/>
    <w:rsid w:val="003C3955"/>
    <w:rsid w:val="003C6C23"/>
    <w:rsid w:val="003C711B"/>
    <w:rsid w:val="003C76AF"/>
    <w:rsid w:val="003D1BE0"/>
    <w:rsid w:val="003D4604"/>
    <w:rsid w:val="003D748E"/>
    <w:rsid w:val="003E0B8B"/>
    <w:rsid w:val="003E1433"/>
    <w:rsid w:val="003E1D1F"/>
    <w:rsid w:val="003E3107"/>
    <w:rsid w:val="003E3FA1"/>
    <w:rsid w:val="003E5242"/>
    <w:rsid w:val="003E74E8"/>
    <w:rsid w:val="003E7DD4"/>
    <w:rsid w:val="003F3E71"/>
    <w:rsid w:val="003F4DF7"/>
    <w:rsid w:val="003F5CFA"/>
    <w:rsid w:val="00404D68"/>
    <w:rsid w:val="00405684"/>
    <w:rsid w:val="004126FA"/>
    <w:rsid w:val="00413761"/>
    <w:rsid w:val="0041399C"/>
    <w:rsid w:val="00413AEF"/>
    <w:rsid w:val="00414D5C"/>
    <w:rsid w:val="0042076B"/>
    <w:rsid w:val="0042326B"/>
    <w:rsid w:val="004373E8"/>
    <w:rsid w:val="00441F58"/>
    <w:rsid w:val="0044587B"/>
    <w:rsid w:val="004469CF"/>
    <w:rsid w:val="00447938"/>
    <w:rsid w:val="00450AB5"/>
    <w:rsid w:val="0045302C"/>
    <w:rsid w:val="004531E5"/>
    <w:rsid w:val="004546C7"/>
    <w:rsid w:val="00455553"/>
    <w:rsid w:val="0045624D"/>
    <w:rsid w:val="00460F95"/>
    <w:rsid w:val="00461D29"/>
    <w:rsid w:val="00462750"/>
    <w:rsid w:val="00465226"/>
    <w:rsid w:val="00466BDD"/>
    <w:rsid w:val="00473AF9"/>
    <w:rsid w:val="0047430D"/>
    <w:rsid w:val="00475B64"/>
    <w:rsid w:val="004769EA"/>
    <w:rsid w:val="004806DF"/>
    <w:rsid w:val="00481479"/>
    <w:rsid w:val="00482287"/>
    <w:rsid w:val="00492194"/>
    <w:rsid w:val="0049233F"/>
    <w:rsid w:val="0049312B"/>
    <w:rsid w:val="00493C8A"/>
    <w:rsid w:val="00493DCF"/>
    <w:rsid w:val="00494715"/>
    <w:rsid w:val="0049481D"/>
    <w:rsid w:val="004950BB"/>
    <w:rsid w:val="004960AA"/>
    <w:rsid w:val="0049706B"/>
    <w:rsid w:val="004A2963"/>
    <w:rsid w:val="004A2A04"/>
    <w:rsid w:val="004A492F"/>
    <w:rsid w:val="004A6A56"/>
    <w:rsid w:val="004A6B9D"/>
    <w:rsid w:val="004B4528"/>
    <w:rsid w:val="004B7194"/>
    <w:rsid w:val="004B74A1"/>
    <w:rsid w:val="004B7CF5"/>
    <w:rsid w:val="004C0F54"/>
    <w:rsid w:val="004D3F55"/>
    <w:rsid w:val="004D490C"/>
    <w:rsid w:val="004D608A"/>
    <w:rsid w:val="004D690F"/>
    <w:rsid w:val="004D6F5C"/>
    <w:rsid w:val="004E2AB3"/>
    <w:rsid w:val="004E614B"/>
    <w:rsid w:val="004F1CE7"/>
    <w:rsid w:val="004F434C"/>
    <w:rsid w:val="004F4F19"/>
    <w:rsid w:val="004F5F60"/>
    <w:rsid w:val="004F6196"/>
    <w:rsid w:val="004F65A2"/>
    <w:rsid w:val="004F6E82"/>
    <w:rsid w:val="004F7325"/>
    <w:rsid w:val="004F738F"/>
    <w:rsid w:val="0050063C"/>
    <w:rsid w:val="005006C5"/>
    <w:rsid w:val="00500724"/>
    <w:rsid w:val="00500AD3"/>
    <w:rsid w:val="00503A00"/>
    <w:rsid w:val="00505FE5"/>
    <w:rsid w:val="00513E24"/>
    <w:rsid w:val="0051583A"/>
    <w:rsid w:val="00521CF5"/>
    <w:rsid w:val="0052305C"/>
    <w:rsid w:val="00523B76"/>
    <w:rsid w:val="005258F6"/>
    <w:rsid w:val="00533944"/>
    <w:rsid w:val="0053776E"/>
    <w:rsid w:val="0053791A"/>
    <w:rsid w:val="00542A73"/>
    <w:rsid w:val="005434BB"/>
    <w:rsid w:val="00544CF7"/>
    <w:rsid w:val="00546D50"/>
    <w:rsid w:val="00547B45"/>
    <w:rsid w:val="00550859"/>
    <w:rsid w:val="0055333E"/>
    <w:rsid w:val="005554FB"/>
    <w:rsid w:val="00555890"/>
    <w:rsid w:val="00556459"/>
    <w:rsid w:val="00562ADA"/>
    <w:rsid w:val="0056312F"/>
    <w:rsid w:val="00563E0D"/>
    <w:rsid w:val="00564529"/>
    <w:rsid w:val="0056519A"/>
    <w:rsid w:val="005655CE"/>
    <w:rsid w:val="00565DB5"/>
    <w:rsid w:val="005711B6"/>
    <w:rsid w:val="005712E3"/>
    <w:rsid w:val="005721AE"/>
    <w:rsid w:val="005729F6"/>
    <w:rsid w:val="0057697E"/>
    <w:rsid w:val="00576B06"/>
    <w:rsid w:val="0058008E"/>
    <w:rsid w:val="00582793"/>
    <w:rsid w:val="005900A8"/>
    <w:rsid w:val="00591158"/>
    <w:rsid w:val="00591C45"/>
    <w:rsid w:val="0059259A"/>
    <w:rsid w:val="00595D1C"/>
    <w:rsid w:val="00596AD3"/>
    <w:rsid w:val="005A5EDE"/>
    <w:rsid w:val="005A7144"/>
    <w:rsid w:val="005B0008"/>
    <w:rsid w:val="005B2A8A"/>
    <w:rsid w:val="005B306F"/>
    <w:rsid w:val="005B326B"/>
    <w:rsid w:val="005B399E"/>
    <w:rsid w:val="005B3D4E"/>
    <w:rsid w:val="005B4CC8"/>
    <w:rsid w:val="005B541C"/>
    <w:rsid w:val="005B63C1"/>
    <w:rsid w:val="005B66A9"/>
    <w:rsid w:val="005B7C4F"/>
    <w:rsid w:val="005C2F7D"/>
    <w:rsid w:val="005C3A79"/>
    <w:rsid w:val="005C40B2"/>
    <w:rsid w:val="005C5846"/>
    <w:rsid w:val="005C5D4A"/>
    <w:rsid w:val="005D27BF"/>
    <w:rsid w:val="005D371C"/>
    <w:rsid w:val="005D6722"/>
    <w:rsid w:val="005E1456"/>
    <w:rsid w:val="005E145A"/>
    <w:rsid w:val="005E16DE"/>
    <w:rsid w:val="005E1705"/>
    <w:rsid w:val="005E43ED"/>
    <w:rsid w:val="005F071C"/>
    <w:rsid w:val="005F099D"/>
    <w:rsid w:val="005F1B2E"/>
    <w:rsid w:val="005F2DC6"/>
    <w:rsid w:val="005F315D"/>
    <w:rsid w:val="005F4087"/>
    <w:rsid w:val="005F41D0"/>
    <w:rsid w:val="005F5CB5"/>
    <w:rsid w:val="005F73C8"/>
    <w:rsid w:val="00600386"/>
    <w:rsid w:val="0060113E"/>
    <w:rsid w:val="00605D48"/>
    <w:rsid w:val="00607DD4"/>
    <w:rsid w:val="00610E35"/>
    <w:rsid w:val="0061463C"/>
    <w:rsid w:val="00624389"/>
    <w:rsid w:val="006260F6"/>
    <w:rsid w:val="006265C0"/>
    <w:rsid w:val="00626B9F"/>
    <w:rsid w:val="00627276"/>
    <w:rsid w:val="0063103F"/>
    <w:rsid w:val="00632104"/>
    <w:rsid w:val="00636CF6"/>
    <w:rsid w:val="00645553"/>
    <w:rsid w:val="00645E26"/>
    <w:rsid w:val="0064719F"/>
    <w:rsid w:val="00650D1E"/>
    <w:rsid w:val="00653E27"/>
    <w:rsid w:val="00654D89"/>
    <w:rsid w:val="00655BF6"/>
    <w:rsid w:val="00665E28"/>
    <w:rsid w:val="0066691B"/>
    <w:rsid w:val="00666BBD"/>
    <w:rsid w:val="00667B27"/>
    <w:rsid w:val="00667E96"/>
    <w:rsid w:val="00670CBA"/>
    <w:rsid w:val="00670E3B"/>
    <w:rsid w:val="006713FB"/>
    <w:rsid w:val="0067398D"/>
    <w:rsid w:val="00676BBB"/>
    <w:rsid w:val="00681A3A"/>
    <w:rsid w:val="00681F52"/>
    <w:rsid w:val="006824F9"/>
    <w:rsid w:val="00682C5C"/>
    <w:rsid w:val="00685DD8"/>
    <w:rsid w:val="006861C6"/>
    <w:rsid w:val="006864F8"/>
    <w:rsid w:val="00686FEA"/>
    <w:rsid w:val="00687000"/>
    <w:rsid w:val="00697895"/>
    <w:rsid w:val="006A13EC"/>
    <w:rsid w:val="006A26CB"/>
    <w:rsid w:val="006A38CC"/>
    <w:rsid w:val="006A5442"/>
    <w:rsid w:val="006B0C83"/>
    <w:rsid w:val="006B1A8D"/>
    <w:rsid w:val="006B3780"/>
    <w:rsid w:val="006B4316"/>
    <w:rsid w:val="006B6DF8"/>
    <w:rsid w:val="006B6EFF"/>
    <w:rsid w:val="006B7186"/>
    <w:rsid w:val="006C07B3"/>
    <w:rsid w:val="006C07D6"/>
    <w:rsid w:val="006C3199"/>
    <w:rsid w:val="006C55C8"/>
    <w:rsid w:val="006C579E"/>
    <w:rsid w:val="006C6479"/>
    <w:rsid w:val="006D413C"/>
    <w:rsid w:val="006D4BDF"/>
    <w:rsid w:val="006D5907"/>
    <w:rsid w:val="006D6A5C"/>
    <w:rsid w:val="006D6C70"/>
    <w:rsid w:val="006E0893"/>
    <w:rsid w:val="006E0FD8"/>
    <w:rsid w:val="006E11FD"/>
    <w:rsid w:val="006E1CAF"/>
    <w:rsid w:val="006E3505"/>
    <w:rsid w:val="006E3DB5"/>
    <w:rsid w:val="006E4471"/>
    <w:rsid w:val="006E5F53"/>
    <w:rsid w:val="006E7228"/>
    <w:rsid w:val="006F25B8"/>
    <w:rsid w:val="006F7882"/>
    <w:rsid w:val="007073B6"/>
    <w:rsid w:val="00711E04"/>
    <w:rsid w:val="00713F15"/>
    <w:rsid w:val="00715A1C"/>
    <w:rsid w:val="00716BAC"/>
    <w:rsid w:val="00716FB4"/>
    <w:rsid w:val="00717742"/>
    <w:rsid w:val="00717B75"/>
    <w:rsid w:val="0072035E"/>
    <w:rsid w:val="00722DC2"/>
    <w:rsid w:val="007261B6"/>
    <w:rsid w:val="00726F5E"/>
    <w:rsid w:val="00727676"/>
    <w:rsid w:val="00730F30"/>
    <w:rsid w:val="00731C2B"/>
    <w:rsid w:val="00735320"/>
    <w:rsid w:val="007363B9"/>
    <w:rsid w:val="00736456"/>
    <w:rsid w:val="007364BC"/>
    <w:rsid w:val="0074564D"/>
    <w:rsid w:val="0074588A"/>
    <w:rsid w:val="00747C76"/>
    <w:rsid w:val="00747EFF"/>
    <w:rsid w:val="00750C6F"/>
    <w:rsid w:val="00750DB7"/>
    <w:rsid w:val="007523DC"/>
    <w:rsid w:val="00753488"/>
    <w:rsid w:val="00753CEF"/>
    <w:rsid w:val="00755A51"/>
    <w:rsid w:val="007617B7"/>
    <w:rsid w:val="007648E5"/>
    <w:rsid w:val="00765F71"/>
    <w:rsid w:val="00766100"/>
    <w:rsid w:val="00770ACE"/>
    <w:rsid w:val="007717A8"/>
    <w:rsid w:val="00774558"/>
    <w:rsid w:val="00775EA7"/>
    <w:rsid w:val="00780150"/>
    <w:rsid w:val="0078169F"/>
    <w:rsid w:val="00782823"/>
    <w:rsid w:val="00783A83"/>
    <w:rsid w:val="00783AF1"/>
    <w:rsid w:val="00787364"/>
    <w:rsid w:val="00792217"/>
    <w:rsid w:val="00792CA4"/>
    <w:rsid w:val="0079306A"/>
    <w:rsid w:val="0079345D"/>
    <w:rsid w:val="00794309"/>
    <w:rsid w:val="00795665"/>
    <w:rsid w:val="007A37DA"/>
    <w:rsid w:val="007A4DAC"/>
    <w:rsid w:val="007A73D5"/>
    <w:rsid w:val="007A7C4B"/>
    <w:rsid w:val="007A7F5F"/>
    <w:rsid w:val="007B11ED"/>
    <w:rsid w:val="007B469C"/>
    <w:rsid w:val="007B4A72"/>
    <w:rsid w:val="007B4F3D"/>
    <w:rsid w:val="007B6A87"/>
    <w:rsid w:val="007B6C35"/>
    <w:rsid w:val="007B70BE"/>
    <w:rsid w:val="007C04E2"/>
    <w:rsid w:val="007C3861"/>
    <w:rsid w:val="007C43E3"/>
    <w:rsid w:val="007C4F47"/>
    <w:rsid w:val="007C5F32"/>
    <w:rsid w:val="007D101D"/>
    <w:rsid w:val="007D61E4"/>
    <w:rsid w:val="007E1AD5"/>
    <w:rsid w:val="007E471E"/>
    <w:rsid w:val="007E5844"/>
    <w:rsid w:val="007E6069"/>
    <w:rsid w:val="007E6AA9"/>
    <w:rsid w:val="007E7EC3"/>
    <w:rsid w:val="007F0ADA"/>
    <w:rsid w:val="007F41D7"/>
    <w:rsid w:val="007F6527"/>
    <w:rsid w:val="007F6BF4"/>
    <w:rsid w:val="00800996"/>
    <w:rsid w:val="008022AD"/>
    <w:rsid w:val="0080237B"/>
    <w:rsid w:val="0080277C"/>
    <w:rsid w:val="00803980"/>
    <w:rsid w:val="008046DD"/>
    <w:rsid w:val="008118D8"/>
    <w:rsid w:val="00812E0F"/>
    <w:rsid w:val="00814680"/>
    <w:rsid w:val="00817E11"/>
    <w:rsid w:val="00821312"/>
    <w:rsid w:val="008214EB"/>
    <w:rsid w:val="00830320"/>
    <w:rsid w:val="008308CE"/>
    <w:rsid w:val="00831CEA"/>
    <w:rsid w:val="00831D61"/>
    <w:rsid w:val="00833066"/>
    <w:rsid w:val="00834268"/>
    <w:rsid w:val="00834E78"/>
    <w:rsid w:val="00834FD3"/>
    <w:rsid w:val="00835BEE"/>
    <w:rsid w:val="00840213"/>
    <w:rsid w:val="0084129C"/>
    <w:rsid w:val="008413BB"/>
    <w:rsid w:val="008421ED"/>
    <w:rsid w:val="00842F6E"/>
    <w:rsid w:val="0084646C"/>
    <w:rsid w:val="0084736F"/>
    <w:rsid w:val="008504D9"/>
    <w:rsid w:val="008531A8"/>
    <w:rsid w:val="00853C57"/>
    <w:rsid w:val="0085486C"/>
    <w:rsid w:val="00856171"/>
    <w:rsid w:val="008564E4"/>
    <w:rsid w:val="00856668"/>
    <w:rsid w:val="00857AFE"/>
    <w:rsid w:val="00861316"/>
    <w:rsid w:val="008635A5"/>
    <w:rsid w:val="0086372A"/>
    <w:rsid w:val="00865F18"/>
    <w:rsid w:val="00867527"/>
    <w:rsid w:val="00870083"/>
    <w:rsid w:val="00871161"/>
    <w:rsid w:val="00874123"/>
    <w:rsid w:val="008763E1"/>
    <w:rsid w:val="00881844"/>
    <w:rsid w:val="00881FA3"/>
    <w:rsid w:val="008861C6"/>
    <w:rsid w:val="00886398"/>
    <w:rsid w:val="008866CB"/>
    <w:rsid w:val="00887715"/>
    <w:rsid w:val="00891918"/>
    <w:rsid w:val="008927BF"/>
    <w:rsid w:val="008932FB"/>
    <w:rsid w:val="00894706"/>
    <w:rsid w:val="00897913"/>
    <w:rsid w:val="008A1642"/>
    <w:rsid w:val="008A254E"/>
    <w:rsid w:val="008A365A"/>
    <w:rsid w:val="008A57FF"/>
    <w:rsid w:val="008B187C"/>
    <w:rsid w:val="008B71FA"/>
    <w:rsid w:val="008C03B5"/>
    <w:rsid w:val="008C141B"/>
    <w:rsid w:val="008C2F23"/>
    <w:rsid w:val="008C5DFF"/>
    <w:rsid w:val="008C7145"/>
    <w:rsid w:val="008D0AD5"/>
    <w:rsid w:val="008D1285"/>
    <w:rsid w:val="008D25B7"/>
    <w:rsid w:val="008D2DBC"/>
    <w:rsid w:val="008D6F1F"/>
    <w:rsid w:val="008D7C2C"/>
    <w:rsid w:val="008E2E94"/>
    <w:rsid w:val="008E4D08"/>
    <w:rsid w:val="008E5E26"/>
    <w:rsid w:val="008E73D3"/>
    <w:rsid w:val="008F049A"/>
    <w:rsid w:val="008F2EFA"/>
    <w:rsid w:val="008F408F"/>
    <w:rsid w:val="008F479C"/>
    <w:rsid w:val="008F54FE"/>
    <w:rsid w:val="008F5775"/>
    <w:rsid w:val="009017B7"/>
    <w:rsid w:val="00903C49"/>
    <w:rsid w:val="009040A9"/>
    <w:rsid w:val="00906FFD"/>
    <w:rsid w:val="009079D4"/>
    <w:rsid w:val="00910EB7"/>
    <w:rsid w:val="0091277C"/>
    <w:rsid w:val="00913341"/>
    <w:rsid w:val="00913568"/>
    <w:rsid w:val="009152F8"/>
    <w:rsid w:val="009161D5"/>
    <w:rsid w:val="0092198A"/>
    <w:rsid w:val="00921F61"/>
    <w:rsid w:val="00922268"/>
    <w:rsid w:val="009223A4"/>
    <w:rsid w:val="009231FD"/>
    <w:rsid w:val="00923259"/>
    <w:rsid w:val="009239BD"/>
    <w:rsid w:val="00924670"/>
    <w:rsid w:val="009266E3"/>
    <w:rsid w:val="00927422"/>
    <w:rsid w:val="00927BF2"/>
    <w:rsid w:val="00931B3F"/>
    <w:rsid w:val="00931E3E"/>
    <w:rsid w:val="0093315B"/>
    <w:rsid w:val="0093485D"/>
    <w:rsid w:val="00934D6C"/>
    <w:rsid w:val="0093638B"/>
    <w:rsid w:val="00940272"/>
    <w:rsid w:val="00940460"/>
    <w:rsid w:val="009407CC"/>
    <w:rsid w:val="009412FE"/>
    <w:rsid w:val="0094167A"/>
    <w:rsid w:val="0094246E"/>
    <w:rsid w:val="009434C5"/>
    <w:rsid w:val="0094409A"/>
    <w:rsid w:val="00945DCF"/>
    <w:rsid w:val="00946248"/>
    <w:rsid w:val="00946F18"/>
    <w:rsid w:val="009472F5"/>
    <w:rsid w:val="00947C43"/>
    <w:rsid w:val="009508EB"/>
    <w:rsid w:val="009558C3"/>
    <w:rsid w:val="00963347"/>
    <w:rsid w:val="00964DC7"/>
    <w:rsid w:val="00964E96"/>
    <w:rsid w:val="009650FF"/>
    <w:rsid w:val="0097219C"/>
    <w:rsid w:val="0097512F"/>
    <w:rsid w:val="0097611A"/>
    <w:rsid w:val="00976C74"/>
    <w:rsid w:val="009804C3"/>
    <w:rsid w:val="0098338C"/>
    <w:rsid w:val="0098369A"/>
    <w:rsid w:val="0098711C"/>
    <w:rsid w:val="00992122"/>
    <w:rsid w:val="009923D8"/>
    <w:rsid w:val="00995079"/>
    <w:rsid w:val="009960A2"/>
    <w:rsid w:val="009A0936"/>
    <w:rsid w:val="009A1EC9"/>
    <w:rsid w:val="009A29B3"/>
    <w:rsid w:val="009A527E"/>
    <w:rsid w:val="009A62A5"/>
    <w:rsid w:val="009B21DA"/>
    <w:rsid w:val="009B66A6"/>
    <w:rsid w:val="009B7EE3"/>
    <w:rsid w:val="009C23C4"/>
    <w:rsid w:val="009C7041"/>
    <w:rsid w:val="009D1832"/>
    <w:rsid w:val="009D1FC3"/>
    <w:rsid w:val="009D28AD"/>
    <w:rsid w:val="009D3570"/>
    <w:rsid w:val="009D4E97"/>
    <w:rsid w:val="009D54F8"/>
    <w:rsid w:val="009D6F07"/>
    <w:rsid w:val="009E0A6C"/>
    <w:rsid w:val="009E2CF5"/>
    <w:rsid w:val="009E5F16"/>
    <w:rsid w:val="009F061D"/>
    <w:rsid w:val="009F0A8B"/>
    <w:rsid w:val="009F11A8"/>
    <w:rsid w:val="009F34FE"/>
    <w:rsid w:val="009F390A"/>
    <w:rsid w:val="009F613C"/>
    <w:rsid w:val="00A0063A"/>
    <w:rsid w:val="00A01A59"/>
    <w:rsid w:val="00A0770D"/>
    <w:rsid w:val="00A11B1A"/>
    <w:rsid w:val="00A21189"/>
    <w:rsid w:val="00A22C0A"/>
    <w:rsid w:val="00A234C0"/>
    <w:rsid w:val="00A2604F"/>
    <w:rsid w:val="00A32263"/>
    <w:rsid w:val="00A325C7"/>
    <w:rsid w:val="00A36786"/>
    <w:rsid w:val="00A40DA8"/>
    <w:rsid w:val="00A421B9"/>
    <w:rsid w:val="00A42897"/>
    <w:rsid w:val="00A47332"/>
    <w:rsid w:val="00A52222"/>
    <w:rsid w:val="00A555D5"/>
    <w:rsid w:val="00A56A90"/>
    <w:rsid w:val="00A5709F"/>
    <w:rsid w:val="00A60E02"/>
    <w:rsid w:val="00A66FE3"/>
    <w:rsid w:val="00A677D3"/>
    <w:rsid w:val="00A70B21"/>
    <w:rsid w:val="00A70C4B"/>
    <w:rsid w:val="00A7793A"/>
    <w:rsid w:val="00A80D52"/>
    <w:rsid w:val="00A81D76"/>
    <w:rsid w:val="00A822D8"/>
    <w:rsid w:val="00A85C2D"/>
    <w:rsid w:val="00A94700"/>
    <w:rsid w:val="00A94A0A"/>
    <w:rsid w:val="00A968CD"/>
    <w:rsid w:val="00A9718C"/>
    <w:rsid w:val="00A976EE"/>
    <w:rsid w:val="00A9776F"/>
    <w:rsid w:val="00A97C55"/>
    <w:rsid w:val="00AA5534"/>
    <w:rsid w:val="00AA676F"/>
    <w:rsid w:val="00AB2AA6"/>
    <w:rsid w:val="00AB54E9"/>
    <w:rsid w:val="00AB5F59"/>
    <w:rsid w:val="00AD1016"/>
    <w:rsid w:val="00AD1DDC"/>
    <w:rsid w:val="00AD2A8D"/>
    <w:rsid w:val="00AD4AB0"/>
    <w:rsid w:val="00AD65C6"/>
    <w:rsid w:val="00AD6E01"/>
    <w:rsid w:val="00AD7C15"/>
    <w:rsid w:val="00AE1A68"/>
    <w:rsid w:val="00AE4E6B"/>
    <w:rsid w:val="00AE5AC9"/>
    <w:rsid w:val="00AE69CE"/>
    <w:rsid w:val="00AF21F0"/>
    <w:rsid w:val="00AF2323"/>
    <w:rsid w:val="00AF3033"/>
    <w:rsid w:val="00AF4029"/>
    <w:rsid w:val="00AF4FC2"/>
    <w:rsid w:val="00B01407"/>
    <w:rsid w:val="00B0198B"/>
    <w:rsid w:val="00B01F5F"/>
    <w:rsid w:val="00B03DAA"/>
    <w:rsid w:val="00B04500"/>
    <w:rsid w:val="00B04C5E"/>
    <w:rsid w:val="00B111C7"/>
    <w:rsid w:val="00B12C4D"/>
    <w:rsid w:val="00B12D23"/>
    <w:rsid w:val="00B1378E"/>
    <w:rsid w:val="00B13CDE"/>
    <w:rsid w:val="00B17522"/>
    <w:rsid w:val="00B21396"/>
    <w:rsid w:val="00B2143E"/>
    <w:rsid w:val="00B221D8"/>
    <w:rsid w:val="00B24E11"/>
    <w:rsid w:val="00B2539B"/>
    <w:rsid w:val="00B2760C"/>
    <w:rsid w:val="00B27D51"/>
    <w:rsid w:val="00B320C6"/>
    <w:rsid w:val="00B32B69"/>
    <w:rsid w:val="00B3788E"/>
    <w:rsid w:val="00B41A8B"/>
    <w:rsid w:val="00B421D9"/>
    <w:rsid w:val="00B429E5"/>
    <w:rsid w:val="00B440AC"/>
    <w:rsid w:val="00B454FB"/>
    <w:rsid w:val="00B4789B"/>
    <w:rsid w:val="00B5088D"/>
    <w:rsid w:val="00B53345"/>
    <w:rsid w:val="00B5454E"/>
    <w:rsid w:val="00B558E6"/>
    <w:rsid w:val="00B56E22"/>
    <w:rsid w:val="00B61096"/>
    <w:rsid w:val="00B7067B"/>
    <w:rsid w:val="00B7067F"/>
    <w:rsid w:val="00B74A2C"/>
    <w:rsid w:val="00B74C94"/>
    <w:rsid w:val="00B761E3"/>
    <w:rsid w:val="00B84485"/>
    <w:rsid w:val="00B86491"/>
    <w:rsid w:val="00B8762C"/>
    <w:rsid w:val="00B90FF9"/>
    <w:rsid w:val="00B91D4A"/>
    <w:rsid w:val="00B91F60"/>
    <w:rsid w:val="00BA0550"/>
    <w:rsid w:val="00BA092F"/>
    <w:rsid w:val="00BA64D7"/>
    <w:rsid w:val="00BA76DC"/>
    <w:rsid w:val="00BB0D6A"/>
    <w:rsid w:val="00BB1091"/>
    <w:rsid w:val="00BB40F6"/>
    <w:rsid w:val="00BB65FE"/>
    <w:rsid w:val="00BB6E2D"/>
    <w:rsid w:val="00BB72CB"/>
    <w:rsid w:val="00BB7C9F"/>
    <w:rsid w:val="00BC492B"/>
    <w:rsid w:val="00BC521C"/>
    <w:rsid w:val="00BC6E3B"/>
    <w:rsid w:val="00BD0DE4"/>
    <w:rsid w:val="00BD73A8"/>
    <w:rsid w:val="00BE1C2E"/>
    <w:rsid w:val="00BE271C"/>
    <w:rsid w:val="00BE4FA4"/>
    <w:rsid w:val="00BE52AB"/>
    <w:rsid w:val="00BE5F3A"/>
    <w:rsid w:val="00BF2DF7"/>
    <w:rsid w:val="00BF2F6C"/>
    <w:rsid w:val="00BF2FA8"/>
    <w:rsid w:val="00BF3E50"/>
    <w:rsid w:val="00BF48A3"/>
    <w:rsid w:val="00C001A9"/>
    <w:rsid w:val="00C038B0"/>
    <w:rsid w:val="00C050BA"/>
    <w:rsid w:val="00C055AF"/>
    <w:rsid w:val="00C058C4"/>
    <w:rsid w:val="00C077C3"/>
    <w:rsid w:val="00C1187B"/>
    <w:rsid w:val="00C1266F"/>
    <w:rsid w:val="00C12F41"/>
    <w:rsid w:val="00C17519"/>
    <w:rsid w:val="00C20EBF"/>
    <w:rsid w:val="00C21B46"/>
    <w:rsid w:val="00C22A1D"/>
    <w:rsid w:val="00C23B13"/>
    <w:rsid w:val="00C2479F"/>
    <w:rsid w:val="00C2574B"/>
    <w:rsid w:val="00C25BD1"/>
    <w:rsid w:val="00C264D9"/>
    <w:rsid w:val="00C311AF"/>
    <w:rsid w:val="00C31C08"/>
    <w:rsid w:val="00C32406"/>
    <w:rsid w:val="00C3257F"/>
    <w:rsid w:val="00C33DE7"/>
    <w:rsid w:val="00C33FFD"/>
    <w:rsid w:val="00C35405"/>
    <w:rsid w:val="00C35414"/>
    <w:rsid w:val="00C35D6F"/>
    <w:rsid w:val="00C3730A"/>
    <w:rsid w:val="00C40F8D"/>
    <w:rsid w:val="00C411AF"/>
    <w:rsid w:val="00C41757"/>
    <w:rsid w:val="00C42AAA"/>
    <w:rsid w:val="00C430BF"/>
    <w:rsid w:val="00C451B8"/>
    <w:rsid w:val="00C46A53"/>
    <w:rsid w:val="00C5092B"/>
    <w:rsid w:val="00C5506E"/>
    <w:rsid w:val="00C615ED"/>
    <w:rsid w:val="00C61B2D"/>
    <w:rsid w:val="00C65539"/>
    <w:rsid w:val="00C6769A"/>
    <w:rsid w:val="00C676C3"/>
    <w:rsid w:val="00C71432"/>
    <w:rsid w:val="00C717E5"/>
    <w:rsid w:val="00C72B65"/>
    <w:rsid w:val="00C77BB0"/>
    <w:rsid w:val="00C820D7"/>
    <w:rsid w:val="00C82829"/>
    <w:rsid w:val="00C83402"/>
    <w:rsid w:val="00C838D2"/>
    <w:rsid w:val="00C85A6C"/>
    <w:rsid w:val="00C85BFF"/>
    <w:rsid w:val="00C86126"/>
    <w:rsid w:val="00C87535"/>
    <w:rsid w:val="00C900FA"/>
    <w:rsid w:val="00C90736"/>
    <w:rsid w:val="00C945C2"/>
    <w:rsid w:val="00C95506"/>
    <w:rsid w:val="00C968D9"/>
    <w:rsid w:val="00C9780D"/>
    <w:rsid w:val="00CA241A"/>
    <w:rsid w:val="00CA4457"/>
    <w:rsid w:val="00CA7132"/>
    <w:rsid w:val="00CA71CC"/>
    <w:rsid w:val="00CB0CA1"/>
    <w:rsid w:val="00CB42B8"/>
    <w:rsid w:val="00CB59A8"/>
    <w:rsid w:val="00CB5A2D"/>
    <w:rsid w:val="00CB76C8"/>
    <w:rsid w:val="00CC6997"/>
    <w:rsid w:val="00CC6E0B"/>
    <w:rsid w:val="00CC74B0"/>
    <w:rsid w:val="00CD4442"/>
    <w:rsid w:val="00CD4501"/>
    <w:rsid w:val="00CD5D74"/>
    <w:rsid w:val="00CD6DDD"/>
    <w:rsid w:val="00CE030D"/>
    <w:rsid w:val="00CE2132"/>
    <w:rsid w:val="00CE3AB0"/>
    <w:rsid w:val="00CE5322"/>
    <w:rsid w:val="00CE6BD3"/>
    <w:rsid w:val="00CF0956"/>
    <w:rsid w:val="00CF325F"/>
    <w:rsid w:val="00CF3FD4"/>
    <w:rsid w:val="00CF4854"/>
    <w:rsid w:val="00CF6115"/>
    <w:rsid w:val="00CF7282"/>
    <w:rsid w:val="00D00AD9"/>
    <w:rsid w:val="00D01201"/>
    <w:rsid w:val="00D0219B"/>
    <w:rsid w:val="00D05D93"/>
    <w:rsid w:val="00D05DEE"/>
    <w:rsid w:val="00D06EF5"/>
    <w:rsid w:val="00D10EC3"/>
    <w:rsid w:val="00D13A0E"/>
    <w:rsid w:val="00D15AED"/>
    <w:rsid w:val="00D1604D"/>
    <w:rsid w:val="00D21C8C"/>
    <w:rsid w:val="00D2337B"/>
    <w:rsid w:val="00D23A86"/>
    <w:rsid w:val="00D23E9A"/>
    <w:rsid w:val="00D251B9"/>
    <w:rsid w:val="00D30A9D"/>
    <w:rsid w:val="00D323F6"/>
    <w:rsid w:val="00D32DA5"/>
    <w:rsid w:val="00D3364F"/>
    <w:rsid w:val="00D3492C"/>
    <w:rsid w:val="00D37130"/>
    <w:rsid w:val="00D412BC"/>
    <w:rsid w:val="00D4137E"/>
    <w:rsid w:val="00D53AEA"/>
    <w:rsid w:val="00D53BCF"/>
    <w:rsid w:val="00D55DC4"/>
    <w:rsid w:val="00D62340"/>
    <w:rsid w:val="00D6269B"/>
    <w:rsid w:val="00D62B13"/>
    <w:rsid w:val="00D62F0D"/>
    <w:rsid w:val="00D63467"/>
    <w:rsid w:val="00D638A5"/>
    <w:rsid w:val="00D63A3F"/>
    <w:rsid w:val="00D63B07"/>
    <w:rsid w:val="00D6410D"/>
    <w:rsid w:val="00D64A68"/>
    <w:rsid w:val="00D66ACD"/>
    <w:rsid w:val="00D752E5"/>
    <w:rsid w:val="00D76794"/>
    <w:rsid w:val="00D8011A"/>
    <w:rsid w:val="00D83089"/>
    <w:rsid w:val="00D83D5D"/>
    <w:rsid w:val="00D849B2"/>
    <w:rsid w:val="00D85372"/>
    <w:rsid w:val="00D85458"/>
    <w:rsid w:val="00D85C88"/>
    <w:rsid w:val="00D8666B"/>
    <w:rsid w:val="00D87994"/>
    <w:rsid w:val="00D90312"/>
    <w:rsid w:val="00D94308"/>
    <w:rsid w:val="00D9528B"/>
    <w:rsid w:val="00DA0496"/>
    <w:rsid w:val="00DA0DA9"/>
    <w:rsid w:val="00DA17E4"/>
    <w:rsid w:val="00DA30FB"/>
    <w:rsid w:val="00DA7968"/>
    <w:rsid w:val="00DB0CBB"/>
    <w:rsid w:val="00DB2957"/>
    <w:rsid w:val="00DB3A5E"/>
    <w:rsid w:val="00DB6128"/>
    <w:rsid w:val="00DB7354"/>
    <w:rsid w:val="00DB7556"/>
    <w:rsid w:val="00DC002A"/>
    <w:rsid w:val="00DC17D9"/>
    <w:rsid w:val="00DC27E1"/>
    <w:rsid w:val="00DC60BD"/>
    <w:rsid w:val="00DD29A1"/>
    <w:rsid w:val="00DD74DD"/>
    <w:rsid w:val="00DE058D"/>
    <w:rsid w:val="00DE1164"/>
    <w:rsid w:val="00DE446E"/>
    <w:rsid w:val="00DE5768"/>
    <w:rsid w:val="00DE63C8"/>
    <w:rsid w:val="00DE69DE"/>
    <w:rsid w:val="00DE77AE"/>
    <w:rsid w:val="00DF00FB"/>
    <w:rsid w:val="00DF0B2C"/>
    <w:rsid w:val="00DF2BF1"/>
    <w:rsid w:val="00DF3190"/>
    <w:rsid w:val="00DF39F5"/>
    <w:rsid w:val="00DF7203"/>
    <w:rsid w:val="00DF741F"/>
    <w:rsid w:val="00E03D4C"/>
    <w:rsid w:val="00E045C4"/>
    <w:rsid w:val="00E111F8"/>
    <w:rsid w:val="00E130AE"/>
    <w:rsid w:val="00E135BB"/>
    <w:rsid w:val="00E14494"/>
    <w:rsid w:val="00E145BF"/>
    <w:rsid w:val="00E15983"/>
    <w:rsid w:val="00E20BDF"/>
    <w:rsid w:val="00E22610"/>
    <w:rsid w:val="00E22E9F"/>
    <w:rsid w:val="00E2304F"/>
    <w:rsid w:val="00E268E5"/>
    <w:rsid w:val="00E268F8"/>
    <w:rsid w:val="00E33C65"/>
    <w:rsid w:val="00E352E6"/>
    <w:rsid w:val="00E40899"/>
    <w:rsid w:val="00E40984"/>
    <w:rsid w:val="00E42BE9"/>
    <w:rsid w:val="00E4364D"/>
    <w:rsid w:val="00E43CA1"/>
    <w:rsid w:val="00E43DBE"/>
    <w:rsid w:val="00E46471"/>
    <w:rsid w:val="00E514AF"/>
    <w:rsid w:val="00E555B7"/>
    <w:rsid w:val="00E55C95"/>
    <w:rsid w:val="00E56BE4"/>
    <w:rsid w:val="00E56D10"/>
    <w:rsid w:val="00E60854"/>
    <w:rsid w:val="00E60E27"/>
    <w:rsid w:val="00E66A42"/>
    <w:rsid w:val="00E705F3"/>
    <w:rsid w:val="00E73D94"/>
    <w:rsid w:val="00E741B5"/>
    <w:rsid w:val="00E7438A"/>
    <w:rsid w:val="00E8261C"/>
    <w:rsid w:val="00E82FB8"/>
    <w:rsid w:val="00E84D2F"/>
    <w:rsid w:val="00E856AB"/>
    <w:rsid w:val="00E85CEC"/>
    <w:rsid w:val="00E91782"/>
    <w:rsid w:val="00E91BBC"/>
    <w:rsid w:val="00E9294A"/>
    <w:rsid w:val="00E971B9"/>
    <w:rsid w:val="00EA17AA"/>
    <w:rsid w:val="00EA1B74"/>
    <w:rsid w:val="00EA389D"/>
    <w:rsid w:val="00EA4B9E"/>
    <w:rsid w:val="00EA578E"/>
    <w:rsid w:val="00EA67A9"/>
    <w:rsid w:val="00EA6B39"/>
    <w:rsid w:val="00EA7B72"/>
    <w:rsid w:val="00EA7C27"/>
    <w:rsid w:val="00EB3EB7"/>
    <w:rsid w:val="00EB73E5"/>
    <w:rsid w:val="00EB776F"/>
    <w:rsid w:val="00EC0843"/>
    <w:rsid w:val="00EC0B42"/>
    <w:rsid w:val="00EC1CC9"/>
    <w:rsid w:val="00EC1FCF"/>
    <w:rsid w:val="00ED0E74"/>
    <w:rsid w:val="00ED221F"/>
    <w:rsid w:val="00ED568E"/>
    <w:rsid w:val="00ED7386"/>
    <w:rsid w:val="00EE093D"/>
    <w:rsid w:val="00EE09D8"/>
    <w:rsid w:val="00EE12AA"/>
    <w:rsid w:val="00EE5533"/>
    <w:rsid w:val="00EE5D71"/>
    <w:rsid w:val="00EF166A"/>
    <w:rsid w:val="00EF382E"/>
    <w:rsid w:val="00EF4EA8"/>
    <w:rsid w:val="00EF534E"/>
    <w:rsid w:val="00EF7134"/>
    <w:rsid w:val="00F04AD2"/>
    <w:rsid w:val="00F055B0"/>
    <w:rsid w:val="00F11733"/>
    <w:rsid w:val="00F117C1"/>
    <w:rsid w:val="00F12652"/>
    <w:rsid w:val="00F1390F"/>
    <w:rsid w:val="00F25647"/>
    <w:rsid w:val="00F26058"/>
    <w:rsid w:val="00F26600"/>
    <w:rsid w:val="00F30534"/>
    <w:rsid w:val="00F34AF1"/>
    <w:rsid w:val="00F355C1"/>
    <w:rsid w:val="00F44EAB"/>
    <w:rsid w:val="00F45CEB"/>
    <w:rsid w:val="00F460EE"/>
    <w:rsid w:val="00F465C6"/>
    <w:rsid w:val="00F46B81"/>
    <w:rsid w:val="00F503C5"/>
    <w:rsid w:val="00F51FF9"/>
    <w:rsid w:val="00F5630B"/>
    <w:rsid w:val="00F5671D"/>
    <w:rsid w:val="00F601AD"/>
    <w:rsid w:val="00F6276C"/>
    <w:rsid w:val="00F62FD6"/>
    <w:rsid w:val="00F661E8"/>
    <w:rsid w:val="00F67247"/>
    <w:rsid w:val="00F70DD9"/>
    <w:rsid w:val="00F7284D"/>
    <w:rsid w:val="00F82050"/>
    <w:rsid w:val="00F82443"/>
    <w:rsid w:val="00F8629C"/>
    <w:rsid w:val="00F901BD"/>
    <w:rsid w:val="00F93252"/>
    <w:rsid w:val="00F9443B"/>
    <w:rsid w:val="00F94B68"/>
    <w:rsid w:val="00FA7BA2"/>
    <w:rsid w:val="00FB0E44"/>
    <w:rsid w:val="00FB1529"/>
    <w:rsid w:val="00FB175D"/>
    <w:rsid w:val="00FB2C0F"/>
    <w:rsid w:val="00FB2DEE"/>
    <w:rsid w:val="00FB3AE2"/>
    <w:rsid w:val="00FB4961"/>
    <w:rsid w:val="00FB7738"/>
    <w:rsid w:val="00FC0C31"/>
    <w:rsid w:val="00FC41DA"/>
    <w:rsid w:val="00FC57A7"/>
    <w:rsid w:val="00FC6CEB"/>
    <w:rsid w:val="00FC74EA"/>
    <w:rsid w:val="00FD134E"/>
    <w:rsid w:val="00FD36B1"/>
    <w:rsid w:val="00FD5226"/>
    <w:rsid w:val="00FE04E4"/>
    <w:rsid w:val="00FE132E"/>
    <w:rsid w:val="00FE5756"/>
    <w:rsid w:val="00FF08AD"/>
    <w:rsid w:val="00FF3263"/>
    <w:rsid w:val="00FF431B"/>
    <w:rsid w:val="00FF4480"/>
    <w:rsid w:val="00FF47CD"/>
    <w:rsid w:val="00FF4E5C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DEA487C"/>
  <w15:chartTrackingRefBased/>
  <w15:docId w15:val="{AEF304F6-DD8D-4AD9-BDA7-55C1EA61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780D"/>
    <w:pPr>
      <w:jc w:val="both"/>
    </w:pPr>
    <w:rPr>
      <w:noProof/>
      <w:sz w:val="24"/>
    </w:rPr>
  </w:style>
  <w:style w:type="paragraph" w:styleId="Ttulo1">
    <w:name w:val="heading 1"/>
    <w:basedOn w:val="Normal"/>
    <w:next w:val="Normal"/>
    <w:qFormat/>
    <w:rsid w:val="008D0AD5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Ttulo2">
    <w:name w:val="heading 2"/>
    <w:basedOn w:val="Normal"/>
    <w:next w:val="Normal"/>
    <w:qFormat/>
    <w:rsid w:val="008D0AD5"/>
    <w:pPr>
      <w:keepNext/>
      <w:spacing w:before="240" w:after="60"/>
      <w:outlineLvl w:val="1"/>
    </w:pPr>
    <w:rPr>
      <w:b/>
      <w:i/>
      <w:sz w:val="40"/>
    </w:rPr>
  </w:style>
  <w:style w:type="paragraph" w:styleId="Ttulo3">
    <w:name w:val="heading 3"/>
    <w:basedOn w:val="Normal"/>
    <w:next w:val="Normal"/>
    <w:qFormat/>
    <w:rsid w:val="008D0AD5"/>
    <w:pPr>
      <w:keepNext/>
      <w:spacing w:before="240" w:after="60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8D0AD5"/>
    <w:pPr>
      <w:keepNext/>
      <w:outlineLvl w:val="3"/>
    </w:pPr>
    <w:rPr>
      <w:smallCaps/>
      <w:sz w:val="28"/>
    </w:rPr>
  </w:style>
  <w:style w:type="paragraph" w:styleId="Ttulo5">
    <w:name w:val="heading 5"/>
    <w:basedOn w:val="Normal"/>
    <w:next w:val="Normal"/>
    <w:qFormat/>
    <w:rsid w:val="008D0AD5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8D0AD5"/>
    <w:pPr>
      <w:keepNext/>
      <w:jc w:val="right"/>
      <w:outlineLvl w:val="5"/>
    </w:pPr>
    <w:rPr>
      <w:i/>
      <w:iCs/>
      <w:smallCaps/>
      <w:spacing w:val="-2"/>
    </w:rPr>
  </w:style>
  <w:style w:type="paragraph" w:styleId="Ttulo7">
    <w:name w:val="heading 7"/>
    <w:basedOn w:val="Normal"/>
    <w:next w:val="Normal"/>
    <w:qFormat/>
    <w:rsid w:val="008D0AD5"/>
    <w:pPr>
      <w:keepNext/>
      <w:jc w:val="center"/>
      <w:outlineLvl w:val="6"/>
    </w:pPr>
    <w:rPr>
      <w:i/>
      <w:iCs/>
      <w:spacing w:val="-2"/>
      <w:lang w:val="en-US"/>
    </w:rPr>
  </w:style>
  <w:style w:type="paragraph" w:styleId="Ttulo8">
    <w:name w:val="heading 8"/>
    <w:basedOn w:val="Normal"/>
    <w:next w:val="Normal"/>
    <w:qFormat/>
    <w:rsid w:val="008D0AD5"/>
    <w:pPr>
      <w:keepNext/>
      <w:jc w:val="center"/>
      <w:outlineLvl w:val="7"/>
    </w:pPr>
    <w:rPr>
      <w:i/>
      <w:iCs/>
      <w:spacing w:val="-2"/>
      <w:sz w:val="28"/>
    </w:rPr>
  </w:style>
  <w:style w:type="paragraph" w:styleId="Ttulo9">
    <w:name w:val="heading 9"/>
    <w:basedOn w:val="Normal"/>
    <w:next w:val="Normal"/>
    <w:qFormat/>
    <w:rsid w:val="008D0AD5"/>
    <w:pPr>
      <w:keepNext/>
      <w:tabs>
        <w:tab w:val="left" w:pos="1418"/>
      </w:tabs>
      <w:outlineLvl w:val="8"/>
    </w:pPr>
    <w:rPr>
      <w:i/>
      <w:iCs/>
      <w:spacing w:val="-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8D0AD5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BC6E3B"/>
    <w:pPr>
      <w:pageBreakBefore/>
      <w:spacing w:before="1080" w:after="240"/>
      <w:jc w:val="left"/>
    </w:pPr>
    <w:rPr>
      <w:rFonts w:ascii="Verdana" w:hAnsi="Verdana"/>
      <w:b/>
      <w:sz w:val="36"/>
      <w:szCs w:val="36"/>
      <w:lang w:val="pt-PT"/>
    </w:rPr>
  </w:style>
  <w:style w:type="paragraph" w:customStyle="1" w:styleId="Seo">
    <w:name w:val="Seção"/>
    <w:basedOn w:val="Normal"/>
    <w:link w:val="SeoChar"/>
    <w:autoRedefine/>
    <w:rsid w:val="001B0B47"/>
    <w:pPr>
      <w:spacing w:before="120" w:after="120"/>
    </w:pPr>
    <w:rPr>
      <w:rFonts w:ascii="Verdana" w:hAnsi="Verdana"/>
      <w:b/>
      <w:sz w:val="20"/>
      <w:lang w:val="pt-PT"/>
    </w:rPr>
  </w:style>
  <w:style w:type="paragraph" w:customStyle="1" w:styleId="Subseo">
    <w:name w:val="Subseção"/>
    <w:basedOn w:val="Normal"/>
    <w:rsid w:val="008D0AD5"/>
    <w:pPr>
      <w:spacing w:before="280" w:after="280"/>
    </w:pPr>
    <w:rPr>
      <w:b/>
      <w:sz w:val="28"/>
    </w:rPr>
  </w:style>
  <w:style w:type="paragraph" w:customStyle="1" w:styleId="Subsubseo">
    <w:name w:val="Subsubseção"/>
    <w:basedOn w:val="Normal"/>
    <w:rsid w:val="008D0AD5"/>
    <w:pPr>
      <w:spacing w:before="240" w:after="240"/>
    </w:pPr>
    <w:rPr>
      <w:b/>
    </w:rPr>
  </w:style>
  <w:style w:type="character" w:styleId="Nmerodepgina">
    <w:name w:val="page number"/>
    <w:basedOn w:val="Fontepargpadro"/>
    <w:rsid w:val="008D0AD5"/>
  </w:style>
  <w:style w:type="paragraph" w:styleId="Cabealho">
    <w:name w:val="header"/>
    <w:basedOn w:val="Normal"/>
    <w:link w:val="CabealhoChar"/>
    <w:uiPriority w:val="99"/>
    <w:rsid w:val="008D0AD5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8D0AD5"/>
    <w:pPr>
      <w:ind w:left="2552" w:hanging="2552"/>
    </w:pPr>
  </w:style>
  <w:style w:type="paragraph" w:styleId="Sumrio1">
    <w:name w:val="toc 1"/>
    <w:basedOn w:val="Normal"/>
    <w:next w:val="Normal"/>
    <w:autoRedefine/>
    <w:uiPriority w:val="39"/>
    <w:rsid w:val="008D0AD5"/>
    <w:pPr>
      <w:tabs>
        <w:tab w:val="left" w:pos="142"/>
        <w:tab w:val="right" w:pos="8494"/>
      </w:tabs>
      <w:spacing w:before="360" w:after="360" w:line="264" w:lineRule="auto"/>
      <w:jc w:val="left"/>
    </w:pPr>
    <w:rPr>
      <w:b/>
      <w:bCs/>
      <w:caps/>
      <w:spacing w:val="-6"/>
      <w:sz w:val="21"/>
      <w:szCs w:val="52"/>
      <w:u w:val="single"/>
    </w:rPr>
  </w:style>
  <w:style w:type="paragraph" w:customStyle="1" w:styleId="Sumrio">
    <w:name w:val="Sumário"/>
    <w:basedOn w:val="Captulo"/>
    <w:rsid w:val="008D0AD5"/>
  </w:style>
  <w:style w:type="paragraph" w:styleId="Sumrio2">
    <w:name w:val="toc 2"/>
    <w:basedOn w:val="Normal"/>
    <w:next w:val="Normal"/>
    <w:autoRedefine/>
    <w:uiPriority w:val="39"/>
    <w:rsid w:val="001F750A"/>
    <w:pPr>
      <w:tabs>
        <w:tab w:val="left" w:pos="515"/>
        <w:tab w:val="right" w:pos="8494"/>
      </w:tabs>
      <w:jc w:val="left"/>
    </w:pPr>
    <w:rPr>
      <w:rFonts w:eastAsia="Arial Unicode MS"/>
      <w:sz w:val="22"/>
      <w:szCs w:val="22"/>
    </w:rPr>
  </w:style>
  <w:style w:type="paragraph" w:styleId="Sumrio3">
    <w:name w:val="toc 3"/>
    <w:basedOn w:val="Normal"/>
    <w:next w:val="Normal"/>
    <w:autoRedefine/>
    <w:semiHidden/>
    <w:rsid w:val="008D0AD5"/>
    <w:pPr>
      <w:jc w:val="left"/>
    </w:pPr>
    <w:rPr>
      <w:smallCaps/>
      <w:szCs w:val="26"/>
    </w:rPr>
  </w:style>
  <w:style w:type="paragraph" w:styleId="Sumrio4">
    <w:name w:val="toc 4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Sumrio5">
    <w:name w:val="toc 5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Sumrio6">
    <w:name w:val="toc 6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Sumrio7">
    <w:name w:val="toc 7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Sumrio8">
    <w:name w:val="toc 8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Sumrio9">
    <w:name w:val="toc 9"/>
    <w:basedOn w:val="Normal"/>
    <w:next w:val="Normal"/>
    <w:autoRedefine/>
    <w:semiHidden/>
    <w:rsid w:val="008D0AD5"/>
    <w:pPr>
      <w:jc w:val="left"/>
    </w:pPr>
    <w:rPr>
      <w:szCs w:val="26"/>
    </w:rPr>
  </w:style>
  <w:style w:type="paragraph" w:styleId="Corpodetexto">
    <w:name w:val="Body Text"/>
    <w:basedOn w:val="Normal"/>
    <w:rsid w:val="008D0AD5"/>
    <w:pPr>
      <w:spacing w:line="360" w:lineRule="auto"/>
    </w:pPr>
  </w:style>
  <w:style w:type="paragraph" w:styleId="Recuodecorpodetexto2">
    <w:name w:val="Body Text Indent 2"/>
    <w:basedOn w:val="Normal"/>
    <w:rsid w:val="008D0AD5"/>
    <w:pPr>
      <w:ind w:firstLine="708"/>
    </w:pPr>
    <w:rPr>
      <w:spacing w:val="-2"/>
    </w:rPr>
  </w:style>
  <w:style w:type="paragraph" w:customStyle="1" w:styleId="Alan">
    <w:name w:val="Alan"/>
    <w:rsid w:val="008D0AD5"/>
    <w:pPr>
      <w:widowControl w:val="0"/>
      <w:jc w:val="both"/>
    </w:pPr>
    <w:rPr>
      <w:sz w:val="24"/>
    </w:rPr>
  </w:style>
  <w:style w:type="paragraph" w:customStyle="1" w:styleId="ACentury001">
    <w:name w:val="ACentury001"/>
    <w:basedOn w:val="Ttulo1"/>
    <w:autoRedefine/>
    <w:rsid w:val="008D0AD5"/>
    <w:pPr>
      <w:spacing w:before="0" w:after="0" w:line="324" w:lineRule="auto"/>
      <w:jc w:val="left"/>
    </w:pPr>
    <w:rPr>
      <w:rFonts w:ascii="Century Gothic" w:hAnsi="Century Gothic" w:cs="Arial"/>
      <w:i/>
      <w:iCs/>
      <w:caps/>
      <w:smallCaps w:val="0"/>
      <w:snapToGrid w:val="0"/>
      <w:kern w:val="0"/>
      <w:sz w:val="22"/>
    </w:rPr>
  </w:style>
  <w:style w:type="paragraph" w:styleId="Corpodetexto2">
    <w:name w:val="Body Text 2"/>
    <w:basedOn w:val="Normal"/>
    <w:rsid w:val="008D0AD5"/>
    <w:pPr>
      <w:jc w:val="center"/>
    </w:pPr>
  </w:style>
  <w:style w:type="paragraph" w:customStyle="1" w:styleId="a">
    <w:name w:val="a"/>
    <w:basedOn w:val="Recuodecorpodetexto"/>
    <w:rsid w:val="008D0AD5"/>
    <w:pPr>
      <w:tabs>
        <w:tab w:val="num" w:pos="1069"/>
      </w:tabs>
      <w:spacing w:line="324" w:lineRule="auto"/>
      <w:ind w:left="0" w:firstLine="0"/>
    </w:pPr>
    <w:rPr>
      <w:rFonts w:ascii="Century Gothic" w:hAnsi="Century Gothic"/>
      <w:sz w:val="21"/>
    </w:rPr>
  </w:style>
  <w:style w:type="paragraph" w:styleId="Recuodecorpodetexto3">
    <w:name w:val="Body Text Indent 3"/>
    <w:basedOn w:val="Normal"/>
    <w:rsid w:val="008D0AD5"/>
    <w:pPr>
      <w:ind w:firstLine="709"/>
    </w:pPr>
  </w:style>
  <w:style w:type="character" w:styleId="Hyperlink">
    <w:name w:val="Hyperlink"/>
    <w:uiPriority w:val="99"/>
    <w:rsid w:val="008D0AD5"/>
    <w:rPr>
      <w:color w:val="0000FF"/>
      <w:u w:val="single"/>
    </w:rPr>
  </w:style>
  <w:style w:type="character" w:styleId="Refdenotaderodap">
    <w:name w:val="footnote reference"/>
    <w:basedOn w:val="Fontepargpadro"/>
    <w:semiHidden/>
    <w:rsid w:val="008D0AD5"/>
  </w:style>
  <w:style w:type="paragraph" w:customStyle="1" w:styleId="a0">
    <w:name w:val="_"/>
    <w:basedOn w:val="Normal"/>
    <w:rsid w:val="008D0AD5"/>
    <w:pPr>
      <w:widowControl w:val="0"/>
      <w:ind w:left="1530" w:hanging="720"/>
      <w:jc w:val="left"/>
    </w:pPr>
    <w:rPr>
      <w:rFonts w:ascii="Avalon" w:hAnsi="Avalon"/>
      <w:snapToGrid w:val="0"/>
      <w:lang w:val="en-US"/>
    </w:rPr>
  </w:style>
  <w:style w:type="paragraph" w:styleId="Textoembloco">
    <w:name w:val="Block Text"/>
    <w:basedOn w:val="Normal"/>
    <w:rsid w:val="008D0AD5"/>
    <w:pPr>
      <w:tabs>
        <w:tab w:val="left" w:pos="-1171"/>
        <w:tab w:val="left" w:pos="-720"/>
        <w:tab w:val="left" w:pos="0"/>
        <w:tab w:val="left" w:pos="720"/>
        <w:tab w:val="left" w:pos="1440"/>
        <w:tab w:val="left" w:pos="1960"/>
        <w:tab w:val="left" w:pos="2880"/>
      </w:tabs>
      <w:ind w:left="1440" w:right="720"/>
    </w:pPr>
  </w:style>
  <w:style w:type="paragraph" w:styleId="Legenda">
    <w:name w:val="caption"/>
    <w:basedOn w:val="Normal"/>
    <w:next w:val="Normal"/>
    <w:qFormat/>
    <w:rsid w:val="008D0AD5"/>
    <w:pPr>
      <w:tabs>
        <w:tab w:val="left" w:pos="-720"/>
        <w:tab w:val="left" w:pos="0"/>
        <w:tab w:val="left" w:pos="1440"/>
      </w:tabs>
      <w:suppressAutoHyphens/>
      <w:ind w:left="709"/>
    </w:pPr>
    <w:rPr>
      <w:b/>
      <w:spacing w:val="-3"/>
      <w:sz w:val="22"/>
    </w:rPr>
  </w:style>
  <w:style w:type="paragraph" w:styleId="Textodenotaderodap">
    <w:name w:val="footnote text"/>
    <w:basedOn w:val="Normal"/>
    <w:semiHidden/>
    <w:rsid w:val="008D0AD5"/>
    <w:pPr>
      <w:jc w:val="left"/>
    </w:pPr>
    <w:rPr>
      <w:sz w:val="20"/>
    </w:rPr>
  </w:style>
  <w:style w:type="paragraph" w:styleId="Corpodetexto3">
    <w:name w:val="Body Text 3"/>
    <w:basedOn w:val="Normal"/>
    <w:rsid w:val="008D0AD5"/>
    <w:rPr>
      <w:szCs w:val="24"/>
    </w:rPr>
  </w:style>
  <w:style w:type="paragraph" w:customStyle="1" w:styleId="CorpodeTextoBook">
    <w:name w:val="Corpo de Texto Book"/>
    <w:basedOn w:val="Cabealho"/>
    <w:rsid w:val="008D0AD5"/>
    <w:pPr>
      <w:widowControl w:val="0"/>
      <w:tabs>
        <w:tab w:val="clear" w:pos="4419"/>
        <w:tab w:val="clear" w:pos="8838"/>
      </w:tabs>
      <w:spacing w:line="360" w:lineRule="auto"/>
    </w:pPr>
    <w:rPr>
      <w:rFonts w:ascii="Book Antiqua" w:hAnsi="Book Antiqua"/>
      <w:snapToGrid w:val="0"/>
      <w:sz w:val="22"/>
    </w:rPr>
  </w:style>
  <w:style w:type="character" w:styleId="HiperlinkVisitado">
    <w:name w:val="FollowedHyperlink"/>
    <w:rsid w:val="008D0AD5"/>
    <w:rPr>
      <w:color w:val="800080"/>
      <w:u w:val="single"/>
    </w:rPr>
  </w:style>
  <w:style w:type="paragraph" w:customStyle="1" w:styleId="xl24">
    <w:name w:val="xl24"/>
    <w:basedOn w:val="Normal"/>
    <w:rsid w:val="008D0AD5"/>
    <w:pP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25">
    <w:name w:val="xl25"/>
    <w:basedOn w:val="Normal"/>
    <w:rsid w:val="008D0A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Cs w:val="24"/>
    </w:rPr>
  </w:style>
  <w:style w:type="paragraph" w:customStyle="1" w:styleId="xl26">
    <w:name w:val="xl26"/>
    <w:basedOn w:val="Normal"/>
    <w:rsid w:val="008D0AD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27">
    <w:name w:val="xl27"/>
    <w:basedOn w:val="Normal"/>
    <w:rsid w:val="008D0A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28">
    <w:name w:val="xl28"/>
    <w:basedOn w:val="Normal"/>
    <w:rsid w:val="008D0AD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8D0AD5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30">
    <w:name w:val="xl30"/>
    <w:basedOn w:val="Normal"/>
    <w:rsid w:val="008D0AD5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31">
    <w:name w:val="xl31"/>
    <w:basedOn w:val="Normal"/>
    <w:rsid w:val="008D0AD5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32">
    <w:name w:val="xl32"/>
    <w:basedOn w:val="Normal"/>
    <w:rsid w:val="008D0AD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33">
    <w:name w:val="xl33"/>
    <w:basedOn w:val="Normal"/>
    <w:rsid w:val="008D0AD5"/>
    <w:pP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4">
    <w:name w:val="xl34"/>
    <w:basedOn w:val="Normal"/>
    <w:rsid w:val="008D0A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5">
    <w:name w:val="xl35"/>
    <w:basedOn w:val="Normal"/>
    <w:rsid w:val="008D0AD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36">
    <w:name w:val="xl36"/>
    <w:basedOn w:val="Normal"/>
    <w:rsid w:val="008D0AD5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37">
    <w:name w:val="xl37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38">
    <w:name w:val="xl38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9">
    <w:name w:val="xl39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40">
    <w:name w:val="xl40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41">
    <w:name w:val="xl41"/>
    <w:basedOn w:val="Normal"/>
    <w:rsid w:val="008D0A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42">
    <w:name w:val="xl42"/>
    <w:basedOn w:val="Normal"/>
    <w:rsid w:val="008D0A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43">
    <w:name w:val="xl43"/>
    <w:basedOn w:val="Normal"/>
    <w:rsid w:val="008D0AD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44">
    <w:name w:val="xl44"/>
    <w:basedOn w:val="Normal"/>
    <w:rsid w:val="008D0AD5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45">
    <w:name w:val="xl45"/>
    <w:basedOn w:val="Normal"/>
    <w:rsid w:val="008D0AD5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46">
    <w:name w:val="xl46"/>
    <w:basedOn w:val="Normal"/>
    <w:rsid w:val="008D0AD5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47">
    <w:name w:val="xl47"/>
    <w:basedOn w:val="Normal"/>
    <w:rsid w:val="008D0AD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48">
    <w:name w:val="xl48"/>
    <w:basedOn w:val="Normal"/>
    <w:rsid w:val="008D0AD5"/>
    <w:pP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49">
    <w:name w:val="xl49"/>
    <w:basedOn w:val="Normal"/>
    <w:rsid w:val="008D0AD5"/>
    <w:pP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50">
    <w:name w:val="xl50"/>
    <w:basedOn w:val="Normal"/>
    <w:rsid w:val="008D0AD5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1">
    <w:name w:val="xl51"/>
    <w:basedOn w:val="Normal"/>
    <w:rsid w:val="008D0AD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2">
    <w:name w:val="xl52"/>
    <w:basedOn w:val="Normal"/>
    <w:rsid w:val="008D0AD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3">
    <w:name w:val="xl53"/>
    <w:basedOn w:val="Normal"/>
    <w:rsid w:val="008D0AD5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54">
    <w:name w:val="xl54"/>
    <w:basedOn w:val="Normal"/>
    <w:rsid w:val="008D0AD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Cs w:val="24"/>
    </w:rPr>
  </w:style>
  <w:style w:type="paragraph" w:customStyle="1" w:styleId="xl55">
    <w:name w:val="xl55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56">
    <w:name w:val="xl56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57">
    <w:name w:val="xl57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Cs w:val="24"/>
    </w:rPr>
  </w:style>
  <w:style w:type="paragraph" w:customStyle="1" w:styleId="xl58">
    <w:name w:val="xl58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59">
    <w:name w:val="xl59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0">
    <w:name w:val="xl60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1">
    <w:name w:val="xl61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2">
    <w:name w:val="xl62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3">
    <w:name w:val="xl63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4">
    <w:name w:val="xl64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5">
    <w:name w:val="xl65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6">
    <w:name w:val="xl66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67">
    <w:name w:val="xl67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68">
    <w:name w:val="xl68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Cs w:val="24"/>
    </w:rPr>
  </w:style>
  <w:style w:type="paragraph" w:customStyle="1" w:styleId="xl69">
    <w:name w:val="xl69"/>
    <w:basedOn w:val="Normal"/>
    <w:rsid w:val="008D0AD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70">
    <w:name w:val="xl70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71">
    <w:name w:val="xl71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72">
    <w:name w:val="xl72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73">
    <w:name w:val="xl73"/>
    <w:basedOn w:val="Normal"/>
    <w:rsid w:val="008D0AD5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74">
    <w:name w:val="xl74"/>
    <w:basedOn w:val="Normal"/>
    <w:rsid w:val="008D0AD5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75">
    <w:name w:val="xl75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76">
    <w:name w:val="xl76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77">
    <w:name w:val="xl77"/>
    <w:basedOn w:val="Normal"/>
    <w:rsid w:val="008D0AD5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paragraph" w:customStyle="1" w:styleId="xl78">
    <w:name w:val="xl78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79">
    <w:name w:val="xl79"/>
    <w:basedOn w:val="Normal"/>
    <w:rsid w:val="008D0AD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80">
    <w:name w:val="xl80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81">
    <w:name w:val="xl81"/>
    <w:basedOn w:val="Normal"/>
    <w:rsid w:val="008D0AD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82">
    <w:name w:val="xl82"/>
    <w:basedOn w:val="Normal"/>
    <w:rsid w:val="008D0AD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83">
    <w:name w:val="xl83"/>
    <w:basedOn w:val="Normal"/>
    <w:rsid w:val="008D0AD5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84">
    <w:name w:val="xl84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85">
    <w:name w:val="xl85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86">
    <w:name w:val="xl86"/>
    <w:basedOn w:val="Normal"/>
    <w:rsid w:val="008D0AD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87">
    <w:name w:val="xl87"/>
    <w:basedOn w:val="Normal"/>
    <w:rsid w:val="008D0AD5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Cs w:val="24"/>
    </w:rPr>
  </w:style>
  <w:style w:type="paragraph" w:customStyle="1" w:styleId="xl88">
    <w:name w:val="xl88"/>
    <w:basedOn w:val="Normal"/>
    <w:rsid w:val="008D0AD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Cs w:val="24"/>
    </w:rPr>
  </w:style>
  <w:style w:type="paragraph" w:customStyle="1" w:styleId="xl89">
    <w:name w:val="xl89"/>
    <w:basedOn w:val="Normal"/>
    <w:rsid w:val="008D0AD5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Cs w:val="24"/>
    </w:rPr>
  </w:style>
  <w:style w:type="paragraph" w:customStyle="1" w:styleId="xl90">
    <w:name w:val="xl90"/>
    <w:basedOn w:val="Normal"/>
    <w:rsid w:val="008D0AD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91">
    <w:name w:val="xl91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92">
    <w:name w:val="xl92"/>
    <w:basedOn w:val="Normal"/>
    <w:rsid w:val="008D0AD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93">
    <w:name w:val="xl93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szCs w:val="24"/>
    </w:rPr>
  </w:style>
  <w:style w:type="paragraph" w:customStyle="1" w:styleId="xl94">
    <w:name w:val="xl94"/>
    <w:basedOn w:val="Normal"/>
    <w:rsid w:val="008D0AD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95">
    <w:name w:val="xl95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96">
    <w:name w:val="xl96"/>
    <w:basedOn w:val="Normal"/>
    <w:rsid w:val="008D0AD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customStyle="1" w:styleId="xl99">
    <w:name w:val="xl99"/>
    <w:basedOn w:val="Normal"/>
    <w:rsid w:val="008D0AD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8"/>
      <w:szCs w:val="18"/>
    </w:rPr>
  </w:style>
  <w:style w:type="paragraph" w:customStyle="1" w:styleId="xl22">
    <w:name w:val="xl22"/>
    <w:basedOn w:val="Normal"/>
    <w:rsid w:val="008D0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4"/>
    </w:rPr>
  </w:style>
  <w:style w:type="character" w:customStyle="1" w:styleId="Hiperlink">
    <w:name w:val="Hiperlink"/>
    <w:rsid w:val="008D0AD5"/>
    <w:rPr>
      <w:color w:val="0000FF"/>
      <w:u w:val="single"/>
    </w:rPr>
  </w:style>
  <w:style w:type="paragraph" w:customStyle="1" w:styleId="Default">
    <w:name w:val="Default"/>
    <w:rsid w:val="00F503C5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94624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oChar">
    <w:name w:val="Seção Char"/>
    <w:link w:val="Seo"/>
    <w:rsid w:val="001B0B47"/>
    <w:rPr>
      <w:rFonts w:ascii="Verdana" w:hAnsi="Verdana"/>
      <w:b/>
      <w:noProof/>
      <w:lang w:val="pt-PT"/>
    </w:rPr>
  </w:style>
  <w:style w:type="paragraph" w:styleId="PargrafodaLista">
    <w:name w:val="List Paragraph"/>
    <w:basedOn w:val="Normal"/>
    <w:uiPriority w:val="34"/>
    <w:qFormat/>
    <w:rsid w:val="00CE030D"/>
    <w:pPr>
      <w:ind w:left="708"/>
    </w:pPr>
  </w:style>
  <w:style w:type="paragraph" w:styleId="Textodebalo">
    <w:name w:val="Balloon Text"/>
    <w:basedOn w:val="Normal"/>
    <w:link w:val="TextodebaloChar"/>
    <w:rsid w:val="000F4D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F4DA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BC492B"/>
    <w:rPr>
      <w:sz w:val="24"/>
    </w:rPr>
  </w:style>
  <w:style w:type="character" w:customStyle="1" w:styleId="RodapChar">
    <w:name w:val="Rodapé Char"/>
    <w:link w:val="Rodap"/>
    <w:uiPriority w:val="99"/>
    <w:rsid w:val="00BC492B"/>
    <w:rPr>
      <w:sz w:val="24"/>
    </w:rPr>
  </w:style>
  <w:style w:type="paragraph" w:styleId="NormalWeb">
    <w:name w:val="Normal (Web)"/>
    <w:basedOn w:val="Normal"/>
    <w:uiPriority w:val="99"/>
    <w:unhideWhenUsed/>
    <w:rsid w:val="00E045C4"/>
    <w:pPr>
      <w:spacing w:before="100" w:beforeAutospacing="1" w:after="100" w:afterAutospacing="1"/>
      <w:jc w:val="left"/>
    </w:pPr>
    <w:rPr>
      <w:szCs w:val="24"/>
    </w:rPr>
  </w:style>
  <w:style w:type="character" w:customStyle="1" w:styleId="titulo10">
    <w:name w:val="titulo10"/>
    <w:rsid w:val="00B53345"/>
    <w:rPr>
      <w:rFonts w:ascii="Tahoma" w:hAnsi="Tahoma" w:cs="Tahoma" w:hint="default"/>
      <w:b/>
      <w:bCs/>
      <w:strike w:val="0"/>
      <w:dstrike w:val="0"/>
      <w:color w:val="4C4C4C"/>
      <w:sz w:val="17"/>
      <w:szCs w:val="17"/>
      <w:u w:val="none"/>
      <w:effect w:val="none"/>
    </w:rPr>
  </w:style>
  <w:style w:type="character" w:styleId="Forte">
    <w:name w:val="Strong"/>
    <w:qFormat/>
    <w:rsid w:val="00243454"/>
    <w:rPr>
      <w:b/>
      <w:bCs/>
    </w:rPr>
  </w:style>
  <w:style w:type="character" w:styleId="Refdecomentrio">
    <w:name w:val="annotation reference"/>
    <w:semiHidden/>
    <w:unhideWhenUsed/>
    <w:rsid w:val="003D1BE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D1BE0"/>
    <w:rPr>
      <w:sz w:val="20"/>
    </w:rPr>
  </w:style>
  <w:style w:type="character" w:customStyle="1" w:styleId="TextodecomentrioChar">
    <w:name w:val="Texto de comentário Char"/>
    <w:link w:val="Textodecomentrio"/>
    <w:semiHidden/>
    <w:rsid w:val="003D1BE0"/>
    <w:rPr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D1BE0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3D1BE0"/>
    <w:rPr>
      <w:b/>
      <w:bCs/>
      <w:noProof/>
    </w:rPr>
  </w:style>
  <w:style w:type="table" w:styleId="TabeladeGrade5Escura-nfase1">
    <w:name w:val="Grid Table 5 Dark Accent 1"/>
    <w:basedOn w:val="Tabelanormal"/>
    <w:uiPriority w:val="50"/>
    <w:rsid w:val="006E1C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E1C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MYRIADCABEALHO">
    <w:name w:val="_MYRIAD_CABEÇALHO"/>
    <w:basedOn w:val="Normal"/>
    <w:qFormat/>
    <w:rsid w:val="00731C2B"/>
    <w:pPr>
      <w:autoSpaceDE w:val="0"/>
      <w:autoSpaceDN w:val="0"/>
      <w:adjustRightInd w:val="0"/>
      <w:spacing w:line="288" w:lineRule="auto"/>
      <w:jc w:val="right"/>
      <w:textAlignment w:val="center"/>
    </w:pPr>
    <w:rPr>
      <w:rFonts w:ascii="HelveticaNeueLT Std Thin Cn" w:hAnsi="HelveticaNeueLT Std Thin Cn"/>
      <w:color w:val="000000"/>
      <w:szCs w:val="24"/>
      <w:lang w:val="en-GB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67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3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2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O7QX4ZU1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B1790-39C6-4E23-ADE6-D48C59D9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FGVManagement.dot</Template>
  <TotalTime>2611</TotalTime>
  <Pages>9</Pages>
  <Words>1655</Words>
  <Characters>8937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&amp; Leandro</dc:creator>
  <cp:keywords/>
  <dc:description/>
  <cp:lastModifiedBy>Jean Alves</cp:lastModifiedBy>
  <cp:revision>27</cp:revision>
  <cp:lastPrinted>2016-11-21T14:49:00Z</cp:lastPrinted>
  <dcterms:created xsi:type="dcterms:W3CDTF">2022-09-05T01:19:00Z</dcterms:created>
  <dcterms:modified xsi:type="dcterms:W3CDTF">2023-12-12T16:33:00Z</dcterms:modified>
</cp:coreProperties>
</file>